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468FB" w14:textId="62C75A7C" w:rsidR="00295A3D" w:rsidRPr="00E35FA7" w:rsidRDefault="00886FC7" w:rsidP="00886FC7">
      <w:pPr>
        <w:rPr>
          <w:color w:val="FFFFFF" w:themeColor="background1"/>
          <w14:textFill>
            <w14:noFill/>
          </w14:textFill>
        </w:rPr>
        <w:sectPr w:rsidR="00295A3D" w:rsidRPr="00E35FA7" w:rsidSect="003D0B94">
          <w:footerReference w:type="default" r:id="rId13"/>
          <w:type w:val="continuous"/>
          <w:pgSz w:w="11900" w:h="16840"/>
          <w:pgMar w:top="1247" w:right="1247" w:bottom="1247" w:left="1247" w:header="595" w:footer="595" w:gutter="0"/>
          <w:cols w:space="708"/>
          <w:titlePg/>
        </w:sectPr>
      </w:pPr>
      <w:r>
        <w:rPr>
          <w:noProof/>
        </w:rPr>
        <mc:AlternateContent>
          <mc:Choice Requires="wps">
            <w:drawing>
              <wp:anchor distT="0" distB="0" distL="114300" distR="114300" simplePos="0" relativeHeight="251698176" behindDoc="0" locked="0" layoutInCell="1" allowOverlap="1" wp14:anchorId="6FB1E411" wp14:editId="1B714E23">
                <wp:simplePos x="0" y="0"/>
                <wp:positionH relativeFrom="page">
                  <wp:posOffset>427990</wp:posOffset>
                </wp:positionH>
                <wp:positionV relativeFrom="page">
                  <wp:posOffset>4057015</wp:posOffset>
                </wp:positionV>
                <wp:extent cx="6695440" cy="6167203"/>
                <wp:effectExtent l="0" t="0" r="0" b="5080"/>
                <wp:wrapNone/>
                <wp:docPr id="787560830"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5440" cy="6167203"/>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p w14:paraId="61F8A8B5" w14:textId="0E2B52B7"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r>
                              <w:br/>
                            </w:r>
                          </w:p>
                          <w:tbl>
                            <w:tblPr>
                              <w:tblW w:w="9781"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2127"/>
                              <w:gridCol w:w="2835"/>
                              <w:gridCol w:w="1842"/>
                            </w:tblGrid>
                            <w:tr w:rsidR="00886FC7" w:rsidRPr="008F3D36" w14:paraId="41DE263E" w14:textId="77777777" w:rsidTr="001016FD">
                              <w:trPr>
                                <w:trHeight w:val="340"/>
                              </w:trPr>
                              <w:tc>
                                <w:tcPr>
                                  <w:tcW w:w="2977" w:type="dxa"/>
                                  <w:tcBorders>
                                    <w:bottom w:val="single" w:sz="4" w:space="0" w:color="FFFFFF" w:themeColor="background1"/>
                                  </w:tcBorders>
                                  <w:shd w:val="clear" w:color="auto" w:fill="auto"/>
                                  <w:vAlign w:val="center"/>
                                </w:tcPr>
                                <w:p w14:paraId="1B6D135A"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Version: </w:t>
                                  </w:r>
                                </w:p>
                              </w:tc>
                              <w:tc>
                                <w:tcPr>
                                  <w:tcW w:w="2127" w:type="dxa"/>
                                  <w:tcBorders>
                                    <w:bottom w:val="single" w:sz="4" w:space="0" w:color="FFFFFF" w:themeColor="background1"/>
                                  </w:tcBorders>
                                  <w:shd w:val="clear" w:color="auto" w:fill="auto"/>
                                  <w:vAlign w:val="center"/>
                                </w:tcPr>
                                <w:p w14:paraId="428C373E" w14:textId="25220F33" w:rsidR="00886FC7" w:rsidRPr="008F3D36" w:rsidRDefault="00EB52E2"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w:t>
                                  </w:r>
                                  <w:r w:rsidR="00862ED3">
                                    <w:rPr>
                                      <w:rFonts w:asciiTheme="minorHAnsi" w:hAnsiTheme="minorHAnsi"/>
                                      <w:color w:val="FFFFFF" w:themeColor="background1"/>
                                      <w:sz w:val="24"/>
                                      <w:szCs w:val="24"/>
                                    </w:rPr>
                                    <w:t>6</w:t>
                                  </w:r>
                                </w:p>
                              </w:tc>
                              <w:tc>
                                <w:tcPr>
                                  <w:tcW w:w="2835" w:type="dxa"/>
                                  <w:tcBorders>
                                    <w:bottom w:val="single" w:sz="4" w:space="0" w:color="FFFFFF" w:themeColor="background1"/>
                                  </w:tcBorders>
                                  <w:shd w:val="clear" w:color="auto" w:fill="auto"/>
                                  <w:vAlign w:val="center"/>
                                </w:tcPr>
                                <w:p w14:paraId="18300D4F"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bottom w:val="single" w:sz="4" w:space="0" w:color="FFFFFF" w:themeColor="background1"/>
                                  </w:tcBorders>
                                  <w:shd w:val="clear" w:color="auto" w:fill="auto"/>
                                  <w:vAlign w:val="center"/>
                                </w:tcPr>
                                <w:p w14:paraId="067B43A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1CC120D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2127" w:type="dxa"/>
                                  <w:tcBorders>
                                    <w:top w:val="single" w:sz="4" w:space="0" w:color="FFFFFF" w:themeColor="background1"/>
                                    <w:bottom w:val="single" w:sz="4" w:space="0" w:color="FFFFFF" w:themeColor="background1"/>
                                  </w:tcBorders>
                                  <w:shd w:val="clear" w:color="auto" w:fill="auto"/>
                                  <w:vAlign w:val="center"/>
                                </w:tcPr>
                                <w:p w14:paraId="50F194B2" w14:textId="28D5E411"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gibb Bern</w:t>
                                  </w:r>
                                </w:p>
                              </w:tc>
                              <w:tc>
                                <w:tcPr>
                                  <w:tcW w:w="2835" w:type="dxa"/>
                                  <w:tcBorders>
                                    <w:top w:val="single" w:sz="4" w:space="0" w:color="FFFFFF" w:themeColor="background1"/>
                                    <w:bottom w:val="single" w:sz="4" w:space="0" w:color="FFFFFF" w:themeColor="background1"/>
                                  </w:tcBorders>
                                  <w:shd w:val="clear" w:color="auto" w:fill="auto"/>
                                  <w:vAlign w:val="center"/>
                                </w:tcPr>
                                <w:p w14:paraId="5EE24DA7"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2AC9DA1C"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4B72E72D"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8169D12"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Klassifizierung: </w:t>
                                  </w:r>
                                </w:p>
                              </w:tc>
                              <w:tc>
                                <w:tcPr>
                                  <w:tcW w:w="2127" w:type="dxa"/>
                                  <w:tcBorders>
                                    <w:top w:val="single" w:sz="4" w:space="0" w:color="FFFFFF" w:themeColor="background1"/>
                                    <w:bottom w:val="single" w:sz="4" w:space="0" w:color="FFFFFF" w:themeColor="background1"/>
                                  </w:tcBorders>
                                  <w:shd w:val="clear" w:color="auto" w:fill="auto"/>
                                  <w:vAlign w:val="center"/>
                                </w:tcPr>
                                <w:p w14:paraId="56948CC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c>
                                <w:tcPr>
                                  <w:tcW w:w="2835" w:type="dxa"/>
                                  <w:tcBorders>
                                    <w:top w:val="single" w:sz="4" w:space="0" w:color="FFFFFF" w:themeColor="background1"/>
                                    <w:bottom w:val="single" w:sz="4" w:space="0" w:color="FFFFFF" w:themeColor="background1"/>
                                  </w:tcBorders>
                                  <w:shd w:val="clear" w:color="auto" w:fill="auto"/>
                                  <w:vAlign w:val="center"/>
                                </w:tcPr>
                                <w:p w14:paraId="1BE8EAC9"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5183E19B"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B8453C0" w14:textId="77777777" w:rsidTr="001016FD">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
                              </w:tc>
                              <w:tc>
                                <w:tcPr>
                                  <w:tcW w:w="2127" w:type="dxa"/>
                                  <w:tcBorders>
                                    <w:top w:val="single" w:sz="4" w:space="0" w:color="FFFFFF" w:themeColor="background1"/>
                                    <w:bottom w:val="single" w:sz="4" w:space="0" w:color="FFFFFF" w:themeColor="background1"/>
                                  </w:tcBorders>
                                  <w:shd w:val="clear" w:color="auto" w:fill="auto"/>
                                  <w:vAlign w:val="center"/>
                                </w:tcPr>
                                <w:p w14:paraId="459B6D9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2835" w:type="dxa"/>
                                  <w:tcBorders>
                                    <w:top w:val="single" w:sz="4" w:space="0" w:color="FFFFFF" w:themeColor="background1"/>
                                    <w:bottom w:val="single" w:sz="4" w:space="0" w:color="FFFFFF" w:themeColor="background1"/>
                                  </w:tcBorders>
                                  <w:shd w:val="clear" w:color="auto" w:fill="auto"/>
                                  <w:vAlign w:val="center"/>
                                </w:tcPr>
                                <w:p w14:paraId="76C71CF4"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4FAEAF35"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130A022"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Validexperte: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42D10CE" w14:textId="096B4C4E"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c>
                                <w:tcPr>
                                  <w:tcW w:w="2835" w:type="dxa"/>
                                  <w:tcBorders>
                                    <w:top w:val="single" w:sz="4" w:space="0" w:color="FFFFFF" w:themeColor="background1"/>
                                    <w:bottom w:val="single" w:sz="4" w:space="0" w:color="FFFFFF" w:themeColor="background1"/>
                                  </w:tcBorders>
                                  <w:shd w:val="clear" w:color="auto" w:fill="auto"/>
                                  <w:vAlign w:val="center"/>
                                </w:tcPr>
                                <w:p w14:paraId="0FEA9617"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Fachrichtung: </w:t>
                                  </w:r>
                                </w:p>
                              </w:tc>
                              <w:tc>
                                <w:tcPr>
                                  <w:tcW w:w="1842" w:type="dxa"/>
                                  <w:tcBorders>
                                    <w:top w:val="single" w:sz="4" w:space="0" w:color="FFFFFF" w:themeColor="background1"/>
                                    <w:bottom w:val="single" w:sz="4" w:space="0" w:color="FFFFFF" w:themeColor="background1"/>
                                  </w:tcBorders>
                                  <w:shd w:val="clear" w:color="auto" w:fill="auto"/>
                                  <w:vAlign w:val="center"/>
                                </w:tcPr>
                                <w:p w14:paraId="358CAF5F" w14:textId="10444852" w:rsidR="00886FC7" w:rsidRPr="008F3D36" w:rsidRDefault="00886FC7" w:rsidP="00886FC7">
                                  <w:pPr>
                                    <w:pStyle w:val="Titel3"/>
                                    <w:spacing w:after="0" w:line="240" w:lineRule="auto"/>
                                    <w:ind w:left="-31" w:firstLine="31"/>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886FC7" w:rsidRPr="008F3D36" w14:paraId="016369E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2621610" w14:textId="03009FD3"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c>
                                <w:tcPr>
                                  <w:tcW w:w="2835" w:type="dxa"/>
                                  <w:tcBorders>
                                    <w:top w:val="single" w:sz="4" w:space="0" w:color="FFFFFF" w:themeColor="background1"/>
                                    <w:bottom w:val="single" w:sz="4" w:space="0" w:color="FFFFFF" w:themeColor="background1"/>
                                  </w:tcBorders>
                                  <w:shd w:val="clear" w:color="auto" w:fill="auto"/>
                                  <w:vAlign w:val="center"/>
                                </w:tcPr>
                                <w:p w14:paraId="47F5315D"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Projektvorgehensmodell: </w:t>
                                  </w:r>
                                </w:p>
                              </w:tc>
                              <w:tc>
                                <w:tcPr>
                                  <w:tcW w:w="1842" w:type="dxa"/>
                                  <w:tcBorders>
                                    <w:top w:val="single" w:sz="4" w:space="0" w:color="FFFFFF" w:themeColor="background1"/>
                                    <w:bottom w:val="single" w:sz="4" w:space="0" w:color="FFFFFF" w:themeColor="background1"/>
                                  </w:tcBorders>
                                  <w:shd w:val="clear" w:color="auto" w:fill="auto"/>
                                  <w:vAlign w:val="center"/>
                                </w:tcPr>
                                <w:p w14:paraId="2473968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886FC7" w:rsidRPr="008F3D36" w14:paraId="53A226DC" w14:textId="77777777" w:rsidTr="001016FD">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2127" w:type="dxa"/>
                                  <w:tcBorders>
                                    <w:top w:val="single" w:sz="4" w:space="0" w:color="FFFFFF" w:themeColor="background1"/>
                                    <w:bottom w:val="single" w:sz="4" w:space="0" w:color="FFFFFF" w:themeColor="background1"/>
                                  </w:tcBorders>
                                  <w:shd w:val="clear" w:color="auto" w:fill="auto"/>
                                  <w:vAlign w:val="center"/>
                                </w:tcPr>
                                <w:p w14:paraId="7CAFDC85" w14:textId="03CAD1F6"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c>
                                <w:tcPr>
                                  <w:tcW w:w="2835" w:type="dxa"/>
                                  <w:tcBorders>
                                    <w:top w:val="single" w:sz="4" w:space="0" w:color="FFFFFF" w:themeColor="background1"/>
                                    <w:bottom w:val="single" w:sz="4" w:space="0" w:color="FFFFFF" w:themeColor="background1"/>
                                  </w:tcBorders>
                                  <w:shd w:val="clear" w:color="auto" w:fill="auto"/>
                                  <w:vAlign w:val="center"/>
                                </w:tcPr>
                                <w:p w14:paraId="01ABDB6C"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Jahrgang der IPA-Durchführung: </w:t>
                                  </w:r>
                                </w:p>
                              </w:tc>
                              <w:tc>
                                <w:tcPr>
                                  <w:tcW w:w="1842" w:type="dxa"/>
                                  <w:tcBorders>
                                    <w:top w:val="single" w:sz="4" w:space="0" w:color="FFFFFF" w:themeColor="background1"/>
                                    <w:bottom w:val="single" w:sz="4" w:space="0" w:color="FFFFFF" w:themeColor="background1"/>
                                  </w:tcBorders>
                                  <w:shd w:val="clear" w:color="auto" w:fill="auto"/>
                                  <w:vAlign w:val="center"/>
                                </w:tcPr>
                                <w:p w14:paraId="390D708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886FC7" w:rsidRPr="008F3D36" w14:paraId="07AB46D5" w14:textId="77777777" w:rsidTr="001016FD">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2127" w:type="dxa"/>
                                  <w:tcBorders>
                                    <w:top w:val="single" w:sz="4" w:space="0" w:color="FFFFFF" w:themeColor="background1"/>
                                    <w:bottom w:val="single" w:sz="4" w:space="0" w:color="FFFFFF" w:themeColor="background1"/>
                                  </w:tcBorders>
                                  <w:shd w:val="clear" w:color="auto" w:fill="auto"/>
                                  <w:vAlign w:val="center"/>
                                </w:tcPr>
                                <w:p w14:paraId="03F61936" w14:textId="3EE46D49"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c>
                                <w:tcPr>
                                  <w:tcW w:w="2835" w:type="dxa"/>
                                  <w:tcBorders>
                                    <w:top w:val="single" w:sz="4" w:space="0" w:color="FFFFFF" w:themeColor="background1"/>
                                    <w:bottom w:val="single" w:sz="4" w:space="0" w:color="FFFFFF" w:themeColor="background1"/>
                                  </w:tcBorders>
                                  <w:shd w:val="clear" w:color="auto" w:fill="auto"/>
                                  <w:vAlign w:val="center"/>
                                </w:tcPr>
                                <w:p w14:paraId="1331E4D1"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Kanton:</w:t>
                                  </w:r>
                                </w:p>
                              </w:tc>
                              <w:tc>
                                <w:tcPr>
                                  <w:tcW w:w="1842" w:type="dxa"/>
                                  <w:tcBorders>
                                    <w:top w:val="single" w:sz="4" w:space="0" w:color="FFFFFF" w:themeColor="background1"/>
                                    <w:bottom w:val="single" w:sz="4" w:space="0" w:color="FFFFFF" w:themeColor="background1"/>
                                  </w:tcBorders>
                                  <w:shd w:val="clear" w:color="auto" w:fill="auto"/>
                                  <w:vAlign w:val="center"/>
                                </w:tcPr>
                                <w:p w14:paraId="7C23E23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886FC7" w:rsidRPr="008F3D36" w14:paraId="2E0A8588"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2127" w:type="dxa"/>
                                  <w:tcBorders>
                                    <w:top w:val="single" w:sz="4" w:space="0" w:color="FFFFFF" w:themeColor="background1"/>
                                    <w:bottom w:val="single" w:sz="4" w:space="0" w:color="FFFFFF" w:themeColor="background1"/>
                                  </w:tcBorders>
                                  <w:shd w:val="clear" w:color="auto" w:fill="auto"/>
                                  <w:vAlign w:val="center"/>
                                </w:tcPr>
                                <w:p w14:paraId="4DCAEA8A"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c>
                                <w:tcPr>
                                  <w:tcW w:w="2835" w:type="dxa"/>
                                  <w:tcBorders>
                                    <w:top w:val="single" w:sz="4" w:space="0" w:color="FFFFFF" w:themeColor="background1"/>
                                    <w:bottom w:val="single" w:sz="4" w:space="0" w:color="FFFFFF" w:themeColor="background1"/>
                                  </w:tcBorders>
                                  <w:shd w:val="clear" w:color="auto" w:fill="auto"/>
                                  <w:vAlign w:val="center"/>
                                </w:tcPr>
                                <w:p w14:paraId="7C948253"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Ausgabedatum:</w:t>
                                  </w:r>
                                </w:p>
                              </w:tc>
                              <w:tc>
                                <w:tcPr>
                                  <w:tcW w:w="1842" w:type="dxa"/>
                                  <w:tcBorders>
                                    <w:top w:val="single" w:sz="4" w:space="0" w:color="FFFFFF" w:themeColor="background1"/>
                                    <w:left w:val="nil"/>
                                    <w:bottom w:val="single" w:sz="4" w:space="0" w:color="FFFFFF" w:themeColor="background1"/>
                                  </w:tcBorders>
                                  <w:shd w:val="clear" w:color="auto" w:fill="auto"/>
                                  <w:vAlign w:val="center"/>
                                </w:tcPr>
                                <w:p w14:paraId="6858B451" w14:textId="6F92E6B5"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22.04.2024</w:t>
                                  </w:r>
                                </w:p>
                              </w:tc>
                            </w:tr>
                          </w:tbl>
                          <w:p w14:paraId="64B180C8" w14:textId="77777777" w:rsidR="00886FC7" w:rsidRPr="00EF35F4" w:rsidRDefault="00886FC7" w:rsidP="00886FC7">
                            <w:pPr>
                              <w:pStyle w:val="Titelseite-Geheimhaltungsvereinbarung"/>
                            </w:pPr>
                          </w:p>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E411" id="Grafik 1" o:spid="_x0000_s1026" style="position:absolute;margin-left:33.7pt;margin-top:319.45pt;width:527.2pt;height:485.6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5441,1661821;6695441,6167204;0,6167204;0,790723;2294589,790723;2688006,394851;2688006,377089;3062755,0;5796349,0;6189766,395873;6189766,1265822;6583308,1661821;6695441,1661821" o:connectangles="0,0,0,0,0,0,0,0,0,0,0,0,0" textboxrect="0,0,5021960,4597050"/>
                <v:textbox inset="10mm,40mm,12mm,12mm">
                  <w:txbxContent>
                    <w:p w14:paraId="61F8A8B5" w14:textId="0E2B52B7"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r>
                        <w:br/>
                      </w:r>
                    </w:p>
                    <w:tbl>
                      <w:tblPr>
                        <w:tblW w:w="9781"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2127"/>
                        <w:gridCol w:w="2835"/>
                        <w:gridCol w:w="1842"/>
                      </w:tblGrid>
                      <w:tr w:rsidR="00886FC7" w:rsidRPr="008F3D36" w14:paraId="41DE263E" w14:textId="77777777" w:rsidTr="001016FD">
                        <w:trPr>
                          <w:trHeight w:val="340"/>
                        </w:trPr>
                        <w:tc>
                          <w:tcPr>
                            <w:tcW w:w="2977" w:type="dxa"/>
                            <w:tcBorders>
                              <w:bottom w:val="single" w:sz="4" w:space="0" w:color="FFFFFF" w:themeColor="background1"/>
                            </w:tcBorders>
                            <w:shd w:val="clear" w:color="auto" w:fill="auto"/>
                            <w:vAlign w:val="center"/>
                          </w:tcPr>
                          <w:p w14:paraId="1B6D135A"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Version: </w:t>
                            </w:r>
                          </w:p>
                        </w:tc>
                        <w:tc>
                          <w:tcPr>
                            <w:tcW w:w="2127" w:type="dxa"/>
                            <w:tcBorders>
                              <w:bottom w:val="single" w:sz="4" w:space="0" w:color="FFFFFF" w:themeColor="background1"/>
                            </w:tcBorders>
                            <w:shd w:val="clear" w:color="auto" w:fill="auto"/>
                            <w:vAlign w:val="center"/>
                          </w:tcPr>
                          <w:p w14:paraId="428C373E" w14:textId="25220F33" w:rsidR="00886FC7" w:rsidRPr="008F3D36" w:rsidRDefault="00EB52E2"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w:t>
                            </w:r>
                            <w:r w:rsidR="00862ED3">
                              <w:rPr>
                                <w:rFonts w:asciiTheme="minorHAnsi" w:hAnsiTheme="minorHAnsi"/>
                                <w:color w:val="FFFFFF" w:themeColor="background1"/>
                                <w:sz w:val="24"/>
                                <w:szCs w:val="24"/>
                              </w:rPr>
                              <w:t>6</w:t>
                            </w:r>
                          </w:p>
                        </w:tc>
                        <w:tc>
                          <w:tcPr>
                            <w:tcW w:w="2835" w:type="dxa"/>
                            <w:tcBorders>
                              <w:bottom w:val="single" w:sz="4" w:space="0" w:color="FFFFFF" w:themeColor="background1"/>
                            </w:tcBorders>
                            <w:shd w:val="clear" w:color="auto" w:fill="auto"/>
                            <w:vAlign w:val="center"/>
                          </w:tcPr>
                          <w:p w14:paraId="18300D4F"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bottom w:val="single" w:sz="4" w:space="0" w:color="FFFFFF" w:themeColor="background1"/>
                            </w:tcBorders>
                            <w:shd w:val="clear" w:color="auto" w:fill="auto"/>
                            <w:vAlign w:val="center"/>
                          </w:tcPr>
                          <w:p w14:paraId="067B43A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1CC120D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2127" w:type="dxa"/>
                            <w:tcBorders>
                              <w:top w:val="single" w:sz="4" w:space="0" w:color="FFFFFF" w:themeColor="background1"/>
                              <w:bottom w:val="single" w:sz="4" w:space="0" w:color="FFFFFF" w:themeColor="background1"/>
                            </w:tcBorders>
                            <w:shd w:val="clear" w:color="auto" w:fill="auto"/>
                            <w:vAlign w:val="center"/>
                          </w:tcPr>
                          <w:p w14:paraId="50F194B2" w14:textId="28D5E411"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gibb Bern</w:t>
                            </w:r>
                          </w:p>
                        </w:tc>
                        <w:tc>
                          <w:tcPr>
                            <w:tcW w:w="2835" w:type="dxa"/>
                            <w:tcBorders>
                              <w:top w:val="single" w:sz="4" w:space="0" w:color="FFFFFF" w:themeColor="background1"/>
                              <w:bottom w:val="single" w:sz="4" w:space="0" w:color="FFFFFF" w:themeColor="background1"/>
                            </w:tcBorders>
                            <w:shd w:val="clear" w:color="auto" w:fill="auto"/>
                            <w:vAlign w:val="center"/>
                          </w:tcPr>
                          <w:p w14:paraId="5EE24DA7"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2AC9DA1C"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4B72E72D"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8169D12"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Klassifizierung: </w:t>
                            </w:r>
                          </w:p>
                        </w:tc>
                        <w:tc>
                          <w:tcPr>
                            <w:tcW w:w="2127" w:type="dxa"/>
                            <w:tcBorders>
                              <w:top w:val="single" w:sz="4" w:space="0" w:color="FFFFFF" w:themeColor="background1"/>
                              <w:bottom w:val="single" w:sz="4" w:space="0" w:color="FFFFFF" w:themeColor="background1"/>
                            </w:tcBorders>
                            <w:shd w:val="clear" w:color="auto" w:fill="auto"/>
                            <w:vAlign w:val="center"/>
                          </w:tcPr>
                          <w:p w14:paraId="56948CC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c>
                          <w:tcPr>
                            <w:tcW w:w="2835" w:type="dxa"/>
                            <w:tcBorders>
                              <w:top w:val="single" w:sz="4" w:space="0" w:color="FFFFFF" w:themeColor="background1"/>
                              <w:bottom w:val="single" w:sz="4" w:space="0" w:color="FFFFFF" w:themeColor="background1"/>
                            </w:tcBorders>
                            <w:shd w:val="clear" w:color="auto" w:fill="auto"/>
                            <w:vAlign w:val="center"/>
                          </w:tcPr>
                          <w:p w14:paraId="1BE8EAC9"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5183E19B"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B8453C0" w14:textId="77777777" w:rsidTr="001016FD">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
                        </w:tc>
                        <w:tc>
                          <w:tcPr>
                            <w:tcW w:w="2127" w:type="dxa"/>
                            <w:tcBorders>
                              <w:top w:val="single" w:sz="4" w:space="0" w:color="FFFFFF" w:themeColor="background1"/>
                              <w:bottom w:val="single" w:sz="4" w:space="0" w:color="FFFFFF" w:themeColor="background1"/>
                            </w:tcBorders>
                            <w:shd w:val="clear" w:color="auto" w:fill="auto"/>
                            <w:vAlign w:val="center"/>
                          </w:tcPr>
                          <w:p w14:paraId="459B6D9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2835" w:type="dxa"/>
                            <w:tcBorders>
                              <w:top w:val="single" w:sz="4" w:space="0" w:color="FFFFFF" w:themeColor="background1"/>
                              <w:bottom w:val="single" w:sz="4" w:space="0" w:color="FFFFFF" w:themeColor="background1"/>
                            </w:tcBorders>
                            <w:shd w:val="clear" w:color="auto" w:fill="auto"/>
                            <w:vAlign w:val="center"/>
                          </w:tcPr>
                          <w:p w14:paraId="76C71CF4"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4FAEAF35"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130A022"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Validexperte: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42D10CE" w14:textId="096B4C4E"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c>
                          <w:tcPr>
                            <w:tcW w:w="2835" w:type="dxa"/>
                            <w:tcBorders>
                              <w:top w:val="single" w:sz="4" w:space="0" w:color="FFFFFF" w:themeColor="background1"/>
                              <w:bottom w:val="single" w:sz="4" w:space="0" w:color="FFFFFF" w:themeColor="background1"/>
                            </w:tcBorders>
                            <w:shd w:val="clear" w:color="auto" w:fill="auto"/>
                            <w:vAlign w:val="center"/>
                          </w:tcPr>
                          <w:p w14:paraId="0FEA9617"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Fachrichtung: </w:t>
                            </w:r>
                          </w:p>
                        </w:tc>
                        <w:tc>
                          <w:tcPr>
                            <w:tcW w:w="1842" w:type="dxa"/>
                            <w:tcBorders>
                              <w:top w:val="single" w:sz="4" w:space="0" w:color="FFFFFF" w:themeColor="background1"/>
                              <w:bottom w:val="single" w:sz="4" w:space="0" w:color="FFFFFF" w:themeColor="background1"/>
                            </w:tcBorders>
                            <w:shd w:val="clear" w:color="auto" w:fill="auto"/>
                            <w:vAlign w:val="center"/>
                          </w:tcPr>
                          <w:p w14:paraId="358CAF5F" w14:textId="10444852" w:rsidR="00886FC7" w:rsidRPr="008F3D36" w:rsidRDefault="00886FC7" w:rsidP="00886FC7">
                            <w:pPr>
                              <w:pStyle w:val="Titel3"/>
                              <w:spacing w:after="0" w:line="240" w:lineRule="auto"/>
                              <w:ind w:left="-31" w:firstLine="31"/>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886FC7" w:rsidRPr="008F3D36" w14:paraId="016369E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2621610" w14:textId="03009FD3"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c>
                          <w:tcPr>
                            <w:tcW w:w="2835" w:type="dxa"/>
                            <w:tcBorders>
                              <w:top w:val="single" w:sz="4" w:space="0" w:color="FFFFFF" w:themeColor="background1"/>
                              <w:bottom w:val="single" w:sz="4" w:space="0" w:color="FFFFFF" w:themeColor="background1"/>
                            </w:tcBorders>
                            <w:shd w:val="clear" w:color="auto" w:fill="auto"/>
                            <w:vAlign w:val="center"/>
                          </w:tcPr>
                          <w:p w14:paraId="47F5315D"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Projektvorgehensmodell: </w:t>
                            </w:r>
                          </w:p>
                        </w:tc>
                        <w:tc>
                          <w:tcPr>
                            <w:tcW w:w="1842" w:type="dxa"/>
                            <w:tcBorders>
                              <w:top w:val="single" w:sz="4" w:space="0" w:color="FFFFFF" w:themeColor="background1"/>
                              <w:bottom w:val="single" w:sz="4" w:space="0" w:color="FFFFFF" w:themeColor="background1"/>
                            </w:tcBorders>
                            <w:shd w:val="clear" w:color="auto" w:fill="auto"/>
                            <w:vAlign w:val="center"/>
                          </w:tcPr>
                          <w:p w14:paraId="2473968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886FC7" w:rsidRPr="008F3D36" w14:paraId="53A226DC" w14:textId="77777777" w:rsidTr="001016FD">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2127" w:type="dxa"/>
                            <w:tcBorders>
                              <w:top w:val="single" w:sz="4" w:space="0" w:color="FFFFFF" w:themeColor="background1"/>
                              <w:bottom w:val="single" w:sz="4" w:space="0" w:color="FFFFFF" w:themeColor="background1"/>
                            </w:tcBorders>
                            <w:shd w:val="clear" w:color="auto" w:fill="auto"/>
                            <w:vAlign w:val="center"/>
                          </w:tcPr>
                          <w:p w14:paraId="7CAFDC85" w14:textId="03CAD1F6"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c>
                          <w:tcPr>
                            <w:tcW w:w="2835" w:type="dxa"/>
                            <w:tcBorders>
                              <w:top w:val="single" w:sz="4" w:space="0" w:color="FFFFFF" w:themeColor="background1"/>
                              <w:bottom w:val="single" w:sz="4" w:space="0" w:color="FFFFFF" w:themeColor="background1"/>
                            </w:tcBorders>
                            <w:shd w:val="clear" w:color="auto" w:fill="auto"/>
                            <w:vAlign w:val="center"/>
                          </w:tcPr>
                          <w:p w14:paraId="01ABDB6C"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Jahrgang der IPA-Durchführung: </w:t>
                            </w:r>
                          </w:p>
                        </w:tc>
                        <w:tc>
                          <w:tcPr>
                            <w:tcW w:w="1842" w:type="dxa"/>
                            <w:tcBorders>
                              <w:top w:val="single" w:sz="4" w:space="0" w:color="FFFFFF" w:themeColor="background1"/>
                              <w:bottom w:val="single" w:sz="4" w:space="0" w:color="FFFFFF" w:themeColor="background1"/>
                            </w:tcBorders>
                            <w:shd w:val="clear" w:color="auto" w:fill="auto"/>
                            <w:vAlign w:val="center"/>
                          </w:tcPr>
                          <w:p w14:paraId="390D708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886FC7" w:rsidRPr="008F3D36" w14:paraId="07AB46D5" w14:textId="77777777" w:rsidTr="001016FD">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2127" w:type="dxa"/>
                            <w:tcBorders>
                              <w:top w:val="single" w:sz="4" w:space="0" w:color="FFFFFF" w:themeColor="background1"/>
                              <w:bottom w:val="single" w:sz="4" w:space="0" w:color="FFFFFF" w:themeColor="background1"/>
                            </w:tcBorders>
                            <w:shd w:val="clear" w:color="auto" w:fill="auto"/>
                            <w:vAlign w:val="center"/>
                          </w:tcPr>
                          <w:p w14:paraId="03F61936" w14:textId="3EE46D49"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c>
                          <w:tcPr>
                            <w:tcW w:w="2835" w:type="dxa"/>
                            <w:tcBorders>
                              <w:top w:val="single" w:sz="4" w:space="0" w:color="FFFFFF" w:themeColor="background1"/>
                              <w:bottom w:val="single" w:sz="4" w:space="0" w:color="FFFFFF" w:themeColor="background1"/>
                            </w:tcBorders>
                            <w:shd w:val="clear" w:color="auto" w:fill="auto"/>
                            <w:vAlign w:val="center"/>
                          </w:tcPr>
                          <w:p w14:paraId="1331E4D1"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Kanton:</w:t>
                            </w:r>
                          </w:p>
                        </w:tc>
                        <w:tc>
                          <w:tcPr>
                            <w:tcW w:w="1842" w:type="dxa"/>
                            <w:tcBorders>
                              <w:top w:val="single" w:sz="4" w:space="0" w:color="FFFFFF" w:themeColor="background1"/>
                              <w:bottom w:val="single" w:sz="4" w:space="0" w:color="FFFFFF" w:themeColor="background1"/>
                            </w:tcBorders>
                            <w:shd w:val="clear" w:color="auto" w:fill="auto"/>
                            <w:vAlign w:val="center"/>
                          </w:tcPr>
                          <w:p w14:paraId="7C23E23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886FC7" w:rsidRPr="008F3D36" w14:paraId="2E0A8588"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2127" w:type="dxa"/>
                            <w:tcBorders>
                              <w:top w:val="single" w:sz="4" w:space="0" w:color="FFFFFF" w:themeColor="background1"/>
                              <w:bottom w:val="single" w:sz="4" w:space="0" w:color="FFFFFF" w:themeColor="background1"/>
                            </w:tcBorders>
                            <w:shd w:val="clear" w:color="auto" w:fill="auto"/>
                            <w:vAlign w:val="center"/>
                          </w:tcPr>
                          <w:p w14:paraId="4DCAEA8A"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c>
                          <w:tcPr>
                            <w:tcW w:w="2835" w:type="dxa"/>
                            <w:tcBorders>
                              <w:top w:val="single" w:sz="4" w:space="0" w:color="FFFFFF" w:themeColor="background1"/>
                              <w:bottom w:val="single" w:sz="4" w:space="0" w:color="FFFFFF" w:themeColor="background1"/>
                            </w:tcBorders>
                            <w:shd w:val="clear" w:color="auto" w:fill="auto"/>
                            <w:vAlign w:val="center"/>
                          </w:tcPr>
                          <w:p w14:paraId="7C948253"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Ausgabedatum:</w:t>
                            </w:r>
                          </w:p>
                        </w:tc>
                        <w:tc>
                          <w:tcPr>
                            <w:tcW w:w="1842" w:type="dxa"/>
                            <w:tcBorders>
                              <w:top w:val="single" w:sz="4" w:space="0" w:color="FFFFFF" w:themeColor="background1"/>
                              <w:left w:val="nil"/>
                              <w:bottom w:val="single" w:sz="4" w:space="0" w:color="FFFFFF" w:themeColor="background1"/>
                            </w:tcBorders>
                            <w:shd w:val="clear" w:color="auto" w:fill="auto"/>
                            <w:vAlign w:val="center"/>
                          </w:tcPr>
                          <w:p w14:paraId="6858B451" w14:textId="6F92E6B5"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22.04.2024</w:t>
                            </w:r>
                          </w:p>
                        </w:tc>
                      </w:tr>
                    </w:tbl>
                    <w:p w14:paraId="64B180C8" w14:textId="77777777" w:rsidR="00886FC7" w:rsidRPr="00EF35F4" w:rsidRDefault="00886FC7" w:rsidP="00886FC7">
                      <w:pPr>
                        <w:pStyle w:val="Titelseite-Geheimhaltungsvereinbarung"/>
                      </w:pPr>
                    </w:p>
                  </w:txbxContent>
                </v:textbox>
                <w10:wrap anchorx="page" anchory="page"/>
              </v:shape>
            </w:pict>
          </mc:Fallback>
        </mc:AlternateContent>
      </w:r>
      <w:r w:rsidR="008458F4">
        <w:rPr>
          <w:noProof/>
        </w:rPr>
        <w:drawing>
          <wp:anchor distT="0" distB="0" distL="114300" distR="114300" simplePos="0" relativeHeight="251694080" behindDoc="0" locked="1" layoutInCell="1" allowOverlap="1" wp14:anchorId="479F8DBA" wp14:editId="74ACB426">
            <wp:simplePos x="0" y="0"/>
            <wp:positionH relativeFrom="margin">
              <wp:posOffset>3285</wp:posOffset>
            </wp:positionH>
            <wp:positionV relativeFrom="page">
              <wp:posOffset>9395791</wp:posOffset>
            </wp:positionV>
            <wp:extent cx="1306800" cy="396000"/>
            <wp:effectExtent l="0" t="0" r="1905" b="0"/>
            <wp:wrapNone/>
            <wp:docPr id="1069157737" name="Grafik 106915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A05">
        <w:rPr>
          <w:noProof/>
        </w:rPr>
        <mc:AlternateContent>
          <mc:Choice Requires="wps">
            <w:drawing>
              <wp:anchor distT="0" distB="0" distL="114300" distR="114300" simplePos="0" relativeHeight="251677696" behindDoc="0" locked="0" layoutInCell="1" allowOverlap="1" wp14:anchorId="17DA00DD" wp14:editId="4FB52DD9">
                <wp:simplePos x="0" y="0"/>
                <wp:positionH relativeFrom="page">
                  <wp:posOffset>431800</wp:posOffset>
                </wp:positionH>
                <wp:positionV relativeFrom="page">
                  <wp:posOffset>4104640</wp:posOffset>
                </wp:positionV>
                <wp:extent cx="6696000" cy="6120000"/>
                <wp:effectExtent l="0" t="0" r="0" b="0"/>
                <wp:wrapNone/>
                <wp:docPr id="2"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6000" cy="6120000"/>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bookmarkStart w:id="0" w:name="_Hlk53483377"/>
                          <w:p w14:paraId="593DE24F" w14:textId="02E1C8E9" w:rsidR="00274E77" w:rsidRPr="00EB16FA" w:rsidRDefault="00000000"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HPEZnw=="/>
                              </w:sdtPr>
                              <w:sdtContent>
                                <w:r w:rsidR="00EB16FA" w:rsidRPr="00EB16FA">
                                  <w:rPr>
                                    <w:lang w:val="de-CH"/>
                                  </w:rPr>
                                  <w:t>Betrieb: T-Systems Schweiz AG</w:t>
                                </w:r>
                                <w:r w:rsidR="00EB16FA">
                                  <w:rPr>
                                    <w:lang w:val="de-CH"/>
                                  </w:rPr>
                                  <w:br/>
                                  <w:t>Abteilung: CORE Services</w:t>
                                </w:r>
                              </w:sdtContent>
                            </w:sdt>
                            <w:bookmarkEnd w:id="0"/>
                          </w:p>
                          <w:tbl>
                            <w:tblPr>
                              <w:tblStyle w:val="Tabellenraster"/>
                              <w:tblW w:w="0" w:type="auto"/>
                              <w:tblLook w:val="04A0" w:firstRow="1" w:lastRow="0" w:firstColumn="1" w:lastColumn="0" w:noHBand="0" w:noVBand="1"/>
                            </w:tblPr>
                            <w:tblGrid>
                              <w:gridCol w:w="2324"/>
                              <w:gridCol w:w="2324"/>
                              <w:gridCol w:w="2324"/>
                              <w:gridCol w:w="2325"/>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HPEZnw=="/>
                              </w:sdt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HPEZnw=="/>
                              </w:sdt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Content>
                                <w:r w:rsidR="00EB16FA">
                                  <w:t>22.04.2024</w:t>
                                </w:r>
                              </w:sdtContent>
                            </w:sdt>
                          </w:p>
                          <w:sdt>
                            <w:sdtPr>
                              <w:alias w:val="Geheimhaltungsvermerk"/>
                              <w:tag w:val="Geheimhaltungsvermerk"/>
                              <w:id w:val="-1348097128"/>
                              <w:placeholder>
                                <w:docPart w:val="FC82716CA059C14898ABDC9B3AB84831"/>
                              </w:placeholder>
                              <w:showingPlcHdr/>
                              <w:dataBinding w:prefixMappings="xmlns:ns0='https://www.telekom.com' " w:xpath="/ns0:telekom[1]/ns0:Geheimhaltung[1]" w:storeItemID="{DFD67573-F507-4C7D-8FB8-3737D792FC46}"/>
                              <w:dropDownList w:lastValue="">
                                <w:listItem w:value="Wählen Sie ein Element aus."/>
                                <w:listItem w:displayText="Vertraulich" w:value="Vertraulich"/>
                                <w:listItem w:displayText="Intern" w:value="Intern"/>
                                <w:listItem w:displayText="Öffentlich" w:value="Öffentlich"/>
                              </w:dropDownList>
                            </w:sdtPr>
                            <w:sdtContent>
                              <w:p w14:paraId="2E605FF8" w14:textId="77777777" w:rsidR="00274E77" w:rsidRPr="00EF35F4" w:rsidRDefault="00274E77" w:rsidP="004C6A05">
                                <w:pPr>
                                  <w:pStyle w:val="Titelseite-Geheimhaltungsvereinbarung"/>
                                </w:pPr>
                                <w:r>
                                  <w:t>Wählen Sie einen Geheimhaltungsvermerk aus</w:t>
                                </w:r>
                              </w:p>
                            </w:sdtContent>
                          </w:sdt>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A00DD" id="_x0000_s1027" style="position:absolute;margin-left:34pt;margin-top:323.2pt;width:527.25pt;height:481.9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6001,1649102;6696001,6120001;0,6120001;0,784671;2294781,784671;2688231,391829;2688231,374203;3063011,0;5796834,0;6190284,392843;6190284,1256133;6583859,1649102;6696001,1649102" o:connectangles="0,0,0,0,0,0,0,0,0,0,0,0,0" textboxrect="0,0,5021960,4597050"/>
                <v:textbox inset="10mm,40mm,12mm,12mm">
                  <w:txbxContent>
                    <w:bookmarkStart w:id="1" w:name="_Hlk53483377"/>
                    <w:p w14:paraId="593DE24F" w14:textId="02E1C8E9" w:rsidR="00274E77" w:rsidRPr="00EB16FA" w:rsidRDefault="00000000"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HPEZnw=="/>
                        </w:sdtPr>
                        <w:sdtContent>
                          <w:r w:rsidR="00EB16FA" w:rsidRPr="00EB16FA">
                            <w:rPr>
                              <w:lang w:val="de-CH"/>
                            </w:rPr>
                            <w:t>Betrieb: T-Systems Schweiz AG</w:t>
                          </w:r>
                          <w:r w:rsidR="00EB16FA">
                            <w:rPr>
                              <w:lang w:val="de-CH"/>
                            </w:rPr>
                            <w:br/>
                            <w:t>Abteilung: CORE Services</w:t>
                          </w:r>
                        </w:sdtContent>
                      </w:sdt>
                      <w:bookmarkEnd w:id="1"/>
                    </w:p>
                    <w:tbl>
                      <w:tblPr>
                        <w:tblStyle w:val="Tabellenraster"/>
                        <w:tblW w:w="0" w:type="auto"/>
                        <w:tblLook w:val="04A0" w:firstRow="1" w:lastRow="0" w:firstColumn="1" w:lastColumn="0" w:noHBand="0" w:noVBand="1"/>
                      </w:tblPr>
                      <w:tblGrid>
                        <w:gridCol w:w="2324"/>
                        <w:gridCol w:w="2324"/>
                        <w:gridCol w:w="2324"/>
                        <w:gridCol w:w="2325"/>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HPEZnw=="/>
                        </w:sdt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HPEZnw=="/>
                        </w:sdt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Content>
                          <w:r w:rsidR="00EB16FA">
                            <w:t>22.04.2024</w:t>
                          </w:r>
                        </w:sdtContent>
                      </w:sdt>
                    </w:p>
                    <w:sdt>
                      <w:sdtPr>
                        <w:alias w:val="Geheimhaltungsvermerk"/>
                        <w:tag w:val="Geheimhaltungsvermerk"/>
                        <w:id w:val="-1348097128"/>
                        <w:placeholder>
                          <w:docPart w:val="FC82716CA059C14898ABDC9B3AB84831"/>
                        </w:placeholder>
                        <w:showingPlcHdr/>
                        <w:dataBinding w:prefixMappings="xmlns:ns0='https://www.telekom.com' " w:xpath="/ns0:telekom[1]/ns0:Geheimhaltung[1]" w:storeItemID="{DFD67573-F507-4C7D-8FB8-3737D792FC46}"/>
                        <w:dropDownList w:lastValue="">
                          <w:listItem w:value="Wählen Sie ein Element aus."/>
                          <w:listItem w:displayText="Vertraulich" w:value="Vertraulich"/>
                          <w:listItem w:displayText="Intern" w:value="Intern"/>
                          <w:listItem w:displayText="Öffentlich" w:value="Öffentlich"/>
                        </w:dropDownList>
                      </w:sdtPr>
                      <w:sdtContent>
                        <w:p w14:paraId="2E605FF8" w14:textId="77777777" w:rsidR="00274E77" w:rsidRPr="00EF35F4" w:rsidRDefault="00274E77" w:rsidP="004C6A05">
                          <w:pPr>
                            <w:pStyle w:val="Titelseite-Geheimhaltungsvereinbarung"/>
                          </w:pPr>
                          <w:r>
                            <w:t>Wählen Sie einen Geheimhaltungsvermerk aus</w:t>
                          </w:r>
                        </w:p>
                      </w:sdtContent>
                    </w:sdt>
                  </w:txbxContent>
                </v:textbox>
                <w10:wrap anchorx="page" anchory="page"/>
              </v:shape>
            </w:pict>
          </mc:Fallback>
        </mc:AlternateContent>
      </w:r>
      <w:r w:rsidR="007A07FC">
        <w:rPr>
          <w:noProof/>
        </w:rPr>
        <w:drawing>
          <wp:anchor distT="0" distB="0" distL="114300" distR="114300" simplePos="0" relativeHeight="251675648" behindDoc="1" locked="1" layoutInCell="1" allowOverlap="1" wp14:anchorId="7729930A" wp14:editId="358879CB">
            <wp:simplePos x="0" y="0"/>
            <wp:positionH relativeFrom="margin">
              <wp:align>center</wp:align>
            </wp:positionH>
            <wp:positionV relativeFrom="page">
              <wp:posOffset>431800</wp:posOffset>
            </wp:positionV>
            <wp:extent cx="6695440" cy="9809480"/>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a:picLocks noChangeAspect="1" noChangeArrowheads="1"/>
                    </pic:cNvPicPr>
                  </pic:nvPicPr>
                  <pic:blipFill rotWithShape="1">
                    <a:blip r:embed="rId16">
                      <a:extLst>
                        <a:ext uri="{28A0092B-C50C-407E-A947-70E740481C1C}">
                          <a14:useLocalDpi xmlns:a14="http://schemas.microsoft.com/office/drawing/2010/main" val="0"/>
                        </a:ext>
                      </a:extLst>
                    </a:blip>
                    <a:srcRect l="27248" t="14071" r="27248" b="-14071"/>
                    <a:stretch/>
                  </pic:blipFill>
                  <pic:spPr bwMode="auto">
                    <a:xfrm>
                      <a:off x="0" y="0"/>
                      <a:ext cx="6696000" cy="981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 w:name="_Toc470635550"/>
      <w:bookmarkStart w:id="3" w:name="_Toc470638370"/>
      <w:bookmarkStart w:id="4" w:name="_Toc470638539"/>
    </w:p>
    <w:p w14:paraId="672BD47D" w14:textId="77777777" w:rsidR="00942B67" w:rsidRPr="00C92F97" w:rsidRDefault="000033B1" w:rsidP="00C622CB">
      <w:pPr>
        <w:pStyle w:val="VerzeichnisnichtimIHV"/>
      </w:pPr>
      <w:bookmarkStart w:id="5" w:name="_Toc470635551"/>
      <w:bookmarkStart w:id="6" w:name="_Toc470638371"/>
      <w:bookmarkStart w:id="7" w:name="_Toc470638540"/>
      <w:bookmarkEnd w:id="2"/>
      <w:bookmarkEnd w:id="3"/>
      <w:bookmarkEnd w:id="4"/>
      <w:r w:rsidRPr="00C622CB">
        <w:lastRenderedPageBreak/>
        <w:t>Ä</w:t>
      </w:r>
      <w:r w:rsidR="00942B67" w:rsidRPr="00C622CB">
        <w:t>nderungshistorie</w:t>
      </w:r>
      <w:bookmarkEnd w:id="5"/>
      <w:bookmarkEnd w:id="6"/>
      <w:bookmarkEnd w:id="7"/>
    </w:p>
    <w:tbl>
      <w:tblPr>
        <w:tblStyle w:val="TelekomTabelleTest"/>
        <w:tblW w:w="5000" w:type="pct"/>
        <w:tblLayout w:type="fixed"/>
        <w:tblLook w:val="03A0" w:firstRow="1" w:lastRow="0" w:firstColumn="1" w:lastColumn="1" w:noHBand="1" w:noVBand="0"/>
      </w:tblPr>
      <w:tblGrid>
        <w:gridCol w:w="1043"/>
        <w:gridCol w:w="1084"/>
        <w:gridCol w:w="2385"/>
        <w:gridCol w:w="4894"/>
      </w:tblGrid>
      <w:tr w:rsidR="00DE5ADA" w:rsidRPr="003E46DE" w14:paraId="281A8FA3" w14:textId="77777777" w:rsidTr="007239E0">
        <w:trPr>
          <w:cnfStyle w:val="100000000000" w:firstRow="1" w:lastRow="0" w:firstColumn="0" w:lastColumn="0" w:oddVBand="0" w:evenVBand="0" w:oddHBand="0" w:evenHBand="0" w:firstRowFirstColumn="0" w:firstRowLastColumn="0" w:lastRowFirstColumn="0" w:lastRowLastColumn="0"/>
        </w:trPr>
        <w:tc>
          <w:tcPr>
            <w:tcW w:w="1043" w:type="dxa"/>
          </w:tcPr>
          <w:p w14:paraId="1783B128" w14:textId="77777777" w:rsidR="00942B67" w:rsidRPr="002560F4" w:rsidRDefault="00942B67" w:rsidP="002560F4">
            <w:pPr>
              <w:pStyle w:val="TabellenkopfText"/>
            </w:pPr>
            <w:r w:rsidRPr="002560F4">
              <w:t>Version</w:t>
            </w:r>
          </w:p>
        </w:tc>
        <w:tc>
          <w:tcPr>
            <w:tcW w:w="1084" w:type="dxa"/>
          </w:tcPr>
          <w:p w14:paraId="3230024E" w14:textId="77777777" w:rsidR="00942B67" w:rsidRPr="002560F4" w:rsidRDefault="00942B67" w:rsidP="002560F4">
            <w:pPr>
              <w:pStyle w:val="TabellenkopfText"/>
            </w:pPr>
            <w:r w:rsidRPr="002560F4">
              <w:t>Stand</w:t>
            </w:r>
          </w:p>
        </w:tc>
        <w:tc>
          <w:tcPr>
            <w:tcW w:w="2385" w:type="dxa"/>
          </w:tcPr>
          <w:p w14:paraId="76D53BB4" w14:textId="26AA411F" w:rsidR="00942B67" w:rsidRPr="002560F4" w:rsidRDefault="00942B67" w:rsidP="002560F4">
            <w:pPr>
              <w:pStyle w:val="TabellenkopfText"/>
            </w:pPr>
            <w:r w:rsidRPr="002560F4">
              <w:t>Bearbeiter</w:t>
            </w:r>
            <w:r w:rsidR="00FC78F6">
              <w:t>*in</w:t>
            </w:r>
          </w:p>
        </w:tc>
        <w:tc>
          <w:tcPr>
            <w:tcW w:w="4894" w:type="dxa"/>
          </w:tcPr>
          <w:p w14:paraId="6D6072A2" w14:textId="77777777" w:rsidR="00942B67" w:rsidRPr="002560F4" w:rsidRDefault="00942B67" w:rsidP="002560F4">
            <w:pPr>
              <w:pStyle w:val="TabellenkopfText"/>
            </w:pPr>
            <w:r w:rsidRPr="002560F4">
              <w:t>Änderungen/Kommentar</w:t>
            </w:r>
          </w:p>
        </w:tc>
      </w:tr>
      <w:tr w:rsidR="00DE5ADA" w:rsidRPr="003E46DE" w14:paraId="62146E0F" w14:textId="77777777" w:rsidTr="007239E0">
        <w:tc>
          <w:tcPr>
            <w:tcW w:w="1043" w:type="dxa"/>
          </w:tcPr>
          <w:p w14:paraId="1E053184" w14:textId="19400D44" w:rsidR="00942B67" w:rsidRPr="003E46DE" w:rsidRDefault="00886FC7" w:rsidP="00337368">
            <w:pPr>
              <w:pStyle w:val="TabelleText"/>
            </w:pPr>
            <w:r>
              <w:t>0.</w:t>
            </w:r>
            <w:r w:rsidR="001A04A1">
              <w:t>1</w:t>
            </w:r>
          </w:p>
        </w:tc>
        <w:sdt>
          <w:sdtPr>
            <w:id w:val="-71971734"/>
            <w:placeholder>
              <w:docPart w:val="C881E4A43584FC4DA11429E448EB2C5F"/>
            </w:placeholder>
            <w:date w:fullDate="2024-04-22T00:00:00Z">
              <w:dateFormat w:val="dd.MM.yyyy"/>
              <w:lid w:val="de-DE"/>
              <w:storeMappedDataAs w:val="dateTime"/>
              <w:calendar w:val="gregorian"/>
            </w:date>
          </w:sdtPr>
          <w:sdtContent>
            <w:tc>
              <w:tcPr>
                <w:tcW w:w="1084" w:type="dxa"/>
              </w:tcPr>
              <w:p w14:paraId="48494B80" w14:textId="6D8A86C0" w:rsidR="00942B67" w:rsidRPr="003E46DE" w:rsidRDefault="00886FC7" w:rsidP="00337368">
                <w:pPr>
                  <w:pStyle w:val="TabelleText"/>
                </w:pPr>
                <w:r>
                  <w:t>22.04.2024</w:t>
                </w:r>
              </w:p>
            </w:tc>
          </w:sdtContent>
        </w:sdt>
        <w:tc>
          <w:tcPr>
            <w:tcW w:w="2385" w:type="dxa"/>
          </w:tcPr>
          <w:p w14:paraId="3EE25055" w14:textId="0280C989" w:rsidR="00942B67" w:rsidRPr="003E46DE" w:rsidRDefault="00886FC7" w:rsidP="00337368">
            <w:pPr>
              <w:pStyle w:val="TabelleText"/>
            </w:pPr>
            <w:r>
              <w:t>Justin Winistörfer</w:t>
            </w:r>
          </w:p>
        </w:tc>
        <w:tc>
          <w:tcPr>
            <w:tcW w:w="4894" w:type="dxa"/>
          </w:tcPr>
          <w:p w14:paraId="0B3096C3" w14:textId="305E3D4C" w:rsidR="00942B67" w:rsidRPr="003E46DE" w:rsidRDefault="007239E0" w:rsidP="00337368">
            <w:pPr>
              <w:pStyle w:val="TabelleText"/>
            </w:pPr>
            <w:r>
              <w:t>Schreiben der Kapitel: Aufgabenstellung, Standards, IPA-Schutzbedarfsanalyse und Organisation der IPA Ergebnisse</w:t>
            </w:r>
          </w:p>
        </w:tc>
      </w:tr>
      <w:tr w:rsidR="00DE5ADA" w:rsidRPr="003E46DE" w14:paraId="27100B3D" w14:textId="77777777" w:rsidTr="007239E0">
        <w:tc>
          <w:tcPr>
            <w:tcW w:w="1043" w:type="dxa"/>
          </w:tcPr>
          <w:p w14:paraId="2855C1E1" w14:textId="31D93BC7" w:rsidR="00942B67" w:rsidRPr="003E46DE" w:rsidRDefault="00EB52E2" w:rsidP="00337368">
            <w:pPr>
              <w:pStyle w:val="TabelleText"/>
            </w:pPr>
            <w:r>
              <w:t>0.</w:t>
            </w:r>
            <w:r w:rsidR="001A04A1">
              <w:t>2</w:t>
            </w:r>
          </w:p>
        </w:tc>
        <w:tc>
          <w:tcPr>
            <w:tcW w:w="1084" w:type="dxa"/>
          </w:tcPr>
          <w:p w14:paraId="7CFBAB34" w14:textId="356A1437" w:rsidR="00942B67" w:rsidRPr="003E46DE" w:rsidRDefault="00EB52E2" w:rsidP="00337368">
            <w:pPr>
              <w:pStyle w:val="TabelleText"/>
            </w:pPr>
            <w:r>
              <w:t>23.04.2024</w:t>
            </w:r>
          </w:p>
        </w:tc>
        <w:tc>
          <w:tcPr>
            <w:tcW w:w="2385" w:type="dxa"/>
          </w:tcPr>
          <w:p w14:paraId="5DE3DB41" w14:textId="3C2A50B3" w:rsidR="00942B67" w:rsidRPr="003E46DE" w:rsidRDefault="00EB52E2" w:rsidP="00337368">
            <w:pPr>
              <w:pStyle w:val="TabelleText"/>
            </w:pPr>
            <w:r>
              <w:t>Justin Winistörfer</w:t>
            </w:r>
          </w:p>
        </w:tc>
        <w:tc>
          <w:tcPr>
            <w:tcW w:w="4894" w:type="dxa"/>
          </w:tcPr>
          <w:p w14:paraId="095F4613" w14:textId="2ABB5EDF" w:rsidR="0045128B" w:rsidRPr="003E46DE" w:rsidRDefault="00EB52E2" w:rsidP="00337368">
            <w:pPr>
              <w:pStyle w:val="TabelleText"/>
            </w:pPr>
            <w:r>
              <w:t>Schreibe der Kapitel: Projektvorgehen, Projektorganisation und Projektrollen, Einleitung, Ist- Soll Analyse und einfügen eines Netzplanes.</w:t>
            </w:r>
          </w:p>
        </w:tc>
      </w:tr>
      <w:tr w:rsidR="0045128B" w:rsidRPr="003E46DE" w14:paraId="560872AC" w14:textId="77777777" w:rsidTr="007239E0">
        <w:tc>
          <w:tcPr>
            <w:tcW w:w="1043" w:type="dxa"/>
          </w:tcPr>
          <w:p w14:paraId="12A07189" w14:textId="52837279" w:rsidR="0045128B" w:rsidRDefault="0045128B" w:rsidP="00337368">
            <w:pPr>
              <w:pStyle w:val="TabelleText"/>
            </w:pPr>
            <w:r>
              <w:t>0.3</w:t>
            </w:r>
          </w:p>
        </w:tc>
        <w:tc>
          <w:tcPr>
            <w:tcW w:w="1084" w:type="dxa"/>
          </w:tcPr>
          <w:p w14:paraId="30303E95" w14:textId="3BA1AA8E" w:rsidR="0045128B" w:rsidRDefault="0045128B" w:rsidP="00337368">
            <w:pPr>
              <w:pStyle w:val="TabelleText"/>
            </w:pPr>
            <w:r>
              <w:t>24.04.2024</w:t>
            </w:r>
          </w:p>
        </w:tc>
        <w:tc>
          <w:tcPr>
            <w:tcW w:w="2385" w:type="dxa"/>
          </w:tcPr>
          <w:p w14:paraId="45DD9B3E" w14:textId="4233E351" w:rsidR="0045128B" w:rsidRDefault="0045128B" w:rsidP="00337368">
            <w:pPr>
              <w:pStyle w:val="TabelleText"/>
            </w:pPr>
            <w:r>
              <w:t>Justin Winistörfer</w:t>
            </w:r>
          </w:p>
        </w:tc>
        <w:tc>
          <w:tcPr>
            <w:tcW w:w="4894" w:type="dxa"/>
          </w:tcPr>
          <w:p w14:paraId="61996D71" w14:textId="0B2CFFAB" w:rsidR="0045128B" w:rsidRDefault="0045128B" w:rsidP="00337368">
            <w:pPr>
              <w:pStyle w:val="TabelleText"/>
            </w:pPr>
            <w:r>
              <w:t>Schreiben der Kapitel: Ziele, Anforderungen, System-, Namens-, Netzwerk-, ISDS- und Testkonzept. Allgemeine kleine Rechtschreibkorrekturen.</w:t>
            </w:r>
          </w:p>
        </w:tc>
      </w:tr>
      <w:tr w:rsidR="00DB6D48" w:rsidRPr="003E46DE" w14:paraId="05827220" w14:textId="77777777" w:rsidTr="007239E0">
        <w:tc>
          <w:tcPr>
            <w:tcW w:w="1043" w:type="dxa"/>
          </w:tcPr>
          <w:p w14:paraId="38E5C1A0" w14:textId="6074AF60" w:rsidR="00DB6D48" w:rsidRDefault="00DB6D48" w:rsidP="00337368">
            <w:pPr>
              <w:pStyle w:val="TabelleText"/>
            </w:pPr>
            <w:r>
              <w:t>0.4</w:t>
            </w:r>
          </w:p>
        </w:tc>
        <w:tc>
          <w:tcPr>
            <w:tcW w:w="1084" w:type="dxa"/>
          </w:tcPr>
          <w:p w14:paraId="6141E8B8" w14:textId="1C4D2210" w:rsidR="00DB6D48" w:rsidRDefault="00DB6D48" w:rsidP="00337368">
            <w:pPr>
              <w:pStyle w:val="TabelleText"/>
            </w:pPr>
            <w:r>
              <w:t>26.04.2024</w:t>
            </w:r>
          </w:p>
        </w:tc>
        <w:tc>
          <w:tcPr>
            <w:tcW w:w="2385" w:type="dxa"/>
          </w:tcPr>
          <w:p w14:paraId="3889D3A1" w14:textId="5C39A922" w:rsidR="00DB6D48" w:rsidRDefault="00DB6D48" w:rsidP="00337368">
            <w:pPr>
              <w:pStyle w:val="TabelleText"/>
            </w:pPr>
            <w:r>
              <w:t>Justin Winistörfer</w:t>
            </w:r>
          </w:p>
        </w:tc>
        <w:tc>
          <w:tcPr>
            <w:tcW w:w="4894" w:type="dxa"/>
          </w:tcPr>
          <w:p w14:paraId="1A8899D6" w14:textId="5E09A6A8" w:rsidR="00DB6D48" w:rsidRDefault="00DB6D48" w:rsidP="00337368">
            <w:pPr>
              <w:pStyle w:val="TabelleText"/>
            </w:pPr>
            <w:r>
              <w:t xml:space="preserve">Schreiben der Kapitel: Testkonzept, </w:t>
            </w:r>
            <w:r w:rsidR="00D74C3A">
              <w:t>Automatisierungskonzept, Phasenfreigabe, IDE Umgebung, Zugang zu AWS und Terraform</w:t>
            </w:r>
          </w:p>
        </w:tc>
      </w:tr>
      <w:tr w:rsidR="00C846AC" w:rsidRPr="003E46DE" w14:paraId="248697E9" w14:textId="77777777" w:rsidTr="007239E0">
        <w:tc>
          <w:tcPr>
            <w:tcW w:w="1043" w:type="dxa"/>
          </w:tcPr>
          <w:p w14:paraId="1957B360" w14:textId="610D448D" w:rsidR="00C846AC" w:rsidRDefault="00C846AC" w:rsidP="00337368">
            <w:pPr>
              <w:pStyle w:val="TabelleText"/>
            </w:pPr>
            <w:r>
              <w:t>0.5</w:t>
            </w:r>
          </w:p>
        </w:tc>
        <w:tc>
          <w:tcPr>
            <w:tcW w:w="1084" w:type="dxa"/>
          </w:tcPr>
          <w:p w14:paraId="548926CA" w14:textId="0F2C571E" w:rsidR="00C846AC" w:rsidRDefault="00C846AC" w:rsidP="00337368">
            <w:pPr>
              <w:pStyle w:val="TabelleText"/>
            </w:pPr>
            <w:r>
              <w:t>29.04.2024</w:t>
            </w:r>
          </w:p>
        </w:tc>
        <w:tc>
          <w:tcPr>
            <w:tcW w:w="2385" w:type="dxa"/>
          </w:tcPr>
          <w:p w14:paraId="2CA20713" w14:textId="16571485" w:rsidR="00C846AC" w:rsidRDefault="00C846AC" w:rsidP="00337368">
            <w:pPr>
              <w:pStyle w:val="TabelleText"/>
            </w:pPr>
            <w:r>
              <w:t>Justin Winistörfer</w:t>
            </w:r>
          </w:p>
        </w:tc>
        <w:tc>
          <w:tcPr>
            <w:tcW w:w="4894" w:type="dxa"/>
          </w:tcPr>
          <w:p w14:paraId="5EF628C3" w14:textId="7F01B2EA" w:rsidR="00C846AC" w:rsidRDefault="00C846AC" w:rsidP="00337368">
            <w:pPr>
              <w:pStyle w:val="TabelleText"/>
            </w:pPr>
            <w:r>
              <w:t xml:space="preserve">Schreiben der Kapitel: </w:t>
            </w:r>
            <w:r w:rsidR="00535EF2">
              <w:t>Bereitstellung der EKS Ressourcen durch Terraform, Bereitstellung der EKS internen Ressourcen durch Terraform, De</w:t>
            </w:r>
            <w:r w:rsidR="00380545">
              <w:t>ployment der Infrastruktur durch Terraform &amp; Erstellen des CloudWatch Dashboards</w:t>
            </w:r>
            <w:r w:rsidR="00C103CB">
              <w:t>.</w:t>
            </w:r>
          </w:p>
        </w:tc>
      </w:tr>
      <w:tr w:rsidR="00C103CB" w:rsidRPr="003E46DE" w14:paraId="376580AC" w14:textId="77777777" w:rsidTr="007239E0">
        <w:tc>
          <w:tcPr>
            <w:tcW w:w="1043" w:type="dxa"/>
          </w:tcPr>
          <w:p w14:paraId="75B32835" w14:textId="484BE719" w:rsidR="00C103CB" w:rsidRDefault="00C103CB" w:rsidP="00337368">
            <w:pPr>
              <w:pStyle w:val="TabelleText"/>
            </w:pPr>
            <w:r>
              <w:t>0.6</w:t>
            </w:r>
          </w:p>
        </w:tc>
        <w:tc>
          <w:tcPr>
            <w:tcW w:w="1084" w:type="dxa"/>
          </w:tcPr>
          <w:p w14:paraId="751A66F2" w14:textId="3B33335A" w:rsidR="00C103CB" w:rsidRDefault="00C103CB" w:rsidP="00337368">
            <w:pPr>
              <w:pStyle w:val="TabelleText"/>
            </w:pPr>
            <w:r>
              <w:t>30.04.2024</w:t>
            </w:r>
          </w:p>
        </w:tc>
        <w:tc>
          <w:tcPr>
            <w:tcW w:w="2385" w:type="dxa"/>
          </w:tcPr>
          <w:p w14:paraId="10EC4F1F" w14:textId="5DA65252" w:rsidR="00C103CB" w:rsidRDefault="00C103CB" w:rsidP="00337368">
            <w:pPr>
              <w:pStyle w:val="TabelleText"/>
            </w:pPr>
            <w:r>
              <w:t>Justin Winistörfer</w:t>
            </w:r>
          </w:p>
        </w:tc>
        <w:tc>
          <w:tcPr>
            <w:tcW w:w="4894" w:type="dxa"/>
          </w:tcPr>
          <w:p w14:paraId="54A41FD1" w14:textId="07972F5C" w:rsidR="00C103CB" w:rsidRDefault="00C103CB" w:rsidP="00337368">
            <w:pPr>
              <w:pStyle w:val="TabelleText"/>
            </w:pPr>
            <w:r>
              <w:t xml:space="preserve">Schreiben der Kapitel: </w:t>
            </w:r>
            <w:r w:rsidR="00B8308A">
              <w:t>Erstellen des CloudWatch Dashboard</w:t>
            </w:r>
            <w:r w:rsidR="00862ED3">
              <w:t xml:space="preserve">, </w:t>
            </w:r>
            <w:r w:rsidR="00B8308A">
              <w:t>Installation von Chaos Mesh mit Helm</w:t>
            </w:r>
            <w:r w:rsidR="00AA598A">
              <w:t>m</w:t>
            </w:r>
          </w:p>
        </w:tc>
      </w:tr>
    </w:tbl>
    <w:p w14:paraId="2D8BEFD0" w14:textId="77777777" w:rsidR="00942B67" w:rsidRPr="00F10970" w:rsidRDefault="00942B67" w:rsidP="008D3900"/>
    <w:p w14:paraId="18099E37" w14:textId="77777777" w:rsidR="006A4370" w:rsidRDefault="006A4370" w:rsidP="00D75C16">
      <w:pPr>
        <w:sectPr w:rsidR="006A4370" w:rsidSect="003D0B94">
          <w:footerReference w:type="default" r:id="rId17"/>
          <w:footerReference w:type="first" r:id="rId18"/>
          <w:pgSz w:w="11900" w:h="16840" w:code="9"/>
          <w:pgMar w:top="1247" w:right="1247" w:bottom="1247" w:left="1247" w:header="567" w:footer="595" w:gutter="0"/>
          <w:cols w:space="708"/>
          <w:docGrid w:linePitch="299"/>
        </w:sectPr>
      </w:pPr>
    </w:p>
    <w:p w14:paraId="44075283" w14:textId="4A855C92" w:rsidR="00942B67" w:rsidRPr="00C92F97" w:rsidRDefault="003268D0" w:rsidP="00C622CB">
      <w:pPr>
        <w:pStyle w:val="VerzeichnisnichtimIHV"/>
      </w:pPr>
      <w:r>
        <w:lastRenderedPageBreak/>
        <w:t>Kurzfassung des IPA Berichtes</w:t>
      </w:r>
    </w:p>
    <w:p w14:paraId="67F53DB6" w14:textId="77777777" w:rsidR="00B619E8" w:rsidRDefault="00942B67" w:rsidP="008D3900">
      <w:r w:rsidRPr="009A39EA">
        <w:fldChar w:fldCharType="begin"/>
      </w:r>
      <w:r w:rsidRPr="009A39EA">
        <w:instrText>MACROBUTTON NoMacro [Hier klicken und Text für Vorwort eingeben – oder Vorwort löschen]</w:instrText>
      </w:r>
      <w:r w:rsidRPr="009A39EA">
        <w:fldChar w:fldCharType="end"/>
      </w:r>
    </w:p>
    <w:p w14:paraId="464D4BF4" w14:textId="77777777" w:rsidR="00B619E8" w:rsidRDefault="00B619E8" w:rsidP="008D3900"/>
    <w:p w14:paraId="1E67AB81" w14:textId="77777777" w:rsidR="00B619E8" w:rsidRDefault="00B619E8" w:rsidP="008D3900">
      <w:pPr>
        <w:sectPr w:rsidR="00B619E8" w:rsidSect="003D0B94">
          <w:pgSz w:w="11900" w:h="16840" w:code="9"/>
          <w:pgMar w:top="1247" w:right="1247" w:bottom="1247" w:left="1247" w:header="595" w:footer="595" w:gutter="0"/>
          <w:cols w:space="708"/>
          <w:docGrid w:linePitch="299"/>
        </w:sectPr>
      </w:pPr>
    </w:p>
    <w:p w14:paraId="0A2B41DE" w14:textId="77777777" w:rsidR="00942B67" w:rsidRPr="00C92F97" w:rsidRDefault="00942B67" w:rsidP="00C622CB">
      <w:pPr>
        <w:pStyle w:val="VerzeichnisnichtimIHV"/>
      </w:pPr>
      <w:bookmarkStart w:id="8" w:name="_Toc470635553"/>
      <w:bookmarkStart w:id="9" w:name="_Toc470638373"/>
      <w:bookmarkStart w:id="10" w:name="_Toc470638542"/>
      <w:r w:rsidRPr="00C92F97">
        <w:lastRenderedPageBreak/>
        <w:t>Inhaltsverzeichnis</w:t>
      </w:r>
      <w:bookmarkEnd w:id="8"/>
      <w:bookmarkEnd w:id="9"/>
      <w:bookmarkEnd w:id="10"/>
    </w:p>
    <w:p w14:paraId="3E33918D" w14:textId="3BBDCBD6" w:rsidR="00E1143D" w:rsidRDefault="00CF7D1D">
      <w:pPr>
        <w:pStyle w:val="Verzeichnis1"/>
        <w:rPr>
          <w:rFonts w:eastAsiaTheme="minorEastAsia" w:cstheme="minorBidi"/>
          <w:color w:val="auto"/>
          <w:lang w:val="de-CH"/>
          <w14:ligatures w14:val="standardContextual"/>
        </w:rPr>
      </w:pPr>
      <w:r>
        <w:fldChar w:fldCharType="begin"/>
      </w:r>
      <w:r>
        <w:instrText xml:space="preserve"> TOC \o "1-3" \h \z \u </w:instrText>
      </w:r>
      <w:r>
        <w:fldChar w:fldCharType="separate"/>
      </w:r>
      <w:hyperlink w:anchor="_Toc165378827" w:history="1">
        <w:r w:rsidR="00E1143D" w:rsidRPr="00C862E9">
          <w:rPr>
            <w:rStyle w:val="Hyperlink"/>
          </w:rPr>
          <w:t>Teil 1: Formaler Teil 1</w:t>
        </w:r>
        <w:r w:rsidR="00E1143D">
          <w:rPr>
            <w:webHidden/>
          </w:rPr>
          <w:tab/>
        </w:r>
        <w:r w:rsidR="00E1143D">
          <w:rPr>
            <w:webHidden/>
          </w:rPr>
          <w:fldChar w:fldCharType="begin"/>
        </w:r>
        <w:r w:rsidR="00E1143D">
          <w:rPr>
            <w:webHidden/>
          </w:rPr>
          <w:instrText xml:space="preserve"> PAGEREF _Toc165378827 \h </w:instrText>
        </w:r>
        <w:r w:rsidR="00E1143D">
          <w:rPr>
            <w:webHidden/>
          </w:rPr>
        </w:r>
        <w:r w:rsidR="00E1143D">
          <w:rPr>
            <w:webHidden/>
          </w:rPr>
          <w:fldChar w:fldCharType="separate"/>
        </w:r>
        <w:r w:rsidR="00E1143D">
          <w:rPr>
            <w:webHidden/>
          </w:rPr>
          <w:t>8</w:t>
        </w:r>
        <w:r w:rsidR="00E1143D">
          <w:rPr>
            <w:webHidden/>
          </w:rPr>
          <w:fldChar w:fldCharType="end"/>
        </w:r>
      </w:hyperlink>
    </w:p>
    <w:p w14:paraId="5B63AA88" w14:textId="7ACA5C4B" w:rsidR="00E1143D" w:rsidRDefault="00000000">
      <w:pPr>
        <w:pStyle w:val="Verzeichnis1"/>
        <w:rPr>
          <w:rFonts w:eastAsiaTheme="minorEastAsia" w:cstheme="minorBidi"/>
          <w:color w:val="auto"/>
          <w:lang w:val="de-CH"/>
          <w14:ligatures w14:val="standardContextual"/>
        </w:rPr>
      </w:pPr>
      <w:hyperlink w:anchor="_Toc165378828" w:history="1">
        <w:r w:rsidR="00E1143D" w:rsidRPr="00C862E9">
          <w:rPr>
            <w:rStyle w:val="Hyperlink"/>
          </w:rPr>
          <w:t>1</w:t>
        </w:r>
        <w:r w:rsidR="00E1143D">
          <w:rPr>
            <w:rFonts w:eastAsiaTheme="minorEastAsia" w:cstheme="minorBidi"/>
            <w:color w:val="auto"/>
            <w:lang w:val="de-CH"/>
            <w14:ligatures w14:val="standardContextual"/>
          </w:rPr>
          <w:tab/>
        </w:r>
        <w:r w:rsidR="00E1143D" w:rsidRPr="00C862E9">
          <w:rPr>
            <w:rStyle w:val="Hyperlink"/>
          </w:rPr>
          <w:t>Aufgabenstellung</w:t>
        </w:r>
        <w:r w:rsidR="00E1143D">
          <w:rPr>
            <w:webHidden/>
          </w:rPr>
          <w:tab/>
        </w:r>
        <w:r w:rsidR="00E1143D">
          <w:rPr>
            <w:webHidden/>
          </w:rPr>
          <w:fldChar w:fldCharType="begin"/>
        </w:r>
        <w:r w:rsidR="00E1143D">
          <w:rPr>
            <w:webHidden/>
          </w:rPr>
          <w:instrText xml:space="preserve"> PAGEREF _Toc165378828 \h </w:instrText>
        </w:r>
        <w:r w:rsidR="00E1143D">
          <w:rPr>
            <w:webHidden/>
          </w:rPr>
        </w:r>
        <w:r w:rsidR="00E1143D">
          <w:rPr>
            <w:webHidden/>
          </w:rPr>
          <w:fldChar w:fldCharType="separate"/>
        </w:r>
        <w:r w:rsidR="00E1143D">
          <w:rPr>
            <w:webHidden/>
          </w:rPr>
          <w:t>8</w:t>
        </w:r>
        <w:r w:rsidR="00E1143D">
          <w:rPr>
            <w:webHidden/>
          </w:rPr>
          <w:fldChar w:fldCharType="end"/>
        </w:r>
      </w:hyperlink>
    </w:p>
    <w:p w14:paraId="19921B38" w14:textId="3D88874F" w:rsidR="00E1143D" w:rsidRDefault="00000000">
      <w:pPr>
        <w:pStyle w:val="Verzeichnis2"/>
        <w:rPr>
          <w:color w:val="auto"/>
          <w:szCs w:val="24"/>
          <w:lang w:val="de-CH"/>
          <w14:ligatures w14:val="standardContextual"/>
        </w:rPr>
      </w:pPr>
      <w:hyperlink w:anchor="_Toc165378829" w:history="1">
        <w:r w:rsidR="00E1143D" w:rsidRPr="00C862E9">
          <w:rPr>
            <w:rStyle w:val="Hyperlink"/>
          </w:rPr>
          <w:t>1.1</w:t>
        </w:r>
        <w:r w:rsidR="00E1143D">
          <w:rPr>
            <w:color w:val="auto"/>
            <w:szCs w:val="24"/>
            <w:lang w:val="de-CH"/>
            <w14:ligatures w14:val="standardContextual"/>
          </w:rPr>
          <w:tab/>
        </w:r>
        <w:r w:rsidR="00E1143D" w:rsidRPr="00C862E9">
          <w:rPr>
            <w:rStyle w:val="Hyperlink"/>
          </w:rPr>
          <w:t>Titel der Arbeit</w:t>
        </w:r>
        <w:r w:rsidR="00E1143D">
          <w:rPr>
            <w:webHidden/>
          </w:rPr>
          <w:tab/>
        </w:r>
        <w:r w:rsidR="00E1143D">
          <w:rPr>
            <w:webHidden/>
          </w:rPr>
          <w:fldChar w:fldCharType="begin"/>
        </w:r>
        <w:r w:rsidR="00E1143D">
          <w:rPr>
            <w:webHidden/>
          </w:rPr>
          <w:instrText xml:space="preserve"> PAGEREF _Toc165378829 \h </w:instrText>
        </w:r>
        <w:r w:rsidR="00E1143D">
          <w:rPr>
            <w:webHidden/>
          </w:rPr>
        </w:r>
        <w:r w:rsidR="00E1143D">
          <w:rPr>
            <w:webHidden/>
          </w:rPr>
          <w:fldChar w:fldCharType="separate"/>
        </w:r>
        <w:r w:rsidR="00E1143D">
          <w:rPr>
            <w:webHidden/>
          </w:rPr>
          <w:t>8</w:t>
        </w:r>
        <w:r w:rsidR="00E1143D">
          <w:rPr>
            <w:webHidden/>
          </w:rPr>
          <w:fldChar w:fldCharType="end"/>
        </w:r>
      </w:hyperlink>
    </w:p>
    <w:p w14:paraId="152AF7D5" w14:textId="3A64B9E1" w:rsidR="00E1143D" w:rsidRDefault="00000000">
      <w:pPr>
        <w:pStyle w:val="Verzeichnis2"/>
        <w:rPr>
          <w:color w:val="auto"/>
          <w:szCs w:val="24"/>
          <w:lang w:val="de-CH"/>
          <w14:ligatures w14:val="standardContextual"/>
        </w:rPr>
      </w:pPr>
      <w:hyperlink w:anchor="_Toc165378830" w:history="1">
        <w:r w:rsidR="00E1143D" w:rsidRPr="00C862E9">
          <w:rPr>
            <w:rStyle w:val="Hyperlink"/>
          </w:rPr>
          <w:t>1.2</w:t>
        </w:r>
        <w:r w:rsidR="00E1143D">
          <w:rPr>
            <w:color w:val="auto"/>
            <w:szCs w:val="24"/>
            <w:lang w:val="de-CH"/>
            <w14:ligatures w14:val="standardContextual"/>
          </w:rPr>
          <w:tab/>
        </w:r>
        <w:r w:rsidR="00E1143D" w:rsidRPr="00C862E9">
          <w:rPr>
            <w:rStyle w:val="Hyperlink"/>
          </w:rPr>
          <w:t>Ausgangslage</w:t>
        </w:r>
        <w:r w:rsidR="00E1143D">
          <w:rPr>
            <w:webHidden/>
          </w:rPr>
          <w:tab/>
        </w:r>
        <w:r w:rsidR="00E1143D">
          <w:rPr>
            <w:webHidden/>
          </w:rPr>
          <w:fldChar w:fldCharType="begin"/>
        </w:r>
        <w:r w:rsidR="00E1143D">
          <w:rPr>
            <w:webHidden/>
          </w:rPr>
          <w:instrText xml:space="preserve"> PAGEREF _Toc165378830 \h </w:instrText>
        </w:r>
        <w:r w:rsidR="00E1143D">
          <w:rPr>
            <w:webHidden/>
          </w:rPr>
        </w:r>
        <w:r w:rsidR="00E1143D">
          <w:rPr>
            <w:webHidden/>
          </w:rPr>
          <w:fldChar w:fldCharType="separate"/>
        </w:r>
        <w:r w:rsidR="00E1143D">
          <w:rPr>
            <w:webHidden/>
          </w:rPr>
          <w:t>8</w:t>
        </w:r>
        <w:r w:rsidR="00E1143D">
          <w:rPr>
            <w:webHidden/>
          </w:rPr>
          <w:fldChar w:fldCharType="end"/>
        </w:r>
      </w:hyperlink>
    </w:p>
    <w:p w14:paraId="2C725A9B" w14:textId="51FE0A34" w:rsidR="00E1143D" w:rsidRDefault="00000000">
      <w:pPr>
        <w:pStyle w:val="Verzeichnis2"/>
        <w:rPr>
          <w:color w:val="auto"/>
          <w:szCs w:val="24"/>
          <w:lang w:val="de-CH"/>
          <w14:ligatures w14:val="standardContextual"/>
        </w:rPr>
      </w:pPr>
      <w:hyperlink w:anchor="_Toc165378831" w:history="1">
        <w:r w:rsidR="00E1143D" w:rsidRPr="00C862E9">
          <w:rPr>
            <w:rStyle w:val="Hyperlink"/>
          </w:rPr>
          <w:t>1.3</w:t>
        </w:r>
        <w:r w:rsidR="00E1143D">
          <w:rPr>
            <w:color w:val="auto"/>
            <w:szCs w:val="24"/>
            <w:lang w:val="de-CH"/>
            <w14:ligatures w14:val="standardContextual"/>
          </w:rPr>
          <w:tab/>
        </w:r>
        <w:r w:rsidR="00E1143D" w:rsidRPr="00C862E9">
          <w:rPr>
            <w:rStyle w:val="Hyperlink"/>
          </w:rPr>
          <w:t>Detaillierte Aufgabenstellung</w:t>
        </w:r>
        <w:r w:rsidR="00E1143D">
          <w:rPr>
            <w:webHidden/>
          </w:rPr>
          <w:tab/>
        </w:r>
        <w:r w:rsidR="00E1143D">
          <w:rPr>
            <w:webHidden/>
          </w:rPr>
          <w:fldChar w:fldCharType="begin"/>
        </w:r>
        <w:r w:rsidR="00E1143D">
          <w:rPr>
            <w:webHidden/>
          </w:rPr>
          <w:instrText xml:space="preserve"> PAGEREF _Toc165378831 \h </w:instrText>
        </w:r>
        <w:r w:rsidR="00E1143D">
          <w:rPr>
            <w:webHidden/>
          </w:rPr>
        </w:r>
        <w:r w:rsidR="00E1143D">
          <w:rPr>
            <w:webHidden/>
          </w:rPr>
          <w:fldChar w:fldCharType="separate"/>
        </w:r>
        <w:r w:rsidR="00E1143D">
          <w:rPr>
            <w:webHidden/>
          </w:rPr>
          <w:t>8</w:t>
        </w:r>
        <w:r w:rsidR="00E1143D">
          <w:rPr>
            <w:webHidden/>
          </w:rPr>
          <w:fldChar w:fldCharType="end"/>
        </w:r>
      </w:hyperlink>
    </w:p>
    <w:p w14:paraId="3A0AB6F0" w14:textId="2B519346" w:rsidR="00E1143D" w:rsidRDefault="00000000">
      <w:pPr>
        <w:pStyle w:val="Verzeichnis3"/>
        <w:rPr>
          <w:rFonts w:eastAsiaTheme="minorEastAsia" w:cstheme="minorBidi"/>
          <w:color w:val="auto"/>
          <w:lang w:val="de-CH"/>
          <w14:ligatures w14:val="standardContextual"/>
        </w:rPr>
      </w:pPr>
      <w:hyperlink w:anchor="_Toc165378832" w:history="1">
        <w:r w:rsidR="00E1143D" w:rsidRPr="00C862E9">
          <w:rPr>
            <w:rStyle w:val="Hyperlink"/>
          </w:rPr>
          <w:t>1.3.1</w:t>
        </w:r>
        <w:r w:rsidR="00E1143D">
          <w:rPr>
            <w:rFonts w:eastAsiaTheme="minorEastAsia" w:cstheme="minorBidi"/>
            <w:color w:val="auto"/>
            <w:lang w:val="de-CH"/>
            <w14:ligatures w14:val="standardContextual"/>
          </w:rPr>
          <w:tab/>
        </w:r>
        <w:r w:rsidR="00E1143D" w:rsidRPr="00C862E9">
          <w:rPr>
            <w:rStyle w:val="Hyperlink"/>
          </w:rPr>
          <w:t>Erwartete Resultate des Auftraggebers</w:t>
        </w:r>
        <w:r w:rsidR="00E1143D">
          <w:rPr>
            <w:webHidden/>
          </w:rPr>
          <w:tab/>
        </w:r>
        <w:r w:rsidR="00E1143D">
          <w:rPr>
            <w:webHidden/>
          </w:rPr>
          <w:fldChar w:fldCharType="begin"/>
        </w:r>
        <w:r w:rsidR="00E1143D">
          <w:rPr>
            <w:webHidden/>
          </w:rPr>
          <w:instrText xml:space="preserve"> PAGEREF _Toc165378832 \h </w:instrText>
        </w:r>
        <w:r w:rsidR="00E1143D">
          <w:rPr>
            <w:webHidden/>
          </w:rPr>
        </w:r>
        <w:r w:rsidR="00E1143D">
          <w:rPr>
            <w:webHidden/>
          </w:rPr>
          <w:fldChar w:fldCharType="separate"/>
        </w:r>
        <w:r w:rsidR="00E1143D">
          <w:rPr>
            <w:webHidden/>
          </w:rPr>
          <w:t>8</w:t>
        </w:r>
        <w:r w:rsidR="00E1143D">
          <w:rPr>
            <w:webHidden/>
          </w:rPr>
          <w:fldChar w:fldCharType="end"/>
        </w:r>
      </w:hyperlink>
    </w:p>
    <w:p w14:paraId="4818EBBB" w14:textId="208AB5E3" w:rsidR="00E1143D" w:rsidRDefault="00000000">
      <w:pPr>
        <w:pStyle w:val="Verzeichnis3"/>
        <w:rPr>
          <w:rFonts w:eastAsiaTheme="minorEastAsia" w:cstheme="minorBidi"/>
          <w:color w:val="auto"/>
          <w:lang w:val="de-CH"/>
          <w14:ligatures w14:val="standardContextual"/>
        </w:rPr>
      </w:pPr>
      <w:hyperlink w:anchor="_Toc165378833" w:history="1">
        <w:r w:rsidR="00E1143D" w:rsidRPr="00C862E9">
          <w:rPr>
            <w:rStyle w:val="Hyperlink"/>
          </w:rPr>
          <w:t>1.3.2</w:t>
        </w:r>
        <w:r w:rsidR="00E1143D">
          <w:rPr>
            <w:rFonts w:eastAsiaTheme="minorEastAsia" w:cstheme="minorBidi"/>
            <w:color w:val="auto"/>
            <w:lang w:val="de-CH"/>
            <w14:ligatures w14:val="standardContextual"/>
          </w:rPr>
          <w:tab/>
        </w:r>
        <w:r w:rsidR="00E1143D" w:rsidRPr="00C862E9">
          <w:rPr>
            <w:rStyle w:val="Hyperlink"/>
          </w:rPr>
          <w:t>Prüfbare/Messbare Ziele</w:t>
        </w:r>
        <w:r w:rsidR="00E1143D">
          <w:rPr>
            <w:webHidden/>
          </w:rPr>
          <w:tab/>
        </w:r>
        <w:r w:rsidR="00E1143D">
          <w:rPr>
            <w:webHidden/>
          </w:rPr>
          <w:fldChar w:fldCharType="begin"/>
        </w:r>
        <w:r w:rsidR="00E1143D">
          <w:rPr>
            <w:webHidden/>
          </w:rPr>
          <w:instrText xml:space="preserve"> PAGEREF _Toc165378833 \h </w:instrText>
        </w:r>
        <w:r w:rsidR="00E1143D">
          <w:rPr>
            <w:webHidden/>
          </w:rPr>
        </w:r>
        <w:r w:rsidR="00E1143D">
          <w:rPr>
            <w:webHidden/>
          </w:rPr>
          <w:fldChar w:fldCharType="separate"/>
        </w:r>
        <w:r w:rsidR="00E1143D">
          <w:rPr>
            <w:webHidden/>
          </w:rPr>
          <w:t>9</w:t>
        </w:r>
        <w:r w:rsidR="00E1143D">
          <w:rPr>
            <w:webHidden/>
          </w:rPr>
          <w:fldChar w:fldCharType="end"/>
        </w:r>
      </w:hyperlink>
    </w:p>
    <w:p w14:paraId="7F1836E7" w14:textId="2646CD48" w:rsidR="00E1143D" w:rsidRDefault="00000000">
      <w:pPr>
        <w:pStyle w:val="Verzeichnis3"/>
        <w:rPr>
          <w:rFonts w:eastAsiaTheme="minorEastAsia" w:cstheme="minorBidi"/>
          <w:color w:val="auto"/>
          <w:lang w:val="de-CH"/>
          <w14:ligatures w14:val="standardContextual"/>
        </w:rPr>
      </w:pPr>
      <w:hyperlink w:anchor="_Toc165378834" w:history="1">
        <w:r w:rsidR="00E1143D" w:rsidRPr="00C862E9">
          <w:rPr>
            <w:rStyle w:val="Hyperlink"/>
          </w:rPr>
          <w:t>1.3.3</w:t>
        </w:r>
        <w:r w:rsidR="00E1143D">
          <w:rPr>
            <w:rFonts w:eastAsiaTheme="minorEastAsia" w:cstheme="minorBidi"/>
            <w:color w:val="auto"/>
            <w:lang w:val="de-CH"/>
            <w14:ligatures w14:val="standardContextual"/>
          </w:rPr>
          <w:tab/>
        </w:r>
        <w:r w:rsidR="00E1143D" w:rsidRPr="00C862E9">
          <w:rPr>
            <w:rStyle w:val="Hyperlink"/>
          </w:rPr>
          <w:t>Zu erstellende Dokumentation</w:t>
        </w:r>
        <w:r w:rsidR="00E1143D">
          <w:rPr>
            <w:webHidden/>
          </w:rPr>
          <w:tab/>
        </w:r>
        <w:r w:rsidR="00E1143D">
          <w:rPr>
            <w:webHidden/>
          </w:rPr>
          <w:fldChar w:fldCharType="begin"/>
        </w:r>
        <w:r w:rsidR="00E1143D">
          <w:rPr>
            <w:webHidden/>
          </w:rPr>
          <w:instrText xml:space="preserve"> PAGEREF _Toc165378834 \h </w:instrText>
        </w:r>
        <w:r w:rsidR="00E1143D">
          <w:rPr>
            <w:webHidden/>
          </w:rPr>
        </w:r>
        <w:r w:rsidR="00E1143D">
          <w:rPr>
            <w:webHidden/>
          </w:rPr>
          <w:fldChar w:fldCharType="separate"/>
        </w:r>
        <w:r w:rsidR="00E1143D">
          <w:rPr>
            <w:webHidden/>
          </w:rPr>
          <w:t>10</w:t>
        </w:r>
        <w:r w:rsidR="00E1143D">
          <w:rPr>
            <w:webHidden/>
          </w:rPr>
          <w:fldChar w:fldCharType="end"/>
        </w:r>
      </w:hyperlink>
    </w:p>
    <w:p w14:paraId="5EFF312E" w14:textId="4358F5E4" w:rsidR="00E1143D" w:rsidRDefault="00000000">
      <w:pPr>
        <w:pStyle w:val="Verzeichnis3"/>
        <w:rPr>
          <w:rFonts w:eastAsiaTheme="minorEastAsia" w:cstheme="minorBidi"/>
          <w:color w:val="auto"/>
          <w:lang w:val="de-CH"/>
          <w14:ligatures w14:val="standardContextual"/>
        </w:rPr>
      </w:pPr>
      <w:hyperlink w:anchor="_Toc165378835" w:history="1">
        <w:r w:rsidR="00E1143D" w:rsidRPr="00C862E9">
          <w:rPr>
            <w:rStyle w:val="Hyperlink"/>
          </w:rPr>
          <w:t>1.3.4</w:t>
        </w:r>
        <w:r w:rsidR="00E1143D">
          <w:rPr>
            <w:rFonts w:eastAsiaTheme="minorEastAsia" w:cstheme="minorBidi"/>
            <w:color w:val="auto"/>
            <w:lang w:val="de-CH"/>
            <w14:ligatures w14:val="standardContextual"/>
          </w:rPr>
          <w:tab/>
        </w:r>
        <w:r w:rsidR="00E1143D" w:rsidRPr="00C862E9">
          <w:rPr>
            <w:rStyle w:val="Hyperlink"/>
          </w:rPr>
          <w:t>Meilensteine</w:t>
        </w:r>
        <w:r w:rsidR="00E1143D">
          <w:rPr>
            <w:webHidden/>
          </w:rPr>
          <w:tab/>
        </w:r>
        <w:r w:rsidR="00E1143D">
          <w:rPr>
            <w:webHidden/>
          </w:rPr>
          <w:fldChar w:fldCharType="begin"/>
        </w:r>
        <w:r w:rsidR="00E1143D">
          <w:rPr>
            <w:webHidden/>
          </w:rPr>
          <w:instrText xml:space="preserve"> PAGEREF _Toc165378835 \h </w:instrText>
        </w:r>
        <w:r w:rsidR="00E1143D">
          <w:rPr>
            <w:webHidden/>
          </w:rPr>
        </w:r>
        <w:r w:rsidR="00E1143D">
          <w:rPr>
            <w:webHidden/>
          </w:rPr>
          <w:fldChar w:fldCharType="separate"/>
        </w:r>
        <w:r w:rsidR="00E1143D">
          <w:rPr>
            <w:webHidden/>
          </w:rPr>
          <w:t>10</w:t>
        </w:r>
        <w:r w:rsidR="00E1143D">
          <w:rPr>
            <w:webHidden/>
          </w:rPr>
          <w:fldChar w:fldCharType="end"/>
        </w:r>
      </w:hyperlink>
    </w:p>
    <w:p w14:paraId="7F0E95E3" w14:textId="0B34632A" w:rsidR="00E1143D" w:rsidRDefault="00000000">
      <w:pPr>
        <w:pStyle w:val="Verzeichnis3"/>
        <w:rPr>
          <w:rFonts w:eastAsiaTheme="minorEastAsia" w:cstheme="minorBidi"/>
          <w:color w:val="auto"/>
          <w:lang w:val="de-CH"/>
          <w14:ligatures w14:val="standardContextual"/>
        </w:rPr>
      </w:pPr>
      <w:hyperlink w:anchor="_Toc165378836" w:history="1">
        <w:r w:rsidR="00E1143D" w:rsidRPr="00C862E9">
          <w:rPr>
            <w:rStyle w:val="Hyperlink"/>
          </w:rPr>
          <w:t>1.3.5</w:t>
        </w:r>
        <w:r w:rsidR="00E1143D">
          <w:rPr>
            <w:rFonts w:eastAsiaTheme="minorEastAsia" w:cstheme="minorBidi"/>
            <w:color w:val="auto"/>
            <w:lang w:val="de-CH"/>
            <w14:ligatures w14:val="standardContextual"/>
          </w:rPr>
          <w:tab/>
        </w:r>
        <w:r w:rsidR="00E1143D" w:rsidRPr="00C862E9">
          <w:rPr>
            <w:rStyle w:val="Hyperlink"/>
          </w:rPr>
          <w:t>Funktionale Anforderungen</w:t>
        </w:r>
        <w:r w:rsidR="00E1143D">
          <w:rPr>
            <w:webHidden/>
          </w:rPr>
          <w:tab/>
        </w:r>
        <w:r w:rsidR="00E1143D">
          <w:rPr>
            <w:webHidden/>
          </w:rPr>
          <w:fldChar w:fldCharType="begin"/>
        </w:r>
        <w:r w:rsidR="00E1143D">
          <w:rPr>
            <w:webHidden/>
          </w:rPr>
          <w:instrText xml:space="preserve"> PAGEREF _Toc165378836 \h </w:instrText>
        </w:r>
        <w:r w:rsidR="00E1143D">
          <w:rPr>
            <w:webHidden/>
          </w:rPr>
        </w:r>
        <w:r w:rsidR="00E1143D">
          <w:rPr>
            <w:webHidden/>
          </w:rPr>
          <w:fldChar w:fldCharType="separate"/>
        </w:r>
        <w:r w:rsidR="00E1143D">
          <w:rPr>
            <w:webHidden/>
          </w:rPr>
          <w:t>10</w:t>
        </w:r>
        <w:r w:rsidR="00E1143D">
          <w:rPr>
            <w:webHidden/>
          </w:rPr>
          <w:fldChar w:fldCharType="end"/>
        </w:r>
      </w:hyperlink>
    </w:p>
    <w:p w14:paraId="6D99200C" w14:textId="22955083" w:rsidR="00E1143D" w:rsidRDefault="00000000">
      <w:pPr>
        <w:pStyle w:val="Verzeichnis3"/>
        <w:rPr>
          <w:rFonts w:eastAsiaTheme="minorEastAsia" w:cstheme="minorBidi"/>
          <w:color w:val="auto"/>
          <w:lang w:val="de-CH"/>
          <w14:ligatures w14:val="standardContextual"/>
        </w:rPr>
      </w:pPr>
      <w:hyperlink w:anchor="_Toc165378837" w:history="1">
        <w:r w:rsidR="00E1143D" w:rsidRPr="00C862E9">
          <w:rPr>
            <w:rStyle w:val="Hyperlink"/>
          </w:rPr>
          <w:t>1.3.6</w:t>
        </w:r>
        <w:r w:rsidR="00E1143D">
          <w:rPr>
            <w:rFonts w:eastAsiaTheme="minorEastAsia" w:cstheme="minorBidi"/>
            <w:color w:val="auto"/>
            <w:lang w:val="de-CH"/>
            <w14:ligatures w14:val="standardContextual"/>
          </w:rPr>
          <w:tab/>
        </w:r>
        <w:r w:rsidR="00E1143D" w:rsidRPr="00C862E9">
          <w:rPr>
            <w:rStyle w:val="Hyperlink"/>
          </w:rPr>
          <w:t>Nicht-funktionale Anforderungen</w:t>
        </w:r>
        <w:r w:rsidR="00E1143D">
          <w:rPr>
            <w:webHidden/>
          </w:rPr>
          <w:tab/>
        </w:r>
        <w:r w:rsidR="00E1143D">
          <w:rPr>
            <w:webHidden/>
          </w:rPr>
          <w:fldChar w:fldCharType="begin"/>
        </w:r>
        <w:r w:rsidR="00E1143D">
          <w:rPr>
            <w:webHidden/>
          </w:rPr>
          <w:instrText xml:space="preserve"> PAGEREF _Toc165378837 \h </w:instrText>
        </w:r>
        <w:r w:rsidR="00E1143D">
          <w:rPr>
            <w:webHidden/>
          </w:rPr>
        </w:r>
        <w:r w:rsidR="00E1143D">
          <w:rPr>
            <w:webHidden/>
          </w:rPr>
          <w:fldChar w:fldCharType="separate"/>
        </w:r>
        <w:r w:rsidR="00E1143D">
          <w:rPr>
            <w:webHidden/>
          </w:rPr>
          <w:t>11</w:t>
        </w:r>
        <w:r w:rsidR="00E1143D">
          <w:rPr>
            <w:webHidden/>
          </w:rPr>
          <w:fldChar w:fldCharType="end"/>
        </w:r>
      </w:hyperlink>
    </w:p>
    <w:p w14:paraId="266F4C7F" w14:textId="22D80A55" w:rsidR="00E1143D" w:rsidRDefault="00000000">
      <w:pPr>
        <w:pStyle w:val="Verzeichnis2"/>
        <w:rPr>
          <w:color w:val="auto"/>
          <w:szCs w:val="24"/>
          <w:lang w:val="de-CH"/>
          <w14:ligatures w14:val="standardContextual"/>
        </w:rPr>
      </w:pPr>
      <w:hyperlink w:anchor="_Toc165378838" w:history="1">
        <w:r w:rsidR="00E1143D" w:rsidRPr="00C862E9">
          <w:rPr>
            <w:rStyle w:val="Hyperlink"/>
          </w:rPr>
          <w:t>1.4</w:t>
        </w:r>
        <w:r w:rsidR="00E1143D">
          <w:rPr>
            <w:color w:val="auto"/>
            <w:szCs w:val="24"/>
            <w:lang w:val="de-CH"/>
            <w14:ligatures w14:val="standardContextual"/>
          </w:rPr>
          <w:tab/>
        </w:r>
        <w:r w:rsidR="00E1143D" w:rsidRPr="00C862E9">
          <w:rPr>
            <w:rStyle w:val="Hyperlink"/>
          </w:rPr>
          <w:t>Mittel und Methoden</w:t>
        </w:r>
        <w:r w:rsidR="00E1143D">
          <w:rPr>
            <w:webHidden/>
          </w:rPr>
          <w:tab/>
        </w:r>
        <w:r w:rsidR="00E1143D">
          <w:rPr>
            <w:webHidden/>
          </w:rPr>
          <w:fldChar w:fldCharType="begin"/>
        </w:r>
        <w:r w:rsidR="00E1143D">
          <w:rPr>
            <w:webHidden/>
          </w:rPr>
          <w:instrText xml:space="preserve"> PAGEREF _Toc165378838 \h </w:instrText>
        </w:r>
        <w:r w:rsidR="00E1143D">
          <w:rPr>
            <w:webHidden/>
          </w:rPr>
        </w:r>
        <w:r w:rsidR="00E1143D">
          <w:rPr>
            <w:webHidden/>
          </w:rPr>
          <w:fldChar w:fldCharType="separate"/>
        </w:r>
        <w:r w:rsidR="00E1143D">
          <w:rPr>
            <w:webHidden/>
          </w:rPr>
          <w:t>11</w:t>
        </w:r>
        <w:r w:rsidR="00E1143D">
          <w:rPr>
            <w:webHidden/>
          </w:rPr>
          <w:fldChar w:fldCharType="end"/>
        </w:r>
      </w:hyperlink>
    </w:p>
    <w:p w14:paraId="16D6596A" w14:textId="547FBED6" w:rsidR="00E1143D" w:rsidRDefault="00000000">
      <w:pPr>
        <w:pStyle w:val="Verzeichnis3"/>
        <w:rPr>
          <w:rFonts w:eastAsiaTheme="minorEastAsia" w:cstheme="minorBidi"/>
          <w:color w:val="auto"/>
          <w:lang w:val="de-CH"/>
          <w14:ligatures w14:val="standardContextual"/>
        </w:rPr>
      </w:pPr>
      <w:hyperlink w:anchor="_Toc165378839" w:history="1">
        <w:r w:rsidR="00E1143D" w:rsidRPr="00C862E9">
          <w:rPr>
            <w:rStyle w:val="Hyperlink"/>
          </w:rPr>
          <w:t>1.4.1</w:t>
        </w:r>
        <w:r w:rsidR="00E1143D">
          <w:rPr>
            <w:rFonts w:eastAsiaTheme="minorEastAsia" w:cstheme="minorBidi"/>
            <w:color w:val="auto"/>
            <w:lang w:val="de-CH"/>
            <w14:ligatures w14:val="standardContextual"/>
          </w:rPr>
          <w:tab/>
        </w:r>
        <w:r w:rsidR="00E1143D" w:rsidRPr="00C862E9">
          <w:rPr>
            <w:rStyle w:val="Hyperlink"/>
          </w:rPr>
          <w:t>Mittel</w:t>
        </w:r>
        <w:r w:rsidR="00E1143D">
          <w:rPr>
            <w:webHidden/>
          </w:rPr>
          <w:tab/>
        </w:r>
        <w:r w:rsidR="00E1143D">
          <w:rPr>
            <w:webHidden/>
          </w:rPr>
          <w:fldChar w:fldCharType="begin"/>
        </w:r>
        <w:r w:rsidR="00E1143D">
          <w:rPr>
            <w:webHidden/>
          </w:rPr>
          <w:instrText xml:space="preserve"> PAGEREF _Toc165378839 \h </w:instrText>
        </w:r>
        <w:r w:rsidR="00E1143D">
          <w:rPr>
            <w:webHidden/>
          </w:rPr>
        </w:r>
        <w:r w:rsidR="00E1143D">
          <w:rPr>
            <w:webHidden/>
          </w:rPr>
          <w:fldChar w:fldCharType="separate"/>
        </w:r>
        <w:r w:rsidR="00E1143D">
          <w:rPr>
            <w:webHidden/>
          </w:rPr>
          <w:t>11</w:t>
        </w:r>
        <w:r w:rsidR="00E1143D">
          <w:rPr>
            <w:webHidden/>
          </w:rPr>
          <w:fldChar w:fldCharType="end"/>
        </w:r>
      </w:hyperlink>
    </w:p>
    <w:p w14:paraId="3830F09B" w14:textId="491AC651" w:rsidR="00E1143D" w:rsidRDefault="00000000">
      <w:pPr>
        <w:pStyle w:val="Verzeichnis3"/>
        <w:rPr>
          <w:rFonts w:eastAsiaTheme="minorEastAsia" w:cstheme="minorBidi"/>
          <w:color w:val="auto"/>
          <w:lang w:val="de-CH"/>
          <w14:ligatures w14:val="standardContextual"/>
        </w:rPr>
      </w:pPr>
      <w:hyperlink w:anchor="_Toc165378840" w:history="1">
        <w:r w:rsidR="00E1143D" w:rsidRPr="00C862E9">
          <w:rPr>
            <w:rStyle w:val="Hyperlink"/>
          </w:rPr>
          <w:t>1.4.2</w:t>
        </w:r>
        <w:r w:rsidR="00E1143D">
          <w:rPr>
            <w:rFonts w:eastAsiaTheme="minorEastAsia" w:cstheme="minorBidi"/>
            <w:color w:val="auto"/>
            <w:lang w:val="de-CH"/>
            <w14:ligatures w14:val="standardContextual"/>
          </w:rPr>
          <w:tab/>
        </w:r>
        <w:r w:rsidR="00E1143D" w:rsidRPr="00C862E9">
          <w:rPr>
            <w:rStyle w:val="Hyperlink"/>
          </w:rPr>
          <w:t>Methoden</w:t>
        </w:r>
        <w:r w:rsidR="00E1143D">
          <w:rPr>
            <w:webHidden/>
          </w:rPr>
          <w:tab/>
        </w:r>
        <w:r w:rsidR="00E1143D">
          <w:rPr>
            <w:webHidden/>
          </w:rPr>
          <w:fldChar w:fldCharType="begin"/>
        </w:r>
        <w:r w:rsidR="00E1143D">
          <w:rPr>
            <w:webHidden/>
          </w:rPr>
          <w:instrText xml:space="preserve"> PAGEREF _Toc165378840 \h </w:instrText>
        </w:r>
        <w:r w:rsidR="00E1143D">
          <w:rPr>
            <w:webHidden/>
          </w:rPr>
        </w:r>
        <w:r w:rsidR="00E1143D">
          <w:rPr>
            <w:webHidden/>
          </w:rPr>
          <w:fldChar w:fldCharType="separate"/>
        </w:r>
        <w:r w:rsidR="00E1143D">
          <w:rPr>
            <w:webHidden/>
          </w:rPr>
          <w:t>11</w:t>
        </w:r>
        <w:r w:rsidR="00E1143D">
          <w:rPr>
            <w:webHidden/>
          </w:rPr>
          <w:fldChar w:fldCharType="end"/>
        </w:r>
      </w:hyperlink>
    </w:p>
    <w:p w14:paraId="488B2D85" w14:textId="3BA3107E" w:rsidR="00E1143D" w:rsidRDefault="00000000">
      <w:pPr>
        <w:pStyle w:val="Verzeichnis2"/>
        <w:rPr>
          <w:color w:val="auto"/>
          <w:szCs w:val="24"/>
          <w:lang w:val="de-CH"/>
          <w14:ligatures w14:val="standardContextual"/>
        </w:rPr>
      </w:pPr>
      <w:hyperlink w:anchor="_Toc165378841" w:history="1">
        <w:r w:rsidR="00E1143D" w:rsidRPr="00C862E9">
          <w:rPr>
            <w:rStyle w:val="Hyperlink"/>
          </w:rPr>
          <w:t>1.5</w:t>
        </w:r>
        <w:r w:rsidR="00E1143D">
          <w:rPr>
            <w:color w:val="auto"/>
            <w:szCs w:val="24"/>
            <w:lang w:val="de-CH"/>
            <w14:ligatures w14:val="standardContextual"/>
          </w:rPr>
          <w:tab/>
        </w:r>
        <w:r w:rsidR="00E1143D" w:rsidRPr="00C862E9">
          <w:rPr>
            <w:rStyle w:val="Hyperlink"/>
          </w:rPr>
          <w:t>Vorkenntnisse</w:t>
        </w:r>
        <w:r w:rsidR="00E1143D">
          <w:rPr>
            <w:webHidden/>
          </w:rPr>
          <w:tab/>
        </w:r>
        <w:r w:rsidR="00E1143D">
          <w:rPr>
            <w:webHidden/>
          </w:rPr>
          <w:fldChar w:fldCharType="begin"/>
        </w:r>
        <w:r w:rsidR="00E1143D">
          <w:rPr>
            <w:webHidden/>
          </w:rPr>
          <w:instrText xml:space="preserve"> PAGEREF _Toc165378841 \h </w:instrText>
        </w:r>
        <w:r w:rsidR="00E1143D">
          <w:rPr>
            <w:webHidden/>
          </w:rPr>
        </w:r>
        <w:r w:rsidR="00E1143D">
          <w:rPr>
            <w:webHidden/>
          </w:rPr>
          <w:fldChar w:fldCharType="separate"/>
        </w:r>
        <w:r w:rsidR="00E1143D">
          <w:rPr>
            <w:webHidden/>
          </w:rPr>
          <w:t>11</w:t>
        </w:r>
        <w:r w:rsidR="00E1143D">
          <w:rPr>
            <w:webHidden/>
          </w:rPr>
          <w:fldChar w:fldCharType="end"/>
        </w:r>
      </w:hyperlink>
    </w:p>
    <w:p w14:paraId="1E5E1E89" w14:textId="34175B42" w:rsidR="00E1143D" w:rsidRDefault="00000000">
      <w:pPr>
        <w:pStyle w:val="Verzeichnis2"/>
        <w:rPr>
          <w:color w:val="auto"/>
          <w:szCs w:val="24"/>
          <w:lang w:val="de-CH"/>
          <w14:ligatures w14:val="standardContextual"/>
        </w:rPr>
      </w:pPr>
      <w:hyperlink w:anchor="_Toc165378842" w:history="1">
        <w:r w:rsidR="00E1143D" w:rsidRPr="00C862E9">
          <w:rPr>
            <w:rStyle w:val="Hyperlink"/>
          </w:rPr>
          <w:t>1.6</w:t>
        </w:r>
        <w:r w:rsidR="00E1143D">
          <w:rPr>
            <w:color w:val="auto"/>
            <w:szCs w:val="24"/>
            <w:lang w:val="de-CH"/>
            <w14:ligatures w14:val="standardContextual"/>
          </w:rPr>
          <w:tab/>
        </w:r>
        <w:r w:rsidR="00E1143D" w:rsidRPr="00C862E9">
          <w:rPr>
            <w:rStyle w:val="Hyperlink"/>
          </w:rPr>
          <w:t>Vorarbeiten</w:t>
        </w:r>
        <w:r w:rsidR="00E1143D">
          <w:rPr>
            <w:webHidden/>
          </w:rPr>
          <w:tab/>
        </w:r>
        <w:r w:rsidR="00E1143D">
          <w:rPr>
            <w:webHidden/>
          </w:rPr>
          <w:fldChar w:fldCharType="begin"/>
        </w:r>
        <w:r w:rsidR="00E1143D">
          <w:rPr>
            <w:webHidden/>
          </w:rPr>
          <w:instrText xml:space="preserve"> PAGEREF _Toc165378842 \h </w:instrText>
        </w:r>
        <w:r w:rsidR="00E1143D">
          <w:rPr>
            <w:webHidden/>
          </w:rPr>
        </w:r>
        <w:r w:rsidR="00E1143D">
          <w:rPr>
            <w:webHidden/>
          </w:rPr>
          <w:fldChar w:fldCharType="separate"/>
        </w:r>
        <w:r w:rsidR="00E1143D">
          <w:rPr>
            <w:webHidden/>
          </w:rPr>
          <w:t>12</w:t>
        </w:r>
        <w:r w:rsidR="00E1143D">
          <w:rPr>
            <w:webHidden/>
          </w:rPr>
          <w:fldChar w:fldCharType="end"/>
        </w:r>
      </w:hyperlink>
    </w:p>
    <w:p w14:paraId="1BC631BB" w14:textId="08F8F80F" w:rsidR="00E1143D" w:rsidRDefault="00000000">
      <w:pPr>
        <w:pStyle w:val="Verzeichnis2"/>
        <w:rPr>
          <w:color w:val="auto"/>
          <w:szCs w:val="24"/>
          <w:lang w:val="de-CH"/>
          <w14:ligatures w14:val="standardContextual"/>
        </w:rPr>
      </w:pPr>
      <w:hyperlink w:anchor="_Toc165378843" w:history="1">
        <w:r w:rsidR="00E1143D" w:rsidRPr="00C862E9">
          <w:rPr>
            <w:rStyle w:val="Hyperlink"/>
          </w:rPr>
          <w:t>1.7</w:t>
        </w:r>
        <w:r w:rsidR="00E1143D">
          <w:rPr>
            <w:color w:val="auto"/>
            <w:szCs w:val="24"/>
            <w:lang w:val="de-CH"/>
            <w14:ligatures w14:val="standardContextual"/>
          </w:rPr>
          <w:tab/>
        </w:r>
        <w:r w:rsidR="00E1143D" w:rsidRPr="00C862E9">
          <w:rPr>
            <w:rStyle w:val="Hyperlink"/>
          </w:rPr>
          <w:t>Neue Lerninhalte</w:t>
        </w:r>
        <w:r w:rsidR="00E1143D">
          <w:rPr>
            <w:webHidden/>
          </w:rPr>
          <w:tab/>
        </w:r>
        <w:r w:rsidR="00E1143D">
          <w:rPr>
            <w:webHidden/>
          </w:rPr>
          <w:fldChar w:fldCharType="begin"/>
        </w:r>
        <w:r w:rsidR="00E1143D">
          <w:rPr>
            <w:webHidden/>
          </w:rPr>
          <w:instrText xml:space="preserve"> PAGEREF _Toc165378843 \h </w:instrText>
        </w:r>
        <w:r w:rsidR="00E1143D">
          <w:rPr>
            <w:webHidden/>
          </w:rPr>
        </w:r>
        <w:r w:rsidR="00E1143D">
          <w:rPr>
            <w:webHidden/>
          </w:rPr>
          <w:fldChar w:fldCharType="separate"/>
        </w:r>
        <w:r w:rsidR="00E1143D">
          <w:rPr>
            <w:webHidden/>
          </w:rPr>
          <w:t>12</w:t>
        </w:r>
        <w:r w:rsidR="00E1143D">
          <w:rPr>
            <w:webHidden/>
          </w:rPr>
          <w:fldChar w:fldCharType="end"/>
        </w:r>
      </w:hyperlink>
    </w:p>
    <w:p w14:paraId="1D6EA31C" w14:textId="53478AD1" w:rsidR="00E1143D" w:rsidRDefault="00000000">
      <w:pPr>
        <w:pStyle w:val="Verzeichnis2"/>
        <w:rPr>
          <w:color w:val="auto"/>
          <w:szCs w:val="24"/>
          <w:lang w:val="de-CH"/>
          <w14:ligatures w14:val="standardContextual"/>
        </w:rPr>
      </w:pPr>
      <w:hyperlink w:anchor="_Toc165378844" w:history="1">
        <w:r w:rsidR="00E1143D" w:rsidRPr="00C862E9">
          <w:rPr>
            <w:rStyle w:val="Hyperlink"/>
          </w:rPr>
          <w:t>1.8</w:t>
        </w:r>
        <w:r w:rsidR="00E1143D">
          <w:rPr>
            <w:color w:val="auto"/>
            <w:szCs w:val="24"/>
            <w:lang w:val="de-CH"/>
            <w14:ligatures w14:val="standardContextual"/>
          </w:rPr>
          <w:tab/>
        </w:r>
        <w:r w:rsidR="00E1143D" w:rsidRPr="00C862E9">
          <w:rPr>
            <w:rStyle w:val="Hyperlink"/>
          </w:rPr>
          <w:t>Arbeiten in den letzten 6 Monaten</w:t>
        </w:r>
        <w:r w:rsidR="00E1143D">
          <w:rPr>
            <w:webHidden/>
          </w:rPr>
          <w:tab/>
        </w:r>
        <w:r w:rsidR="00E1143D">
          <w:rPr>
            <w:webHidden/>
          </w:rPr>
          <w:fldChar w:fldCharType="begin"/>
        </w:r>
        <w:r w:rsidR="00E1143D">
          <w:rPr>
            <w:webHidden/>
          </w:rPr>
          <w:instrText xml:space="preserve"> PAGEREF _Toc165378844 \h </w:instrText>
        </w:r>
        <w:r w:rsidR="00E1143D">
          <w:rPr>
            <w:webHidden/>
          </w:rPr>
        </w:r>
        <w:r w:rsidR="00E1143D">
          <w:rPr>
            <w:webHidden/>
          </w:rPr>
          <w:fldChar w:fldCharType="separate"/>
        </w:r>
        <w:r w:rsidR="00E1143D">
          <w:rPr>
            <w:webHidden/>
          </w:rPr>
          <w:t>12</w:t>
        </w:r>
        <w:r w:rsidR="00E1143D">
          <w:rPr>
            <w:webHidden/>
          </w:rPr>
          <w:fldChar w:fldCharType="end"/>
        </w:r>
      </w:hyperlink>
    </w:p>
    <w:p w14:paraId="38742A49" w14:textId="7B456704" w:rsidR="00E1143D" w:rsidRDefault="00000000">
      <w:pPr>
        <w:pStyle w:val="Verzeichnis1"/>
        <w:rPr>
          <w:rFonts w:eastAsiaTheme="minorEastAsia" w:cstheme="minorBidi"/>
          <w:color w:val="auto"/>
          <w:lang w:val="de-CH"/>
          <w14:ligatures w14:val="standardContextual"/>
        </w:rPr>
      </w:pPr>
      <w:hyperlink w:anchor="_Toc165378845" w:history="1">
        <w:r w:rsidR="00E1143D" w:rsidRPr="00C862E9">
          <w:rPr>
            <w:rStyle w:val="Hyperlink"/>
          </w:rPr>
          <w:t>2</w:t>
        </w:r>
        <w:r w:rsidR="00E1143D">
          <w:rPr>
            <w:rFonts w:eastAsiaTheme="minorEastAsia" w:cstheme="minorBidi"/>
            <w:color w:val="auto"/>
            <w:lang w:val="de-CH"/>
            <w14:ligatures w14:val="standardContextual"/>
          </w:rPr>
          <w:tab/>
        </w:r>
        <w:r w:rsidR="00E1143D" w:rsidRPr="00C862E9">
          <w:rPr>
            <w:rStyle w:val="Hyperlink"/>
          </w:rPr>
          <w:t>Standards</w:t>
        </w:r>
        <w:r w:rsidR="00E1143D">
          <w:rPr>
            <w:webHidden/>
          </w:rPr>
          <w:tab/>
        </w:r>
        <w:r w:rsidR="00E1143D">
          <w:rPr>
            <w:webHidden/>
          </w:rPr>
          <w:fldChar w:fldCharType="begin"/>
        </w:r>
        <w:r w:rsidR="00E1143D">
          <w:rPr>
            <w:webHidden/>
          </w:rPr>
          <w:instrText xml:space="preserve"> PAGEREF _Toc165378845 \h </w:instrText>
        </w:r>
        <w:r w:rsidR="00E1143D">
          <w:rPr>
            <w:webHidden/>
          </w:rPr>
        </w:r>
        <w:r w:rsidR="00E1143D">
          <w:rPr>
            <w:webHidden/>
          </w:rPr>
          <w:fldChar w:fldCharType="separate"/>
        </w:r>
        <w:r w:rsidR="00E1143D">
          <w:rPr>
            <w:webHidden/>
          </w:rPr>
          <w:t>13</w:t>
        </w:r>
        <w:r w:rsidR="00E1143D">
          <w:rPr>
            <w:webHidden/>
          </w:rPr>
          <w:fldChar w:fldCharType="end"/>
        </w:r>
      </w:hyperlink>
    </w:p>
    <w:p w14:paraId="5B870670" w14:textId="0CADCBFA" w:rsidR="00E1143D" w:rsidRDefault="00000000">
      <w:pPr>
        <w:pStyle w:val="Verzeichnis2"/>
        <w:rPr>
          <w:color w:val="auto"/>
          <w:szCs w:val="24"/>
          <w:lang w:val="de-CH"/>
          <w14:ligatures w14:val="standardContextual"/>
        </w:rPr>
      </w:pPr>
      <w:hyperlink w:anchor="_Toc165378846" w:history="1">
        <w:r w:rsidR="00E1143D" w:rsidRPr="00C862E9">
          <w:rPr>
            <w:rStyle w:val="Hyperlink"/>
          </w:rPr>
          <w:t>2.1</w:t>
        </w:r>
        <w:r w:rsidR="00E1143D">
          <w:rPr>
            <w:color w:val="auto"/>
            <w:szCs w:val="24"/>
            <w:lang w:val="de-CH"/>
            <w14:ligatures w14:val="standardContextual"/>
          </w:rPr>
          <w:tab/>
        </w:r>
        <w:r w:rsidR="00E1143D" w:rsidRPr="00C862E9">
          <w:rPr>
            <w:rStyle w:val="Hyperlink"/>
          </w:rPr>
          <w:t>Dokument</w:t>
        </w:r>
        <w:r w:rsidR="00E1143D">
          <w:rPr>
            <w:webHidden/>
          </w:rPr>
          <w:tab/>
        </w:r>
        <w:r w:rsidR="00E1143D">
          <w:rPr>
            <w:webHidden/>
          </w:rPr>
          <w:fldChar w:fldCharType="begin"/>
        </w:r>
        <w:r w:rsidR="00E1143D">
          <w:rPr>
            <w:webHidden/>
          </w:rPr>
          <w:instrText xml:space="preserve"> PAGEREF _Toc165378846 \h </w:instrText>
        </w:r>
        <w:r w:rsidR="00E1143D">
          <w:rPr>
            <w:webHidden/>
          </w:rPr>
        </w:r>
        <w:r w:rsidR="00E1143D">
          <w:rPr>
            <w:webHidden/>
          </w:rPr>
          <w:fldChar w:fldCharType="separate"/>
        </w:r>
        <w:r w:rsidR="00E1143D">
          <w:rPr>
            <w:webHidden/>
          </w:rPr>
          <w:t>13</w:t>
        </w:r>
        <w:r w:rsidR="00E1143D">
          <w:rPr>
            <w:webHidden/>
          </w:rPr>
          <w:fldChar w:fldCharType="end"/>
        </w:r>
      </w:hyperlink>
    </w:p>
    <w:p w14:paraId="660EE14F" w14:textId="6BC9DC84" w:rsidR="00E1143D" w:rsidRDefault="00000000">
      <w:pPr>
        <w:pStyle w:val="Verzeichnis2"/>
        <w:rPr>
          <w:color w:val="auto"/>
          <w:szCs w:val="24"/>
          <w:lang w:val="de-CH"/>
          <w14:ligatures w14:val="standardContextual"/>
        </w:rPr>
      </w:pPr>
      <w:hyperlink w:anchor="_Toc165378847" w:history="1">
        <w:r w:rsidR="00E1143D" w:rsidRPr="00C862E9">
          <w:rPr>
            <w:rStyle w:val="Hyperlink"/>
          </w:rPr>
          <w:t>2.2</w:t>
        </w:r>
        <w:r w:rsidR="00E1143D">
          <w:rPr>
            <w:color w:val="auto"/>
            <w:szCs w:val="24"/>
            <w:lang w:val="de-CH"/>
            <w14:ligatures w14:val="standardContextual"/>
          </w:rPr>
          <w:tab/>
        </w:r>
        <w:r w:rsidR="00E1143D" w:rsidRPr="00C862E9">
          <w:rPr>
            <w:rStyle w:val="Hyperlink"/>
          </w:rPr>
          <w:t>Firmenexterne Standards</w:t>
        </w:r>
        <w:r w:rsidR="00E1143D">
          <w:rPr>
            <w:webHidden/>
          </w:rPr>
          <w:tab/>
        </w:r>
        <w:r w:rsidR="00E1143D">
          <w:rPr>
            <w:webHidden/>
          </w:rPr>
          <w:fldChar w:fldCharType="begin"/>
        </w:r>
        <w:r w:rsidR="00E1143D">
          <w:rPr>
            <w:webHidden/>
          </w:rPr>
          <w:instrText xml:space="preserve"> PAGEREF _Toc165378847 \h </w:instrText>
        </w:r>
        <w:r w:rsidR="00E1143D">
          <w:rPr>
            <w:webHidden/>
          </w:rPr>
        </w:r>
        <w:r w:rsidR="00E1143D">
          <w:rPr>
            <w:webHidden/>
          </w:rPr>
          <w:fldChar w:fldCharType="separate"/>
        </w:r>
        <w:r w:rsidR="00E1143D">
          <w:rPr>
            <w:webHidden/>
          </w:rPr>
          <w:t>13</w:t>
        </w:r>
        <w:r w:rsidR="00E1143D">
          <w:rPr>
            <w:webHidden/>
          </w:rPr>
          <w:fldChar w:fldCharType="end"/>
        </w:r>
      </w:hyperlink>
    </w:p>
    <w:p w14:paraId="63E67FBE" w14:textId="1741A25E" w:rsidR="00E1143D" w:rsidRDefault="00000000">
      <w:pPr>
        <w:pStyle w:val="Verzeichnis1"/>
        <w:rPr>
          <w:rFonts w:eastAsiaTheme="minorEastAsia" w:cstheme="minorBidi"/>
          <w:color w:val="auto"/>
          <w:lang w:val="de-CH"/>
          <w14:ligatures w14:val="standardContextual"/>
        </w:rPr>
      </w:pPr>
      <w:hyperlink w:anchor="_Toc165378848" w:history="1">
        <w:r w:rsidR="00E1143D" w:rsidRPr="00C862E9">
          <w:rPr>
            <w:rStyle w:val="Hyperlink"/>
          </w:rPr>
          <w:t>3</w:t>
        </w:r>
        <w:r w:rsidR="00E1143D">
          <w:rPr>
            <w:rFonts w:eastAsiaTheme="minorEastAsia" w:cstheme="minorBidi"/>
            <w:color w:val="auto"/>
            <w:lang w:val="de-CH"/>
            <w14:ligatures w14:val="standardContextual"/>
          </w:rPr>
          <w:tab/>
        </w:r>
        <w:r w:rsidR="00E1143D" w:rsidRPr="00C862E9">
          <w:rPr>
            <w:rStyle w:val="Hyperlink"/>
          </w:rPr>
          <w:t>IPA-Schutzbedarfsanalyse</w:t>
        </w:r>
        <w:r w:rsidR="00E1143D">
          <w:rPr>
            <w:webHidden/>
          </w:rPr>
          <w:tab/>
        </w:r>
        <w:r w:rsidR="00E1143D">
          <w:rPr>
            <w:webHidden/>
          </w:rPr>
          <w:fldChar w:fldCharType="begin"/>
        </w:r>
        <w:r w:rsidR="00E1143D">
          <w:rPr>
            <w:webHidden/>
          </w:rPr>
          <w:instrText xml:space="preserve"> PAGEREF _Toc165378848 \h </w:instrText>
        </w:r>
        <w:r w:rsidR="00E1143D">
          <w:rPr>
            <w:webHidden/>
          </w:rPr>
        </w:r>
        <w:r w:rsidR="00E1143D">
          <w:rPr>
            <w:webHidden/>
          </w:rPr>
          <w:fldChar w:fldCharType="separate"/>
        </w:r>
        <w:r w:rsidR="00E1143D">
          <w:rPr>
            <w:webHidden/>
          </w:rPr>
          <w:t>13</w:t>
        </w:r>
        <w:r w:rsidR="00E1143D">
          <w:rPr>
            <w:webHidden/>
          </w:rPr>
          <w:fldChar w:fldCharType="end"/>
        </w:r>
      </w:hyperlink>
    </w:p>
    <w:p w14:paraId="1CBF9962" w14:textId="590BFB91" w:rsidR="00E1143D" w:rsidRDefault="00000000">
      <w:pPr>
        <w:pStyle w:val="Verzeichnis1"/>
        <w:rPr>
          <w:rFonts w:eastAsiaTheme="minorEastAsia" w:cstheme="minorBidi"/>
          <w:color w:val="auto"/>
          <w:lang w:val="de-CH"/>
          <w14:ligatures w14:val="standardContextual"/>
        </w:rPr>
      </w:pPr>
      <w:hyperlink w:anchor="_Toc165378849" w:history="1">
        <w:r w:rsidR="00E1143D" w:rsidRPr="00C862E9">
          <w:rPr>
            <w:rStyle w:val="Hyperlink"/>
          </w:rPr>
          <w:t>4</w:t>
        </w:r>
        <w:r w:rsidR="00E1143D">
          <w:rPr>
            <w:rFonts w:eastAsiaTheme="minorEastAsia" w:cstheme="minorBidi"/>
            <w:color w:val="auto"/>
            <w:lang w:val="de-CH"/>
            <w14:ligatures w14:val="standardContextual"/>
          </w:rPr>
          <w:tab/>
        </w:r>
        <w:r w:rsidR="00E1143D" w:rsidRPr="00C862E9">
          <w:rPr>
            <w:rStyle w:val="Hyperlink"/>
          </w:rPr>
          <w:t>Organisation der IPA Ergebnisse</w:t>
        </w:r>
        <w:r w:rsidR="00E1143D">
          <w:rPr>
            <w:webHidden/>
          </w:rPr>
          <w:tab/>
        </w:r>
        <w:r w:rsidR="00E1143D">
          <w:rPr>
            <w:webHidden/>
          </w:rPr>
          <w:fldChar w:fldCharType="begin"/>
        </w:r>
        <w:r w:rsidR="00E1143D">
          <w:rPr>
            <w:webHidden/>
          </w:rPr>
          <w:instrText xml:space="preserve"> PAGEREF _Toc165378849 \h </w:instrText>
        </w:r>
        <w:r w:rsidR="00E1143D">
          <w:rPr>
            <w:webHidden/>
          </w:rPr>
        </w:r>
        <w:r w:rsidR="00E1143D">
          <w:rPr>
            <w:webHidden/>
          </w:rPr>
          <w:fldChar w:fldCharType="separate"/>
        </w:r>
        <w:r w:rsidR="00E1143D">
          <w:rPr>
            <w:webHidden/>
          </w:rPr>
          <w:t>13</w:t>
        </w:r>
        <w:r w:rsidR="00E1143D">
          <w:rPr>
            <w:webHidden/>
          </w:rPr>
          <w:fldChar w:fldCharType="end"/>
        </w:r>
      </w:hyperlink>
    </w:p>
    <w:p w14:paraId="7D6BF3A7" w14:textId="7085CCC9" w:rsidR="00E1143D" w:rsidRDefault="00000000">
      <w:pPr>
        <w:pStyle w:val="Verzeichnis2"/>
        <w:rPr>
          <w:color w:val="auto"/>
          <w:szCs w:val="24"/>
          <w:lang w:val="de-CH"/>
          <w14:ligatures w14:val="standardContextual"/>
        </w:rPr>
      </w:pPr>
      <w:hyperlink w:anchor="_Toc165378850" w:history="1">
        <w:r w:rsidR="00E1143D" w:rsidRPr="00C862E9">
          <w:rPr>
            <w:rStyle w:val="Hyperlink"/>
          </w:rPr>
          <w:t>4.1</w:t>
        </w:r>
        <w:r w:rsidR="00E1143D">
          <w:rPr>
            <w:color w:val="auto"/>
            <w:szCs w:val="24"/>
            <w:lang w:val="de-CH"/>
            <w14:ligatures w14:val="standardContextual"/>
          </w:rPr>
          <w:tab/>
        </w:r>
        <w:r w:rsidR="00E1143D" w:rsidRPr="00C862E9">
          <w:rPr>
            <w:rStyle w:val="Hyperlink"/>
          </w:rPr>
          <w:t>Arbeitsplatz</w:t>
        </w:r>
        <w:r w:rsidR="00E1143D">
          <w:rPr>
            <w:webHidden/>
          </w:rPr>
          <w:tab/>
        </w:r>
        <w:r w:rsidR="00E1143D">
          <w:rPr>
            <w:webHidden/>
          </w:rPr>
          <w:fldChar w:fldCharType="begin"/>
        </w:r>
        <w:r w:rsidR="00E1143D">
          <w:rPr>
            <w:webHidden/>
          </w:rPr>
          <w:instrText xml:space="preserve"> PAGEREF _Toc165378850 \h </w:instrText>
        </w:r>
        <w:r w:rsidR="00E1143D">
          <w:rPr>
            <w:webHidden/>
          </w:rPr>
        </w:r>
        <w:r w:rsidR="00E1143D">
          <w:rPr>
            <w:webHidden/>
          </w:rPr>
          <w:fldChar w:fldCharType="separate"/>
        </w:r>
        <w:r w:rsidR="00E1143D">
          <w:rPr>
            <w:webHidden/>
          </w:rPr>
          <w:t>13</w:t>
        </w:r>
        <w:r w:rsidR="00E1143D">
          <w:rPr>
            <w:webHidden/>
          </w:rPr>
          <w:fldChar w:fldCharType="end"/>
        </w:r>
      </w:hyperlink>
    </w:p>
    <w:p w14:paraId="316F5092" w14:textId="7164C2C3" w:rsidR="00E1143D" w:rsidRDefault="00000000">
      <w:pPr>
        <w:pStyle w:val="Verzeichnis2"/>
        <w:rPr>
          <w:color w:val="auto"/>
          <w:szCs w:val="24"/>
          <w:lang w:val="de-CH"/>
          <w14:ligatures w14:val="standardContextual"/>
        </w:rPr>
      </w:pPr>
      <w:hyperlink w:anchor="_Toc165378851" w:history="1">
        <w:r w:rsidR="00E1143D" w:rsidRPr="00C862E9">
          <w:rPr>
            <w:rStyle w:val="Hyperlink"/>
          </w:rPr>
          <w:t>4.2</w:t>
        </w:r>
        <w:r w:rsidR="00E1143D">
          <w:rPr>
            <w:color w:val="auto"/>
            <w:szCs w:val="24"/>
            <w:lang w:val="de-CH"/>
            <w14:ligatures w14:val="standardContextual"/>
          </w:rPr>
          <w:tab/>
        </w:r>
        <w:r w:rsidR="00E1143D" w:rsidRPr="00C862E9">
          <w:rPr>
            <w:rStyle w:val="Hyperlink"/>
          </w:rPr>
          <w:t>Dokumentenablage</w:t>
        </w:r>
        <w:r w:rsidR="00E1143D">
          <w:rPr>
            <w:webHidden/>
          </w:rPr>
          <w:tab/>
        </w:r>
        <w:r w:rsidR="00E1143D">
          <w:rPr>
            <w:webHidden/>
          </w:rPr>
          <w:fldChar w:fldCharType="begin"/>
        </w:r>
        <w:r w:rsidR="00E1143D">
          <w:rPr>
            <w:webHidden/>
          </w:rPr>
          <w:instrText xml:space="preserve"> PAGEREF _Toc165378851 \h </w:instrText>
        </w:r>
        <w:r w:rsidR="00E1143D">
          <w:rPr>
            <w:webHidden/>
          </w:rPr>
        </w:r>
        <w:r w:rsidR="00E1143D">
          <w:rPr>
            <w:webHidden/>
          </w:rPr>
          <w:fldChar w:fldCharType="separate"/>
        </w:r>
        <w:r w:rsidR="00E1143D">
          <w:rPr>
            <w:webHidden/>
          </w:rPr>
          <w:t>14</w:t>
        </w:r>
        <w:r w:rsidR="00E1143D">
          <w:rPr>
            <w:webHidden/>
          </w:rPr>
          <w:fldChar w:fldCharType="end"/>
        </w:r>
      </w:hyperlink>
    </w:p>
    <w:p w14:paraId="1672B11B" w14:textId="010828C0" w:rsidR="00E1143D" w:rsidRDefault="00000000">
      <w:pPr>
        <w:pStyle w:val="Verzeichnis2"/>
        <w:rPr>
          <w:color w:val="auto"/>
          <w:szCs w:val="24"/>
          <w:lang w:val="de-CH"/>
          <w14:ligatures w14:val="standardContextual"/>
        </w:rPr>
      </w:pPr>
      <w:hyperlink w:anchor="_Toc165378852" w:history="1">
        <w:r w:rsidR="00E1143D" w:rsidRPr="00C862E9">
          <w:rPr>
            <w:rStyle w:val="Hyperlink"/>
          </w:rPr>
          <w:t>4.3</w:t>
        </w:r>
        <w:r w:rsidR="00E1143D">
          <w:rPr>
            <w:color w:val="auto"/>
            <w:szCs w:val="24"/>
            <w:lang w:val="de-CH"/>
            <w14:ligatures w14:val="standardContextual"/>
          </w:rPr>
          <w:tab/>
        </w:r>
        <w:r w:rsidR="00E1143D" w:rsidRPr="00C862E9">
          <w:rPr>
            <w:rStyle w:val="Hyperlink"/>
          </w:rPr>
          <w:t>Versionierung</w:t>
        </w:r>
        <w:r w:rsidR="00E1143D">
          <w:rPr>
            <w:webHidden/>
          </w:rPr>
          <w:tab/>
        </w:r>
        <w:r w:rsidR="00E1143D">
          <w:rPr>
            <w:webHidden/>
          </w:rPr>
          <w:fldChar w:fldCharType="begin"/>
        </w:r>
        <w:r w:rsidR="00E1143D">
          <w:rPr>
            <w:webHidden/>
          </w:rPr>
          <w:instrText xml:space="preserve"> PAGEREF _Toc165378852 \h </w:instrText>
        </w:r>
        <w:r w:rsidR="00E1143D">
          <w:rPr>
            <w:webHidden/>
          </w:rPr>
        </w:r>
        <w:r w:rsidR="00E1143D">
          <w:rPr>
            <w:webHidden/>
          </w:rPr>
          <w:fldChar w:fldCharType="separate"/>
        </w:r>
        <w:r w:rsidR="00E1143D">
          <w:rPr>
            <w:webHidden/>
          </w:rPr>
          <w:t>14</w:t>
        </w:r>
        <w:r w:rsidR="00E1143D">
          <w:rPr>
            <w:webHidden/>
          </w:rPr>
          <w:fldChar w:fldCharType="end"/>
        </w:r>
      </w:hyperlink>
    </w:p>
    <w:p w14:paraId="490117E6" w14:textId="3A3C0AC4" w:rsidR="00E1143D" w:rsidRDefault="00000000">
      <w:pPr>
        <w:pStyle w:val="Verzeichnis2"/>
        <w:rPr>
          <w:color w:val="auto"/>
          <w:szCs w:val="24"/>
          <w:lang w:val="de-CH"/>
          <w14:ligatures w14:val="standardContextual"/>
        </w:rPr>
      </w:pPr>
      <w:hyperlink w:anchor="_Toc165378853" w:history="1">
        <w:r w:rsidR="00E1143D" w:rsidRPr="00C862E9">
          <w:rPr>
            <w:rStyle w:val="Hyperlink"/>
          </w:rPr>
          <w:t>4.4</w:t>
        </w:r>
        <w:r w:rsidR="00E1143D">
          <w:rPr>
            <w:color w:val="auto"/>
            <w:szCs w:val="24"/>
            <w:lang w:val="de-CH"/>
            <w14:ligatures w14:val="standardContextual"/>
          </w:rPr>
          <w:tab/>
        </w:r>
        <w:r w:rsidR="00E1143D" w:rsidRPr="00C862E9">
          <w:rPr>
            <w:rStyle w:val="Hyperlink"/>
          </w:rPr>
          <w:t>Dokumentensicherung</w:t>
        </w:r>
        <w:r w:rsidR="00E1143D">
          <w:rPr>
            <w:webHidden/>
          </w:rPr>
          <w:tab/>
        </w:r>
        <w:r w:rsidR="00E1143D">
          <w:rPr>
            <w:webHidden/>
          </w:rPr>
          <w:fldChar w:fldCharType="begin"/>
        </w:r>
        <w:r w:rsidR="00E1143D">
          <w:rPr>
            <w:webHidden/>
          </w:rPr>
          <w:instrText xml:space="preserve"> PAGEREF _Toc165378853 \h </w:instrText>
        </w:r>
        <w:r w:rsidR="00E1143D">
          <w:rPr>
            <w:webHidden/>
          </w:rPr>
        </w:r>
        <w:r w:rsidR="00E1143D">
          <w:rPr>
            <w:webHidden/>
          </w:rPr>
          <w:fldChar w:fldCharType="separate"/>
        </w:r>
        <w:r w:rsidR="00E1143D">
          <w:rPr>
            <w:webHidden/>
          </w:rPr>
          <w:t>15</w:t>
        </w:r>
        <w:r w:rsidR="00E1143D">
          <w:rPr>
            <w:webHidden/>
          </w:rPr>
          <w:fldChar w:fldCharType="end"/>
        </w:r>
      </w:hyperlink>
    </w:p>
    <w:p w14:paraId="49FEAA25" w14:textId="7D345E3C" w:rsidR="00E1143D" w:rsidRDefault="00000000">
      <w:pPr>
        <w:pStyle w:val="Verzeichnis2"/>
        <w:rPr>
          <w:color w:val="auto"/>
          <w:szCs w:val="24"/>
          <w:lang w:val="de-CH"/>
          <w14:ligatures w14:val="standardContextual"/>
        </w:rPr>
      </w:pPr>
      <w:hyperlink w:anchor="_Toc165378854" w:history="1">
        <w:r w:rsidR="00E1143D" w:rsidRPr="00C862E9">
          <w:rPr>
            <w:rStyle w:val="Hyperlink"/>
          </w:rPr>
          <w:t>4.5</w:t>
        </w:r>
        <w:r w:rsidR="00E1143D">
          <w:rPr>
            <w:color w:val="auto"/>
            <w:szCs w:val="24"/>
            <w:lang w:val="de-CH"/>
            <w14:ligatures w14:val="standardContextual"/>
          </w:rPr>
          <w:tab/>
        </w:r>
        <w:r w:rsidR="00E1143D" w:rsidRPr="00C862E9">
          <w:rPr>
            <w:rStyle w:val="Hyperlink"/>
          </w:rPr>
          <w:t>Wiederherstellung</w:t>
        </w:r>
        <w:r w:rsidR="00E1143D">
          <w:rPr>
            <w:webHidden/>
          </w:rPr>
          <w:tab/>
        </w:r>
        <w:r w:rsidR="00E1143D">
          <w:rPr>
            <w:webHidden/>
          </w:rPr>
          <w:fldChar w:fldCharType="begin"/>
        </w:r>
        <w:r w:rsidR="00E1143D">
          <w:rPr>
            <w:webHidden/>
          </w:rPr>
          <w:instrText xml:space="preserve"> PAGEREF _Toc165378854 \h </w:instrText>
        </w:r>
        <w:r w:rsidR="00E1143D">
          <w:rPr>
            <w:webHidden/>
          </w:rPr>
        </w:r>
        <w:r w:rsidR="00E1143D">
          <w:rPr>
            <w:webHidden/>
          </w:rPr>
          <w:fldChar w:fldCharType="separate"/>
        </w:r>
        <w:r w:rsidR="00E1143D">
          <w:rPr>
            <w:webHidden/>
          </w:rPr>
          <w:t>15</w:t>
        </w:r>
        <w:r w:rsidR="00E1143D">
          <w:rPr>
            <w:webHidden/>
          </w:rPr>
          <w:fldChar w:fldCharType="end"/>
        </w:r>
      </w:hyperlink>
    </w:p>
    <w:p w14:paraId="49D2343E" w14:textId="7AB2B55F" w:rsidR="00E1143D" w:rsidRDefault="00000000">
      <w:pPr>
        <w:pStyle w:val="Verzeichnis2"/>
        <w:rPr>
          <w:color w:val="auto"/>
          <w:szCs w:val="24"/>
          <w:lang w:val="de-CH"/>
          <w14:ligatures w14:val="standardContextual"/>
        </w:rPr>
      </w:pPr>
      <w:hyperlink w:anchor="_Toc165378855" w:history="1">
        <w:r w:rsidR="00E1143D" w:rsidRPr="00C862E9">
          <w:rPr>
            <w:rStyle w:val="Hyperlink"/>
          </w:rPr>
          <w:t>4.6</w:t>
        </w:r>
        <w:r w:rsidR="00E1143D">
          <w:rPr>
            <w:color w:val="auto"/>
            <w:szCs w:val="24"/>
            <w:lang w:val="de-CH"/>
            <w14:ligatures w14:val="standardContextual"/>
          </w:rPr>
          <w:tab/>
        </w:r>
        <w:r w:rsidR="00E1143D" w:rsidRPr="00C862E9">
          <w:rPr>
            <w:rStyle w:val="Hyperlink"/>
          </w:rPr>
          <w:t>Test der Wiederherstellung</w:t>
        </w:r>
        <w:r w:rsidR="00E1143D">
          <w:rPr>
            <w:webHidden/>
          </w:rPr>
          <w:tab/>
        </w:r>
        <w:r w:rsidR="00E1143D">
          <w:rPr>
            <w:webHidden/>
          </w:rPr>
          <w:fldChar w:fldCharType="begin"/>
        </w:r>
        <w:r w:rsidR="00E1143D">
          <w:rPr>
            <w:webHidden/>
          </w:rPr>
          <w:instrText xml:space="preserve"> PAGEREF _Toc165378855 \h </w:instrText>
        </w:r>
        <w:r w:rsidR="00E1143D">
          <w:rPr>
            <w:webHidden/>
          </w:rPr>
        </w:r>
        <w:r w:rsidR="00E1143D">
          <w:rPr>
            <w:webHidden/>
          </w:rPr>
          <w:fldChar w:fldCharType="separate"/>
        </w:r>
        <w:r w:rsidR="00E1143D">
          <w:rPr>
            <w:webHidden/>
          </w:rPr>
          <w:t>16</w:t>
        </w:r>
        <w:r w:rsidR="00E1143D">
          <w:rPr>
            <w:webHidden/>
          </w:rPr>
          <w:fldChar w:fldCharType="end"/>
        </w:r>
      </w:hyperlink>
    </w:p>
    <w:p w14:paraId="202B1075" w14:textId="47EC2E84" w:rsidR="00E1143D" w:rsidRDefault="00000000">
      <w:pPr>
        <w:pStyle w:val="Verzeichnis1"/>
        <w:rPr>
          <w:rFonts w:eastAsiaTheme="minorEastAsia" w:cstheme="minorBidi"/>
          <w:color w:val="auto"/>
          <w:lang w:val="de-CH"/>
          <w14:ligatures w14:val="standardContextual"/>
        </w:rPr>
      </w:pPr>
      <w:hyperlink w:anchor="_Toc165378856" w:history="1">
        <w:r w:rsidR="00E1143D" w:rsidRPr="00C862E9">
          <w:rPr>
            <w:rStyle w:val="Hyperlink"/>
          </w:rPr>
          <w:t>5</w:t>
        </w:r>
        <w:r w:rsidR="00E1143D">
          <w:rPr>
            <w:rFonts w:eastAsiaTheme="minorEastAsia" w:cstheme="minorBidi"/>
            <w:color w:val="auto"/>
            <w:lang w:val="de-CH"/>
            <w14:ligatures w14:val="standardContextual"/>
          </w:rPr>
          <w:tab/>
        </w:r>
        <w:r w:rsidR="00E1143D" w:rsidRPr="00C862E9">
          <w:rPr>
            <w:rStyle w:val="Hyperlink"/>
          </w:rPr>
          <w:t>Projektvorgehen</w:t>
        </w:r>
        <w:r w:rsidR="00E1143D">
          <w:rPr>
            <w:webHidden/>
          </w:rPr>
          <w:tab/>
        </w:r>
        <w:r w:rsidR="00E1143D">
          <w:rPr>
            <w:webHidden/>
          </w:rPr>
          <w:fldChar w:fldCharType="begin"/>
        </w:r>
        <w:r w:rsidR="00E1143D">
          <w:rPr>
            <w:webHidden/>
          </w:rPr>
          <w:instrText xml:space="preserve"> PAGEREF _Toc165378856 \h </w:instrText>
        </w:r>
        <w:r w:rsidR="00E1143D">
          <w:rPr>
            <w:webHidden/>
          </w:rPr>
        </w:r>
        <w:r w:rsidR="00E1143D">
          <w:rPr>
            <w:webHidden/>
          </w:rPr>
          <w:fldChar w:fldCharType="separate"/>
        </w:r>
        <w:r w:rsidR="00E1143D">
          <w:rPr>
            <w:webHidden/>
          </w:rPr>
          <w:t>17</w:t>
        </w:r>
        <w:r w:rsidR="00E1143D">
          <w:rPr>
            <w:webHidden/>
          </w:rPr>
          <w:fldChar w:fldCharType="end"/>
        </w:r>
      </w:hyperlink>
    </w:p>
    <w:p w14:paraId="2F231B7E" w14:textId="4EFF47B1" w:rsidR="00E1143D" w:rsidRDefault="00000000">
      <w:pPr>
        <w:pStyle w:val="Verzeichnis2"/>
        <w:rPr>
          <w:color w:val="auto"/>
          <w:szCs w:val="24"/>
          <w:lang w:val="de-CH"/>
          <w14:ligatures w14:val="standardContextual"/>
        </w:rPr>
      </w:pPr>
      <w:hyperlink w:anchor="_Toc165378857" w:history="1">
        <w:r w:rsidR="00E1143D" w:rsidRPr="00C862E9">
          <w:rPr>
            <w:rStyle w:val="Hyperlink"/>
          </w:rPr>
          <w:t>5.1</w:t>
        </w:r>
        <w:r w:rsidR="00E1143D">
          <w:rPr>
            <w:color w:val="auto"/>
            <w:szCs w:val="24"/>
            <w:lang w:val="de-CH"/>
            <w14:ligatures w14:val="standardContextual"/>
          </w:rPr>
          <w:tab/>
        </w:r>
        <w:r w:rsidR="00E1143D" w:rsidRPr="00C862E9">
          <w:rPr>
            <w:rStyle w:val="Hyperlink"/>
          </w:rPr>
          <w:t>Projektmethode</w:t>
        </w:r>
        <w:r w:rsidR="00E1143D">
          <w:rPr>
            <w:webHidden/>
          </w:rPr>
          <w:tab/>
        </w:r>
        <w:r w:rsidR="00E1143D">
          <w:rPr>
            <w:webHidden/>
          </w:rPr>
          <w:fldChar w:fldCharType="begin"/>
        </w:r>
        <w:r w:rsidR="00E1143D">
          <w:rPr>
            <w:webHidden/>
          </w:rPr>
          <w:instrText xml:space="preserve"> PAGEREF _Toc165378857 \h </w:instrText>
        </w:r>
        <w:r w:rsidR="00E1143D">
          <w:rPr>
            <w:webHidden/>
          </w:rPr>
        </w:r>
        <w:r w:rsidR="00E1143D">
          <w:rPr>
            <w:webHidden/>
          </w:rPr>
          <w:fldChar w:fldCharType="separate"/>
        </w:r>
        <w:r w:rsidR="00E1143D">
          <w:rPr>
            <w:webHidden/>
          </w:rPr>
          <w:t>17</w:t>
        </w:r>
        <w:r w:rsidR="00E1143D">
          <w:rPr>
            <w:webHidden/>
          </w:rPr>
          <w:fldChar w:fldCharType="end"/>
        </w:r>
      </w:hyperlink>
    </w:p>
    <w:p w14:paraId="70E27315" w14:textId="45C8802B" w:rsidR="00E1143D" w:rsidRDefault="00000000">
      <w:pPr>
        <w:pStyle w:val="Verzeichnis2"/>
        <w:rPr>
          <w:color w:val="auto"/>
          <w:szCs w:val="24"/>
          <w:lang w:val="de-CH"/>
          <w14:ligatures w14:val="standardContextual"/>
        </w:rPr>
      </w:pPr>
      <w:hyperlink w:anchor="_Toc165378858" w:history="1">
        <w:r w:rsidR="00E1143D" w:rsidRPr="00C862E9">
          <w:rPr>
            <w:rStyle w:val="Hyperlink"/>
          </w:rPr>
          <w:t>5.2</w:t>
        </w:r>
        <w:r w:rsidR="00E1143D">
          <w:rPr>
            <w:color w:val="auto"/>
            <w:szCs w:val="24"/>
            <w:lang w:val="de-CH"/>
            <w14:ligatures w14:val="standardContextual"/>
          </w:rPr>
          <w:tab/>
        </w:r>
        <w:r w:rsidR="00E1143D" w:rsidRPr="00C862E9">
          <w:rPr>
            <w:rStyle w:val="Hyperlink"/>
          </w:rPr>
          <w:t>Phasen</w:t>
        </w:r>
        <w:r w:rsidR="00E1143D">
          <w:rPr>
            <w:webHidden/>
          </w:rPr>
          <w:tab/>
        </w:r>
        <w:r w:rsidR="00E1143D">
          <w:rPr>
            <w:webHidden/>
          </w:rPr>
          <w:fldChar w:fldCharType="begin"/>
        </w:r>
        <w:r w:rsidR="00E1143D">
          <w:rPr>
            <w:webHidden/>
          </w:rPr>
          <w:instrText xml:space="preserve"> PAGEREF _Toc165378858 \h </w:instrText>
        </w:r>
        <w:r w:rsidR="00E1143D">
          <w:rPr>
            <w:webHidden/>
          </w:rPr>
        </w:r>
        <w:r w:rsidR="00E1143D">
          <w:rPr>
            <w:webHidden/>
          </w:rPr>
          <w:fldChar w:fldCharType="separate"/>
        </w:r>
        <w:r w:rsidR="00E1143D">
          <w:rPr>
            <w:webHidden/>
          </w:rPr>
          <w:t>17</w:t>
        </w:r>
        <w:r w:rsidR="00E1143D">
          <w:rPr>
            <w:webHidden/>
          </w:rPr>
          <w:fldChar w:fldCharType="end"/>
        </w:r>
      </w:hyperlink>
    </w:p>
    <w:p w14:paraId="3A65E351" w14:textId="4F8F95A0" w:rsidR="00E1143D" w:rsidRDefault="00000000">
      <w:pPr>
        <w:pStyle w:val="Verzeichnis2"/>
        <w:rPr>
          <w:color w:val="auto"/>
          <w:szCs w:val="24"/>
          <w:lang w:val="de-CH"/>
          <w14:ligatures w14:val="standardContextual"/>
        </w:rPr>
      </w:pPr>
      <w:hyperlink w:anchor="_Toc165378859" w:history="1">
        <w:r w:rsidR="00E1143D" w:rsidRPr="00C862E9">
          <w:rPr>
            <w:rStyle w:val="Hyperlink"/>
          </w:rPr>
          <w:t>5.3</w:t>
        </w:r>
        <w:r w:rsidR="00E1143D">
          <w:rPr>
            <w:color w:val="auto"/>
            <w:szCs w:val="24"/>
            <w:lang w:val="de-CH"/>
            <w14:ligatures w14:val="standardContextual"/>
          </w:rPr>
          <w:tab/>
        </w:r>
        <w:r w:rsidR="00E1143D" w:rsidRPr="00C862E9">
          <w:rPr>
            <w:rStyle w:val="Hyperlink"/>
          </w:rPr>
          <w:t>Szenario</w:t>
        </w:r>
        <w:r w:rsidR="00E1143D">
          <w:rPr>
            <w:webHidden/>
          </w:rPr>
          <w:tab/>
        </w:r>
        <w:r w:rsidR="00E1143D">
          <w:rPr>
            <w:webHidden/>
          </w:rPr>
          <w:fldChar w:fldCharType="begin"/>
        </w:r>
        <w:r w:rsidR="00E1143D">
          <w:rPr>
            <w:webHidden/>
          </w:rPr>
          <w:instrText xml:space="preserve"> PAGEREF _Toc165378859 \h </w:instrText>
        </w:r>
        <w:r w:rsidR="00E1143D">
          <w:rPr>
            <w:webHidden/>
          </w:rPr>
        </w:r>
        <w:r w:rsidR="00E1143D">
          <w:rPr>
            <w:webHidden/>
          </w:rPr>
          <w:fldChar w:fldCharType="separate"/>
        </w:r>
        <w:r w:rsidR="00E1143D">
          <w:rPr>
            <w:webHidden/>
          </w:rPr>
          <w:t>17</w:t>
        </w:r>
        <w:r w:rsidR="00E1143D">
          <w:rPr>
            <w:webHidden/>
          </w:rPr>
          <w:fldChar w:fldCharType="end"/>
        </w:r>
      </w:hyperlink>
    </w:p>
    <w:p w14:paraId="71CE6979" w14:textId="7D53884D" w:rsidR="00E1143D" w:rsidRDefault="00000000">
      <w:pPr>
        <w:pStyle w:val="Verzeichnis2"/>
        <w:rPr>
          <w:color w:val="auto"/>
          <w:szCs w:val="24"/>
          <w:lang w:val="de-CH"/>
          <w14:ligatures w14:val="standardContextual"/>
        </w:rPr>
      </w:pPr>
      <w:hyperlink w:anchor="_Toc165378860" w:history="1">
        <w:r w:rsidR="00E1143D" w:rsidRPr="00C862E9">
          <w:rPr>
            <w:rStyle w:val="Hyperlink"/>
          </w:rPr>
          <w:t>5.4</w:t>
        </w:r>
        <w:r w:rsidR="00E1143D">
          <w:rPr>
            <w:color w:val="auto"/>
            <w:szCs w:val="24"/>
            <w:lang w:val="de-CH"/>
            <w14:ligatures w14:val="standardContextual"/>
          </w:rPr>
          <w:tab/>
        </w:r>
        <w:r w:rsidR="00E1143D" w:rsidRPr="00C862E9">
          <w:rPr>
            <w:rStyle w:val="Hyperlink"/>
          </w:rPr>
          <w:t>Module</w:t>
        </w:r>
        <w:r w:rsidR="00E1143D">
          <w:rPr>
            <w:webHidden/>
          </w:rPr>
          <w:tab/>
        </w:r>
        <w:r w:rsidR="00E1143D">
          <w:rPr>
            <w:webHidden/>
          </w:rPr>
          <w:fldChar w:fldCharType="begin"/>
        </w:r>
        <w:r w:rsidR="00E1143D">
          <w:rPr>
            <w:webHidden/>
          </w:rPr>
          <w:instrText xml:space="preserve"> PAGEREF _Toc165378860 \h </w:instrText>
        </w:r>
        <w:r w:rsidR="00E1143D">
          <w:rPr>
            <w:webHidden/>
          </w:rPr>
        </w:r>
        <w:r w:rsidR="00E1143D">
          <w:rPr>
            <w:webHidden/>
          </w:rPr>
          <w:fldChar w:fldCharType="separate"/>
        </w:r>
        <w:r w:rsidR="00E1143D">
          <w:rPr>
            <w:webHidden/>
          </w:rPr>
          <w:t>18</w:t>
        </w:r>
        <w:r w:rsidR="00E1143D">
          <w:rPr>
            <w:webHidden/>
          </w:rPr>
          <w:fldChar w:fldCharType="end"/>
        </w:r>
      </w:hyperlink>
    </w:p>
    <w:p w14:paraId="16B13900" w14:textId="03BC0AA9" w:rsidR="00E1143D" w:rsidRDefault="00000000">
      <w:pPr>
        <w:pStyle w:val="Verzeichnis2"/>
        <w:rPr>
          <w:color w:val="auto"/>
          <w:szCs w:val="24"/>
          <w:lang w:val="de-CH"/>
          <w14:ligatures w14:val="standardContextual"/>
        </w:rPr>
      </w:pPr>
      <w:hyperlink w:anchor="_Toc165378861" w:history="1">
        <w:r w:rsidR="00E1143D" w:rsidRPr="00C862E9">
          <w:rPr>
            <w:rStyle w:val="Hyperlink"/>
          </w:rPr>
          <w:t>5.5</w:t>
        </w:r>
        <w:r w:rsidR="00E1143D">
          <w:rPr>
            <w:color w:val="auto"/>
            <w:szCs w:val="24"/>
            <w:lang w:val="de-CH"/>
            <w14:ligatures w14:val="standardContextual"/>
          </w:rPr>
          <w:tab/>
        </w:r>
        <w:r w:rsidR="00E1143D" w:rsidRPr="00C862E9">
          <w:rPr>
            <w:rStyle w:val="Hyperlink"/>
          </w:rPr>
          <w:t>Meilensteine</w:t>
        </w:r>
        <w:r w:rsidR="00E1143D">
          <w:rPr>
            <w:webHidden/>
          </w:rPr>
          <w:tab/>
        </w:r>
        <w:r w:rsidR="00E1143D">
          <w:rPr>
            <w:webHidden/>
          </w:rPr>
          <w:fldChar w:fldCharType="begin"/>
        </w:r>
        <w:r w:rsidR="00E1143D">
          <w:rPr>
            <w:webHidden/>
          </w:rPr>
          <w:instrText xml:space="preserve"> PAGEREF _Toc165378861 \h </w:instrText>
        </w:r>
        <w:r w:rsidR="00E1143D">
          <w:rPr>
            <w:webHidden/>
          </w:rPr>
        </w:r>
        <w:r w:rsidR="00E1143D">
          <w:rPr>
            <w:webHidden/>
          </w:rPr>
          <w:fldChar w:fldCharType="separate"/>
        </w:r>
        <w:r w:rsidR="00E1143D">
          <w:rPr>
            <w:webHidden/>
          </w:rPr>
          <w:t>19</w:t>
        </w:r>
        <w:r w:rsidR="00E1143D">
          <w:rPr>
            <w:webHidden/>
          </w:rPr>
          <w:fldChar w:fldCharType="end"/>
        </w:r>
      </w:hyperlink>
    </w:p>
    <w:p w14:paraId="27E47A03" w14:textId="4AA90F2C" w:rsidR="00E1143D" w:rsidRDefault="00000000">
      <w:pPr>
        <w:pStyle w:val="Verzeichnis1"/>
        <w:rPr>
          <w:rFonts w:eastAsiaTheme="minorEastAsia" w:cstheme="minorBidi"/>
          <w:color w:val="auto"/>
          <w:lang w:val="de-CH"/>
          <w14:ligatures w14:val="standardContextual"/>
        </w:rPr>
      </w:pPr>
      <w:hyperlink w:anchor="_Toc165378862" w:history="1">
        <w:r w:rsidR="00E1143D" w:rsidRPr="00C862E9">
          <w:rPr>
            <w:rStyle w:val="Hyperlink"/>
          </w:rPr>
          <w:t>6</w:t>
        </w:r>
        <w:r w:rsidR="00E1143D">
          <w:rPr>
            <w:rFonts w:eastAsiaTheme="minorEastAsia" w:cstheme="minorBidi"/>
            <w:color w:val="auto"/>
            <w:lang w:val="de-CH"/>
            <w14:ligatures w14:val="standardContextual"/>
          </w:rPr>
          <w:tab/>
        </w:r>
        <w:r w:rsidR="00E1143D" w:rsidRPr="00C862E9">
          <w:rPr>
            <w:rStyle w:val="Hyperlink"/>
          </w:rPr>
          <w:t>Projektorganisation</w:t>
        </w:r>
        <w:r w:rsidR="00E1143D">
          <w:rPr>
            <w:webHidden/>
          </w:rPr>
          <w:tab/>
        </w:r>
        <w:r w:rsidR="00E1143D">
          <w:rPr>
            <w:webHidden/>
          </w:rPr>
          <w:fldChar w:fldCharType="begin"/>
        </w:r>
        <w:r w:rsidR="00E1143D">
          <w:rPr>
            <w:webHidden/>
          </w:rPr>
          <w:instrText xml:space="preserve"> PAGEREF _Toc165378862 \h </w:instrText>
        </w:r>
        <w:r w:rsidR="00E1143D">
          <w:rPr>
            <w:webHidden/>
          </w:rPr>
        </w:r>
        <w:r w:rsidR="00E1143D">
          <w:rPr>
            <w:webHidden/>
          </w:rPr>
          <w:fldChar w:fldCharType="separate"/>
        </w:r>
        <w:r w:rsidR="00E1143D">
          <w:rPr>
            <w:webHidden/>
          </w:rPr>
          <w:t>20</w:t>
        </w:r>
        <w:r w:rsidR="00E1143D">
          <w:rPr>
            <w:webHidden/>
          </w:rPr>
          <w:fldChar w:fldCharType="end"/>
        </w:r>
      </w:hyperlink>
    </w:p>
    <w:p w14:paraId="032983BC" w14:textId="179BA198" w:rsidR="00E1143D" w:rsidRDefault="00000000">
      <w:pPr>
        <w:pStyle w:val="Verzeichnis2"/>
        <w:rPr>
          <w:color w:val="auto"/>
          <w:szCs w:val="24"/>
          <w:lang w:val="de-CH"/>
          <w14:ligatures w14:val="standardContextual"/>
        </w:rPr>
      </w:pPr>
      <w:hyperlink w:anchor="_Toc165378863" w:history="1">
        <w:r w:rsidR="00E1143D" w:rsidRPr="00C862E9">
          <w:rPr>
            <w:rStyle w:val="Hyperlink"/>
          </w:rPr>
          <w:t>6.1</w:t>
        </w:r>
        <w:r w:rsidR="00E1143D">
          <w:rPr>
            <w:color w:val="auto"/>
            <w:szCs w:val="24"/>
            <w:lang w:val="de-CH"/>
            <w14:ligatures w14:val="standardContextual"/>
          </w:rPr>
          <w:tab/>
        </w:r>
        <w:r w:rsidR="00E1143D" w:rsidRPr="00C862E9">
          <w:rPr>
            <w:rStyle w:val="Hyperlink"/>
          </w:rPr>
          <w:t>Projektorganisation</w:t>
        </w:r>
        <w:r w:rsidR="00E1143D">
          <w:rPr>
            <w:webHidden/>
          </w:rPr>
          <w:tab/>
        </w:r>
        <w:r w:rsidR="00E1143D">
          <w:rPr>
            <w:webHidden/>
          </w:rPr>
          <w:fldChar w:fldCharType="begin"/>
        </w:r>
        <w:r w:rsidR="00E1143D">
          <w:rPr>
            <w:webHidden/>
          </w:rPr>
          <w:instrText xml:space="preserve"> PAGEREF _Toc165378863 \h </w:instrText>
        </w:r>
        <w:r w:rsidR="00E1143D">
          <w:rPr>
            <w:webHidden/>
          </w:rPr>
        </w:r>
        <w:r w:rsidR="00E1143D">
          <w:rPr>
            <w:webHidden/>
          </w:rPr>
          <w:fldChar w:fldCharType="separate"/>
        </w:r>
        <w:r w:rsidR="00E1143D">
          <w:rPr>
            <w:webHidden/>
          </w:rPr>
          <w:t>20</w:t>
        </w:r>
        <w:r w:rsidR="00E1143D">
          <w:rPr>
            <w:webHidden/>
          </w:rPr>
          <w:fldChar w:fldCharType="end"/>
        </w:r>
      </w:hyperlink>
    </w:p>
    <w:p w14:paraId="6AAF7113" w14:textId="546988D4" w:rsidR="00E1143D" w:rsidRDefault="00000000">
      <w:pPr>
        <w:pStyle w:val="Verzeichnis2"/>
        <w:rPr>
          <w:color w:val="auto"/>
          <w:szCs w:val="24"/>
          <w:lang w:val="de-CH"/>
          <w14:ligatures w14:val="standardContextual"/>
        </w:rPr>
      </w:pPr>
      <w:hyperlink w:anchor="_Toc165378864" w:history="1">
        <w:r w:rsidR="00E1143D" w:rsidRPr="00C862E9">
          <w:rPr>
            <w:rStyle w:val="Hyperlink"/>
          </w:rPr>
          <w:t>6.2</w:t>
        </w:r>
        <w:r w:rsidR="00E1143D">
          <w:rPr>
            <w:color w:val="auto"/>
            <w:szCs w:val="24"/>
            <w:lang w:val="de-CH"/>
            <w14:ligatures w14:val="standardContextual"/>
          </w:rPr>
          <w:tab/>
        </w:r>
        <w:r w:rsidR="00E1143D" w:rsidRPr="00C862E9">
          <w:rPr>
            <w:rStyle w:val="Hyperlink"/>
          </w:rPr>
          <w:t>Projektrollen</w:t>
        </w:r>
        <w:r w:rsidR="00E1143D">
          <w:rPr>
            <w:webHidden/>
          </w:rPr>
          <w:tab/>
        </w:r>
        <w:r w:rsidR="00E1143D">
          <w:rPr>
            <w:webHidden/>
          </w:rPr>
          <w:fldChar w:fldCharType="begin"/>
        </w:r>
        <w:r w:rsidR="00E1143D">
          <w:rPr>
            <w:webHidden/>
          </w:rPr>
          <w:instrText xml:space="preserve"> PAGEREF _Toc165378864 \h </w:instrText>
        </w:r>
        <w:r w:rsidR="00E1143D">
          <w:rPr>
            <w:webHidden/>
          </w:rPr>
        </w:r>
        <w:r w:rsidR="00E1143D">
          <w:rPr>
            <w:webHidden/>
          </w:rPr>
          <w:fldChar w:fldCharType="separate"/>
        </w:r>
        <w:r w:rsidR="00E1143D">
          <w:rPr>
            <w:webHidden/>
          </w:rPr>
          <w:t>21</w:t>
        </w:r>
        <w:r w:rsidR="00E1143D">
          <w:rPr>
            <w:webHidden/>
          </w:rPr>
          <w:fldChar w:fldCharType="end"/>
        </w:r>
      </w:hyperlink>
    </w:p>
    <w:p w14:paraId="6791E56E" w14:textId="602464CD" w:rsidR="00E1143D" w:rsidRDefault="00000000">
      <w:pPr>
        <w:pStyle w:val="Verzeichnis2"/>
        <w:rPr>
          <w:color w:val="auto"/>
          <w:szCs w:val="24"/>
          <w:lang w:val="de-CH"/>
          <w14:ligatures w14:val="standardContextual"/>
        </w:rPr>
      </w:pPr>
      <w:hyperlink w:anchor="_Toc165378865" w:history="1">
        <w:r w:rsidR="00E1143D" w:rsidRPr="00C862E9">
          <w:rPr>
            <w:rStyle w:val="Hyperlink"/>
          </w:rPr>
          <w:t>6.3</w:t>
        </w:r>
        <w:r w:rsidR="00E1143D">
          <w:rPr>
            <w:color w:val="auto"/>
            <w:szCs w:val="24"/>
            <w:lang w:val="de-CH"/>
            <w14:ligatures w14:val="standardContextual"/>
          </w:rPr>
          <w:tab/>
        </w:r>
        <w:r w:rsidR="00E1143D" w:rsidRPr="00C862E9">
          <w:rPr>
            <w:rStyle w:val="Hyperlink"/>
          </w:rPr>
          <w:t>Kontaktangaben</w:t>
        </w:r>
        <w:r w:rsidR="00E1143D">
          <w:rPr>
            <w:webHidden/>
          </w:rPr>
          <w:tab/>
        </w:r>
        <w:r w:rsidR="00E1143D">
          <w:rPr>
            <w:webHidden/>
          </w:rPr>
          <w:fldChar w:fldCharType="begin"/>
        </w:r>
        <w:r w:rsidR="00E1143D">
          <w:rPr>
            <w:webHidden/>
          </w:rPr>
          <w:instrText xml:space="preserve"> PAGEREF _Toc165378865 \h </w:instrText>
        </w:r>
        <w:r w:rsidR="00E1143D">
          <w:rPr>
            <w:webHidden/>
          </w:rPr>
        </w:r>
        <w:r w:rsidR="00E1143D">
          <w:rPr>
            <w:webHidden/>
          </w:rPr>
          <w:fldChar w:fldCharType="separate"/>
        </w:r>
        <w:r w:rsidR="00E1143D">
          <w:rPr>
            <w:webHidden/>
          </w:rPr>
          <w:t>21</w:t>
        </w:r>
        <w:r w:rsidR="00E1143D">
          <w:rPr>
            <w:webHidden/>
          </w:rPr>
          <w:fldChar w:fldCharType="end"/>
        </w:r>
      </w:hyperlink>
    </w:p>
    <w:p w14:paraId="631BA3A5" w14:textId="4E8256FF" w:rsidR="00E1143D" w:rsidRDefault="00000000">
      <w:pPr>
        <w:pStyle w:val="Verzeichnis1"/>
        <w:rPr>
          <w:rFonts w:eastAsiaTheme="minorEastAsia" w:cstheme="minorBidi"/>
          <w:color w:val="auto"/>
          <w:lang w:val="de-CH"/>
          <w14:ligatures w14:val="standardContextual"/>
        </w:rPr>
      </w:pPr>
      <w:hyperlink w:anchor="_Toc165378866" w:history="1">
        <w:r w:rsidR="00E1143D" w:rsidRPr="00C862E9">
          <w:rPr>
            <w:rStyle w:val="Hyperlink"/>
            <w:lang w:val="it-CH"/>
          </w:rPr>
          <w:t>7</w:t>
        </w:r>
        <w:r w:rsidR="00E1143D">
          <w:rPr>
            <w:rFonts w:eastAsiaTheme="minorEastAsia" w:cstheme="minorBidi"/>
            <w:color w:val="auto"/>
            <w:lang w:val="de-CH"/>
            <w14:ligatures w14:val="standardContextual"/>
          </w:rPr>
          <w:tab/>
        </w:r>
        <w:r w:rsidR="00E1143D" w:rsidRPr="00C862E9">
          <w:rPr>
            <w:rStyle w:val="Hyperlink"/>
            <w:lang w:val="it-CH"/>
          </w:rPr>
          <w:t>Zeitplan</w:t>
        </w:r>
        <w:r w:rsidR="00E1143D">
          <w:rPr>
            <w:webHidden/>
          </w:rPr>
          <w:tab/>
        </w:r>
        <w:r w:rsidR="00E1143D">
          <w:rPr>
            <w:webHidden/>
          </w:rPr>
          <w:fldChar w:fldCharType="begin"/>
        </w:r>
        <w:r w:rsidR="00E1143D">
          <w:rPr>
            <w:webHidden/>
          </w:rPr>
          <w:instrText xml:space="preserve"> PAGEREF _Toc165378866 \h </w:instrText>
        </w:r>
        <w:r w:rsidR="00E1143D">
          <w:rPr>
            <w:webHidden/>
          </w:rPr>
        </w:r>
        <w:r w:rsidR="00E1143D">
          <w:rPr>
            <w:webHidden/>
          </w:rPr>
          <w:fldChar w:fldCharType="separate"/>
        </w:r>
        <w:r w:rsidR="00E1143D">
          <w:rPr>
            <w:webHidden/>
          </w:rPr>
          <w:t>22</w:t>
        </w:r>
        <w:r w:rsidR="00E1143D">
          <w:rPr>
            <w:webHidden/>
          </w:rPr>
          <w:fldChar w:fldCharType="end"/>
        </w:r>
      </w:hyperlink>
    </w:p>
    <w:p w14:paraId="3661E65B" w14:textId="2D6B11B1" w:rsidR="00E1143D" w:rsidRDefault="00000000">
      <w:pPr>
        <w:pStyle w:val="Verzeichnis1"/>
        <w:rPr>
          <w:rFonts w:eastAsiaTheme="minorEastAsia" w:cstheme="minorBidi"/>
          <w:color w:val="auto"/>
          <w:lang w:val="de-CH"/>
          <w14:ligatures w14:val="standardContextual"/>
        </w:rPr>
      </w:pPr>
      <w:hyperlink w:anchor="_Toc165378867" w:history="1">
        <w:r w:rsidR="00E1143D" w:rsidRPr="00C862E9">
          <w:rPr>
            <w:rStyle w:val="Hyperlink"/>
            <w:lang w:val="it-CH"/>
          </w:rPr>
          <w:t>8</w:t>
        </w:r>
        <w:r w:rsidR="00E1143D">
          <w:rPr>
            <w:rFonts w:eastAsiaTheme="minorEastAsia" w:cstheme="minorBidi"/>
            <w:color w:val="auto"/>
            <w:lang w:val="de-CH"/>
            <w14:ligatures w14:val="standardContextual"/>
          </w:rPr>
          <w:tab/>
        </w:r>
        <w:r w:rsidR="00E1143D" w:rsidRPr="00C862E9">
          <w:rPr>
            <w:rStyle w:val="Hyperlink"/>
            <w:lang w:val="it-CH"/>
          </w:rPr>
          <w:t>Arbeitsjournale</w:t>
        </w:r>
        <w:r w:rsidR="00E1143D">
          <w:rPr>
            <w:webHidden/>
          </w:rPr>
          <w:tab/>
        </w:r>
        <w:r w:rsidR="00E1143D">
          <w:rPr>
            <w:webHidden/>
          </w:rPr>
          <w:fldChar w:fldCharType="begin"/>
        </w:r>
        <w:r w:rsidR="00E1143D">
          <w:rPr>
            <w:webHidden/>
          </w:rPr>
          <w:instrText xml:space="preserve"> PAGEREF _Toc165378867 \h </w:instrText>
        </w:r>
        <w:r w:rsidR="00E1143D">
          <w:rPr>
            <w:webHidden/>
          </w:rPr>
        </w:r>
        <w:r w:rsidR="00E1143D">
          <w:rPr>
            <w:webHidden/>
          </w:rPr>
          <w:fldChar w:fldCharType="separate"/>
        </w:r>
        <w:r w:rsidR="00E1143D">
          <w:rPr>
            <w:webHidden/>
          </w:rPr>
          <w:t>22</w:t>
        </w:r>
        <w:r w:rsidR="00E1143D">
          <w:rPr>
            <w:webHidden/>
          </w:rPr>
          <w:fldChar w:fldCharType="end"/>
        </w:r>
      </w:hyperlink>
    </w:p>
    <w:p w14:paraId="64CEFCBC" w14:textId="57C575C1" w:rsidR="00E1143D" w:rsidRDefault="00000000">
      <w:pPr>
        <w:pStyle w:val="Verzeichnis2"/>
        <w:rPr>
          <w:color w:val="auto"/>
          <w:szCs w:val="24"/>
          <w:lang w:val="de-CH"/>
          <w14:ligatures w14:val="standardContextual"/>
        </w:rPr>
      </w:pPr>
      <w:hyperlink w:anchor="_Toc165378868" w:history="1">
        <w:r w:rsidR="00E1143D" w:rsidRPr="00C862E9">
          <w:rPr>
            <w:rStyle w:val="Hyperlink"/>
            <w:lang w:val="it-CH"/>
          </w:rPr>
          <w:t>8.1</w:t>
        </w:r>
        <w:r w:rsidR="00E1143D">
          <w:rPr>
            <w:color w:val="auto"/>
            <w:szCs w:val="24"/>
            <w:lang w:val="de-CH"/>
            <w14:ligatures w14:val="standardContextual"/>
          </w:rPr>
          <w:tab/>
        </w:r>
        <w:r w:rsidR="00E1143D" w:rsidRPr="00C862E9">
          <w:rPr>
            <w:rStyle w:val="Hyperlink"/>
            <w:lang w:val="it-CH"/>
          </w:rPr>
          <w:t>Arbeitsjournal vom 22.04.2024</w:t>
        </w:r>
        <w:r w:rsidR="00E1143D">
          <w:rPr>
            <w:webHidden/>
          </w:rPr>
          <w:tab/>
        </w:r>
        <w:r w:rsidR="00E1143D">
          <w:rPr>
            <w:webHidden/>
          </w:rPr>
          <w:fldChar w:fldCharType="begin"/>
        </w:r>
        <w:r w:rsidR="00E1143D">
          <w:rPr>
            <w:webHidden/>
          </w:rPr>
          <w:instrText xml:space="preserve"> PAGEREF _Toc165378868 \h </w:instrText>
        </w:r>
        <w:r w:rsidR="00E1143D">
          <w:rPr>
            <w:webHidden/>
          </w:rPr>
        </w:r>
        <w:r w:rsidR="00E1143D">
          <w:rPr>
            <w:webHidden/>
          </w:rPr>
          <w:fldChar w:fldCharType="separate"/>
        </w:r>
        <w:r w:rsidR="00E1143D">
          <w:rPr>
            <w:webHidden/>
          </w:rPr>
          <w:t>22</w:t>
        </w:r>
        <w:r w:rsidR="00E1143D">
          <w:rPr>
            <w:webHidden/>
          </w:rPr>
          <w:fldChar w:fldCharType="end"/>
        </w:r>
      </w:hyperlink>
    </w:p>
    <w:p w14:paraId="73C2A3AB" w14:textId="76C1E2F7" w:rsidR="00E1143D" w:rsidRDefault="00000000">
      <w:pPr>
        <w:pStyle w:val="Verzeichnis2"/>
        <w:rPr>
          <w:color w:val="auto"/>
          <w:szCs w:val="24"/>
          <w:lang w:val="de-CH"/>
          <w14:ligatures w14:val="standardContextual"/>
        </w:rPr>
      </w:pPr>
      <w:hyperlink w:anchor="_Toc165378869" w:history="1">
        <w:r w:rsidR="00E1143D" w:rsidRPr="00C862E9">
          <w:rPr>
            <w:rStyle w:val="Hyperlink"/>
            <w:lang w:val="it-CH"/>
          </w:rPr>
          <w:t>8.2</w:t>
        </w:r>
        <w:r w:rsidR="00E1143D">
          <w:rPr>
            <w:color w:val="auto"/>
            <w:szCs w:val="24"/>
            <w:lang w:val="de-CH"/>
            <w14:ligatures w14:val="standardContextual"/>
          </w:rPr>
          <w:tab/>
        </w:r>
        <w:r w:rsidR="00E1143D" w:rsidRPr="00C862E9">
          <w:rPr>
            <w:rStyle w:val="Hyperlink"/>
            <w:lang w:val="it-CH"/>
          </w:rPr>
          <w:t>Arbeitsjournal vom 23.04.2024</w:t>
        </w:r>
        <w:r w:rsidR="00E1143D">
          <w:rPr>
            <w:webHidden/>
          </w:rPr>
          <w:tab/>
        </w:r>
        <w:r w:rsidR="00E1143D">
          <w:rPr>
            <w:webHidden/>
          </w:rPr>
          <w:fldChar w:fldCharType="begin"/>
        </w:r>
        <w:r w:rsidR="00E1143D">
          <w:rPr>
            <w:webHidden/>
          </w:rPr>
          <w:instrText xml:space="preserve"> PAGEREF _Toc165378869 \h </w:instrText>
        </w:r>
        <w:r w:rsidR="00E1143D">
          <w:rPr>
            <w:webHidden/>
          </w:rPr>
        </w:r>
        <w:r w:rsidR="00E1143D">
          <w:rPr>
            <w:webHidden/>
          </w:rPr>
          <w:fldChar w:fldCharType="separate"/>
        </w:r>
        <w:r w:rsidR="00E1143D">
          <w:rPr>
            <w:webHidden/>
          </w:rPr>
          <w:t>24</w:t>
        </w:r>
        <w:r w:rsidR="00E1143D">
          <w:rPr>
            <w:webHidden/>
          </w:rPr>
          <w:fldChar w:fldCharType="end"/>
        </w:r>
      </w:hyperlink>
    </w:p>
    <w:p w14:paraId="0D0DBC21" w14:textId="796AB1EA" w:rsidR="00E1143D" w:rsidRDefault="00000000">
      <w:pPr>
        <w:pStyle w:val="Verzeichnis2"/>
        <w:rPr>
          <w:color w:val="auto"/>
          <w:szCs w:val="24"/>
          <w:lang w:val="de-CH"/>
          <w14:ligatures w14:val="standardContextual"/>
        </w:rPr>
      </w:pPr>
      <w:hyperlink w:anchor="_Toc165378870" w:history="1">
        <w:r w:rsidR="00E1143D" w:rsidRPr="00C862E9">
          <w:rPr>
            <w:rStyle w:val="Hyperlink"/>
            <w:lang w:val="it-CH"/>
          </w:rPr>
          <w:t>8.3</w:t>
        </w:r>
        <w:r w:rsidR="00E1143D">
          <w:rPr>
            <w:color w:val="auto"/>
            <w:szCs w:val="24"/>
            <w:lang w:val="de-CH"/>
            <w14:ligatures w14:val="standardContextual"/>
          </w:rPr>
          <w:tab/>
        </w:r>
        <w:r w:rsidR="00E1143D" w:rsidRPr="00C862E9">
          <w:rPr>
            <w:rStyle w:val="Hyperlink"/>
            <w:lang w:val="it-CH"/>
          </w:rPr>
          <w:t>Arbeitsjournal vom 24.04.2024</w:t>
        </w:r>
        <w:r w:rsidR="00E1143D">
          <w:rPr>
            <w:webHidden/>
          </w:rPr>
          <w:tab/>
        </w:r>
        <w:r w:rsidR="00E1143D">
          <w:rPr>
            <w:webHidden/>
          </w:rPr>
          <w:fldChar w:fldCharType="begin"/>
        </w:r>
        <w:r w:rsidR="00E1143D">
          <w:rPr>
            <w:webHidden/>
          </w:rPr>
          <w:instrText xml:space="preserve"> PAGEREF _Toc165378870 \h </w:instrText>
        </w:r>
        <w:r w:rsidR="00E1143D">
          <w:rPr>
            <w:webHidden/>
          </w:rPr>
        </w:r>
        <w:r w:rsidR="00E1143D">
          <w:rPr>
            <w:webHidden/>
          </w:rPr>
          <w:fldChar w:fldCharType="separate"/>
        </w:r>
        <w:r w:rsidR="00E1143D">
          <w:rPr>
            <w:webHidden/>
          </w:rPr>
          <w:t>26</w:t>
        </w:r>
        <w:r w:rsidR="00E1143D">
          <w:rPr>
            <w:webHidden/>
          </w:rPr>
          <w:fldChar w:fldCharType="end"/>
        </w:r>
      </w:hyperlink>
    </w:p>
    <w:p w14:paraId="62F6EBC5" w14:textId="565755C4" w:rsidR="00E1143D" w:rsidRDefault="00000000">
      <w:pPr>
        <w:pStyle w:val="Verzeichnis2"/>
        <w:rPr>
          <w:color w:val="auto"/>
          <w:szCs w:val="24"/>
          <w:lang w:val="de-CH"/>
          <w14:ligatures w14:val="standardContextual"/>
        </w:rPr>
      </w:pPr>
      <w:hyperlink w:anchor="_Toc165378871" w:history="1">
        <w:r w:rsidR="00E1143D" w:rsidRPr="00C862E9">
          <w:rPr>
            <w:rStyle w:val="Hyperlink"/>
            <w:lang w:val="it-CH"/>
          </w:rPr>
          <w:t>8.4</w:t>
        </w:r>
        <w:r w:rsidR="00E1143D">
          <w:rPr>
            <w:color w:val="auto"/>
            <w:szCs w:val="24"/>
            <w:lang w:val="de-CH"/>
            <w14:ligatures w14:val="standardContextual"/>
          </w:rPr>
          <w:tab/>
        </w:r>
        <w:r w:rsidR="00E1143D" w:rsidRPr="00C862E9">
          <w:rPr>
            <w:rStyle w:val="Hyperlink"/>
            <w:lang w:val="it-CH"/>
          </w:rPr>
          <w:t>Arbeitsjournal vom 26.04.2024</w:t>
        </w:r>
        <w:r w:rsidR="00E1143D">
          <w:rPr>
            <w:webHidden/>
          </w:rPr>
          <w:tab/>
        </w:r>
        <w:r w:rsidR="00E1143D">
          <w:rPr>
            <w:webHidden/>
          </w:rPr>
          <w:fldChar w:fldCharType="begin"/>
        </w:r>
        <w:r w:rsidR="00E1143D">
          <w:rPr>
            <w:webHidden/>
          </w:rPr>
          <w:instrText xml:space="preserve"> PAGEREF _Toc165378871 \h </w:instrText>
        </w:r>
        <w:r w:rsidR="00E1143D">
          <w:rPr>
            <w:webHidden/>
          </w:rPr>
        </w:r>
        <w:r w:rsidR="00E1143D">
          <w:rPr>
            <w:webHidden/>
          </w:rPr>
          <w:fldChar w:fldCharType="separate"/>
        </w:r>
        <w:r w:rsidR="00E1143D">
          <w:rPr>
            <w:webHidden/>
          </w:rPr>
          <w:t>28</w:t>
        </w:r>
        <w:r w:rsidR="00E1143D">
          <w:rPr>
            <w:webHidden/>
          </w:rPr>
          <w:fldChar w:fldCharType="end"/>
        </w:r>
      </w:hyperlink>
    </w:p>
    <w:p w14:paraId="35BFBDBB" w14:textId="7B79669C" w:rsidR="00E1143D" w:rsidRDefault="00000000">
      <w:pPr>
        <w:pStyle w:val="Verzeichnis2"/>
        <w:rPr>
          <w:color w:val="auto"/>
          <w:szCs w:val="24"/>
          <w:lang w:val="de-CH"/>
          <w14:ligatures w14:val="standardContextual"/>
        </w:rPr>
      </w:pPr>
      <w:hyperlink w:anchor="_Toc165378872" w:history="1">
        <w:r w:rsidR="00E1143D" w:rsidRPr="00C862E9">
          <w:rPr>
            <w:rStyle w:val="Hyperlink"/>
            <w:lang w:val="it-CH"/>
          </w:rPr>
          <w:t>8.5</w:t>
        </w:r>
        <w:r w:rsidR="00E1143D">
          <w:rPr>
            <w:color w:val="auto"/>
            <w:szCs w:val="24"/>
            <w:lang w:val="de-CH"/>
            <w14:ligatures w14:val="standardContextual"/>
          </w:rPr>
          <w:tab/>
        </w:r>
        <w:r w:rsidR="00E1143D" w:rsidRPr="00C862E9">
          <w:rPr>
            <w:rStyle w:val="Hyperlink"/>
            <w:lang w:val="it-CH"/>
          </w:rPr>
          <w:t>Arbeitsjournal vom 29.04.2024</w:t>
        </w:r>
        <w:r w:rsidR="00E1143D">
          <w:rPr>
            <w:webHidden/>
          </w:rPr>
          <w:tab/>
        </w:r>
        <w:r w:rsidR="00E1143D">
          <w:rPr>
            <w:webHidden/>
          </w:rPr>
          <w:fldChar w:fldCharType="begin"/>
        </w:r>
        <w:r w:rsidR="00E1143D">
          <w:rPr>
            <w:webHidden/>
          </w:rPr>
          <w:instrText xml:space="preserve"> PAGEREF _Toc165378872 \h </w:instrText>
        </w:r>
        <w:r w:rsidR="00E1143D">
          <w:rPr>
            <w:webHidden/>
          </w:rPr>
        </w:r>
        <w:r w:rsidR="00E1143D">
          <w:rPr>
            <w:webHidden/>
          </w:rPr>
          <w:fldChar w:fldCharType="separate"/>
        </w:r>
        <w:r w:rsidR="00E1143D">
          <w:rPr>
            <w:webHidden/>
          </w:rPr>
          <w:t>30</w:t>
        </w:r>
        <w:r w:rsidR="00E1143D">
          <w:rPr>
            <w:webHidden/>
          </w:rPr>
          <w:fldChar w:fldCharType="end"/>
        </w:r>
      </w:hyperlink>
    </w:p>
    <w:p w14:paraId="17DE8E9F" w14:textId="09650000" w:rsidR="00E1143D" w:rsidRDefault="00000000">
      <w:pPr>
        <w:pStyle w:val="Verzeichnis1"/>
        <w:rPr>
          <w:rFonts w:eastAsiaTheme="minorEastAsia" w:cstheme="minorBidi"/>
          <w:color w:val="auto"/>
          <w:lang w:val="de-CH"/>
          <w14:ligatures w14:val="standardContextual"/>
        </w:rPr>
      </w:pPr>
      <w:hyperlink w:anchor="_Toc165378873" w:history="1">
        <w:r w:rsidR="00E1143D" w:rsidRPr="00C862E9">
          <w:rPr>
            <w:rStyle w:val="Hyperlink"/>
            <w:lang w:val="de-CH"/>
          </w:rPr>
          <w:t>Teil 2: Individueller Praktischer Teil</w:t>
        </w:r>
        <w:r w:rsidR="00E1143D">
          <w:rPr>
            <w:webHidden/>
          </w:rPr>
          <w:tab/>
        </w:r>
        <w:r w:rsidR="00E1143D">
          <w:rPr>
            <w:webHidden/>
          </w:rPr>
          <w:fldChar w:fldCharType="begin"/>
        </w:r>
        <w:r w:rsidR="00E1143D">
          <w:rPr>
            <w:webHidden/>
          </w:rPr>
          <w:instrText xml:space="preserve"> PAGEREF _Toc165378873 \h </w:instrText>
        </w:r>
        <w:r w:rsidR="00E1143D">
          <w:rPr>
            <w:webHidden/>
          </w:rPr>
        </w:r>
        <w:r w:rsidR="00E1143D">
          <w:rPr>
            <w:webHidden/>
          </w:rPr>
          <w:fldChar w:fldCharType="separate"/>
        </w:r>
        <w:r w:rsidR="00E1143D">
          <w:rPr>
            <w:webHidden/>
          </w:rPr>
          <w:t>32</w:t>
        </w:r>
        <w:r w:rsidR="00E1143D">
          <w:rPr>
            <w:webHidden/>
          </w:rPr>
          <w:fldChar w:fldCharType="end"/>
        </w:r>
      </w:hyperlink>
    </w:p>
    <w:p w14:paraId="50121B83" w14:textId="5C083707" w:rsidR="00E1143D" w:rsidRDefault="00000000">
      <w:pPr>
        <w:pStyle w:val="Verzeichnis1"/>
        <w:rPr>
          <w:rFonts w:eastAsiaTheme="minorEastAsia" w:cstheme="minorBidi"/>
          <w:color w:val="auto"/>
          <w:lang w:val="de-CH"/>
          <w14:ligatures w14:val="standardContextual"/>
        </w:rPr>
      </w:pPr>
      <w:hyperlink w:anchor="_Toc165378874" w:history="1">
        <w:r w:rsidR="00E1143D" w:rsidRPr="00C862E9">
          <w:rPr>
            <w:rStyle w:val="Hyperlink"/>
            <w:lang w:val="de-CH"/>
          </w:rPr>
          <w:t>9</w:t>
        </w:r>
        <w:r w:rsidR="00E1143D">
          <w:rPr>
            <w:rFonts w:eastAsiaTheme="minorEastAsia" w:cstheme="minorBidi"/>
            <w:color w:val="auto"/>
            <w:lang w:val="de-CH"/>
            <w14:ligatures w14:val="standardContextual"/>
          </w:rPr>
          <w:tab/>
        </w:r>
        <w:r w:rsidR="00E1143D" w:rsidRPr="00C862E9">
          <w:rPr>
            <w:rStyle w:val="Hyperlink"/>
            <w:lang w:val="de-CH"/>
          </w:rPr>
          <w:t>Einleitung</w:t>
        </w:r>
        <w:r w:rsidR="00E1143D">
          <w:rPr>
            <w:webHidden/>
          </w:rPr>
          <w:tab/>
        </w:r>
        <w:r w:rsidR="00E1143D">
          <w:rPr>
            <w:webHidden/>
          </w:rPr>
          <w:fldChar w:fldCharType="begin"/>
        </w:r>
        <w:r w:rsidR="00E1143D">
          <w:rPr>
            <w:webHidden/>
          </w:rPr>
          <w:instrText xml:space="preserve"> PAGEREF _Toc165378874 \h </w:instrText>
        </w:r>
        <w:r w:rsidR="00E1143D">
          <w:rPr>
            <w:webHidden/>
          </w:rPr>
        </w:r>
        <w:r w:rsidR="00E1143D">
          <w:rPr>
            <w:webHidden/>
          </w:rPr>
          <w:fldChar w:fldCharType="separate"/>
        </w:r>
        <w:r w:rsidR="00E1143D">
          <w:rPr>
            <w:webHidden/>
          </w:rPr>
          <w:t>32</w:t>
        </w:r>
        <w:r w:rsidR="00E1143D">
          <w:rPr>
            <w:webHidden/>
          </w:rPr>
          <w:fldChar w:fldCharType="end"/>
        </w:r>
      </w:hyperlink>
    </w:p>
    <w:p w14:paraId="61B661CE" w14:textId="43B456FE" w:rsidR="00E1143D" w:rsidRDefault="00000000">
      <w:pPr>
        <w:pStyle w:val="Verzeichnis2"/>
        <w:rPr>
          <w:color w:val="auto"/>
          <w:szCs w:val="24"/>
          <w:lang w:val="de-CH"/>
          <w14:ligatures w14:val="standardContextual"/>
        </w:rPr>
      </w:pPr>
      <w:hyperlink w:anchor="_Toc165378875" w:history="1">
        <w:r w:rsidR="00E1143D" w:rsidRPr="00C862E9">
          <w:rPr>
            <w:rStyle w:val="Hyperlink"/>
            <w:lang w:val="de-CH"/>
          </w:rPr>
          <w:t>9.1</w:t>
        </w:r>
        <w:r w:rsidR="00E1143D">
          <w:rPr>
            <w:color w:val="auto"/>
            <w:szCs w:val="24"/>
            <w:lang w:val="de-CH"/>
            <w14:ligatures w14:val="standardContextual"/>
          </w:rPr>
          <w:tab/>
        </w:r>
        <w:r w:rsidR="00E1143D" w:rsidRPr="00C862E9">
          <w:rPr>
            <w:rStyle w:val="Hyperlink"/>
            <w:lang w:val="de-CH"/>
          </w:rPr>
          <w:t>T-Systems Schweiz AG</w:t>
        </w:r>
        <w:r w:rsidR="00E1143D">
          <w:rPr>
            <w:webHidden/>
          </w:rPr>
          <w:tab/>
        </w:r>
        <w:r w:rsidR="00E1143D">
          <w:rPr>
            <w:webHidden/>
          </w:rPr>
          <w:fldChar w:fldCharType="begin"/>
        </w:r>
        <w:r w:rsidR="00E1143D">
          <w:rPr>
            <w:webHidden/>
          </w:rPr>
          <w:instrText xml:space="preserve"> PAGEREF _Toc165378875 \h </w:instrText>
        </w:r>
        <w:r w:rsidR="00E1143D">
          <w:rPr>
            <w:webHidden/>
          </w:rPr>
        </w:r>
        <w:r w:rsidR="00E1143D">
          <w:rPr>
            <w:webHidden/>
          </w:rPr>
          <w:fldChar w:fldCharType="separate"/>
        </w:r>
        <w:r w:rsidR="00E1143D">
          <w:rPr>
            <w:webHidden/>
          </w:rPr>
          <w:t>32</w:t>
        </w:r>
        <w:r w:rsidR="00E1143D">
          <w:rPr>
            <w:webHidden/>
          </w:rPr>
          <w:fldChar w:fldCharType="end"/>
        </w:r>
      </w:hyperlink>
    </w:p>
    <w:p w14:paraId="2CD30749" w14:textId="397EBA75" w:rsidR="00E1143D" w:rsidRDefault="00000000">
      <w:pPr>
        <w:pStyle w:val="Verzeichnis2"/>
        <w:rPr>
          <w:color w:val="auto"/>
          <w:szCs w:val="24"/>
          <w:lang w:val="de-CH"/>
          <w14:ligatures w14:val="standardContextual"/>
        </w:rPr>
      </w:pPr>
      <w:hyperlink w:anchor="_Toc165378876" w:history="1">
        <w:r w:rsidR="00E1143D" w:rsidRPr="00C862E9">
          <w:rPr>
            <w:rStyle w:val="Hyperlink"/>
            <w:lang w:val="de-CH"/>
          </w:rPr>
          <w:t>9.2</w:t>
        </w:r>
        <w:r w:rsidR="00E1143D">
          <w:rPr>
            <w:color w:val="auto"/>
            <w:szCs w:val="24"/>
            <w:lang w:val="de-CH"/>
            <w14:ligatures w14:val="standardContextual"/>
          </w:rPr>
          <w:tab/>
        </w:r>
        <w:r w:rsidR="00E1143D" w:rsidRPr="00C862E9">
          <w:rPr>
            <w:rStyle w:val="Hyperlink"/>
            <w:lang w:val="de-CH"/>
          </w:rPr>
          <w:t>Core SERVICES</w:t>
        </w:r>
        <w:r w:rsidR="00E1143D">
          <w:rPr>
            <w:webHidden/>
          </w:rPr>
          <w:tab/>
        </w:r>
        <w:r w:rsidR="00E1143D">
          <w:rPr>
            <w:webHidden/>
          </w:rPr>
          <w:fldChar w:fldCharType="begin"/>
        </w:r>
        <w:r w:rsidR="00E1143D">
          <w:rPr>
            <w:webHidden/>
          </w:rPr>
          <w:instrText xml:space="preserve"> PAGEREF _Toc165378876 \h </w:instrText>
        </w:r>
        <w:r w:rsidR="00E1143D">
          <w:rPr>
            <w:webHidden/>
          </w:rPr>
        </w:r>
        <w:r w:rsidR="00E1143D">
          <w:rPr>
            <w:webHidden/>
          </w:rPr>
          <w:fldChar w:fldCharType="separate"/>
        </w:r>
        <w:r w:rsidR="00E1143D">
          <w:rPr>
            <w:webHidden/>
          </w:rPr>
          <w:t>32</w:t>
        </w:r>
        <w:r w:rsidR="00E1143D">
          <w:rPr>
            <w:webHidden/>
          </w:rPr>
          <w:fldChar w:fldCharType="end"/>
        </w:r>
      </w:hyperlink>
    </w:p>
    <w:p w14:paraId="36CB4121" w14:textId="66536A31" w:rsidR="00E1143D" w:rsidRDefault="00000000">
      <w:pPr>
        <w:pStyle w:val="Verzeichnis2"/>
        <w:rPr>
          <w:color w:val="auto"/>
          <w:szCs w:val="24"/>
          <w:lang w:val="de-CH"/>
          <w14:ligatures w14:val="standardContextual"/>
        </w:rPr>
      </w:pPr>
      <w:hyperlink w:anchor="_Toc165378877" w:history="1">
        <w:r w:rsidR="00E1143D" w:rsidRPr="00C862E9">
          <w:rPr>
            <w:rStyle w:val="Hyperlink"/>
            <w:lang w:val="de-CH"/>
          </w:rPr>
          <w:t>9.3</w:t>
        </w:r>
        <w:r w:rsidR="00E1143D">
          <w:rPr>
            <w:color w:val="auto"/>
            <w:szCs w:val="24"/>
            <w:lang w:val="de-CH"/>
            <w14:ligatures w14:val="standardContextual"/>
          </w:rPr>
          <w:tab/>
        </w:r>
        <w:r w:rsidR="00E1143D" w:rsidRPr="00C862E9">
          <w:rPr>
            <w:rStyle w:val="Hyperlink"/>
            <w:lang w:val="de-CH"/>
          </w:rPr>
          <w:t>Begründung für die IPA-Themen Wahl</w:t>
        </w:r>
        <w:r w:rsidR="00E1143D">
          <w:rPr>
            <w:webHidden/>
          </w:rPr>
          <w:tab/>
        </w:r>
        <w:r w:rsidR="00E1143D">
          <w:rPr>
            <w:webHidden/>
          </w:rPr>
          <w:fldChar w:fldCharType="begin"/>
        </w:r>
        <w:r w:rsidR="00E1143D">
          <w:rPr>
            <w:webHidden/>
          </w:rPr>
          <w:instrText xml:space="preserve"> PAGEREF _Toc165378877 \h </w:instrText>
        </w:r>
        <w:r w:rsidR="00E1143D">
          <w:rPr>
            <w:webHidden/>
          </w:rPr>
        </w:r>
        <w:r w:rsidR="00E1143D">
          <w:rPr>
            <w:webHidden/>
          </w:rPr>
          <w:fldChar w:fldCharType="separate"/>
        </w:r>
        <w:r w:rsidR="00E1143D">
          <w:rPr>
            <w:webHidden/>
          </w:rPr>
          <w:t>32</w:t>
        </w:r>
        <w:r w:rsidR="00E1143D">
          <w:rPr>
            <w:webHidden/>
          </w:rPr>
          <w:fldChar w:fldCharType="end"/>
        </w:r>
      </w:hyperlink>
    </w:p>
    <w:p w14:paraId="2E8E5F03" w14:textId="05748BF8" w:rsidR="00E1143D" w:rsidRDefault="00000000">
      <w:pPr>
        <w:pStyle w:val="Verzeichnis1"/>
        <w:rPr>
          <w:rFonts w:eastAsiaTheme="minorEastAsia" w:cstheme="minorBidi"/>
          <w:color w:val="auto"/>
          <w:lang w:val="de-CH"/>
          <w14:ligatures w14:val="standardContextual"/>
        </w:rPr>
      </w:pPr>
      <w:hyperlink w:anchor="_Toc165378878" w:history="1">
        <w:r w:rsidR="00E1143D" w:rsidRPr="00C862E9">
          <w:rPr>
            <w:rStyle w:val="Hyperlink"/>
            <w:lang w:val="de-CH"/>
          </w:rPr>
          <w:t>10</w:t>
        </w:r>
        <w:r w:rsidR="00E1143D">
          <w:rPr>
            <w:rFonts w:eastAsiaTheme="minorEastAsia" w:cstheme="minorBidi"/>
            <w:color w:val="auto"/>
            <w:lang w:val="de-CH"/>
            <w14:ligatures w14:val="standardContextual"/>
          </w:rPr>
          <w:tab/>
        </w:r>
        <w:r w:rsidR="00E1143D" w:rsidRPr="00C862E9">
          <w:rPr>
            <w:rStyle w:val="Hyperlink"/>
            <w:lang w:val="de-CH"/>
          </w:rPr>
          <w:t>Initialisierung</w:t>
        </w:r>
        <w:r w:rsidR="00E1143D">
          <w:rPr>
            <w:webHidden/>
          </w:rPr>
          <w:tab/>
        </w:r>
        <w:r w:rsidR="00E1143D">
          <w:rPr>
            <w:webHidden/>
          </w:rPr>
          <w:fldChar w:fldCharType="begin"/>
        </w:r>
        <w:r w:rsidR="00E1143D">
          <w:rPr>
            <w:webHidden/>
          </w:rPr>
          <w:instrText xml:space="preserve"> PAGEREF _Toc165378878 \h </w:instrText>
        </w:r>
        <w:r w:rsidR="00E1143D">
          <w:rPr>
            <w:webHidden/>
          </w:rPr>
        </w:r>
        <w:r w:rsidR="00E1143D">
          <w:rPr>
            <w:webHidden/>
          </w:rPr>
          <w:fldChar w:fldCharType="separate"/>
        </w:r>
        <w:r w:rsidR="00E1143D">
          <w:rPr>
            <w:webHidden/>
          </w:rPr>
          <w:t>34</w:t>
        </w:r>
        <w:r w:rsidR="00E1143D">
          <w:rPr>
            <w:webHidden/>
          </w:rPr>
          <w:fldChar w:fldCharType="end"/>
        </w:r>
      </w:hyperlink>
    </w:p>
    <w:p w14:paraId="26DFCFA2" w14:textId="1E1F56EC" w:rsidR="00E1143D" w:rsidRDefault="00000000">
      <w:pPr>
        <w:pStyle w:val="Verzeichnis2"/>
        <w:rPr>
          <w:color w:val="auto"/>
          <w:szCs w:val="24"/>
          <w:lang w:val="de-CH"/>
          <w14:ligatures w14:val="standardContextual"/>
        </w:rPr>
      </w:pPr>
      <w:hyperlink w:anchor="_Toc165378879" w:history="1">
        <w:r w:rsidR="00E1143D" w:rsidRPr="00C862E9">
          <w:rPr>
            <w:rStyle w:val="Hyperlink"/>
          </w:rPr>
          <w:t>10.1</w:t>
        </w:r>
        <w:r w:rsidR="00E1143D">
          <w:rPr>
            <w:color w:val="auto"/>
            <w:szCs w:val="24"/>
            <w:lang w:val="de-CH"/>
            <w14:ligatures w14:val="standardContextual"/>
          </w:rPr>
          <w:tab/>
        </w:r>
        <w:r w:rsidR="00E1143D" w:rsidRPr="00C862E9">
          <w:rPr>
            <w:rStyle w:val="Hyperlink"/>
          </w:rPr>
          <w:t>Ist- / Soll-Analyse</w:t>
        </w:r>
        <w:r w:rsidR="00E1143D">
          <w:rPr>
            <w:webHidden/>
          </w:rPr>
          <w:tab/>
        </w:r>
        <w:r w:rsidR="00E1143D">
          <w:rPr>
            <w:webHidden/>
          </w:rPr>
          <w:fldChar w:fldCharType="begin"/>
        </w:r>
        <w:r w:rsidR="00E1143D">
          <w:rPr>
            <w:webHidden/>
          </w:rPr>
          <w:instrText xml:space="preserve"> PAGEREF _Toc165378879 \h </w:instrText>
        </w:r>
        <w:r w:rsidR="00E1143D">
          <w:rPr>
            <w:webHidden/>
          </w:rPr>
        </w:r>
        <w:r w:rsidR="00E1143D">
          <w:rPr>
            <w:webHidden/>
          </w:rPr>
          <w:fldChar w:fldCharType="separate"/>
        </w:r>
        <w:r w:rsidR="00E1143D">
          <w:rPr>
            <w:webHidden/>
          </w:rPr>
          <w:t>34</w:t>
        </w:r>
        <w:r w:rsidR="00E1143D">
          <w:rPr>
            <w:webHidden/>
          </w:rPr>
          <w:fldChar w:fldCharType="end"/>
        </w:r>
      </w:hyperlink>
    </w:p>
    <w:p w14:paraId="732D2FA6" w14:textId="46F9B827" w:rsidR="00E1143D" w:rsidRDefault="00000000">
      <w:pPr>
        <w:pStyle w:val="Verzeichnis3"/>
        <w:tabs>
          <w:tab w:val="left" w:pos="1920"/>
        </w:tabs>
        <w:rPr>
          <w:rFonts w:eastAsiaTheme="minorEastAsia" w:cstheme="minorBidi"/>
          <w:color w:val="auto"/>
          <w:lang w:val="de-CH"/>
          <w14:ligatures w14:val="standardContextual"/>
        </w:rPr>
      </w:pPr>
      <w:hyperlink w:anchor="_Toc165378880" w:history="1">
        <w:r w:rsidR="00E1143D" w:rsidRPr="00C862E9">
          <w:rPr>
            <w:rStyle w:val="Hyperlink"/>
          </w:rPr>
          <w:t>10.1.1</w:t>
        </w:r>
        <w:r w:rsidR="00E1143D">
          <w:rPr>
            <w:rFonts w:eastAsiaTheme="minorEastAsia" w:cstheme="minorBidi"/>
            <w:color w:val="auto"/>
            <w:lang w:val="de-CH"/>
            <w14:ligatures w14:val="standardContextual"/>
          </w:rPr>
          <w:tab/>
        </w:r>
        <w:r w:rsidR="00E1143D" w:rsidRPr="00C862E9">
          <w:rPr>
            <w:rStyle w:val="Hyperlink"/>
          </w:rPr>
          <w:t>Ist-Zustand</w:t>
        </w:r>
        <w:r w:rsidR="00E1143D">
          <w:rPr>
            <w:webHidden/>
          </w:rPr>
          <w:tab/>
        </w:r>
        <w:r w:rsidR="00E1143D">
          <w:rPr>
            <w:webHidden/>
          </w:rPr>
          <w:fldChar w:fldCharType="begin"/>
        </w:r>
        <w:r w:rsidR="00E1143D">
          <w:rPr>
            <w:webHidden/>
          </w:rPr>
          <w:instrText xml:space="preserve"> PAGEREF _Toc165378880 \h </w:instrText>
        </w:r>
        <w:r w:rsidR="00E1143D">
          <w:rPr>
            <w:webHidden/>
          </w:rPr>
        </w:r>
        <w:r w:rsidR="00E1143D">
          <w:rPr>
            <w:webHidden/>
          </w:rPr>
          <w:fldChar w:fldCharType="separate"/>
        </w:r>
        <w:r w:rsidR="00E1143D">
          <w:rPr>
            <w:webHidden/>
          </w:rPr>
          <w:t>34</w:t>
        </w:r>
        <w:r w:rsidR="00E1143D">
          <w:rPr>
            <w:webHidden/>
          </w:rPr>
          <w:fldChar w:fldCharType="end"/>
        </w:r>
      </w:hyperlink>
    </w:p>
    <w:p w14:paraId="2789DD2E" w14:textId="5CA308DB" w:rsidR="00E1143D" w:rsidRDefault="00000000">
      <w:pPr>
        <w:pStyle w:val="Verzeichnis3"/>
        <w:tabs>
          <w:tab w:val="left" w:pos="1920"/>
        </w:tabs>
        <w:rPr>
          <w:rFonts w:eastAsiaTheme="minorEastAsia" w:cstheme="minorBidi"/>
          <w:color w:val="auto"/>
          <w:lang w:val="de-CH"/>
          <w14:ligatures w14:val="standardContextual"/>
        </w:rPr>
      </w:pPr>
      <w:hyperlink w:anchor="_Toc165378881" w:history="1">
        <w:r w:rsidR="00E1143D" w:rsidRPr="00C862E9">
          <w:rPr>
            <w:rStyle w:val="Hyperlink"/>
          </w:rPr>
          <w:t>10.1.2</w:t>
        </w:r>
        <w:r w:rsidR="00E1143D">
          <w:rPr>
            <w:rFonts w:eastAsiaTheme="minorEastAsia" w:cstheme="minorBidi"/>
            <w:color w:val="auto"/>
            <w:lang w:val="de-CH"/>
            <w14:ligatures w14:val="standardContextual"/>
          </w:rPr>
          <w:tab/>
        </w:r>
        <w:r w:rsidR="00E1143D" w:rsidRPr="00C862E9">
          <w:rPr>
            <w:rStyle w:val="Hyperlink"/>
          </w:rPr>
          <w:t>Soll-Zustand</w:t>
        </w:r>
        <w:r w:rsidR="00E1143D">
          <w:rPr>
            <w:webHidden/>
          </w:rPr>
          <w:tab/>
        </w:r>
        <w:r w:rsidR="00E1143D">
          <w:rPr>
            <w:webHidden/>
          </w:rPr>
          <w:fldChar w:fldCharType="begin"/>
        </w:r>
        <w:r w:rsidR="00E1143D">
          <w:rPr>
            <w:webHidden/>
          </w:rPr>
          <w:instrText xml:space="preserve"> PAGEREF _Toc165378881 \h </w:instrText>
        </w:r>
        <w:r w:rsidR="00E1143D">
          <w:rPr>
            <w:webHidden/>
          </w:rPr>
        </w:r>
        <w:r w:rsidR="00E1143D">
          <w:rPr>
            <w:webHidden/>
          </w:rPr>
          <w:fldChar w:fldCharType="separate"/>
        </w:r>
        <w:r w:rsidR="00E1143D">
          <w:rPr>
            <w:webHidden/>
          </w:rPr>
          <w:t>37</w:t>
        </w:r>
        <w:r w:rsidR="00E1143D">
          <w:rPr>
            <w:webHidden/>
          </w:rPr>
          <w:fldChar w:fldCharType="end"/>
        </w:r>
      </w:hyperlink>
    </w:p>
    <w:p w14:paraId="6EF6FA83" w14:textId="23FFA077" w:rsidR="00E1143D" w:rsidRDefault="00000000">
      <w:pPr>
        <w:pStyle w:val="Verzeichnis2"/>
        <w:rPr>
          <w:color w:val="auto"/>
          <w:szCs w:val="24"/>
          <w:lang w:val="de-CH"/>
          <w14:ligatures w14:val="standardContextual"/>
        </w:rPr>
      </w:pPr>
      <w:hyperlink w:anchor="_Toc165378882" w:history="1">
        <w:r w:rsidR="00E1143D" w:rsidRPr="00C862E9">
          <w:rPr>
            <w:rStyle w:val="Hyperlink"/>
          </w:rPr>
          <w:t>10.2</w:t>
        </w:r>
        <w:r w:rsidR="00E1143D">
          <w:rPr>
            <w:color w:val="auto"/>
            <w:szCs w:val="24"/>
            <w:lang w:val="de-CH"/>
            <w14:ligatures w14:val="standardContextual"/>
          </w:rPr>
          <w:tab/>
        </w:r>
        <w:r w:rsidR="00E1143D" w:rsidRPr="00C862E9">
          <w:rPr>
            <w:rStyle w:val="Hyperlink"/>
          </w:rPr>
          <w:t>Ziele</w:t>
        </w:r>
        <w:r w:rsidR="00E1143D">
          <w:rPr>
            <w:webHidden/>
          </w:rPr>
          <w:tab/>
        </w:r>
        <w:r w:rsidR="00E1143D">
          <w:rPr>
            <w:webHidden/>
          </w:rPr>
          <w:fldChar w:fldCharType="begin"/>
        </w:r>
        <w:r w:rsidR="00E1143D">
          <w:rPr>
            <w:webHidden/>
          </w:rPr>
          <w:instrText xml:space="preserve"> PAGEREF _Toc165378882 \h </w:instrText>
        </w:r>
        <w:r w:rsidR="00E1143D">
          <w:rPr>
            <w:webHidden/>
          </w:rPr>
        </w:r>
        <w:r w:rsidR="00E1143D">
          <w:rPr>
            <w:webHidden/>
          </w:rPr>
          <w:fldChar w:fldCharType="separate"/>
        </w:r>
        <w:r w:rsidR="00E1143D">
          <w:rPr>
            <w:webHidden/>
          </w:rPr>
          <w:t>38</w:t>
        </w:r>
        <w:r w:rsidR="00E1143D">
          <w:rPr>
            <w:webHidden/>
          </w:rPr>
          <w:fldChar w:fldCharType="end"/>
        </w:r>
      </w:hyperlink>
    </w:p>
    <w:p w14:paraId="13F55466" w14:textId="430F6AE4" w:rsidR="00E1143D" w:rsidRDefault="00000000">
      <w:pPr>
        <w:pStyle w:val="Verzeichnis3"/>
        <w:tabs>
          <w:tab w:val="left" w:pos="1920"/>
        </w:tabs>
        <w:rPr>
          <w:rFonts w:eastAsiaTheme="minorEastAsia" w:cstheme="minorBidi"/>
          <w:color w:val="auto"/>
          <w:lang w:val="de-CH"/>
          <w14:ligatures w14:val="standardContextual"/>
        </w:rPr>
      </w:pPr>
      <w:hyperlink w:anchor="_Toc165378883" w:history="1">
        <w:r w:rsidR="00E1143D" w:rsidRPr="00C862E9">
          <w:rPr>
            <w:rStyle w:val="Hyperlink"/>
          </w:rPr>
          <w:t>10.2.1</w:t>
        </w:r>
        <w:r w:rsidR="00E1143D">
          <w:rPr>
            <w:rFonts w:eastAsiaTheme="minorEastAsia" w:cstheme="minorBidi"/>
            <w:color w:val="auto"/>
            <w:lang w:val="de-CH"/>
            <w14:ligatures w14:val="standardContextual"/>
          </w:rPr>
          <w:tab/>
        </w:r>
        <w:r w:rsidR="00E1143D" w:rsidRPr="00C862E9">
          <w:rPr>
            <w:rStyle w:val="Hyperlink"/>
          </w:rPr>
          <w:t>SMART</w:t>
        </w:r>
        <w:r w:rsidR="00E1143D">
          <w:rPr>
            <w:webHidden/>
          </w:rPr>
          <w:tab/>
        </w:r>
        <w:r w:rsidR="00E1143D">
          <w:rPr>
            <w:webHidden/>
          </w:rPr>
          <w:fldChar w:fldCharType="begin"/>
        </w:r>
        <w:r w:rsidR="00E1143D">
          <w:rPr>
            <w:webHidden/>
          </w:rPr>
          <w:instrText xml:space="preserve"> PAGEREF _Toc165378883 \h </w:instrText>
        </w:r>
        <w:r w:rsidR="00E1143D">
          <w:rPr>
            <w:webHidden/>
          </w:rPr>
        </w:r>
        <w:r w:rsidR="00E1143D">
          <w:rPr>
            <w:webHidden/>
          </w:rPr>
          <w:fldChar w:fldCharType="separate"/>
        </w:r>
        <w:r w:rsidR="00E1143D">
          <w:rPr>
            <w:webHidden/>
          </w:rPr>
          <w:t>38</w:t>
        </w:r>
        <w:r w:rsidR="00E1143D">
          <w:rPr>
            <w:webHidden/>
          </w:rPr>
          <w:fldChar w:fldCharType="end"/>
        </w:r>
      </w:hyperlink>
    </w:p>
    <w:p w14:paraId="45B39A9B" w14:textId="633BF589" w:rsidR="00E1143D" w:rsidRDefault="00000000">
      <w:pPr>
        <w:pStyle w:val="Verzeichnis3"/>
        <w:tabs>
          <w:tab w:val="left" w:pos="1920"/>
        </w:tabs>
        <w:rPr>
          <w:rFonts w:eastAsiaTheme="minorEastAsia" w:cstheme="minorBidi"/>
          <w:color w:val="auto"/>
          <w:lang w:val="de-CH"/>
          <w14:ligatures w14:val="standardContextual"/>
        </w:rPr>
      </w:pPr>
      <w:hyperlink w:anchor="_Toc165378884" w:history="1">
        <w:r w:rsidR="00E1143D" w:rsidRPr="00C862E9">
          <w:rPr>
            <w:rStyle w:val="Hyperlink"/>
          </w:rPr>
          <w:t>10.2.2</w:t>
        </w:r>
        <w:r w:rsidR="00E1143D">
          <w:rPr>
            <w:rFonts w:eastAsiaTheme="minorEastAsia" w:cstheme="minorBidi"/>
            <w:color w:val="auto"/>
            <w:lang w:val="de-CH"/>
            <w14:ligatures w14:val="standardContextual"/>
          </w:rPr>
          <w:tab/>
        </w:r>
        <w:r w:rsidR="00E1143D" w:rsidRPr="00C862E9">
          <w:rPr>
            <w:rStyle w:val="Hyperlink"/>
          </w:rPr>
          <w:t>Persönliche Vorgehensziele</w:t>
        </w:r>
        <w:r w:rsidR="00E1143D">
          <w:rPr>
            <w:webHidden/>
          </w:rPr>
          <w:tab/>
        </w:r>
        <w:r w:rsidR="00E1143D">
          <w:rPr>
            <w:webHidden/>
          </w:rPr>
          <w:fldChar w:fldCharType="begin"/>
        </w:r>
        <w:r w:rsidR="00E1143D">
          <w:rPr>
            <w:webHidden/>
          </w:rPr>
          <w:instrText xml:space="preserve"> PAGEREF _Toc165378884 \h </w:instrText>
        </w:r>
        <w:r w:rsidR="00E1143D">
          <w:rPr>
            <w:webHidden/>
          </w:rPr>
        </w:r>
        <w:r w:rsidR="00E1143D">
          <w:rPr>
            <w:webHidden/>
          </w:rPr>
          <w:fldChar w:fldCharType="separate"/>
        </w:r>
        <w:r w:rsidR="00E1143D">
          <w:rPr>
            <w:webHidden/>
          </w:rPr>
          <w:t>38</w:t>
        </w:r>
        <w:r w:rsidR="00E1143D">
          <w:rPr>
            <w:webHidden/>
          </w:rPr>
          <w:fldChar w:fldCharType="end"/>
        </w:r>
      </w:hyperlink>
    </w:p>
    <w:p w14:paraId="163F0613" w14:textId="78D1BB5B" w:rsidR="00E1143D" w:rsidRDefault="00000000">
      <w:pPr>
        <w:pStyle w:val="Verzeichnis3"/>
        <w:tabs>
          <w:tab w:val="left" w:pos="1920"/>
        </w:tabs>
        <w:rPr>
          <w:rFonts w:eastAsiaTheme="minorEastAsia" w:cstheme="minorBidi"/>
          <w:color w:val="auto"/>
          <w:lang w:val="de-CH"/>
          <w14:ligatures w14:val="standardContextual"/>
        </w:rPr>
      </w:pPr>
      <w:hyperlink w:anchor="_Toc165378885" w:history="1">
        <w:r w:rsidR="00E1143D" w:rsidRPr="00C862E9">
          <w:rPr>
            <w:rStyle w:val="Hyperlink"/>
          </w:rPr>
          <w:t>10.2.3</w:t>
        </w:r>
        <w:r w:rsidR="00E1143D">
          <w:rPr>
            <w:rFonts w:eastAsiaTheme="minorEastAsia" w:cstheme="minorBidi"/>
            <w:color w:val="auto"/>
            <w:lang w:val="de-CH"/>
            <w14:ligatures w14:val="standardContextual"/>
          </w:rPr>
          <w:tab/>
        </w:r>
        <w:r w:rsidR="00E1143D" w:rsidRPr="00C862E9">
          <w:rPr>
            <w:rStyle w:val="Hyperlink"/>
          </w:rPr>
          <w:t>Projektziele</w:t>
        </w:r>
        <w:r w:rsidR="00E1143D">
          <w:rPr>
            <w:webHidden/>
          </w:rPr>
          <w:tab/>
        </w:r>
        <w:r w:rsidR="00E1143D">
          <w:rPr>
            <w:webHidden/>
          </w:rPr>
          <w:fldChar w:fldCharType="begin"/>
        </w:r>
        <w:r w:rsidR="00E1143D">
          <w:rPr>
            <w:webHidden/>
          </w:rPr>
          <w:instrText xml:space="preserve"> PAGEREF _Toc165378885 \h </w:instrText>
        </w:r>
        <w:r w:rsidR="00E1143D">
          <w:rPr>
            <w:webHidden/>
          </w:rPr>
        </w:r>
        <w:r w:rsidR="00E1143D">
          <w:rPr>
            <w:webHidden/>
          </w:rPr>
          <w:fldChar w:fldCharType="separate"/>
        </w:r>
        <w:r w:rsidR="00E1143D">
          <w:rPr>
            <w:webHidden/>
          </w:rPr>
          <w:t>39</w:t>
        </w:r>
        <w:r w:rsidR="00E1143D">
          <w:rPr>
            <w:webHidden/>
          </w:rPr>
          <w:fldChar w:fldCharType="end"/>
        </w:r>
      </w:hyperlink>
    </w:p>
    <w:p w14:paraId="0AD8D19C" w14:textId="4B446B39" w:rsidR="00E1143D" w:rsidRDefault="00000000">
      <w:pPr>
        <w:pStyle w:val="Verzeichnis2"/>
        <w:rPr>
          <w:color w:val="auto"/>
          <w:szCs w:val="24"/>
          <w:lang w:val="de-CH"/>
          <w14:ligatures w14:val="standardContextual"/>
        </w:rPr>
      </w:pPr>
      <w:hyperlink w:anchor="_Toc165378886" w:history="1">
        <w:r w:rsidR="00E1143D" w:rsidRPr="00C862E9">
          <w:rPr>
            <w:rStyle w:val="Hyperlink"/>
          </w:rPr>
          <w:t>10.3</w:t>
        </w:r>
        <w:r w:rsidR="00E1143D">
          <w:rPr>
            <w:color w:val="auto"/>
            <w:szCs w:val="24"/>
            <w:lang w:val="de-CH"/>
            <w14:ligatures w14:val="standardContextual"/>
          </w:rPr>
          <w:tab/>
        </w:r>
        <w:r w:rsidR="00E1143D" w:rsidRPr="00C862E9">
          <w:rPr>
            <w:rStyle w:val="Hyperlink"/>
          </w:rPr>
          <w:t>Anforderungen</w:t>
        </w:r>
        <w:r w:rsidR="00E1143D">
          <w:rPr>
            <w:webHidden/>
          </w:rPr>
          <w:tab/>
        </w:r>
        <w:r w:rsidR="00E1143D">
          <w:rPr>
            <w:webHidden/>
          </w:rPr>
          <w:fldChar w:fldCharType="begin"/>
        </w:r>
        <w:r w:rsidR="00E1143D">
          <w:rPr>
            <w:webHidden/>
          </w:rPr>
          <w:instrText xml:space="preserve"> PAGEREF _Toc165378886 \h </w:instrText>
        </w:r>
        <w:r w:rsidR="00E1143D">
          <w:rPr>
            <w:webHidden/>
          </w:rPr>
        </w:r>
        <w:r w:rsidR="00E1143D">
          <w:rPr>
            <w:webHidden/>
          </w:rPr>
          <w:fldChar w:fldCharType="separate"/>
        </w:r>
        <w:r w:rsidR="00E1143D">
          <w:rPr>
            <w:webHidden/>
          </w:rPr>
          <w:t>39</w:t>
        </w:r>
        <w:r w:rsidR="00E1143D">
          <w:rPr>
            <w:webHidden/>
          </w:rPr>
          <w:fldChar w:fldCharType="end"/>
        </w:r>
      </w:hyperlink>
    </w:p>
    <w:p w14:paraId="3AEE04D2" w14:textId="1E4E5127" w:rsidR="00E1143D" w:rsidRDefault="00000000">
      <w:pPr>
        <w:pStyle w:val="Verzeichnis2"/>
        <w:rPr>
          <w:color w:val="auto"/>
          <w:szCs w:val="24"/>
          <w:lang w:val="de-CH"/>
          <w14:ligatures w14:val="standardContextual"/>
        </w:rPr>
      </w:pPr>
      <w:hyperlink w:anchor="_Toc165378887" w:history="1">
        <w:r w:rsidR="00E1143D" w:rsidRPr="00C862E9">
          <w:rPr>
            <w:rStyle w:val="Hyperlink"/>
          </w:rPr>
          <w:t>10.4</w:t>
        </w:r>
        <w:r w:rsidR="00E1143D">
          <w:rPr>
            <w:color w:val="auto"/>
            <w:szCs w:val="24"/>
            <w:lang w:val="de-CH"/>
            <w14:ligatures w14:val="standardContextual"/>
          </w:rPr>
          <w:tab/>
        </w:r>
        <w:r w:rsidR="00E1143D" w:rsidRPr="00C862E9">
          <w:rPr>
            <w:rStyle w:val="Hyperlink"/>
          </w:rPr>
          <w:t>Variantenentscheid</w:t>
        </w:r>
        <w:r w:rsidR="00E1143D">
          <w:rPr>
            <w:webHidden/>
          </w:rPr>
          <w:tab/>
        </w:r>
        <w:r w:rsidR="00E1143D">
          <w:rPr>
            <w:webHidden/>
          </w:rPr>
          <w:fldChar w:fldCharType="begin"/>
        </w:r>
        <w:r w:rsidR="00E1143D">
          <w:rPr>
            <w:webHidden/>
          </w:rPr>
          <w:instrText xml:space="preserve"> PAGEREF _Toc165378887 \h </w:instrText>
        </w:r>
        <w:r w:rsidR="00E1143D">
          <w:rPr>
            <w:webHidden/>
          </w:rPr>
        </w:r>
        <w:r w:rsidR="00E1143D">
          <w:rPr>
            <w:webHidden/>
          </w:rPr>
          <w:fldChar w:fldCharType="separate"/>
        </w:r>
        <w:r w:rsidR="00E1143D">
          <w:rPr>
            <w:webHidden/>
          </w:rPr>
          <w:t>40</w:t>
        </w:r>
        <w:r w:rsidR="00E1143D">
          <w:rPr>
            <w:webHidden/>
          </w:rPr>
          <w:fldChar w:fldCharType="end"/>
        </w:r>
      </w:hyperlink>
    </w:p>
    <w:p w14:paraId="583BBA23" w14:textId="296FC71A" w:rsidR="00E1143D" w:rsidRDefault="00000000">
      <w:pPr>
        <w:pStyle w:val="Verzeichnis2"/>
        <w:rPr>
          <w:color w:val="auto"/>
          <w:szCs w:val="24"/>
          <w:lang w:val="de-CH"/>
          <w14:ligatures w14:val="standardContextual"/>
        </w:rPr>
      </w:pPr>
      <w:hyperlink w:anchor="_Toc165378888" w:history="1">
        <w:r w:rsidR="00E1143D" w:rsidRPr="00C862E9">
          <w:rPr>
            <w:rStyle w:val="Hyperlink"/>
          </w:rPr>
          <w:t>10.5</w:t>
        </w:r>
        <w:r w:rsidR="00E1143D">
          <w:rPr>
            <w:color w:val="auto"/>
            <w:szCs w:val="24"/>
            <w:lang w:val="de-CH"/>
            <w14:ligatures w14:val="standardContextual"/>
          </w:rPr>
          <w:tab/>
        </w:r>
        <w:r w:rsidR="00E1143D" w:rsidRPr="00C862E9">
          <w:rPr>
            <w:rStyle w:val="Hyperlink"/>
          </w:rPr>
          <w:t>Projektfreigabe</w:t>
        </w:r>
        <w:r w:rsidR="00E1143D">
          <w:rPr>
            <w:webHidden/>
          </w:rPr>
          <w:tab/>
        </w:r>
        <w:r w:rsidR="00E1143D">
          <w:rPr>
            <w:webHidden/>
          </w:rPr>
          <w:fldChar w:fldCharType="begin"/>
        </w:r>
        <w:r w:rsidR="00E1143D">
          <w:rPr>
            <w:webHidden/>
          </w:rPr>
          <w:instrText xml:space="preserve"> PAGEREF _Toc165378888 \h </w:instrText>
        </w:r>
        <w:r w:rsidR="00E1143D">
          <w:rPr>
            <w:webHidden/>
          </w:rPr>
        </w:r>
        <w:r w:rsidR="00E1143D">
          <w:rPr>
            <w:webHidden/>
          </w:rPr>
          <w:fldChar w:fldCharType="separate"/>
        </w:r>
        <w:r w:rsidR="00E1143D">
          <w:rPr>
            <w:webHidden/>
          </w:rPr>
          <w:t>40</w:t>
        </w:r>
        <w:r w:rsidR="00E1143D">
          <w:rPr>
            <w:webHidden/>
          </w:rPr>
          <w:fldChar w:fldCharType="end"/>
        </w:r>
      </w:hyperlink>
    </w:p>
    <w:p w14:paraId="0660C65B" w14:textId="14048E81" w:rsidR="00E1143D" w:rsidRDefault="00000000">
      <w:pPr>
        <w:pStyle w:val="Verzeichnis1"/>
        <w:rPr>
          <w:rFonts w:eastAsiaTheme="minorEastAsia" w:cstheme="minorBidi"/>
          <w:color w:val="auto"/>
          <w:lang w:val="de-CH"/>
          <w14:ligatures w14:val="standardContextual"/>
        </w:rPr>
      </w:pPr>
      <w:hyperlink w:anchor="_Toc165378889" w:history="1">
        <w:r w:rsidR="00E1143D" w:rsidRPr="00C862E9">
          <w:rPr>
            <w:rStyle w:val="Hyperlink"/>
          </w:rPr>
          <w:t>11</w:t>
        </w:r>
        <w:r w:rsidR="00E1143D">
          <w:rPr>
            <w:rFonts w:eastAsiaTheme="minorEastAsia" w:cstheme="minorBidi"/>
            <w:color w:val="auto"/>
            <w:lang w:val="de-CH"/>
            <w14:ligatures w14:val="standardContextual"/>
          </w:rPr>
          <w:tab/>
        </w:r>
        <w:r w:rsidR="00E1143D" w:rsidRPr="00C862E9">
          <w:rPr>
            <w:rStyle w:val="Hyperlink"/>
          </w:rPr>
          <w:t>Konzept</w:t>
        </w:r>
        <w:r w:rsidR="00E1143D">
          <w:rPr>
            <w:webHidden/>
          </w:rPr>
          <w:tab/>
        </w:r>
        <w:r w:rsidR="00E1143D">
          <w:rPr>
            <w:webHidden/>
          </w:rPr>
          <w:fldChar w:fldCharType="begin"/>
        </w:r>
        <w:r w:rsidR="00E1143D">
          <w:rPr>
            <w:webHidden/>
          </w:rPr>
          <w:instrText xml:space="preserve"> PAGEREF _Toc165378889 \h </w:instrText>
        </w:r>
        <w:r w:rsidR="00E1143D">
          <w:rPr>
            <w:webHidden/>
          </w:rPr>
        </w:r>
        <w:r w:rsidR="00E1143D">
          <w:rPr>
            <w:webHidden/>
          </w:rPr>
          <w:fldChar w:fldCharType="separate"/>
        </w:r>
        <w:r w:rsidR="00E1143D">
          <w:rPr>
            <w:webHidden/>
          </w:rPr>
          <w:t>41</w:t>
        </w:r>
        <w:r w:rsidR="00E1143D">
          <w:rPr>
            <w:webHidden/>
          </w:rPr>
          <w:fldChar w:fldCharType="end"/>
        </w:r>
      </w:hyperlink>
    </w:p>
    <w:p w14:paraId="49A64B47" w14:textId="0F0A5D9A" w:rsidR="00E1143D" w:rsidRDefault="00000000">
      <w:pPr>
        <w:pStyle w:val="Verzeichnis2"/>
        <w:rPr>
          <w:color w:val="auto"/>
          <w:szCs w:val="24"/>
          <w:lang w:val="de-CH"/>
          <w14:ligatures w14:val="standardContextual"/>
        </w:rPr>
      </w:pPr>
      <w:hyperlink w:anchor="_Toc165378890" w:history="1">
        <w:r w:rsidR="00E1143D" w:rsidRPr="00C862E9">
          <w:rPr>
            <w:rStyle w:val="Hyperlink"/>
          </w:rPr>
          <w:t>11.1</w:t>
        </w:r>
        <w:r w:rsidR="00E1143D">
          <w:rPr>
            <w:color w:val="auto"/>
            <w:szCs w:val="24"/>
            <w:lang w:val="de-CH"/>
            <w14:ligatures w14:val="standardContextual"/>
          </w:rPr>
          <w:tab/>
        </w:r>
        <w:r w:rsidR="00E1143D" w:rsidRPr="00C862E9">
          <w:rPr>
            <w:rStyle w:val="Hyperlink"/>
          </w:rPr>
          <w:t>Systemkonzept</w:t>
        </w:r>
        <w:r w:rsidR="00E1143D">
          <w:rPr>
            <w:webHidden/>
          </w:rPr>
          <w:tab/>
        </w:r>
        <w:r w:rsidR="00E1143D">
          <w:rPr>
            <w:webHidden/>
          </w:rPr>
          <w:fldChar w:fldCharType="begin"/>
        </w:r>
        <w:r w:rsidR="00E1143D">
          <w:rPr>
            <w:webHidden/>
          </w:rPr>
          <w:instrText xml:space="preserve"> PAGEREF _Toc165378890 \h </w:instrText>
        </w:r>
        <w:r w:rsidR="00E1143D">
          <w:rPr>
            <w:webHidden/>
          </w:rPr>
        </w:r>
        <w:r w:rsidR="00E1143D">
          <w:rPr>
            <w:webHidden/>
          </w:rPr>
          <w:fldChar w:fldCharType="separate"/>
        </w:r>
        <w:r w:rsidR="00E1143D">
          <w:rPr>
            <w:webHidden/>
          </w:rPr>
          <w:t>41</w:t>
        </w:r>
        <w:r w:rsidR="00E1143D">
          <w:rPr>
            <w:webHidden/>
          </w:rPr>
          <w:fldChar w:fldCharType="end"/>
        </w:r>
      </w:hyperlink>
    </w:p>
    <w:p w14:paraId="0BA2C1CE" w14:textId="772151AA" w:rsidR="00E1143D" w:rsidRDefault="00000000">
      <w:pPr>
        <w:pStyle w:val="Verzeichnis3"/>
        <w:tabs>
          <w:tab w:val="left" w:pos="1920"/>
        </w:tabs>
        <w:rPr>
          <w:rFonts w:eastAsiaTheme="minorEastAsia" w:cstheme="minorBidi"/>
          <w:color w:val="auto"/>
          <w:lang w:val="de-CH"/>
          <w14:ligatures w14:val="standardContextual"/>
        </w:rPr>
      </w:pPr>
      <w:hyperlink w:anchor="_Toc165378891" w:history="1">
        <w:r w:rsidR="00E1143D" w:rsidRPr="00C862E9">
          <w:rPr>
            <w:rStyle w:val="Hyperlink"/>
          </w:rPr>
          <w:t>11.1.1</w:t>
        </w:r>
        <w:r w:rsidR="00E1143D">
          <w:rPr>
            <w:rFonts w:eastAsiaTheme="minorEastAsia" w:cstheme="minorBidi"/>
            <w:color w:val="auto"/>
            <w:lang w:val="de-CH"/>
            <w14:ligatures w14:val="standardContextual"/>
          </w:rPr>
          <w:tab/>
        </w:r>
        <w:r w:rsidR="00E1143D" w:rsidRPr="00C862E9">
          <w:rPr>
            <w:rStyle w:val="Hyperlink"/>
          </w:rPr>
          <w:t>AWS</w:t>
        </w:r>
        <w:r w:rsidR="00E1143D">
          <w:rPr>
            <w:webHidden/>
          </w:rPr>
          <w:tab/>
        </w:r>
        <w:r w:rsidR="00E1143D">
          <w:rPr>
            <w:webHidden/>
          </w:rPr>
          <w:fldChar w:fldCharType="begin"/>
        </w:r>
        <w:r w:rsidR="00E1143D">
          <w:rPr>
            <w:webHidden/>
          </w:rPr>
          <w:instrText xml:space="preserve"> PAGEREF _Toc165378891 \h </w:instrText>
        </w:r>
        <w:r w:rsidR="00E1143D">
          <w:rPr>
            <w:webHidden/>
          </w:rPr>
        </w:r>
        <w:r w:rsidR="00E1143D">
          <w:rPr>
            <w:webHidden/>
          </w:rPr>
          <w:fldChar w:fldCharType="separate"/>
        </w:r>
        <w:r w:rsidR="00E1143D">
          <w:rPr>
            <w:webHidden/>
          </w:rPr>
          <w:t>41</w:t>
        </w:r>
        <w:r w:rsidR="00E1143D">
          <w:rPr>
            <w:webHidden/>
          </w:rPr>
          <w:fldChar w:fldCharType="end"/>
        </w:r>
      </w:hyperlink>
    </w:p>
    <w:p w14:paraId="7DF1BB99" w14:textId="642820C3" w:rsidR="00E1143D" w:rsidRDefault="00000000">
      <w:pPr>
        <w:pStyle w:val="Verzeichnis3"/>
        <w:tabs>
          <w:tab w:val="left" w:pos="1920"/>
        </w:tabs>
        <w:rPr>
          <w:rFonts w:eastAsiaTheme="minorEastAsia" w:cstheme="minorBidi"/>
          <w:color w:val="auto"/>
          <w:lang w:val="de-CH"/>
          <w14:ligatures w14:val="standardContextual"/>
        </w:rPr>
      </w:pPr>
      <w:hyperlink w:anchor="_Toc165378892" w:history="1">
        <w:r w:rsidR="00E1143D" w:rsidRPr="00C862E9">
          <w:rPr>
            <w:rStyle w:val="Hyperlink"/>
          </w:rPr>
          <w:t>11.1.2</w:t>
        </w:r>
        <w:r w:rsidR="00E1143D">
          <w:rPr>
            <w:rFonts w:eastAsiaTheme="minorEastAsia" w:cstheme="minorBidi"/>
            <w:color w:val="auto"/>
            <w:lang w:val="de-CH"/>
            <w14:ligatures w14:val="standardContextual"/>
          </w:rPr>
          <w:tab/>
        </w:r>
        <w:r w:rsidR="00E1143D" w:rsidRPr="00C862E9">
          <w:rPr>
            <w:rStyle w:val="Hyperlink"/>
          </w:rPr>
          <w:t>Teilsysteme und Abhängigkeiten</w:t>
        </w:r>
        <w:r w:rsidR="00E1143D">
          <w:rPr>
            <w:webHidden/>
          </w:rPr>
          <w:tab/>
        </w:r>
        <w:r w:rsidR="00E1143D">
          <w:rPr>
            <w:webHidden/>
          </w:rPr>
          <w:fldChar w:fldCharType="begin"/>
        </w:r>
        <w:r w:rsidR="00E1143D">
          <w:rPr>
            <w:webHidden/>
          </w:rPr>
          <w:instrText xml:space="preserve"> PAGEREF _Toc165378892 \h </w:instrText>
        </w:r>
        <w:r w:rsidR="00E1143D">
          <w:rPr>
            <w:webHidden/>
          </w:rPr>
        </w:r>
        <w:r w:rsidR="00E1143D">
          <w:rPr>
            <w:webHidden/>
          </w:rPr>
          <w:fldChar w:fldCharType="separate"/>
        </w:r>
        <w:r w:rsidR="00E1143D">
          <w:rPr>
            <w:webHidden/>
          </w:rPr>
          <w:t>43</w:t>
        </w:r>
        <w:r w:rsidR="00E1143D">
          <w:rPr>
            <w:webHidden/>
          </w:rPr>
          <w:fldChar w:fldCharType="end"/>
        </w:r>
      </w:hyperlink>
    </w:p>
    <w:p w14:paraId="3DB6CC86" w14:textId="761DBAD6" w:rsidR="00E1143D" w:rsidRDefault="00000000">
      <w:pPr>
        <w:pStyle w:val="Verzeichnis2"/>
        <w:rPr>
          <w:color w:val="auto"/>
          <w:szCs w:val="24"/>
          <w:lang w:val="de-CH"/>
          <w14:ligatures w14:val="standardContextual"/>
        </w:rPr>
      </w:pPr>
      <w:hyperlink w:anchor="_Toc165378893" w:history="1">
        <w:r w:rsidR="00E1143D" w:rsidRPr="00C862E9">
          <w:rPr>
            <w:rStyle w:val="Hyperlink"/>
          </w:rPr>
          <w:t>11.2</w:t>
        </w:r>
        <w:r w:rsidR="00E1143D">
          <w:rPr>
            <w:color w:val="auto"/>
            <w:szCs w:val="24"/>
            <w:lang w:val="de-CH"/>
            <w14:ligatures w14:val="standardContextual"/>
          </w:rPr>
          <w:tab/>
        </w:r>
        <w:r w:rsidR="00E1143D" w:rsidRPr="00C862E9">
          <w:rPr>
            <w:rStyle w:val="Hyperlink"/>
          </w:rPr>
          <w:t>Namenskonzept</w:t>
        </w:r>
        <w:r w:rsidR="00E1143D">
          <w:rPr>
            <w:webHidden/>
          </w:rPr>
          <w:tab/>
        </w:r>
        <w:r w:rsidR="00E1143D">
          <w:rPr>
            <w:webHidden/>
          </w:rPr>
          <w:fldChar w:fldCharType="begin"/>
        </w:r>
        <w:r w:rsidR="00E1143D">
          <w:rPr>
            <w:webHidden/>
          </w:rPr>
          <w:instrText xml:space="preserve"> PAGEREF _Toc165378893 \h </w:instrText>
        </w:r>
        <w:r w:rsidR="00E1143D">
          <w:rPr>
            <w:webHidden/>
          </w:rPr>
        </w:r>
        <w:r w:rsidR="00E1143D">
          <w:rPr>
            <w:webHidden/>
          </w:rPr>
          <w:fldChar w:fldCharType="separate"/>
        </w:r>
        <w:r w:rsidR="00E1143D">
          <w:rPr>
            <w:webHidden/>
          </w:rPr>
          <w:t>44</w:t>
        </w:r>
        <w:r w:rsidR="00E1143D">
          <w:rPr>
            <w:webHidden/>
          </w:rPr>
          <w:fldChar w:fldCharType="end"/>
        </w:r>
      </w:hyperlink>
    </w:p>
    <w:p w14:paraId="28D118C2" w14:textId="30BD2DA1" w:rsidR="00E1143D" w:rsidRDefault="00000000">
      <w:pPr>
        <w:pStyle w:val="Verzeichnis3"/>
        <w:tabs>
          <w:tab w:val="left" w:pos="1920"/>
        </w:tabs>
        <w:rPr>
          <w:rFonts w:eastAsiaTheme="minorEastAsia" w:cstheme="minorBidi"/>
          <w:color w:val="auto"/>
          <w:lang w:val="de-CH"/>
          <w14:ligatures w14:val="standardContextual"/>
        </w:rPr>
      </w:pPr>
      <w:hyperlink w:anchor="_Toc165378894" w:history="1">
        <w:r w:rsidR="00E1143D" w:rsidRPr="00C862E9">
          <w:rPr>
            <w:rStyle w:val="Hyperlink"/>
          </w:rPr>
          <w:t>11.2.1</w:t>
        </w:r>
        <w:r w:rsidR="00E1143D">
          <w:rPr>
            <w:rFonts w:eastAsiaTheme="minorEastAsia" w:cstheme="minorBidi"/>
            <w:color w:val="auto"/>
            <w:lang w:val="de-CH"/>
            <w14:ligatures w14:val="standardContextual"/>
          </w:rPr>
          <w:tab/>
        </w:r>
        <w:r w:rsidR="00E1143D" w:rsidRPr="00C862E9">
          <w:rPr>
            <w:rStyle w:val="Hyperlink"/>
          </w:rPr>
          <w:t>AWS Ressourcen</w:t>
        </w:r>
        <w:r w:rsidR="00E1143D">
          <w:rPr>
            <w:webHidden/>
          </w:rPr>
          <w:tab/>
        </w:r>
        <w:r w:rsidR="00E1143D">
          <w:rPr>
            <w:webHidden/>
          </w:rPr>
          <w:fldChar w:fldCharType="begin"/>
        </w:r>
        <w:r w:rsidR="00E1143D">
          <w:rPr>
            <w:webHidden/>
          </w:rPr>
          <w:instrText xml:space="preserve"> PAGEREF _Toc165378894 \h </w:instrText>
        </w:r>
        <w:r w:rsidR="00E1143D">
          <w:rPr>
            <w:webHidden/>
          </w:rPr>
        </w:r>
        <w:r w:rsidR="00E1143D">
          <w:rPr>
            <w:webHidden/>
          </w:rPr>
          <w:fldChar w:fldCharType="separate"/>
        </w:r>
        <w:r w:rsidR="00E1143D">
          <w:rPr>
            <w:webHidden/>
          </w:rPr>
          <w:t>44</w:t>
        </w:r>
        <w:r w:rsidR="00E1143D">
          <w:rPr>
            <w:webHidden/>
          </w:rPr>
          <w:fldChar w:fldCharType="end"/>
        </w:r>
      </w:hyperlink>
    </w:p>
    <w:p w14:paraId="78AF896A" w14:textId="72458CF7" w:rsidR="00E1143D" w:rsidRDefault="00000000">
      <w:pPr>
        <w:pStyle w:val="Verzeichnis3"/>
        <w:tabs>
          <w:tab w:val="left" w:pos="1920"/>
        </w:tabs>
        <w:rPr>
          <w:rFonts w:eastAsiaTheme="minorEastAsia" w:cstheme="minorBidi"/>
          <w:color w:val="auto"/>
          <w:lang w:val="de-CH"/>
          <w14:ligatures w14:val="standardContextual"/>
        </w:rPr>
      </w:pPr>
      <w:hyperlink w:anchor="_Toc165378895" w:history="1">
        <w:r w:rsidR="00E1143D" w:rsidRPr="00C862E9">
          <w:rPr>
            <w:rStyle w:val="Hyperlink"/>
            <w:lang w:val="de-CH"/>
          </w:rPr>
          <w:t>11.2.2</w:t>
        </w:r>
        <w:r w:rsidR="00E1143D">
          <w:rPr>
            <w:rFonts w:eastAsiaTheme="minorEastAsia" w:cstheme="minorBidi"/>
            <w:color w:val="auto"/>
            <w:lang w:val="de-CH"/>
            <w14:ligatures w14:val="standardContextual"/>
          </w:rPr>
          <w:tab/>
        </w:r>
        <w:r w:rsidR="00E1143D" w:rsidRPr="00C862E9">
          <w:rPr>
            <w:rStyle w:val="Hyperlink"/>
            <w:lang w:val="de-CH"/>
          </w:rPr>
          <w:t>Kubernetes Ressourcen</w:t>
        </w:r>
        <w:r w:rsidR="00E1143D">
          <w:rPr>
            <w:webHidden/>
          </w:rPr>
          <w:tab/>
        </w:r>
        <w:r w:rsidR="00E1143D">
          <w:rPr>
            <w:webHidden/>
          </w:rPr>
          <w:fldChar w:fldCharType="begin"/>
        </w:r>
        <w:r w:rsidR="00E1143D">
          <w:rPr>
            <w:webHidden/>
          </w:rPr>
          <w:instrText xml:space="preserve"> PAGEREF _Toc165378895 \h </w:instrText>
        </w:r>
        <w:r w:rsidR="00E1143D">
          <w:rPr>
            <w:webHidden/>
          </w:rPr>
        </w:r>
        <w:r w:rsidR="00E1143D">
          <w:rPr>
            <w:webHidden/>
          </w:rPr>
          <w:fldChar w:fldCharType="separate"/>
        </w:r>
        <w:r w:rsidR="00E1143D">
          <w:rPr>
            <w:webHidden/>
          </w:rPr>
          <w:t>45</w:t>
        </w:r>
        <w:r w:rsidR="00E1143D">
          <w:rPr>
            <w:webHidden/>
          </w:rPr>
          <w:fldChar w:fldCharType="end"/>
        </w:r>
      </w:hyperlink>
    </w:p>
    <w:p w14:paraId="01379788" w14:textId="2CCB611D" w:rsidR="00E1143D" w:rsidRDefault="00000000">
      <w:pPr>
        <w:pStyle w:val="Verzeichnis2"/>
        <w:rPr>
          <w:color w:val="auto"/>
          <w:szCs w:val="24"/>
          <w:lang w:val="de-CH"/>
          <w14:ligatures w14:val="standardContextual"/>
        </w:rPr>
      </w:pPr>
      <w:hyperlink w:anchor="_Toc165378896" w:history="1">
        <w:r w:rsidR="00E1143D" w:rsidRPr="00C862E9">
          <w:rPr>
            <w:rStyle w:val="Hyperlink"/>
            <w:lang w:val="de-CH"/>
          </w:rPr>
          <w:t>11.3</w:t>
        </w:r>
        <w:r w:rsidR="00E1143D">
          <w:rPr>
            <w:color w:val="auto"/>
            <w:szCs w:val="24"/>
            <w:lang w:val="de-CH"/>
            <w14:ligatures w14:val="standardContextual"/>
          </w:rPr>
          <w:tab/>
        </w:r>
        <w:r w:rsidR="00E1143D" w:rsidRPr="00C862E9">
          <w:rPr>
            <w:rStyle w:val="Hyperlink"/>
            <w:lang w:val="de-CH"/>
          </w:rPr>
          <w:t>Netzwerkkonzept</w:t>
        </w:r>
        <w:r w:rsidR="00E1143D">
          <w:rPr>
            <w:webHidden/>
          </w:rPr>
          <w:tab/>
        </w:r>
        <w:r w:rsidR="00E1143D">
          <w:rPr>
            <w:webHidden/>
          </w:rPr>
          <w:fldChar w:fldCharType="begin"/>
        </w:r>
        <w:r w:rsidR="00E1143D">
          <w:rPr>
            <w:webHidden/>
          </w:rPr>
          <w:instrText xml:space="preserve"> PAGEREF _Toc165378896 \h </w:instrText>
        </w:r>
        <w:r w:rsidR="00E1143D">
          <w:rPr>
            <w:webHidden/>
          </w:rPr>
        </w:r>
        <w:r w:rsidR="00E1143D">
          <w:rPr>
            <w:webHidden/>
          </w:rPr>
          <w:fldChar w:fldCharType="separate"/>
        </w:r>
        <w:r w:rsidR="00E1143D">
          <w:rPr>
            <w:webHidden/>
          </w:rPr>
          <w:t>45</w:t>
        </w:r>
        <w:r w:rsidR="00E1143D">
          <w:rPr>
            <w:webHidden/>
          </w:rPr>
          <w:fldChar w:fldCharType="end"/>
        </w:r>
      </w:hyperlink>
    </w:p>
    <w:p w14:paraId="4CBCDECC" w14:textId="45AD0354" w:rsidR="00E1143D" w:rsidRDefault="00000000">
      <w:pPr>
        <w:pStyle w:val="Verzeichnis3"/>
        <w:tabs>
          <w:tab w:val="left" w:pos="1920"/>
        </w:tabs>
        <w:rPr>
          <w:rFonts w:eastAsiaTheme="minorEastAsia" w:cstheme="minorBidi"/>
          <w:color w:val="auto"/>
          <w:lang w:val="de-CH"/>
          <w14:ligatures w14:val="standardContextual"/>
        </w:rPr>
      </w:pPr>
      <w:hyperlink w:anchor="_Toc165378897" w:history="1">
        <w:r w:rsidR="00E1143D" w:rsidRPr="00C862E9">
          <w:rPr>
            <w:rStyle w:val="Hyperlink"/>
            <w:lang w:val="de-CH"/>
          </w:rPr>
          <w:t>11.3.1</w:t>
        </w:r>
        <w:r w:rsidR="00E1143D">
          <w:rPr>
            <w:rFonts w:eastAsiaTheme="minorEastAsia" w:cstheme="minorBidi"/>
            <w:color w:val="auto"/>
            <w:lang w:val="de-CH"/>
            <w14:ligatures w14:val="standardContextual"/>
          </w:rPr>
          <w:tab/>
        </w:r>
        <w:r w:rsidR="00E1143D" w:rsidRPr="00C862E9">
          <w:rPr>
            <w:rStyle w:val="Hyperlink"/>
            <w:lang w:val="de-CH"/>
          </w:rPr>
          <w:t>Virtual Private Cloud</w:t>
        </w:r>
        <w:r w:rsidR="00E1143D">
          <w:rPr>
            <w:webHidden/>
          </w:rPr>
          <w:tab/>
        </w:r>
        <w:r w:rsidR="00E1143D">
          <w:rPr>
            <w:webHidden/>
          </w:rPr>
          <w:fldChar w:fldCharType="begin"/>
        </w:r>
        <w:r w:rsidR="00E1143D">
          <w:rPr>
            <w:webHidden/>
          </w:rPr>
          <w:instrText xml:space="preserve"> PAGEREF _Toc165378897 \h </w:instrText>
        </w:r>
        <w:r w:rsidR="00E1143D">
          <w:rPr>
            <w:webHidden/>
          </w:rPr>
        </w:r>
        <w:r w:rsidR="00E1143D">
          <w:rPr>
            <w:webHidden/>
          </w:rPr>
          <w:fldChar w:fldCharType="separate"/>
        </w:r>
        <w:r w:rsidR="00E1143D">
          <w:rPr>
            <w:webHidden/>
          </w:rPr>
          <w:t>46</w:t>
        </w:r>
        <w:r w:rsidR="00E1143D">
          <w:rPr>
            <w:webHidden/>
          </w:rPr>
          <w:fldChar w:fldCharType="end"/>
        </w:r>
      </w:hyperlink>
    </w:p>
    <w:p w14:paraId="04BC2044" w14:textId="4E9B99A8" w:rsidR="00E1143D" w:rsidRDefault="00000000">
      <w:pPr>
        <w:pStyle w:val="Verzeichnis3"/>
        <w:tabs>
          <w:tab w:val="left" w:pos="1920"/>
        </w:tabs>
        <w:rPr>
          <w:rFonts w:eastAsiaTheme="minorEastAsia" w:cstheme="minorBidi"/>
          <w:color w:val="auto"/>
          <w:lang w:val="de-CH"/>
          <w14:ligatures w14:val="standardContextual"/>
        </w:rPr>
      </w:pPr>
      <w:hyperlink w:anchor="_Toc165378898" w:history="1">
        <w:r w:rsidR="00E1143D" w:rsidRPr="00C862E9">
          <w:rPr>
            <w:rStyle w:val="Hyperlink"/>
            <w:lang w:val="de-CH"/>
          </w:rPr>
          <w:t>11.3.2</w:t>
        </w:r>
        <w:r w:rsidR="00E1143D">
          <w:rPr>
            <w:rFonts w:eastAsiaTheme="minorEastAsia" w:cstheme="minorBidi"/>
            <w:color w:val="auto"/>
            <w:lang w:val="de-CH"/>
            <w14:ligatures w14:val="standardContextual"/>
          </w:rPr>
          <w:tab/>
        </w:r>
        <w:r w:rsidR="00E1143D" w:rsidRPr="00C862E9">
          <w:rPr>
            <w:rStyle w:val="Hyperlink"/>
            <w:lang w:val="de-CH"/>
          </w:rPr>
          <w:t>Elastic Kubernetes Service (EKS)</w:t>
        </w:r>
        <w:r w:rsidR="00E1143D">
          <w:rPr>
            <w:webHidden/>
          </w:rPr>
          <w:tab/>
        </w:r>
        <w:r w:rsidR="00E1143D">
          <w:rPr>
            <w:webHidden/>
          </w:rPr>
          <w:fldChar w:fldCharType="begin"/>
        </w:r>
        <w:r w:rsidR="00E1143D">
          <w:rPr>
            <w:webHidden/>
          </w:rPr>
          <w:instrText xml:space="preserve"> PAGEREF _Toc165378898 \h </w:instrText>
        </w:r>
        <w:r w:rsidR="00E1143D">
          <w:rPr>
            <w:webHidden/>
          </w:rPr>
        </w:r>
        <w:r w:rsidR="00E1143D">
          <w:rPr>
            <w:webHidden/>
          </w:rPr>
          <w:fldChar w:fldCharType="separate"/>
        </w:r>
        <w:r w:rsidR="00E1143D">
          <w:rPr>
            <w:webHidden/>
          </w:rPr>
          <w:t>46</w:t>
        </w:r>
        <w:r w:rsidR="00E1143D">
          <w:rPr>
            <w:webHidden/>
          </w:rPr>
          <w:fldChar w:fldCharType="end"/>
        </w:r>
      </w:hyperlink>
    </w:p>
    <w:p w14:paraId="402E7BB6" w14:textId="56BDC1A4" w:rsidR="00E1143D" w:rsidRDefault="00000000">
      <w:pPr>
        <w:pStyle w:val="Verzeichnis3"/>
        <w:tabs>
          <w:tab w:val="left" w:pos="1920"/>
        </w:tabs>
        <w:rPr>
          <w:rFonts w:eastAsiaTheme="minorEastAsia" w:cstheme="minorBidi"/>
          <w:color w:val="auto"/>
          <w:lang w:val="de-CH"/>
          <w14:ligatures w14:val="standardContextual"/>
        </w:rPr>
      </w:pPr>
      <w:hyperlink w:anchor="_Toc165378899" w:history="1">
        <w:r w:rsidR="00E1143D" w:rsidRPr="00C862E9">
          <w:rPr>
            <w:rStyle w:val="Hyperlink"/>
            <w:lang w:val="de-CH"/>
          </w:rPr>
          <w:t>11.3.3</w:t>
        </w:r>
        <w:r w:rsidR="00E1143D">
          <w:rPr>
            <w:rFonts w:eastAsiaTheme="minorEastAsia" w:cstheme="minorBidi"/>
            <w:color w:val="auto"/>
            <w:lang w:val="de-CH"/>
            <w14:ligatures w14:val="standardContextual"/>
          </w:rPr>
          <w:tab/>
        </w:r>
        <w:r w:rsidR="00E1143D" w:rsidRPr="00C862E9">
          <w:rPr>
            <w:rStyle w:val="Hyperlink"/>
            <w:lang w:val="de-CH"/>
          </w:rPr>
          <w:t>Sicherheitsgruppen</w:t>
        </w:r>
        <w:r w:rsidR="00E1143D">
          <w:rPr>
            <w:webHidden/>
          </w:rPr>
          <w:tab/>
        </w:r>
        <w:r w:rsidR="00E1143D">
          <w:rPr>
            <w:webHidden/>
          </w:rPr>
          <w:fldChar w:fldCharType="begin"/>
        </w:r>
        <w:r w:rsidR="00E1143D">
          <w:rPr>
            <w:webHidden/>
          </w:rPr>
          <w:instrText xml:space="preserve"> PAGEREF _Toc165378899 \h </w:instrText>
        </w:r>
        <w:r w:rsidR="00E1143D">
          <w:rPr>
            <w:webHidden/>
          </w:rPr>
        </w:r>
        <w:r w:rsidR="00E1143D">
          <w:rPr>
            <w:webHidden/>
          </w:rPr>
          <w:fldChar w:fldCharType="separate"/>
        </w:r>
        <w:r w:rsidR="00E1143D">
          <w:rPr>
            <w:webHidden/>
          </w:rPr>
          <w:t>46</w:t>
        </w:r>
        <w:r w:rsidR="00E1143D">
          <w:rPr>
            <w:webHidden/>
          </w:rPr>
          <w:fldChar w:fldCharType="end"/>
        </w:r>
      </w:hyperlink>
    </w:p>
    <w:p w14:paraId="524CD8FF" w14:textId="5A044332" w:rsidR="00E1143D" w:rsidRDefault="00000000">
      <w:pPr>
        <w:pStyle w:val="Verzeichnis3"/>
        <w:tabs>
          <w:tab w:val="left" w:pos="1920"/>
        </w:tabs>
        <w:rPr>
          <w:rFonts w:eastAsiaTheme="minorEastAsia" w:cstheme="minorBidi"/>
          <w:color w:val="auto"/>
          <w:lang w:val="de-CH"/>
          <w14:ligatures w14:val="standardContextual"/>
        </w:rPr>
      </w:pPr>
      <w:hyperlink w:anchor="_Toc165378900" w:history="1">
        <w:r w:rsidR="00E1143D" w:rsidRPr="00C862E9">
          <w:rPr>
            <w:rStyle w:val="Hyperlink"/>
            <w:lang w:val="de-CH"/>
          </w:rPr>
          <w:t>11.3.4</w:t>
        </w:r>
        <w:r w:rsidR="00E1143D">
          <w:rPr>
            <w:rFonts w:eastAsiaTheme="minorEastAsia" w:cstheme="minorBidi"/>
            <w:color w:val="auto"/>
            <w:lang w:val="de-CH"/>
            <w14:ligatures w14:val="standardContextual"/>
          </w:rPr>
          <w:tab/>
        </w:r>
        <w:r w:rsidR="00E1143D" w:rsidRPr="00C862E9">
          <w:rPr>
            <w:rStyle w:val="Hyperlink"/>
            <w:lang w:val="de-CH"/>
          </w:rPr>
          <w:t>Load Balancer</w:t>
        </w:r>
        <w:r w:rsidR="00E1143D">
          <w:rPr>
            <w:webHidden/>
          </w:rPr>
          <w:tab/>
        </w:r>
        <w:r w:rsidR="00E1143D">
          <w:rPr>
            <w:webHidden/>
          </w:rPr>
          <w:fldChar w:fldCharType="begin"/>
        </w:r>
        <w:r w:rsidR="00E1143D">
          <w:rPr>
            <w:webHidden/>
          </w:rPr>
          <w:instrText xml:space="preserve"> PAGEREF _Toc165378900 \h </w:instrText>
        </w:r>
        <w:r w:rsidR="00E1143D">
          <w:rPr>
            <w:webHidden/>
          </w:rPr>
        </w:r>
        <w:r w:rsidR="00E1143D">
          <w:rPr>
            <w:webHidden/>
          </w:rPr>
          <w:fldChar w:fldCharType="separate"/>
        </w:r>
        <w:r w:rsidR="00E1143D">
          <w:rPr>
            <w:webHidden/>
          </w:rPr>
          <w:t>46</w:t>
        </w:r>
        <w:r w:rsidR="00E1143D">
          <w:rPr>
            <w:webHidden/>
          </w:rPr>
          <w:fldChar w:fldCharType="end"/>
        </w:r>
      </w:hyperlink>
    </w:p>
    <w:p w14:paraId="692D8D58" w14:textId="0AA38B44" w:rsidR="00E1143D" w:rsidRDefault="00000000">
      <w:pPr>
        <w:pStyle w:val="Verzeichnis3"/>
        <w:tabs>
          <w:tab w:val="left" w:pos="1920"/>
        </w:tabs>
        <w:rPr>
          <w:rFonts w:eastAsiaTheme="minorEastAsia" w:cstheme="minorBidi"/>
          <w:color w:val="auto"/>
          <w:lang w:val="de-CH"/>
          <w14:ligatures w14:val="standardContextual"/>
        </w:rPr>
      </w:pPr>
      <w:hyperlink w:anchor="_Toc165378901" w:history="1">
        <w:r w:rsidR="00E1143D" w:rsidRPr="00C862E9">
          <w:rPr>
            <w:rStyle w:val="Hyperlink"/>
            <w:lang w:val="de-CH"/>
          </w:rPr>
          <w:t>11.3.5</w:t>
        </w:r>
        <w:r w:rsidR="00E1143D">
          <w:rPr>
            <w:rFonts w:eastAsiaTheme="minorEastAsia" w:cstheme="minorBidi"/>
            <w:color w:val="auto"/>
            <w:lang w:val="de-CH"/>
            <w14:ligatures w14:val="standardContextual"/>
          </w:rPr>
          <w:tab/>
        </w:r>
        <w:r w:rsidR="00E1143D" w:rsidRPr="00C862E9">
          <w:rPr>
            <w:rStyle w:val="Hyperlink"/>
            <w:lang w:val="de-CH"/>
          </w:rPr>
          <w:t>Route Tables</w:t>
        </w:r>
        <w:r w:rsidR="00E1143D">
          <w:rPr>
            <w:webHidden/>
          </w:rPr>
          <w:tab/>
        </w:r>
        <w:r w:rsidR="00E1143D">
          <w:rPr>
            <w:webHidden/>
          </w:rPr>
          <w:fldChar w:fldCharType="begin"/>
        </w:r>
        <w:r w:rsidR="00E1143D">
          <w:rPr>
            <w:webHidden/>
          </w:rPr>
          <w:instrText xml:space="preserve"> PAGEREF _Toc165378901 \h </w:instrText>
        </w:r>
        <w:r w:rsidR="00E1143D">
          <w:rPr>
            <w:webHidden/>
          </w:rPr>
        </w:r>
        <w:r w:rsidR="00E1143D">
          <w:rPr>
            <w:webHidden/>
          </w:rPr>
          <w:fldChar w:fldCharType="separate"/>
        </w:r>
        <w:r w:rsidR="00E1143D">
          <w:rPr>
            <w:webHidden/>
          </w:rPr>
          <w:t>47</w:t>
        </w:r>
        <w:r w:rsidR="00E1143D">
          <w:rPr>
            <w:webHidden/>
          </w:rPr>
          <w:fldChar w:fldCharType="end"/>
        </w:r>
      </w:hyperlink>
    </w:p>
    <w:p w14:paraId="13945997" w14:textId="034AA45A" w:rsidR="00E1143D" w:rsidRDefault="00000000">
      <w:pPr>
        <w:pStyle w:val="Verzeichnis2"/>
        <w:rPr>
          <w:color w:val="auto"/>
          <w:szCs w:val="24"/>
          <w:lang w:val="de-CH"/>
          <w14:ligatures w14:val="standardContextual"/>
        </w:rPr>
      </w:pPr>
      <w:hyperlink w:anchor="_Toc165378902" w:history="1">
        <w:r w:rsidR="00E1143D" w:rsidRPr="00C862E9">
          <w:rPr>
            <w:rStyle w:val="Hyperlink"/>
            <w:lang w:val="de-CH"/>
          </w:rPr>
          <w:t>11.4</w:t>
        </w:r>
        <w:r w:rsidR="00E1143D">
          <w:rPr>
            <w:color w:val="auto"/>
            <w:szCs w:val="24"/>
            <w:lang w:val="de-CH"/>
            <w14:ligatures w14:val="standardContextual"/>
          </w:rPr>
          <w:tab/>
        </w:r>
        <w:r w:rsidR="00E1143D" w:rsidRPr="00C862E9">
          <w:rPr>
            <w:rStyle w:val="Hyperlink"/>
            <w:lang w:val="de-CH"/>
          </w:rPr>
          <w:t>Berechtigungskonzept</w:t>
        </w:r>
        <w:r w:rsidR="00E1143D">
          <w:rPr>
            <w:webHidden/>
          </w:rPr>
          <w:tab/>
        </w:r>
        <w:r w:rsidR="00E1143D">
          <w:rPr>
            <w:webHidden/>
          </w:rPr>
          <w:fldChar w:fldCharType="begin"/>
        </w:r>
        <w:r w:rsidR="00E1143D">
          <w:rPr>
            <w:webHidden/>
          </w:rPr>
          <w:instrText xml:space="preserve"> PAGEREF _Toc165378902 \h </w:instrText>
        </w:r>
        <w:r w:rsidR="00E1143D">
          <w:rPr>
            <w:webHidden/>
          </w:rPr>
        </w:r>
        <w:r w:rsidR="00E1143D">
          <w:rPr>
            <w:webHidden/>
          </w:rPr>
          <w:fldChar w:fldCharType="separate"/>
        </w:r>
        <w:r w:rsidR="00E1143D">
          <w:rPr>
            <w:webHidden/>
          </w:rPr>
          <w:t>48</w:t>
        </w:r>
        <w:r w:rsidR="00E1143D">
          <w:rPr>
            <w:webHidden/>
          </w:rPr>
          <w:fldChar w:fldCharType="end"/>
        </w:r>
      </w:hyperlink>
    </w:p>
    <w:p w14:paraId="3D3DA98E" w14:textId="33281D2B" w:rsidR="00E1143D" w:rsidRDefault="00000000">
      <w:pPr>
        <w:pStyle w:val="Verzeichnis3"/>
        <w:tabs>
          <w:tab w:val="left" w:pos="1920"/>
        </w:tabs>
        <w:rPr>
          <w:rFonts w:eastAsiaTheme="minorEastAsia" w:cstheme="minorBidi"/>
          <w:color w:val="auto"/>
          <w:lang w:val="de-CH"/>
          <w14:ligatures w14:val="standardContextual"/>
        </w:rPr>
      </w:pPr>
      <w:hyperlink w:anchor="_Toc165378903" w:history="1">
        <w:r w:rsidR="00E1143D" w:rsidRPr="00C862E9">
          <w:rPr>
            <w:rStyle w:val="Hyperlink"/>
            <w:lang w:val="de-CH"/>
          </w:rPr>
          <w:t>11.4.1</w:t>
        </w:r>
        <w:r w:rsidR="00E1143D">
          <w:rPr>
            <w:rFonts w:eastAsiaTheme="minorEastAsia" w:cstheme="minorBidi"/>
            <w:color w:val="auto"/>
            <w:lang w:val="de-CH"/>
            <w14:ligatures w14:val="standardContextual"/>
          </w:rPr>
          <w:tab/>
        </w:r>
        <w:r w:rsidR="00E1143D" w:rsidRPr="00C862E9">
          <w:rPr>
            <w:rStyle w:val="Hyperlink"/>
            <w:lang w:val="de-CH"/>
          </w:rPr>
          <w:t>Berechtigungen innerhalb AWS</w:t>
        </w:r>
        <w:r w:rsidR="00E1143D">
          <w:rPr>
            <w:webHidden/>
          </w:rPr>
          <w:tab/>
        </w:r>
        <w:r w:rsidR="00E1143D">
          <w:rPr>
            <w:webHidden/>
          </w:rPr>
          <w:fldChar w:fldCharType="begin"/>
        </w:r>
        <w:r w:rsidR="00E1143D">
          <w:rPr>
            <w:webHidden/>
          </w:rPr>
          <w:instrText xml:space="preserve"> PAGEREF _Toc165378903 \h </w:instrText>
        </w:r>
        <w:r w:rsidR="00E1143D">
          <w:rPr>
            <w:webHidden/>
          </w:rPr>
        </w:r>
        <w:r w:rsidR="00E1143D">
          <w:rPr>
            <w:webHidden/>
          </w:rPr>
          <w:fldChar w:fldCharType="separate"/>
        </w:r>
        <w:r w:rsidR="00E1143D">
          <w:rPr>
            <w:webHidden/>
          </w:rPr>
          <w:t>48</w:t>
        </w:r>
        <w:r w:rsidR="00E1143D">
          <w:rPr>
            <w:webHidden/>
          </w:rPr>
          <w:fldChar w:fldCharType="end"/>
        </w:r>
      </w:hyperlink>
    </w:p>
    <w:p w14:paraId="019E932B" w14:textId="66DAB372" w:rsidR="00E1143D" w:rsidRDefault="00000000">
      <w:pPr>
        <w:pStyle w:val="Verzeichnis3"/>
        <w:tabs>
          <w:tab w:val="left" w:pos="1920"/>
        </w:tabs>
        <w:rPr>
          <w:rFonts w:eastAsiaTheme="minorEastAsia" w:cstheme="minorBidi"/>
          <w:color w:val="auto"/>
          <w:lang w:val="de-CH"/>
          <w14:ligatures w14:val="standardContextual"/>
        </w:rPr>
      </w:pPr>
      <w:hyperlink w:anchor="_Toc165378904" w:history="1">
        <w:r w:rsidR="00E1143D" w:rsidRPr="00C862E9">
          <w:rPr>
            <w:rStyle w:val="Hyperlink"/>
            <w:lang w:val="en-US"/>
          </w:rPr>
          <w:t>11.4.2</w:t>
        </w:r>
        <w:r w:rsidR="00E1143D">
          <w:rPr>
            <w:rFonts w:eastAsiaTheme="minorEastAsia" w:cstheme="minorBidi"/>
            <w:color w:val="auto"/>
            <w:lang w:val="de-CH"/>
            <w14:ligatures w14:val="standardContextual"/>
          </w:rPr>
          <w:tab/>
        </w:r>
        <w:r w:rsidR="00E1143D" w:rsidRPr="00C862E9">
          <w:rPr>
            <w:rStyle w:val="Hyperlink"/>
            <w:lang w:val="en-US"/>
          </w:rPr>
          <w:t>Berechtigungen innerhalb des EKS</w:t>
        </w:r>
        <w:r w:rsidR="00E1143D">
          <w:rPr>
            <w:webHidden/>
          </w:rPr>
          <w:tab/>
        </w:r>
        <w:r w:rsidR="00E1143D">
          <w:rPr>
            <w:webHidden/>
          </w:rPr>
          <w:fldChar w:fldCharType="begin"/>
        </w:r>
        <w:r w:rsidR="00E1143D">
          <w:rPr>
            <w:webHidden/>
          </w:rPr>
          <w:instrText xml:space="preserve"> PAGEREF _Toc165378904 \h </w:instrText>
        </w:r>
        <w:r w:rsidR="00E1143D">
          <w:rPr>
            <w:webHidden/>
          </w:rPr>
        </w:r>
        <w:r w:rsidR="00E1143D">
          <w:rPr>
            <w:webHidden/>
          </w:rPr>
          <w:fldChar w:fldCharType="separate"/>
        </w:r>
        <w:r w:rsidR="00E1143D">
          <w:rPr>
            <w:webHidden/>
          </w:rPr>
          <w:t>48</w:t>
        </w:r>
        <w:r w:rsidR="00E1143D">
          <w:rPr>
            <w:webHidden/>
          </w:rPr>
          <w:fldChar w:fldCharType="end"/>
        </w:r>
      </w:hyperlink>
    </w:p>
    <w:p w14:paraId="3B807F49" w14:textId="6CADFDA3" w:rsidR="00E1143D" w:rsidRDefault="00000000">
      <w:pPr>
        <w:pStyle w:val="Verzeichnis2"/>
        <w:rPr>
          <w:color w:val="auto"/>
          <w:szCs w:val="24"/>
          <w:lang w:val="de-CH"/>
          <w14:ligatures w14:val="standardContextual"/>
        </w:rPr>
      </w:pPr>
      <w:hyperlink w:anchor="_Toc165378905" w:history="1">
        <w:r w:rsidR="00E1143D" w:rsidRPr="00C862E9">
          <w:rPr>
            <w:rStyle w:val="Hyperlink"/>
            <w:lang w:val="de-CH"/>
          </w:rPr>
          <w:t>11.5</w:t>
        </w:r>
        <w:r w:rsidR="00E1143D">
          <w:rPr>
            <w:color w:val="auto"/>
            <w:szCs w:val="24"/>
            <w:lang w:val="de-CH"/>
            <w14:ligatures w14:val="standardContextual"/>
          </w:rPr>
          <w:tab/>
        </w:r>
        <w:r w:rsidR="00E1143D" w:rsidRPr="00C862E9">
          <w:rPr>
            <w:rStyle w:val="Hyperlink"/>
            <w:lang w:val="de-CH"/>
          </w:rPr>
          <w:t>ISDS-Konzept</w:t>
        </w:r>
        <w:r w:rsidR="00E1143D">
          <w:rPr>
            <w:webHidden/>
          </w:rPr>
          <w:tab/>
        </w:r>
        <w:r w:rsidR="00E1143D">
          <w:rPr>
            <w:webHidden/>
          </w:rPr>
          <w:fldChar w:fldCharType="begin"/>
        </w:r>
        <w:r w:rsidR="00E1143D">
          <w:rPr>
            <w:webHidden/>
          </w:rPr>
          <w:instrText xml:space="preserve"> PAGEREF _Toc165378905 \h </w:instrText>
        </w:r>
        <w:r w:rsidR="00E1143D">
          <w:rPr>
            <w:webHidden/>
          </w:rPr>
        </w:r>
        <w:r w:rsidR="00E1143D">
          <w:rPr>
            <w:webHidden/>
          </w:rPr>
          <w:fldChar w:fldCharType="separate"/>
        </w:r>
        <w:r w:rsidR="00E1143D">
          <w:rPr>
            <w:webHidden/>
          </w:rPr>
          <w:t>49</w:t>
        </w:r>
        <w:r w:rsidR="00E1143D">
          <w:rPr>
            <w:webHidden/>
          </w:rPr>
          <w:fldChar w:fldCharType="end"/>
        </w:r>
      </w:hyperlink>
    </w:p>
    <w:p w14:paraId="4B9FE2DF" w14:textId="470325DF" w:rsidR="00E1143D" w:rsidRDefault="00000000">
      <w:pPr>
        <w:pStyle w:val="Verzeichnis3"/>
        <w:tabs>
          <w:tab w:val="left" w:pos="1920"/>
        </w:tabs>
        <w:rPr>
          <w:rFonts w:eastAsiaTheme="minorEastAsia" w:cstheme="minorBidi"/>
          <w:color w:val="auto"/>
          <w:lang w:val="de-CH"/>
          <w14:ligatures w14:val="standardContextual"/>
        </w:rPr>
      </w:pPr>
      <w:hyperlink w:anchor="_Toc165378906" w:history="1">
        <w:r w:rsidR="00E1143D" w:rsidRPr="00C862E9">
          <w:rPr>
            <w:rStyle w:val="Hyperlink"/>
            <w:lang w:val="de-CH"/>
          </w:rPr>
          <w:t>11.5.1</w:t>
        </w:r>
        <w:r w:rsidR="00E1143D">
          <w:rPr>
            <w:rFonts w:eastAsiaTheme="minorEastAsia" w:cstheme="minorBidi"/>
            <w:color w:val="auto"/>
            <w:lang w:val="de-CH"/>
            <w14:ligatures w14:val="standardContextual"/>
          </w:rPr>
          <w:tab/>
        </w:r>
        <w:r w:rsidR="00E1143D" w:rsidRPr="00C862E9">
          <w:rPr>
            <w:rStyle w:val="Hyperlink"/>
            <w:lang w:val="de-CH"/>
          </w:rPr>
          <w:t>Informationsschutz</w:t>
        </w:r>
        <w:r w:rsidR="00E1143D">
          <w:rPr>
            <w:webHidden/>
          </w:rPr>
          <w:tab/>
        </w:r>
        <w:r w:rsidR="00E1143D">
          <w:rPr>
            <w:webHidden/>
          </w:rPr>
          <w:fldChar w:fldCharType="begin"/>
        </w:r>
        <w:r w:rsidR="00E1143D">
          <w:rPr>
            <w:webHidden/>
          </w:rPr>
          <w:instrText xml:space="preserve"> PAGEREF _Toc165378906 \h </w:instrText>
        </w:r>
        <w:r w:rsidR="00E1143D">
          <w:rPr>
            <w:webHidden/>
          </w:rPr>
        </w:r>
        <w:r w:rsidR="00E1143D">
          <w:rPr>
            <w:webHidden/>
          </w:rPr>
          <w:fldChar w:fldCharType="separate"/>
        </w:r>
        <w:r w:rsidR="00E1143D">
          <w:rPr>
            <w:webHidden/>
          </w:rPr>
          <w:t>49</w:t>
        </w:r>
        <w:r w:rsidR="00E1143D">
          <w:rPr>
            <w:webHidden/>
          </w:rPr>
          <w:fldChar w:fldCharType="end"/>
        </w:r>
      </w:hyperlink>
    </w:p>
    <w:p w14:paraId="4FCF51AA" w14:textId="7E9CE9EA" w:rsidR="00E1143D" w:rsidRDefault="00000000">
      <w:pPr>
        <w:pStyle w:val="Verzeichnis3"/>
        <w:tabs>
          <w:tab w:val="left" w:pos="1920"/>
        </w:tabs>
        <w:rPr>
          <w:rFonts w:eastAsiaTheme="minorEastAsia" w:cstheme="minorBidi"/>
          <w:color w:val="auto"/>
          <w:lang w:val="de-CH"/>
          <w14:ligatures w14:val="standardContextual"/>
        </w:rPr>
      </w:pPr>
      <w:hyperlink w:anchor="_Toc165378907" w:history="1">
        <w:r w:rsidR="00E1143D" w:rsidRPr="00C862E9">
          <w:rPr>
            <w:rStyle w:val="Hyperlink"/>
            <w:lang w:val="de-CH"/>
          </w:rPr>
          <w:t>11.5.2</w:t>
        </w:r>
        <w:r w:rsidR="00E1143D">
          <w:rPr>
            <w:rFonts w:eastAsiaTheme="minorEastAsia" w:cstheme="minorBidi"/>
            <w:color w:val="auto"/>
            <w:lang w:val="de-CH"/>
            <w14:ligatures w14:val="standardContextual"/>
          </w:rPr>
          <w:tab/>
        </w:r>
        <w:r w:rsidR="00E1143D" w:rsidRPr="00C862E9">
          <w:rPr>
            <w:rStyle w:val="Hyperlink"/>
            <w:lang w:val="de-CH"/>
          </w:rPr>
          <w:t>Datenschutz</w:t>
        </w:r>
        <w:r w:rsidR="00E1143D">
          <w:rPr>
            <w:webHidden/>
          </w:rPr>
          <w:tab/>
        </w:r>
        <w:r w:rsidR="00E1143D">
          <w:rPr>
            <w:webHidden/>
          </w:rPr>
          <w:fldChar w:fldCharType="begin"/>
        </w:r>
        <w:r w:rsidR="00E1143D">
          <w:rPr>
            <w:webHidden/>
          </w:rPr>
          <w:instrText xml:space="preserve"> PAGEREF _Toc165378907 \h </w:instrText>
        </w:r>
        <w:r w:rsidR="00E1143D">
          <w:rPr>
            <w:webHidden/>
          </w:rPr>
        </w:r>
        <w:r w:rsidR="00E1143D">
          <w:rPr>
            <w:webHidden/>
          </w:rPr>
          <w:fldChar w:fldCharType="separate"/>
        </w:r>
        <w:r w:rsidR="00E1143D">
          <w:rPr>
            <w:webHidden/>
          </w:rPr>
          <w:t>49</w:t>
        </w:r>
        <w:r w:rsidR="00E1143D">
          <w:rPr>
            <w:webHidden/>
          </w:rPr>
          <w:fldChar w:fldCharType="end"/>
        </w:r>
      </w:hyperlink>
    </w:p>
    <w:p w14:paraId="5F7CB9A0" w14:textId="4E3BC499" w:rsidR="00E1143D" w:rsidRDefault="00000000">
      <w:pPr>
        <w:pStyle w:val="Verzeichnis3"/>
        <w:tabs>
          <w:tab w:val="left" w:pos="1920"/>
        </w:tabs>
        <w:rPr>
          <w:rFonts w:eastAsiaTheme="minorEastAsia" w:cstheme="minorBidi"/>
          <w:color w:val="auto"/>
          <w:lang w:val="de-CH"/>
          <w14:ligatures w14:val="standardContextual"/>
        </w:rPr>
      </w:pPr>
      <w:hyperlink w:anchor="_Toc165378908" w:history="1">
        <w:r w:rsidR="00E1143D" w:rsidRPr="00C862E9">
          <w:rPr>
            <w:rStyle w:val="Hyperlink"/>
            <w:lang w:val="de-CH"/>
          </w:rPr>
          <w:t>11.5.3</w:t>
        </w:r>
        <w:r w:rsidR="00E1143D">
          <w:rPr>
            <w:rFonts w:eastAsiaTheme="minorEastAsia" w:cstheme="minorBidi"/>
            <w:color w:val="auto"/>
            <w:lang w:val="de-CH"/>
            <w14:ligatures w14:val="standardContextual"/>
          </w:rPr>
          <w:tab/>
        </w:r>
        <w:r w:rsidR="00E1143D" w:rsidRPr="00C862E9">
          <w:rPr>
            <w:rStyle w:val="Hyperlink"/>
            <w:lang w:val="de-CH"/>
          </w:rPr>
          <w:t>Gefahren</w:t>
        </w:r>
        <w:r w:rsidR="00E1143D">
          <w:rPr>
            <w:webHidden/>
          </w:rPr>
          <w:tab/>
        </w:r>
        <w:r w:rsidR="00E1143D">
          <w:rPr>
            <w:webHidden/>
          </w:rPr>
          <w:fldChar w:fldCharType="begin"/>
        </w:r>
        <w:r w:rsidR="00E1143D">
          <w:rPr>
            <w:webHidden/>
          </w:rPr>
          <w:instrText xml:space="preserve"> PAGEREF _Toc165378908 \h </w:instrText>
        </w:r>
        <w:r w:rsidR="00E1143D">
          <w:rPr>
            <w:webHidden/>
          </w:rPr>
        </w:r>
        <w:r w:rsidR="00E1143D">
          <w:rPr>
            <w:webHidden/>
          </w:rPr>
          <w:fldChar w:fldCharType="separate"/>
        </w:r>
        <w:r w:rsidR="00E1143D">
          <w:rPr>
            <w:webHidden/>
          </w:rPr>
          <w:t>50</w:t>
        </w:r>
        <w:r w:rsidR="00E1143D">
          <w:rPr>
            <w:webHidden/>
          </w:rPr>
          <w:fldChar w:fldCharType="end"/>
        </w:r>
      </w:hyperlink>
    </w:p>
    <w:p w14:paraId="4EEA2B48" w14:textId="3312CA44" w:rsidR="00E1143D" w:rsidRDefault="00000000">
      <w:pPr>
        <w:pStyle w:val="Verzeichnis2"/>
        <w:rPr>
          <w:color w:val="auto"/>
          <w:szCs w:val="24"/>
          <w:lang w:val="de-CH"/>
          <w14:ligatures w14:val="standardContextual"/>
        </w:rPr>
      </w:pPr>
      <w:hyperlink w:anchor="_Toc165378909" w:history="1">
        <w:r w:rsidR="00E1143D" w:rsidRPr="00C862E9">
          <w:rPr>
            <w:rStyle w:val="Hyperlink"/>
            <w:lang w:val="de-CH"/>
          </w:rPr>
          <w:t>11.6</w:t>
        </w:r>
        <w:r w:rsidR="00E1143D">
          <w:rPr>
            <w:color w:val="auto"/>
            <w:szCs w:val="24"/>
            <w:lang w:val="de-CH"/>
            <w14:ligatures w14:val="standardContextual"/>
          </w:rPr>
          <w:tab/>
        </w:r>
        <w:r w:rsidR="00E1143D" w:rsidRPr="00C862E9">
          <w:rPr>
            <w:rStyle w:val="Hyperlink"/>
            <w:lang w:val="de-CH"/>
          </w:rPr>
          <w:t>Testkonzept</w:t>
        </w:r>
        <w:r w:rsidR="00E1143D">
          <w:rPr>
            <w:webHidden/>
          </w:rPr>
          <w:tab/>
        </w:r>
        <w:r w:rsidR="00E1143D">
          <w:rPr>
            <w:webHidden/>
          </w:rPr>
          <w:fldChar w:fldCharType="begin"/>
        </w:r>
        <w:r w:rsidR="00E1143D">
          <w:rPr>
            <w:webHidden/>
          </w:rPr>
          <w:instrText xml:space="preserve"> PAGEREF _Toc165378909 \h </w:instrText>
        </w:r>
        <w:r w:rsidR="00E1143D">
          <w:rPr>
            <w:webHidden/>
          </w:rPr>
        </w:r>
        <w:r w:rsidR="00E1143D">
          <w:rPr>
            <w:webHidden/>
          </w:rPr>
          <w:fldChar w:fldCharType="separate"/>
        </w:r>
        <w:r w:rsidR="00E1143D">
          <w:rPr>
            <w:webHidden/>
          </w:rPr>
          <w:t>50</w:t>
        </w:r>
        <w:r w:rsidR="00E1143D">
          <w:rPr>
            <w:webHidden/>
          </w:rPr>
          <w:fldChar w:fldCharType="end"/>
        </w:r>
      </w:hyperlink>
    </w:p>
    <w:p w14:paraId="088B422D" w14:textId="7B36C801" w:rsidR="00E1143D" w:rsidRDefault="00000000">
      <w:pPr>
        <w:pStyle w:val="Verzeichnis3"/>
        <w:tabs>
          <w:tab w:val="left" w:pos="1920"/>
        </w:tabs>
        <w:rPr>
          <w:rFonts w:eastAsiaTheme="minorEastAsia" w:cstheme="minorBidi"/>
          <w:color w:val="auto"/>
          <w:lang w:val="de-CH"/>
          <w14:ligatures w14:val="standardContextual"/>
        </w:rPr>
      </w:pPr>
      <w:hyperlink w:anchor="_Toc165378910" w:history="1">
        <w:r w:rsidR="00E1143D" w:rsidRPr="00C862E9">
          <w:rPr>
            <w:rStyle w:val="Hyperlink"/>
            <w:lang w:val="de-CH"/>
          </w:rPr>
          <w:t>11.6.1</w:t>
        </w:r>
        <w:r w:rsidR="00E1143D">
          <w:rPr>
            <w:rFonts w:eastAsiaTheme="minorEastAsia" w:cstheme="minorBidi"/>
            <w:color w:val="auto"/>
            <w:lang w:val="de-CH"/>
            <w14:ligatures w14:val="standardContextual"/>
          </w:rPr>
          <w:tab/>
        </w:r>
        <w:r w:rsidR="00E1143D" w:rsidRPr="00C862E9">
          <w:rPr>
            <w:rStyle w:val="Hyperlink"/>
            <w:lang w:val="de-CH"/>
          </w:rPr>
          <w:t>Testvorgehen</w:t>
        </w:r>
        <w:r w:rsidR="00E1143D">
          <w:rPr>
            <w:webHidden/>
          </w:rPr>
          <w:tab/>
        </w:r>
        <w:r w:rsidR="00E1143D">
          <w:rPr>
            <w:webHidden/>
          </w:rPr>
          <w:fldChar w:fldCharType="begin"/>
        </w:r>
        <w:r w:rsidR="00E1143D">
          <w:rPr>
            <w:webHidden/>
          </w:rPr>
          <w:instrText xml:space="preserve"> PAGEREF _Toc165378910 \h </w:instrText>
        </w:r>
        <w:r w:rsidR="00E1143D">
          <w:rPr>
            <w:webHidden/>
          </w:rPr>
        </w:r>
        <w:r w:rsidR="00E1143D">
          <w:rPr>
            <w:webHidden/>
          </w:rPr>
          <w:fldChar w:fldCharType="separate"/>
        </w:r>
        <w:r w:rsidR="00E1143D">
          <w:rPr>
            <w:webHidden/>
          </w:rPr>
          <w:t>51</w:t>
        </w:r>
        <w:r w:rsidR="00E1143D">
          <w:rPr>
            <w:webHidden/>
          </w:rPr>
          <w:fldChar w:fldCharType="end"/>
        </w:r>
      </w:hyperlink>
    </w:p>
    <w:p w14:paraId="617663BB" w14:textId="4F31132D" w:rsidR="00E1143D" w:rsidRDefault="00000000">
      <w:pPr>
        <w:pStyle w:val="Verzeichnis3"/>
        <w:tabs>
          <w:tab w:val="left" w:pos="1920"/>
        </w:tabs>
        <w:rPr>
          <w:rFonts w:eastAsiaTheme="minorEastAsia" w:cstheme="minorBidi"/>
          <w:color w:val="auto"/>
          <w:lang w:val="de-CH"/>
          <w14:ligatures w14:val="standardContextual"/>
        </w:rPr>
      </w:pPr>
      <w:hyperlink w:anchor="_Toc165378911" w:history="1">
        <w:r w:rsidR="00E1143D" w:rsidRPr="00C862E9">
          <w:rPr>
            <w:rStyle w:val="Hyperlink"/>
            <w:lang w:val="de-CH"/>
          </w:rPr>
          <w:t>11.6.2</w:t>
        </w:r>
        <w:r w:rsidR="00E1143D">
          <w:rPr>
            <w:rFonts w:eastAsiaTheme="minorEastAsia" w:cstheme="minorBidi"/>
            <w:color w:val="auto"/>
            <w:lang w:val="de-CH"/>
            <w14:ligatures w14:val="standardContextual"/>
          </w:rPr>
          <w:tab/>
        </w:r>
        <w:r w:rsidR="00E1143D" w:rsidRPr="00C862E9">
          <w:rPr>
            <w:rStyle w:val="Hyperlink"/>
            <w:lang w:val="de-CH"/>
          </w:rPr>
          <w:t>Das zu testende System &amp; Umgebung</w:t>
        </w:r>
        <w:r w:rsidR="00E1143D">
          <w:rPr>
            <w:webHidden/>
          </w:rPr>
          <w:tab/>
        </w:r>
        <w:r w:rsidR="00E1143D">
          <w:rPr>
            <w:webHidden/>
          </w:rPr>
          <w:fldChar w:fldCharType="begin"/>
        </w:r>
        <w:r w:rsidR="00E1143D">
          <w:rPr>
            <w:webHidden/>
          </w:rPr>
          <w:instrText xml:space="preserve"> PAGEREF _Toc165378911 \h </w:instrText>
        </w:r>
        <w:r w:rsidR="00E1143D">
          <w:rPr>
            <w:webHidden/>
          </w:rPr>
        </w:r>
        <w:r w:rsidR="00E1143D">
          <w:rPr>
            <w:webHidden/>
          </w:rPr>
          <w:fldChar w:fldCharType="separate"/>
        </w:r>
        <w:r w:rsidR="00E1143D">
          <w:rPr>
            <w:webHidden/>
          </w:rPr>
          <w:t>51</w:t>
        </w:r>
        <w:r w:rsidR="00E1143D">
          <w:rPr>
            <w:webHidden/>
          </w:rPr>
          <w:fldChar w:fldCharType="end"/>
        </w:r>
      </w:hyperlink>
    </w:p>
    <w:p w14:paraId="15DCDD4B" w14:textId="63E9FB4C" w:rsidR="00E1143D" w:rsidRDefault="00000000">
      <w:pPr>
        <w:pStyle w:val="Verzeichnis3"/>
        <w:tabs>
          <w:tab w:val="left" w:pos="1920"/>
        </w:tabs>
        <w:rPr>
          <w:rFonts w:eastAsiaTheme="minorEastAsia" w:cstheme="minorBidi"/>
          <w:color w:val="auto"/>
          <w:lang w:val="de-CH"/>
          <w14:ligatures w14:val="standardContextual"/>
        </w:rPr>
      </w:pPr>
      <w:hyperlink w:anchor="_Toc165378912" w:history="1">
        <w:r w:rsidR="00E1143D" w:rsidRPr="00C862E9">
          <w:rPr>
            <w:rStyle w:val="Hyperlink"/>
            <w:lang w:val="de-CH"/>
          </w:rPr>
          <w:t>11.6.3</w:t>
        </w:r>
        <w:r w:rsidR="00E1143D">
          <w:rPr>
            <w:rFonts w:eastAsiaTheme="minorEastAsia" w:cstheme="minorBidi"/>
            <w:color w:val="auto"/>
            <w:lang w:val="de-CH"/>
            <w14:ligatures w14:val="standardContextual"/>
          </w:rPr>
          <w:tab/>
        </w:r>
        <w:r w:rsidR="00E1143D" w:rsidRPr="00C862E9">
          <w:rPr>
            <w:rStyle w:val="Hyperlink"/>
            <w:lang w:val="de-CH"/>
          </w:rPr>
          <w:t>Abgrenzung der Testkonzepte</w:t>
        </w:r>
        <w:r w:rsidR="00E1143D">
          <w:rPr>
            <w:webHidden/>
          </w:rPr>
          <w:tab/>
        </w:r>
        <w:r w:rsidR="00E1143D">
          <w:rPr>
            <w:webHidden/>
          </w:rPr>
          <w:fldChar w:fldCharType="begin"/>
        </w:r>
        <w:r w:rsidR="00E1143D">
          <w:rPr>
            <w:webHidden/>
          </w:rPr>
          <w:instrText xml:space="preserve"> PAGEREF _Toc165378912 \h </w:instrText>
        </w:r>
        <w:r w:rsidR="00E1143D">
          <w:rPr>
            <w:webHidden/>
          </w:rPr>
        </w:r>
        <w:r w:rsidR="00E1143D">
          <w:rPr>
            <w:webHidden/>
          </w:rPr>
          <w:fldChar w:fldCharType="separate"/>
        </w:r>
        <w:r w:rsidR="00E1143D">
          <w:rPr>
            <w:webHidden/>
          </w:rPr>
          <w:t>51</w:t>
        </w:r>
        <w:r w:rsidR="00E1143D">
          <w:rPr>
            <w:webHidden/>
          </w:rPr>
          <w:fldChar w:fldCharType="end"/>
        </w:r>
      </w:hyperlink>
    </w:p>
    <w:p w14:paraId="55225059" w14:textId="74B225CA" w:rsidR="00E1143D" w:rsidRDefault="00000000">
      <w:pPr>
        <w:pStyle w:val="Verzeichnis3"/>
        <w:tabs>
          <w:tab w:val="left" w:pos="1920"/>
        </w:tabs>
        <w:rPr>
          <w:rFonts w:eastAsiaTheme="minorEastAsia" w:cstheme="minorBidi"/>
          <w:color w:val="auto"/>
          <w:lang w:val="de-CH"/>
          <w14:ligatures w14:val="standardContextual"/>
        </w:rPr>
      </w:pPr>
      <w:hyperlink w:anchor="_Toc165378913" w:history="1">
        <w:r w:rsidR="00E1143D" w:rsidRPr="00C862E9">
          <w:rPr>
            <w:rStyle w:val="Hyperlink"/>
            <w:lang w:val="de-CH"/>
          </w:rPr>
          <w:t>11.6.4</w:t>
        </w:r>
        <w:r w:rsidR="00E1143D">
          <w:rPr>
            <w:rFonts w:eastAsiaTheme="minorEastAsia" w:cstheme="minorBidi"/>
            <w:color w:val="auto"/>
            <w:lang w:val="de-CH"/>
            <w14:ligatures w14:val="standardContextual"/>
          </w:rPr>
          <w:tab/>
        </w:r>
        <w:r w:rsidR="00E1143D" w:rsidRPr="00C862E9">
          <w:rPr>
            <w:rStyle w:val="Hyperlink"/>
            <w:lang w:val="de-CH"/>
          </w:rPr>
          <w:t>Relevante Testmittel</w:t>
        </w:r>
        <w:r w:rsidR="00E1143D">
          <w:rPr>
            <w:webHidden/>
          </w:rPr>
          <w:tab/>
        </w:r>
        <w:r w:rsidR="00E1143D">
          <w:rPr>
            <w:webHidden/>
          </w:rPr>
          <w:fldChar w:fldCharType="begin"/>
        </w:r>
        <w:r w:rsidR="00E1143D">
          <w:rPr>
            <w:webHidden/>
          </w:rPr>
          <w:instrText xml:space="preserve"> PAGEREF _Toc165378913 \h </w:instrText>
        </w:r>
        <w:r w:rsidR="00E1143D">
          <w:rPr>
            <w:webHidden/>
          </w:rPr>
        </w:r>
        <w:r w:rsidR="00E1143D">
          <w:rPr>
            <w:webHidden/>
          </w:rPr>
          <w:fldChar w:fldCharType="separate"/>
        </w:r>
        <w:r w:rsidR="00E1143D">
          <w:rPr>
            <w:webHidden/>
          </w:rPr>
          <w:t>52</w:t>
        </w:r>
        <w:r w:rsidR="00E1143D">
          <w:rPr>
            <w:webHidden/>
          </w:rPr>
          <w:fldChar w:fldCharType="end"/>
        </w:r>
      </w:hyperlink>
    </w:p>
    <w:p w14:paraId="207158D3" w14:textId="4F4ADC3A" w:rsidR="00E1143D" w:rsidRDefault="00000000">
      <w:pPr>
        <w:pStyle w:val="Verzeichnis3"/>
        <w:tabs>
          <w:tab w:val="left" w:pos="1920"/>
        </w:tabs>
        <w:rPr>
          <w:rFonts w:eastAsiaTheme="minorEastAsia" w:cstheme="minorBidi"/>
          <w:color w:val="auto"/>
          <w:lang w:val="de-CH"/>
          <w14:ligatures w14:val="standardContextual"/>
        </w:rPr>
      </w:pPr>
      <w:hyperlink w:anchor="_Toc165378914" w:history="1">
        <w:r w:rsidR="00E1143D" w:rsidRPr="00C862E9">
          <w:rPr>
            <w:rStyle w:val="Hyperlink"/>
            <w:lang w:val="de-CH"/>
          </w:rPr>
          <w:t>11.6.5</w:t>
        </w:r>
        <w:r w:rsidR="00E1143D">
          <w:rPr>
            <w:rFonts w:eastAsiaTheme="minorEastAsia" w:cstheme="minorBidi"/>
            <w:color w:val="auto"/>
            <w:lang w:val="de-CH"/>
            <w14:ligatures w14:val="standardContextual"/>
          </w:rPr>
          <w:tab/>
        </w:r>
        <w:r w:rsidR="00E1143D" w:rsidRPr="00C862E9">
          <w:rPr>
            <w:rStyle w:val="Hyperlink"/>
            <w:lang w:val="de-CH"/>
          </w:rPr>
          <w:t>Globale Testziele</w:t>
        </w:r>
        <w:r w:rsidR="00E1143D">
          <w:rPr>
            <w:webHidden/>
          </w:rPr>
          <w:tab/>
        </w:r>
        <w:r w:rsidR="00E1143D">
          <w:rPr>
            <w:webHidden/>
          </w:rPr>
          <w:fldChar w:fldCharType="begin"/>
        </w:r>
        <w:r w:rsidR="00E1143D">
          <w:rPr>
            <w:webHidden/>
          </w:rPr>
          <w:instrText xml:space="preserve"> PAGEREF _Toc165378914 \h </w:instrText>
        </w:r>
        <w:r w:rsidR="00E1143D">
          <w:rPr>
            <w:webHidden/>
          </w:rPr>
        </w:r>
        <w:r w:rsidR="00E1143D">
          <w:rPr>
            <w:webHidden/>
          </w:rPr>
          <w:fldChar w:fldCharType="separate"/>
        </w:r>
        <w:r w:rsidR="00E1143D">
          <w:rPr>
            <w:webHidden/>
          </w:rPr>
          <w:t>52</w:t>
        </w:r>
        <w:r w:rsidR="00E1143D">
          <w:rPr>
            <w:webHidden/>
          </w:rPr>
          <w:fldChar w:fldCharType="end"/>
        </w:r>
      </w:hyperlink>
    </w:p>
    <w:p w14:paraId="37695F1C" w14:textId="3376A7C7" w:rsidR="00E1143D" w:rsidRDefault="00000000">
      <w:pPr>
        <w:pStyle w:val="Verzeichnis3"/>
        <w:tabs>
          <w:tab w:val="left" w:pos="1920"/>
        </w:tabs>
        <w:rPr>
          <w:rFonts w:eastAsiaTheme="minorEastAsia" w:cstheme="minorBidi"/>
          <w:color w:val="auto"/>
          <w:lang w:val="de-CH"/>
          <w14:ligatures w14:val="standardContextual"/>
        </w:rPr>
      </w:pPr>
      <w:hyperlink w:anchor="_Toc165378915" w:history="1">
        <w:r w:rsidR="00E1143D" w:rsidRPr="00C862E9">
          <w:rPr>
            <w:rStyle w:val="Hyperlink"/>
            <w:lang w:val="de-CH"/>
          </w:rPr>
          <w:t>11.6.6</w:t>
        </w:r>
        <w:r w:rsidR="00E1143D">
          <w:rPr>
            <w:rFonts w:eastAsiaTheme="minorEastAsia" w:cstheme="minorBidi"/>
            <w:color w:val="auto"/>
            <w:lang w:val="de-CH"/>
            <w14:ligatures w14:val="standardContextual"/>
          </w:rPr>
          <w:tab/>
        </w:r>
        <w:r w:rsidR="00E1143D" w:rsidRPr="00C862E9">
          <w:rPr>
            <w:rStyle w:val="Hyperlink"/>
            <w:lang w:val="de-CH"/>
          </w:rPr>
          <w:t>Testmethoden</w:t>
        </w:r>
        <w:r w:rsidR="00E1143D">
          <w:rPr>
            <w:webHidden/>
          </w:rPr>
          <w:tab/>
        </w:r>
        <w:r w:rsidR="00E1143D">
          <w:rPr>
            <w:webHidden/>
          </w:rPr>
          <w:fldChar w:fldCharType="begin"/>
        </w:r>
        <w:r w:rsidR="00E1143D">
          <w:rPr>
            <w:webHidden/>
          </w:rPr>
          <w:instrText xml:space="preserve"> PAGEREF _Toc165378915 \h </w:instrText>
        </w:r>
        <w:r w:rsidR="00E1143D">
          <w:rPr>
            <w:webHidden/>
          </w:rPr>
        </w:r>
        <w:r w:rsidR="00E1143D">
          <w:rPr>
            <w:webHidden/>
          </w:rPr>
          <w:fldChar w:fldCharType="separate"/>
        </w:r>
        <w:r w:rsidR="00E1143D">
          <w:rPr>
            <w:webHidden/>
          </w:rPr>
          <w:t>53</w:t>
        </w:r>
        <w:r w:rsidR="00E1143D">
          <w:rPr>
            <w:webHidden/>
          </w:rPr>
          <w:fldChar w:fldCharType="end"/>
        </w:r>
      </w:hyperlink>
    </w:p>
    <w:p w14:paraId="60728172" w14:textId="76380049" w:rsidR="00E1143D" w:rsidRDefault="00000000">
      <w:pPr>
        <w:pStyle w:val="Verzeichnis3"/>
        <w:tabs>
          <w:tab w:val="left" w:pos="1920"/>
        </w:tabs>
        <w:rPr>
          <w:rFonts w:eastAsiaTheme="minorEastAsia" w:cstheme="minorBidi"/>
          <w:color w:val="auto"/>
          <w:lang w:val="de-CH"/>
          <w14:ligatures w14:val="standardContextual"/>
        </w:rPr>
      </w:pPr>
      <w:hyperlink w:anchor="_Toc165378916" w:history="1">
        <w:r w:rsidR="00E1143D" w:rsidRPr="00C862E9">
          <w:rPr>
            <w:rStyle w:val="Hyperlink"/>
            <w:lang w:val="de-CH"/>
          </w:rPr>
          <w:t>11.6.7</w:t>
        </w:r>
        <w:r w:rsidR="00E1143D">
          <w:rPr>
            <w:rFonts w:eastAsiaTheme="minorEastAsia" w:cstheme="minorBidi"/>
            <w:color w:val="auto"/>
            <w:lang w:val="de-CH"/>
            <w14:ligatures w14:val="standardContextual"/>
          </w:rPr>
          <w:tab/>
        </w:r>
        <w:r w:rsidR="00E1143D" w:rsidRPr="00C862E9">
          <w:rPr>
            <w:rStyle w:val="Hyperlink"/>
            <w:lang w:val="de-CH"/>
          </w:rPr>
          <w:t>Mängelklassifizierung</w:t>
        </w:r>
        <w:r w:rsidR="00E1143D">
          <w:rPr>
            <w:webHidden/>
          </w:rPr>
          <w:tab/>
        </w:r>
        <w:r w:rsidR="00E1143D">
          <w:rPr>
            <w:webHidden/>
          </w:rPr>
          <w:fldChar w:fldCharType="begin"/>
        </w:r>
        <w:r w:rsidR="00E1143D">
          <w:rPr>
            <w:webHidden/>
          </w:rPr>
          <w:instrText xml:space="preserve"> PAGEREF _Toc165378916 \h </w:instrText>
        </w:r>
        <w:r w:rsidR="00E1143D">
          <w:rPr>
            <w:webHidden/>
          </w:rPr>
        </w:r>
        <w:r w:rsidR="00E1143D">
          <w:rPr>
            <w:webHidden/>
          </w:rPr>
          <w:fldChar w:fldCharType="separate"/>
        </w:r>
        <w:r w:rsidR="00E1143D">
          <w:rPr>
            <w:webHidden/>
          </w:rPr>
          <w:t>53</w:t>
        </w:r>
        <w:r w:rsidR="00E1143D">
          <w:rPr>
            <w:webHidden/>
          </w:rPr>
          <w:fldChar w:fldCharType="end"/>
        </w:r>
      </w:hyperlink>
    </w:p>
    <w:p w14:paraId="23DCEF2C" w14:textId="0F13B4AA" w:rsidR="00E1143D" w:rsidRDefault="00000000">
      <w:pPr>
        <w:pStyle w:val="Verzeichnis3"/>
        <w:tabs>
          <w:tab w:val="left" w:pos="1920"/>
        </w:tabs>
        <w:rPr>
          <w:rFonts w:eastAsiaTheme="minorEastAsia" w:cstheme="minorBidi"/>
          <w:color w:val="auto"/>
          <w:lang w:val="de-CH"/>
          <w14:ligatures w14:val="standardContextual"/>
        </w:rPr>
      </w:pPr>
      <w:hyperlink w:anchor="_Toc165378917" w:history="1">
        <w:r w:rsidR="00E1143D" w:rsidRPr="00C862E9">
          <w:rPr>
            <w:rStyle w:val="Hyperlink"/>
            <w:lang w:val="de-CH"/>
          </w:rPr>
          <w:t>11.6.8</w:t>
        </w:r>
        <w:r w:rsidR="00E1143D">
          <w:rPr>
            <w:rFonts w:eastAsiaTheme="minorEastAsia" w:cstheme="minorBidi"/>
            <w:color w:val="auto"/>
            <w:lang w:val="de-CH"/>
            <w14:ligatures w14:val="standardContextual"/>
          </w:rPr>
          <w:tab/>
        </w:r>
        <w:r w:rsidR="00E1143D" w:rsidRPr="00C862E9">
          <w:rPr>
            <w:rStyle w:val="Hyperlink"/>
            <w:lang w:val="de-CH"/>
          </w:rPr>
          <w:t>Testfälle</w:t>
        </w:r>
        <w:r w:rsidR="00E1143D">
          <w:rPr>
            <w:webHidden/>
          </w:rPr>
          <w:tab/>
        </w:r>
        <w:r w:rsidR="00E1143D">
          <w:rPr>
            <w:webHidden/>
          </w:rPr>
          <w:fldChar w:fldCharType="begin"/>
        </w:r>
        <w:r w:rsidR="00E1143D">
          <w:rPr>
            <w:webHidden/>
          </w:rPr>
          <w:instrText xml:space="preserve"> PAGEREF _Toc165378917 \h </w:instrText>
        </w:r>
        <w:r w:rsidR="00E1143D">
          <w:rPr>
            <w:webHidden/>
          </w:rPr>
        </w:r>
        <w:r w:rsidR="00E1143D">
          <w:rPr>
            <w:webHidden/>
          </w:rPr>
          <w:fldChar w:fldCharType="separate"/>
        </w:r>
        <w:r w:rsidR="00E1143D">
          <w:rPr>
            <w:webHidden/>
          </w:rPr>
          <w:t>53</w:t>
        </w:r>
        <w:r w:rsidR="00E1143D">
          <w:rPr>
            <w:webHidden/>
          </w:rPr>
          <w:fldChar w:fldCharType="end"/>
        </w:r>
      </w:hyperlink>
    </w:p>
    <w:p w14:paraId="6DD02F04" w14:textId="3FB0BBAF" w:rsidR="00E1143D" w:rsidRDefault="00000000">
      <w:pPr>
        <w:pStyle w:val="Verzeichnis2"/>
        <w:rPr>
          <w:color w:val="auto"/>
          <w:szCs w:val="24"/>
          <w:lang w:val="de-CH"/>
          <w14:ligatures w14:val="standardContextual"/>
        </w:rPr>
      </w:pPr>
      <w:hyperlink w:anchor="_Toc165378918" w:history="1">
        <w:r w:rsidR="00E1143D" w:rsidRPr="00C862E9">
          <w:rPr>
            <w:rStyle w:val="Hyperlink"/>
            <w:lang w:val="de-CH"/>
          </w:rPr>
          <w:t>11.7</w:t>
        </w:r>
        <w:r w:rsidR="00E1143D">
          <w:rPr>
            <w:color w:val="auto"/>
            <w:szCs w:val="24"/>
            <w:lang w:val="de-CH"/>
            <w14:ligatures w14:val="standardContextual"/>
          </w:rPr>
          <w:tab/>
        </w:r>
        <w:r w:rsidR="00E1143D" w:rsidRPr="00C862E9">
          <w:rPr>
            <w:rStyle w:val="Hyperlink"/>
            <w:lang w:val="de-CH"/>
          </w:rPr>
          <w:t>Automatisierungskonzept</w:t>
        </w:r>
        <w:r w:rsidR="00E1143D">
          <w:rPr>
            <w:webHidden/>
          </w:rPr>
          <w:tab/>
        </w:r>
        <w:r w:rsidR="00E1143D">
          <w:rPr>
            <w:webHidden/>
          </w:rPr>
          <w:fldChar w:fldCharType="begin"/>
        </w:r>
        <w:r w:rsidR="00E1143D">
          <w:rPr>
            <w:webHidden/>
          </w:rPr>
          <w:instrText xml:space="preserve"> PAGEREF _Toc165378918 \h </w:instrText>
        </w:r>
        <w:r w:rsidR="00E1143D">
          <w:rPr>
            <w:webHidden/>
          </w:rPr>
        </w:r>
        <w:r w:rsidR="00E1143D">
          <w:rPr>
            <w:webHidden/>
          </w:rPr>
          <w:fldChar w:fldCharType="separate"/>
        </w:r>
        <w:r w:rsidR="00E1143D">
          <w:rPr>
            <w:webHidden/>
          </w:rPr>
          <w:t>58</w:t>
        </w:r>
        <w:r w:rsidR="00E1143D">
          <w:rPr>
            <w:webHidden/>
          </w:rPr>
          <w:fldChar w:fldCharType="end"/>
        </w:r>
      </w:hyperlink>
    </w:p>
    <w:p w14:paraId="66A8A9F5" w14:textId="0C5F80EA" w:rsidR="00E1143D" w:rsidRDefault="00000000">
      <w:pPr>
        <w:pStyle w:val="Verzeichnis2"/>
        <w:rPr>
          <w:color w:val="auto"/>
          <w:szCs w:val="24"/>
          <w:lang w:val="de-CH"/>
          <w14:ligatures w14:val="standardContextual"/>
        </w:rPr>
      </w:pPr>
      <w:hyperlink w:anchor="_Toc165378919" w:history="1">
        <w:r w:rsidR="00E1143D" w:rsidRPr="00C862E9">
          <w:rPr>
            <w:rStyle w:val="Hyperlink"/>
            <w:lang w:val="de-CH"/>
          </w:rPr>
          <w:t>11.8</w:t>
        </w:r>
        <w:r w:rsidR="00E1143D">
          <w:rPr>
            <w:color w:val="auto"/>
            <w:szCs w:val="24"/>
            <w:lang w:val="de-CH"/>
            <w14:ligatures w14:val="standardContextual"/>
          </w:rPr>
          <w:tab/>
        </w:r>
        <w:r w:rsidR="00E1143D" w:rsidRPr="00C862E9">
          <w:rPr>
            <w:rStyle w:val="Hyperlink"/>
            <w:lang w:val="de-CH"/>
          </w:rPr>
          <w:t>Phasenfreigabe Realisierung</w:t>
        </w:r>
        <w:r w:rsidR="00E1143D">
          <w:rPr>
            <w:webHidden/>
          </w:rPr>
          <w:tab/>
        </w:r>
        <w:r w:rsidR="00E1143D">
          <w:rPr>
            <w:webHidden/>
          </w:rPr>
          <w:fldChar w:fldCharType="begin"/>
        </w:r>
        <w:r w:rsidR="00E1143D">
          <w:rPr>
            <w:webHidden/>
          </w:rPr>
          <w:instrText xml:space="preserve"> PAGEREF _Toc165378919 \h </w:instrText>
        </w:r>
        <w:r w:rsidR="00E1143D">
          <w:rPr>
            <w:webHidden/>
          </w:rPr>
        </w:r>
        <w:r w:rsidR="00E1143D">
          <w:rPr>
            <w:webHidden/>
          </w:rPr>
          <w:fldChar w:fldCharType="separate"/>
        </w:r>
        <w:r w:rsidR="00E1143D">
          <w:rPr>
            <w:webHidden/>
          </w:rPr>
          <w:t>60</w:t>
        </w:r>
        <w:r w:rsidR="00E1143D">
          <w:rPr>
            <w:webHidden/>
          </w:rPr>
          <w:fldChar w:fldCharType="end"/>
        </w:r>
      </w:hyperlink>
    </w:p>
    <w:p w14:paraId="6F8CFF6E" w14:textId="54758941" w:rsidR="00E1143D" w:rsidRDefault="00000000">
      <w:pPr>
        <w:pStyle w:val="Verzeichnis1"/>
        <w:rPr>
          <w:rFonts w:eastAsiaTheme="minorEastAsia" w:cstheme="minorBidi"/>
          <w:color w:val="auto"/>
          <w:lang w:val="de-CH"/>
          <w14:ligatures w14:val="standardContextual"/>
        </w:rPr>
      </w:pPr>
      <w:hyperlink w:anchor="_Toc165378920" w:history="1">
        <w:r w:rsidR="00E1143D" w:rsidRPr="00C862E9">
          <w:rPr>
            <w:rStyle w:val="Hyperlink"/>
            <w:lang w:val="de-CH"/>
          </w:rPr>
          <w:t>12</w:t>
        </w:r>
        <w:r w:rsidR="00E1143D">
          <w:rPr>
            <w:rFonts w:eastAsiaTheme="minorEastAsia" w:cstheme="minorBidi"/>
            <w:color w:val="auto"/>
            <w:lang w:val="de-CH"/>
            <w14:ligatures w14:val="standardContextual"/>
          </w:rPr>
          <w:tab/>
        </w:r>
        <w:r w:rsidR="00E1143D" w:rsidRPr="00C862E9">
          <w:rPr>
            <w:rStyle w:val="Hyperlink"/>
            <w:lang w:val="de-CH"/>
          </w:rPr>
          <w:t>Realisierung</w:t>
        </w:r>
        <w:r w:rsidR="00E1143D">
          <w:rPr>
            <w:webHidden/>
          </w:rPr>
          <w:tab/>
        </w:r>
        <w:r w:rsidR="00E1143D">
          <w:rPr>
            <w:webHidden/>
          </w:rPr>
          <w:fldChar w:fldCharType="begin"/>
        </w:r>
        <w:r w:rsidR="00E1143D">
          <w:rPr>
            <w:webHidden/>
          </w:rPr>
          <w:instrText xml:space="preserve"> PAGEREF _Toc165378920 \h </w:instrText>
        </w:r>
        <w:r w:rsidR="00E1143D">
          <w:rPr>
            <w:webHidden/>
          </w:rPr>
        </w:r>
        <w:r w:rsidR="00E1143D">
          <w:rPr>
            <w:webHidden/>
          </w:rPr>
          <w:fldChar w:fldCharType="separate"/>
        </w:r>
        <w:r w:rsidR="00E1143D">
          <w:rPr>
            <w:webHidden/>
          </w:rPr>
          <w:t>60</w:t>
        </w:r>
        <w:r w:rsidR="00E1143D">
          <w:rPr>
            <w:webHidden/>
          </w:rPr>
          <w:fldChar w:fldCharType="end"/>
        </w:r>
      </w:hyperlink>
    </w:p>
    <w:p w14:paraId="0F302097" w14:textId="313539FC" w:rsidR="00E1143D" w:rsidRDefault="00000000">
      <w:pPr>
        <w:pStyle w:val="Verzeichnis2"/>
        <w:rPr>
          <w:color w:val="auto"/>
          <w:szCs w:val="24"/>
          <w:lang w:val="de-CH"/>
          <w14:ligatures w14:val="standardContextual"/>
        </w:rPr>
      </w:pPr>
      <w:hyperlink w:anchor="_Toc165378921" w:history="1">
        <w:r w:rsidR="00E1143D" w:rsidRPr="00C862E9">
          <w:rPr>
            <w:rStyle w:val="Hyperlink"/>
          </w:rPr>
          <w:t>12.1</w:t>
        </w:r>
        <w:r w:rsidR="00E1143D">
          <w:rPr>
            <w:color w:val="auto"/>
            <w:szCs w:val="24"/>
            <w:lang w:val="de-CH"/>
            <w14:ligatures w14:val="standardContextual"/>
          </w:rPr>
          <w:tab/>
        </w:r>
        <w:r w:rsidR="00E1143D" w:rsidRPr="00C862E9">
          <w:rPr>
            <w:rStyle w:val="Hyperlink"/>
          </w:rPr>
          <w:t>Bereitstellung der Infrastruktur mit Terraform</w:t>
        </w:r>
        <w:r w:rsidR="00E1143D">
          <w:rPr>
            <w:webHidden/>
          </w:rPr>
          <w:tab/>
        </w:r>
        <w:r w:rsidR="00E1143D">
          <w:rPr>
            <w:webHidden/>
          </w:rPr>
          <w:fldChar w:fldCharType="begin"/>
        </w:r>
        <w:r w:rsidR="00E1143D">
          <w:rPr>
            <w:webHidden/>
          </w:rPr>
          <w:instrText xml:space="preserve"> PAGEREF _Toc165378921 \h </w:instrText>
        </w:r>
        <w:r w:rsidR="00E1143D">
          <w:rPr>
            <w:webHidden/>
          </w:rPr>
        </w:r>
        <w:r w:rsidR="00E1143D">
          <w:rPr>
            <w:webHidden/>
          </w:rPr>
          <w:fldChar w:fldCharType="separate"/>
        </w:r>
        <w:r w:rsidR="00E1143D">
          <w:rPr>
            <w:webHidden/>
          </w:rPr>
          <w:t>60</w:t>
        </w:r>
        <w:r w:rsidR="00E1143D">
          <w:rPr>
            <w:webHidden/>
          </w:rPr>
          <w:fldChar w:fldCharType="end"/>
        </w:r>
      </w:hyperlink>
    </w:p>
    <w:p w14:paraId="445EFD79" w14:textId="705270B5" w:rsidR="00E1143D" w:rsidRDefault="00000000">
      <w:pPr>
        <w:pStyle w:val="Verzeichnis3"/>
        <w:tabs>
          <w:tab w:val="left" w:pos="1920"/>
        </w:tabs>
        <w:rPr>
          <w:rFonts w:eastAsiaTheme="minorEastAsia" w:cstheme="minorBidi"/>
          <w:color w:val="auto"/>
          <w:lang w:val="de-CH"/>
          <w14:ligatures w14:val="standardContextual"/>
        </w:rPr>
      </w:pPr>
      <w:hyperlink w:anchor="_Toc165378922" w:history="1">
        <w:r w:rsidR="00E1143D" w:rsidRPr="00C862E9">
          <w:rPr>
            <w:rStyle w:val="Hyperlink"/>
          </w:rPr>
          <w:t>12.1.1</w:t>
        </w:r>
        <w:r w:rsidR="00E1143D">
          <w:rPr>
            <w:rFonts w:eastAsiaTheme="minorEastAsia" w:cstheme="minorBidi"/>
            <w:color w:val="auto"/>
            <w:lang w:val="de-CH"/>
            <w14:ligatures w14:val="standardContextual"/>
          </w:rPr>
          <w:tab/>
        </w:r>
        <w:r w:rsidR="00E1143D" w:rsidRPr="00C862E9">
          <w:rPr>
            <w:rStyle w:val="Hyperlink"/>
          </w:rPr>
          <w:t>Terraform Erklärung</w:t>
        </w:r>
        <w:r w:rsidR="00E1143D">
          <w:rPr>
            <w:webHidden/>
          </w:rPr>
          <w:tab/>
        </w:r>
        <w:r w:rsidR="00E1143D">
          <w:rPr>
            <w:webHidden/>
          </w:rPr>
          <w:fldChar w:fldCharType="begin"/>
        </w:r>
        <w:r w:rsidR="00E1143D">
          <w:rPr>
            <w:webHidden/>
          </w:rPr>
          <w:instrText xml:space="preserve"> PAGEREF _Toc165378922 \h </w:instrText>
        </w:r>
        <w:r w:rsidR="00E1143D">
          <w:rPr>
            <w:webHidden/>
          </w:rPr>
        </w:r>
        <w:r w:rsidR="00E1143D">
          <w:rPr>
            <w:webHidden/>
          </w:rPr>
          <w:fldChar w:fldCharType="separate"/>
        </w:r>
        <w:r w:rsidR="00E1143D">
          <w:rPr>
            <w:webHidden/>
          </w:rPr>
          <w:t>60</w:t>
        </w:r>
        <w:r w:rsidR="00E1143D">
          <w:rPr>
            <w:webHidden/>
          </w:rPr>
          <w:fldChar w:fldCharType="end"/>
        </w:r>
      </w:hyperlink>
    </w:p>
    <w:p w14:paraId="0B2EE2C7" w14:textId="1AA4D19D" w:rsidR="00E1143D" w:rsidRDefault="00000000">
      <w:pPr>
        <w:pStyle w:val="Verzeichnis3"/>
        <w:tabs>
          <w:tab w:val="left" w:pos="1920"/>
        </w:tabs>
        <w:rPr>
          <w:rFonts w:eastAsiaTheme="minorEastAsia" w:cstheme="minorBidi"/>
          <w:color w:val="auto"/>
          <w:lang w:val="de-CH"/>
          <w14:ligatures w14:val="standardContextual"/>
        </w:rPr>
      </w:pPr>
      <w:hyperlink w:anchor="_Toc165378923" w:history="1">
        <w:r w:rsidR="00E1143D" w:rsidRPr="00C862E9">
          <w:rPr>
            <w:rStyle w:val="Hyperlink"/>
          </w:rPr>
          <w:t>12.1.2</w:t>
        </w:r>
        <w:r w:rsidR="00E1143D">
          <w:rPr>
            <w:rFonts w:eastAsiaTheme="minorEastAsia" w:cstheme="minorBidi"/>
            <w:color w:val="auto"/>
            <w:lang w:val="de-CH"/>
            <w14:ligatures w14:val="standardContextual"/>
          </w:rPr>
          <w:tab/>
        </w:r>
        <w:r w:rsidR="00E1143D" w:rsidRPr="00C862E9">
          <w:rPr>
            <w:rStyle w:val="Hyperlink"/>
          </w:rPr>
          <w:t>Einrichten der Entwicklungsumgebung</w:t>
        </w:r>
        <w:r w:rsidR="00E1143D">
          <w:rPr>
            <w:webHidden/>
          </w:rPr>
          <w:tab/>
        </w:r>
        <w:r w:rsidR="00E1143D">
          <w:rPr>
            <w:webHidden/>
          </w:rPr>
          <w:fldChar w:fldCharType="begin"/>
        </w:r>
        <w:r w:rsidR="00E1143D">
          <w:rPr>
            <w:webHidden/>
          </w:rPr>
          <w:instrText xml:space="preserve"> PAGEREF _Toc165378923 \h </w:instrText>
        </w:r>
        <w:r w:rsidR="00E1143D">
          <w:rPr>
            <w:webHidden/>
          </w:rPr>
        </w:r>
        <w:r w:rsidR="00E1143D">
          <w:rPr>
            <w:webHidden/>
          </w:rPr>
          <w:fldChar w:fldCharType="separate"/>
        </w:r>
        <w:r w:rsidR="00E1143D">
          <w:rPr>
            <w:webHidden/>
          </w:rPr>
          <w:t>61</w:t>
        </w:r>
        <w:r w:rsidR="00E1143D">
          <w:rPr>
            <w:webHidden/>
          </w:rPr>
          <w:fldChar w:fldCharType="end"/>
        </w:r>
      </w:hyperlink>
    </w:p>
    <w:p w14:paraId="20BE9B46" w14:textId="1CF59B33" w:rsidR="00E1143D" w:rsidRDefault="00000000">
      <w:pPr>
        <w:pStyle w:val="Verzeichnis3"/>
        <w:tabs>
          <w:tab w:val="left" w:pos="1920"/>
        </w:tabs>
        <w:rPr>
          <w:rFonts w:eastAsiaTheme="minorEastAsia" w:cstheme="minorBidi"/>
          <w:color w:val="auto"/>
          <w:lang w:val="de-CH"/>
          <w14:ligatures w14:val="standardContextual"/>
        </w:rPr>
      </w:pPr>
      <w:hyperlink w:anchor="_Toc165378924" w:history="1">
        <w:r w:rsidR="00E1143D" w:rsidRPr="00C862E9">
          <w:rPr>
            <w:rStyle w:val="Hyperlink"/>
            <w:lang w:val="de-CH"/>
          </w:rPr>
          <w:t>12.1.3</w:t>
        </w:r>
        <w:r w:rsidR="00E1143D">
          <w:rPr>
            <w:rFonts w:eastAsiaTheme="minorEastAsia" w:cstheme="minorBidi"/>
            <w:color w:val="auto"/>
            <w:lang w:val="de-CH"/>
            <w14:ligatures w14:val="standardContextual"/>
          </w:rPr>
          <w:tab/>
        </w:r>
        <w:r w:rsidR="00E1143D" w:rsidRPr="00C862E9">
          <w:rPr>
            <w:rStyle w:val="Hyperlink"/>
            <w:lang w:val="de-CH"/>
          </w:rPr>
          <w:t>Zugang zu AWS</w:t>
        </w:r>
        <w:r w:rsidR="00E1143D">
          <w:rPr>
            <w:webHidden/>
          </w:rPr>
          <w:tab/>
        </w:r>
        <w:r w:rsidR="00E1143D">
          <w:rPr>
            <w:webHidden/>
          </w:rPr>
          <w:fldChar w:fldCharType="begin"/>
        </w:r>
        <w:r w:rsidR="00E1143D">
          <w:rPr>
            <w:webHidden/>
          </w:rPr>
          <w:instrText xml:space="preserve"> PAGEREF _Toc165378924 \h </w:instrText>
        </w:r>
        <w:r w:rsidR="00E1143D">
          <w:rPr>
            <w:webHidden/>
          </w:rPr>
        </w:r>
        <w:r w:rsidR="00E1143D">
          <w:rPr>
            <w:webHidden/>
          </w:rPr>
          <w:fldChar w:fldCharType="separate"/>
        </w:r>
        <w:r w:rsidR="00E1143D">
          <w:rPr>
            <w:webHidden/>
          </w:rPr>
          <w:t>62</w:t>
        </w:r>
        <w:r w:rsidR="00E1143D">
          <w:rPr>
            <w:webHidden/>
          </w:rPr>
          <w:fldChar w:fldCharType="end"/>
        </w:r>
      </w:hyperlink>
    </w:p>
    <w:p w14:paraId="4B57A1FF" w14:textId="15D7ABF6" w:rsidR="00E1143D" w:rsidRDefault="00000000">
      <w:pPr>
        <w:pStyle w:val="Verzeichnis3"/>
        <w:tabs>
          <w:tab w:val="left" w:pos="1920"/>
        </w:tabs>
        <w:rPr>
          <w:rFonts w:eastAsiaTheme="minorEastAsia" w:cstheme="minorBidi"/>
          <w:color w:val="auto"/>
          <w:lang w:val="de-CH"/>
          <w14:ligatures w14:val="standardContextual"/>
        </w:rPr>
      </w:pPr>
      <w:hyperlink w:anchor="_Toc165378925" w:history="1">
        <w:r w:rsidR="00E1143D" w:rsidRPr="00C862E9">
          <w:rPr>
            <w:rStyle w:val="Hyperlink"/>
            <w:lang w:val="de-CH"/>
          </w:rPr>
          <w:t>12.1.4</w:t>
        </w:r>
        <w:r w:rsidR="00E1143D">
          <w:rPr>
            <w:rFonts w:eastAsiaTheme="minorEastAsia" w:cstheme="minorBidi"/>
            <w:color w:val="auto"/>
            <w:lang w:val="de-CH"/>
            <w14:ligatures w14:val="standardContextual"/>
          </w:rPr>
          <w:tab/>
        </w:r>
        <w:r w:rsidR="00E1143D" w:rsidRPr="00C862E9">
          <w:rPr>
            <w:rStyle w:val="Hyperlink"/>
            <w:lang w:val="de-CH"/>
          </w:rPr>
          <w:t>Bereitstellung der AWS Services mit Terraform</w:t>
        </w:r>
        <w:r w:rsidR="00E1143D">
          <w:rPr>
            <w:webHidden/>
          </w:rPr>
          <w:tab/>
        </w:r>
        <w:r w:rsidR="00E1143D">
          <w:rPr>
            <w:webHidden/>
          </w:rPr>
          <w:fldChar w:fldCharType="begin"/>
        </w:r>
        <w:r w:rsidR="00E1143D">
          <w:rPr>
            <w:webHidden/>
          </w:rPr>
          <w:instrText xml:space="preserve"> PAGEREF _Toc165378925 \h </w:instrText>
        </w:r>
        <w:r w:rsidR="00E1143D">
          <w:rPr>
            <w:webHidden/>
          </w:rPr>
        </w:r>
        <w:r w:rsidR="00E1143D">
          <w:rPr>
            <w:webHidden/>
          </w:rPr>
          <w:fldChar w:fldCharType="separate"/>
        </w:r>
        <w:r w:rsidR="00E1143D">
          <w:rPr>
            <w:webHidden/>
          </w:rPr>
          <w:t>63</w:t>
        </w:r>
        <w:r w:rsidR="00E1143D">
          <w:rPr>
            <w:webHidden/>
          </w:rPr>
          <w:fldChar w:fldCharType="end"/>
        </w:r>
      </w:hyperlink>
    </w:p>
    <w:p w14:paraId="7BEE9E1B" w14:textId="1D2A43EC" w:rsidR="00E1143D" w:rsidRDefault="00000000">
      <w:pPr>
        <w:pStyle w:val="Verzeichnis3"/>
        <w:tabs>
          <w:tab w:val="left" w:pos="1920"/>
        </w:tabs>
        <w:rPr>
          <w:rFonts w:eastAsiaTheme="minorEastAsia" w:cstheme="minorBidi"/>
          <w:color w:val="auto"/>
          <w:lang w:val="de-CH"/>
          <w14:ligatures w14:val="standardContextual"/>
        </w:rPr>
      </w:pPr>
      <w:hyperlink w:anchor="_Toc165378926" w:history="1">
        <w:r w:rsidR="00E1143D" w:rsidRPr="00C862E9">
          <w:rPr>
            <w:rStyle w:val="Hyperlink"/>
          </w:rPr>
          <w:t>12.1.5</w:t>
        </w:r>
        <w:r w:rsidR="00E1143D">
          <w:rPr>
            <w:rFonts w:eastAsiaTheme="minorEastAsia" w:cstheme="minorBidi"/>
            <w:color w:val="auto"/>
            <w:lang w:val="de-CH"/>
            <w14:ligatures w14:val="standardContextual"/>
          </w:rPr>
          <w:tab/>
        </w:r>
        <w:r w:rsidR="00E1143D" w:rsidRPr="00C862E9">
          <w:rPr>
            <w:rStyle w:val="Hyperlink"/>
            <w:lang w:val="de-CH"/>
          </w:rPr>
          <w:t>Bereitstellung des EKS über Terraform</w:t>
        </w:r>
        <w:r w:rsidR="00E1143D">
          <w:rPr>
            <w:webHidden/>
          </w:rPr>
          <w:tab/>
        </w:r>
        <w:r w:rsidR="00E1143D">
          <w:rPr>
            <w:webHidden/>
          </w:rPr>
          <w:fldChar w:fldCharType="begin"/>
        </w:r>
        <w:r w:rsidR="00E1143D">
          <w:rPr>
            <w:webHidden/>
          </w:rPr>
          <w:instrText xml:space="preserve"> PAGEREF _Toc165378926 \h </w:instrText>
        </w:r>
        <w:r w:rsidR="00E1143D">
          <w:rPr>
            <w:webHidden/>
          </w:rPr>
        </w:r>
        <w:r w:rsidR="00E1143D">
          <w:rPr>
            <w:webHidden/>
          </w:rPr>
          <w:fldChar w:fldCharType="separate"/>
        </w:r>
        <w:r w:rsidR="00E1143D">
          <w:rPr>
            <w:webHidden/>
          </w:rPr>
          <w:t>68</w:t>
        </w:r>
        <w:r w:rsidR="00E1143D">
          <w:rPr>
            <w:webHidden/>
          </w:rPr>
          <w:fldChar w:fldCharType="end"/>
        </w:r>
      </w:hyperlink>
    </w:p>
    <w:p w14:paraId="0C347649" w14:textId="6738B07E" w:rsidR="00E1143D" w:rsidRDefault="00000000">
      <w:pPr>
        <w:pStyle w:val="Verzeichnis3"/>
        <w:tabs>
          <w:tab w:val="left" w:pos="1920"/>
        </w:tabs>
        <w:rPr>
          <w:rFonts w:eastAsiaTheme="minorEastAsia" w:cstheme="minorBidi"/>
          <w:color w:val="auto"/>
          <w:lang w:val="de-CH"/>
          <w14:ligatures w14:val="standardContextual"/>
        </w:rPr>
      </w:pPr>
      <w:hyperlink w:anchor="_Toc165378927" w:history="1">
        <w:r w:rsidR="00E1143D" w:rsidRPr="00C862E9">
          <w:rPr>
            <w:rStyle w:val="Hyperlink"/>
            <w:lang w:val="de-CH"/>
          </w:rPr>
          <w:t>12.1.6</w:t>
        </w:r>
        <w:r w:rsidR="00E1143D">
          <w:rPr>
            <w:rFonts w:eastAsiaTheme="minorEastAsia" w:cstheme="minorBidi"/>
            <w:color w:val="auto"/>
            <w:lang w:val="de-CH"/>
            <w14:ligatures w14:val="standardContextual"/>
          </w:rPr>
          <w:tab/>
        </w:r>
        <w:r w:rsidR="00E1143D" w:rsidRPr="00C862E9">
          <w:rPr>
            <w:rStyle w:val="Hyperlink"/>
            <w:lang w:val="de-CH"/>
          </w:rPr>
          <w:t>Bereitstellung der EKS internen Ressourcen über Terraform</w:t>
        </w:r>
        <w:r w:rsidR="00E1143D">
          <w:rPr>
            <w:webHidden/>
          </w:rPr>
          <w:tab/>
        </w:r>
        <w:r w:rsidR="00E1143D">
          <w:rPr>
            <w:webHidden/>
          </w:rPr>
          <w:fldChar w:fldCharType="begin"/>
        </w:r>
        <w:r w:rsidR="00E1143D">
          <w:rPr>
            <w:webHidden/>
          </w:rPr>
          <w:instrText xml:space="preserve"> PAGEREF _Toc165378927 \h </w:instrText>
        </w:r>
        <w:r w:rsidR="00E1143D">
          <w:rPr>
            <w:webHidden/>
          </w:rPr>
        </w:r>
        <w:r w:rsidR="00E1143D">
          <w:rPr>
            <w:webHidden/>
          </w:rPr>
          <w:fldChar w:fldCharType="separate"/>
        </w:r>
        <w:r w:rsidR="00E1143D">
          <w:rPr>
            <w:webHidden/>
          </w:rPr>
          <w:t>77</w:t>
        </w:r>
        <w:r w:rsidR="00E1143D">
          <w:rPr>
            <w:webHidden/>
          </w:rPr>
          <w:fldChar w:fldCharType="end"/>
        </w:r>
      </w:hyperlink>
    </w:p>
    <w:p w14:paraId="53AA8764" w14:textId="5B8D06A5" w:rsidR="00E1143D" w:rsidRDefault="00000000">
      <w:pPr>
        <w:pStyle w:val="Verzeichnis3"/>
        <w:tabs>
          <w:tab w:val="left" w:pos="1920"/>
        </w:tabs>
        <w:rPr>
          <w:rFonts w:eastAsiaTheme="minorEastAsia" w:cstheme="minorBidi"/>
          <w:color w:val="auto"/>
          <w:lang w:val="de-CH"/>
          <w14:ligatures w14:val="standardContextual"/>
        </w:rPr>
      </w:pPr>
      <w:hyperlink w:anchor="_Toc165378928" w:history="1">
        <w:r w:rsidR="00E1143D" w:rsidRPr="00C862E9">
          <w:rPr>
            <w:rStyle w:val="Hyperlink"/>
          </w:rPr>
          <w:t>12.1.7</w:t>
        </w:r>
        <w:r w:rsidR="00E1143D">
          <w:rPr>
            <w:rFonts w:eastAsiaTheme="minorEastAsia" w:cstheme="minorBidi"/>
            <w:color w:val="auto"/>
            <w:lang w:val="de-CH"/>
            <w14:ligatures w14:val="standardContextual"/>
          </w:rPr>
          <w:tab/>
        </w:r>
        <w:r w:rsidR="00E1143D" w:rsidRPr="00C862E9">
          <w:rPr>
            <w:rStyle w:val="Hyperlink"/>
          </w:rPr>
          <w:t>Deployment der Infrastruktur durch Terraform</w:t>
        </w:r>
        <w:r w:rsidR="00E1143D">
          <w:rPr>
            <w:webHidden/>
          </w:rPr>
          <w:tab/>
        </w:r>
        <w:r w:rsidR="00E1143D">
          <w:rPr>
            <w:webHidden/>
          </w:rPr>
          <w:fldChar w:fldCharType="begin"/>
        </w:r>
        <w:r w:rsidR="00E1143D">
          <w:rPr>
            <w:webHidden/>
          </w:rPr>
          <w:instrText xml:space="preserve"> PAGEREF _Toc165378928 \h </w:instrText>
        </w:r>
        <w:r w:rsidR="00E1143D">
          <w:rPr>
            <w:webHidden/>
          </w:rPr>
        </w:r>
        <w:r w:rsidR="00E1143D">
          <w:rPr>
            <w:webHidden/>
          </w:rPr>
          <w:fldChar w:fldCharType="separate"/>
        </w:r>
        <w:r w:rsidR="00E1143D">
          <w:rPr>
            <w:webHidden/>
          </w:rPr>
          <w:t>82</w:t>
        </w:r>
        <w:r w:rsidR="00E1143D">
          <w:rPr>
            <w:webHidden/>
          </w:rPr>
          <w:fldChar w:fldCharType="end"/>
        </w:r>
      </w:hyperlink>
    </w:p>
    <w:p w14:paraId="5018DBFF" w14:textId="70E83A49" w:rsidR="00E1143D" w:rsidRDefault="00000000">
      <w:pPr>
        <w:pStyle w:val="Verzeichnis2"/>
        <w:rPr>
          <w:color w:val="auto"/>
          <w:szCs w:val="24"/>
          <w:lang w:val="de-CH"/>
          <w14:ligatures w14:val="standardContextual"/>
        </w:rPr>
      </w:pPr>
      <w:hyperlink w:anchor="_Toc165378929" w:history="1">
        <w:r w:rsidR="00E1143D" w:rsidRPr="00C862E9">
          <w:rPr>
            <w:rStyle w:val="Hyperlink"/>
          </w:rPr>
          <w:t>12.2</w:t>
        </w:r>
        <w:r w:rsidR="00E1143D">
          <w:rPr>
            <w:color w:val="auto"/>
            <w:szCs w:val="24"/>
            <w:lang w:val="de-CH"/>
            <w14:ligatures w14:val="standardContextual"/>
          </w:rPr>
          <w:tab/>
        </w:r>
        <w:r w:rsidR="00E1143D" w:rsidRPr="00C862E9">
          <w:rPr>
            <w:rStyle w:val="Hyperlink"/>
          </w:rPr>
          <w:t>Erstellen des CloudWatch Dashboards</w:t>
        </w:r>
        <w:r w:rsidR="00E1143D">
          <w:rPr>
            <w:webHidden/>
          </w:rPr>
          <w:tab/>
        </w:r>
        <w:r w:rsidR="00E1143D">
          <w:rPr>
            <w:webHidden/>
          </w:rPr>
          <w:fldChar w:fldCharType="begin"/>
        </w:r>
        <w:r w:rsidR="00E1143D">
          <w:rPr>
            <w:webHidden/>
          </w:rPr>
          <w:instrText xml:space="preserve"> PAGEREF _Toc165378929 \h </w:instrText>
        </w:r>
        <w:r w:rsidR="00E1143D">
          <w:rPr>
            <w:webHidden/>
          </w:rPr>
        </w:r>
        <w:r w:rsidR="00E1143D">
          <w:rPr>
            <w:webHidden/>
          </w:rPr>
          <w:fldChar w:fldCharType="separate"/>
        </w:r>
        <w:r w:rsidR="00E1143D">
          <w:rPr>
            <w:webHidden/>
          </w:rPr>
          <w:t>87</w:t>
        </w:r>
        <w:r w:rsidR="00E1143D">
          <w:rPr>
            <w:webHidden/>
          </w:rPr>
          <w:fldChar w:fldCharType="end"/>
        </w:r>
      </w:hyperlink>
    </w:p>
    <w:p w14:paraId="64BCA937" w14:textId="71F9F4F0" w:rsidR="00E1143D" w:rsidRDefault="00000000">
      <w:pPr>
        <w:pStyle w:val="Verzeichnis3"/>
        <w:tabs>
          <w:tab w:val="left" w:pos="1920"/>
        </w:tabs>
        <w:rPr>
          <w:rFonts w:eastAsiaTheme="minorEastAsia" w:cstheme="minorBidi"/>
          <w:color w:val="auto"/>
          <w:lang w:val="de-CH"/>
          <w14:ligatures w14:val="standardContextual"/>
        </w:rPr>
      </w:pPr>
      <w:hyperlink w:anchor="_Toc165378930" w:history="1">
        <w:r w:rsidR="00E1143D" w:rsidRPr="00C862E9">
          <w:rPr>
            <w:rStyle w:val="Hyperlink"/>
          </w:rPr>
          <w:t>12.2.1</w:t>
        </w:r>
        <w:r w:rsidR="00E1143D">
          <w:rPr>
            <w:rFonts w:eastAsiaTheme="minorEastAsia" w:cstheme="minorBidi"/>
            <w:color w:val="auto"/>
            <w:lang w:val="de-CH"/>
            <w14:ligatures w14:val="standardContextual"/>
          </w:rPr>
          <w:tab/>
        </w:r>
        <w:r w:rsidR="00E1143D" w:rsidRPr="00C862E9">
          <w:rPr>
            <w:rStyle w:val="Hyperlink"/>
          </w:rPr>
          <w:t>Erklärung CloudWatch:</w:t>
        </w:r>
        <w:r w:rsidR="00E1143D">
          <w:rPr>
            <w:webHidden/>
          </w:rPr>
          <w:tab/>
        </w:r>
        <w:r w:rsidR="00E1143D">
          <w:rPr>
            <w:webHidden/>
          </w:rPr>
          <w:fldChar w:fldCharType="begin"/>
        </w:r>
        <w:r w:rsidR="00E1143D">
          <w:rPr>
            <w:webHidden/>
          </w:rPr>
          <w:instrText xml:space="preserve"> PAGEREF _Toc165378930 \h </w:instrText>
        </w:r>
        <w:r w:rsidR="00E1143D">
          <w:rPr>
            <w:webHidden/>
          </w:rPr>
        </w:r>
        <w:r w:rsidR="00E1143D">
          <w:rPr>
            <w:webHidden/>
          </w:rPr>
          <w:fldChar w:fldCharType="separate"/>
        </w:r>
        <w:r w:rsidR="00E1143D">
          <w:rPr>
            <w:webHidden/>
          </w:rPr>
          <w:t>87</w:t>
        </w:r>
        <w:r w:rsidR="00E1143D">
          <w:rPr>
            <w:webHidden/>
          </w:rPr>
          <w:fldChar w:fldCharType="end"/>
        </w:r>
      </w:hyperlink>
    </w:p>
    <w:p w14:paraId="34B48C2E" w14:textId="767CB458" w:rsidR="00E1143D" w:rsidRDefault="00000000">
      <w:pPr>
        <w:pStyle w:val="Verzeichnis3"/>
        <w:tabs>
          <w:tab w:val="left" w:pos="1920"/>
        </w:tabs>
        <w:rPr>
          <w:rFonts w:eastAsiaTheme="minorEastAsia" w:cstheme="minorBidi"/>
          <w:color w:val="auto"/>
          <w:lang w:val="de-CH"/>
          <w14:ligatures w14:val="standardContextual"/>
        </w:rPr>
      </w:pPr>
      <w:hyperlink w:anchor="_Toc165378931" w:history="1">
        <w:r w:rsidR="00E1143D" w:rsidRPr="00C862E9">
          <w:rPr>
            <w:rStyle w:val="Hyperlink"/>
            <w:lang w:val="en-US"/>
          </w:rPr>
          <w:t>12.2.2</w:t>
        </w:r>
        <w:r w:rsidR="00E1143D">
          <w:rPr>
            <w:rFonts w:eastAsiaTheme="minorEastAsia" w:cstheme="minorBidi"/>
            <w:color w:val="auto"/>
            <w:lang w:val="de-CH"/>
            <w14:ligatures w14:val="standardContextual"/>
          </w:rPr>
          <w:tab/>
        </w:r>
        <w:r w:rsidR="00E1143D" w:rsidRPr="00C862E9">
          <w:rPr>
            <w:rStyle w:val="Hyperlink"/>
            <w:lang w:val="en-US"/>
          </w:rPr>
          <w:t>Installation CloudWatch Observability Add-On</w:t>
        </w:r>
        <w:r w:rsidR="00E1143D">
          <w:rPr>
            <w:webHidden/>
          </w:rPr>
          <w:tab/>
        </w:r>
        <w:r w:rsidR="00E1143D">
          <w:rPr>
            <w:webHidden/>
          </w:rPr>
          <w:fldChar w:fldCharType="begin"/>
        </w:r>
        <w:r w:rsidR="00E1143D">
          <w:rPr>
            <w:webHidden/>
          </w:rPr>
          <w:instrText xml:space="preserve"> PAGEREF _Toc165378931 \h </w:instrText>
        </w:r>
        <w:r w:rsidR="00E1143D">
          <w:rPr>
            <w:webHidden/>
          </w:rPr>
        </w:r>
        <w:r w:rsidR="00E1143D">
          <w:rPr>
            <w:webHidden/>
          </w:rPr>
          <w:fldChar w:fldCharType="separate"/>
        </w:r>
        <w:r w:rsidR="00E1143D">
          <w:rPr>
            <w:webHidden/>
          </w:rPr>
          <w:t>88</w:t>
        </w:r>
        <w:r w:rsidR="00E1143D">
          <w:rPr>
            <w:webHidden/>
          </w:rPr>
          <w:fldChar w:fldCharType="end"/>
        </w:r>
      </w:hyperlink>
    </w:p>
    <w:p w14:paraId="0D729B74" w14:textId="6AF22CB8" w:rsidR="00E1143D" w:rsidRDefault="00000000">
      <w:pPr>
        <w:pStyle w:val="Verzeichnis3"/>
        <w:tabs>
          <w:tab w:val="left" w:pos="1920"/>
        </w:tabs>
        <w:rPr>
          <w:rFonts w:eastAsiaTheme="minorEastAsia" w:cstheme="minorBidi"/>
          <w:color w:val="auto"/>
          <w:lang w:val="de-CH"/>
          <w14:ligatures w14:val="standardContextual"/>
        </w:rPr>
      </w:pPr>
      <w:hyperlink w:anchor="_Toc165378932" w:history="1">
        <w:r w:rsidR="00E1143D" w:rsidRPr="00C862E9">
          <w:rPr>
            <w:rStyle w:val="Hyperlink"/>
            <w:lang w:val="en-US"/>
          </w:rPr>
          <w:t>12.2.3</w:t>
        </w:r>
        <w:r w:rsidR="00E1143D">
          <w:rPr>
            <w:rFonts w:eastAsiaTheme="minorEastAsia" w:cstheme="minorBidi"/>
            <w:color w:val="auto"/>
            <w:lang w:val="de-CH"/>
            <w14:ligatures w14:val="standardContextual"/>
          </w:rPr>
          <w:tab/>
        </w:r>
        <w:r w:rsidR="00E1143D" w:rsidRPr="00C862E9">
          <w:rPr>
            <w:rStyle w:val="Hyperlink"/>
            <w:lang w:val="en-US"/>
          </w:rPr>
          <w:t>Dashboard mit CloudWatch Container Insights</w:t>
        </w:r>
        <w:r w:rsidR="00E1143D">
          <w:rPr>
            <w:webHidden/>
          </w:rPr>
          <w:tab/>
        </w:r>
        <w:r w:rsidR="00E1143D">
          <w:rPr>
            <w:webHidden/>
          </w:rPr>
          <w:fldChar w:fldCharType="begin"/>
        </w:r>
        <w:r w:rsidR="00E1143D">
          <w:rPr>
            <w:webHidden/>
          </w:rPr>
          <w:instrText xml:space="preserve"> PAGEREF _Toc165378932 \h </w:instrText>
        </w:r>
        <w:r w:rsidR="00E1143D">
          <w:rPr>
            <w:webHidden/>
          </w:rPr>
        </w:r>
        <w:r w:rsidR="00E1143D">
          <w:rPr>
            <w:webHidden/>
          </w:rPr>
          <w:fldChar w:fldCharType="separate"/>
        </w:r>
        <w:r w:rsidR="00E1143D">
          <w:rPr>
            <w:webHidden/>
          </w:rPr>
          <w:t>89</w:t>
        </w:r>
        <w:r w:rsidR="00E1143D">
          <w:rPr>
            <w:webHidden/>
          </w:rPr>
          <w:fldChar w:fldCharType="end"/>
        </w:r>
      </w:hyperlink>
    </w:p>
    <w:p w14:paraId="00C26359" w14:textId="1AA8EF52" w:rsidR="00E1143D" w:rsidRDefault="00000000">
      <w:pPr>
        <w:pStyle w:val="Verzeichnis2"/>
        <w:rPr>
          <w:color w:val="auto"/>
          <w:szCs w:val="24"/>
          <w:lang w:val="de-CH"/>
          <w14:ligatures w14:val="standardContextual"/>
        </w:rPr>
      </w:pPr>
      <w:hyperlink w:anchor="_Toc165378933" w:history="1">
        <w:r w:rsidR="00E1143D" w:rsidRPr="00C862E9">
          <w:rPr>
            <w:rStyle w:val="Hyperlink"/>
            <w:lang w:val="de-CH"/>
          </w:rPr>
          <w:t>12.3</w:t>
        </w:r>
        <w:r w:rsidR="00E1143D">
          <w:rPr>
            <w:color w:val="auto"/>
            <w:szCs w:val="24"/>
            <w:lang w:val="de-CH"/>
            <w14:ligatures w14:val="standardContextual"/>
          </w:rPr>
          <w:tab/>
        </w:r>
        <w:r w:rsidR="00E1143D" w:rsidRPr="00C862E9">
          <w:rPr>
            <w:rStyle w:val="Hyperlink"/>
            <w:lang w:val="de-CH"/>
          </w:rPr>
          <w:t>Installation von Chaos-Mesh mit Helm</w:t>
        </w:r>
        <w:r w:rsidR="00E1143D">
          <w:rPr>
            <w:webHidden/>
          </w:rPr>
          <w:tab/>
        </w:r>
        <w:r w:rsidR="00E1143D">
          <w:rPr>
            <w:webHidden/>
          </w:rPr>
          <w:fldChar w:fldCharType="begin"/>
        </w:r>
        <w:r w:rsidR="00E1143D">
          <w:rPr>
            <w:webHidden/>
          </w:rPr>
          <w:instrText xml:space="preserve"> PAGEREF _Toc165378933 \h </w:instrText>
        </w:r>
        <w:r w:rsidR="00E1143D">
          <w:rPr>
            <w:webHidden/>
          </w:rPr>
        </w:r>
        <w:r w:rsidR="00E1143D">
          <w:rPr>
            <w:webHidden/>
          </w:rPr>
          <w:fldChar w:fldCharType="separate"/>
        </w:r>
        <w:r w:rsidR="00E1143D">
          <w:rPr>
            <w:webHidden/>
          </w:rPr>
          <w:t>92</w:t>
        </w:r>
        <w:r w:rsidR="00E1143D">
          <w:rPr>
            <w:webHidden/>
          </w:rPr>
          <w:fldChar w:fldCharType="end"/>
        </w:r>
      </w:hyperlink>
    </w:p>
    <w:p w14:paraId="3C69F545" w14:textId="71C8A803" w:rsidR="00E1143D" w:rsidRDefault="00000000">
      <w:pPr>
        <w:pStyle w:val="Verzeichnis3"/>
        <w:tabs>
          <w:tab w:val="left" w:pos="1920"/>
        </w:tabs>
        <w:rPr>
          <w:rFonts w:eastAsiaTheme="minorEastAsia" w:cstheme="minorBidi"/>
          <w:color w:val="auto"/>
          <w:lang w:val="de-CH"/>
          <w14:ligatures w14:val="standardContextual"/>
        </w:rPr>
      </w:pPr>
      <w:hyperlink w:anchor="_Toc165378934" w:history="1">
        <w:r w:rsidR="00E1143D" w:rsidRPr="00C862E9">
          <w:rPr>
            <w:rStyle w:val="Hyperlink"/>
            <w:lang w:val="de-CH"/>
          </w:rPr>
          <w:t>12.3.1</w:t>
        </w:r>
        <w:r w:rsidR="00E1143D">
          <w:rPr>
            <w:rFonts w:eastAsiaTheme="minorEastAsia" w:cstheme="minorBidi"/>
            <w:color w:val="auto"/>
            <w:lang w:val="de-CH"/>
            <w14:ligatures w14:val="standardContextual"/>
          </w:rPr>
          <w:tab/>
        </w:r>
        <w:r w:rsidR="00E1143D" w:rsidRPr="00C862E9">
          <w:rPr>
            <w:rStyle w:val="Hyperlink"/>
            <w:lang w:val="de-CH"/>
          </w:rPr>
          <w:t>Screenshots der Installation von Chaos Mesh mit Helm</w:t>
        </w:r>
        <w:r w:rsidR="00E1143D">
          <w:rPr>
            <w:webHidden/>
          </w:rPr>
          <w:tab/>
        </w:r>
        <w:r w:rsidR="00E1143D">
          <w:rPr>
            <w:webHidden/>
          </w:rPr>
          <w:fldChar w:fldCharType="begin"/>
        </w:r>
        <w:r w:rsidR="00E1143D">
          <w:rPr>
            <w:webHidden/>
          </w:rPr>
          <w:instrText xml:space="preserve"> PAGEREF _Toc165378934 \h </w:instrText>
        </w:r>
        <w:r w:rsidR="00E1143D">
          <w:rPr>
            <w:webHidden/>
          </w:rPr>
        </w:r>
        <w:r w:rsidR="00E1143D">
          <w:rPr>
            <w:webHidden/>
          </w:rPr>
          <w:fldChar w:fldCharType="separate"/>
        </w:r>
        <w:r w:rsidR="00E1143D">
          <w:rPr>
            <w:webHidden/>
          </w:rPr>
          <w:t>92</w:t>
        </w:r>
        <w:r w:rsidR="00E1143D">
          <w:rPr>
            <w:webHidden/>
          </w:rPr>
          <w:fldChar w:fldCharType="end"/>
        </w:r>
      </w:hyperlink>
    </w:p>
    <w:p w14:paraId="47F32ACA" w14:textId="36FF8575" w:rsidR="00E1143D" w:rsidRDefault="00000000">
      <w:pPr>
        <w:pStyle w:val="Verzeichnis3"/>
        <w:tabs>
          <w:tab w:val="left" w:pos="1920"/>
        </w:tabs>
        <w:rPr>
          <w:rFonts w:eastAsiaTheme="minorEastAsia" w:cstheme="minorBidi"/>
          <w:color w:val="auto"/>
          <w:lang w:val="de-CH"/>
          <w14:ligatures w14:val="standardContextual"/>
        </w:rPr>
      </w:pPr>
      <w:hyperlink w:anchor="_Toc165378935" w:history="1">
        <w:r w:rsidR="00E1143D" w:rsidRPr="00C862E9">
          <w:rPr>
            <w:rStyle w:val="Hyperlink"/>
          </w:rPr>
          <w:t>12.3.2</w:t>
        </w:r>
        <w:r w:rsidR="00E1143D">
          <w:rPr>
            <w:rFonts w:eastAsiaTheme="minorEastAsia" w:cstheme="minorBidi"/>
            <w:color w:val="auto"/>
            <w:lang w:val="de-CH"/>
            <w14:ligatures w14:val="standardContextual"/>
          </w:rPr>
          <w:tab/>
        </w:r>
        <w:r w:rsidR="00E1143D" w:rsidRPr="00C862E9">
          <w:rPr>
            <w:rStyle w:val="Hyperlink"/>
          </w:rPr>
          <w:t>Integration von Chaos Mesh in bestehende Terraform Scripts</w:t>
        </w:r>
        <w:r w:rsidR="00E1143D">
          <w:rPr>
            <w:webHidden/>
          </w:rPr>
          <w:tab/>
        </w:r>
        <w:r w:rsidR="00E1143D">
          <w:rPr>
            <w:webHidden/>
          </w:rPr>
          <w:fldChar w:fldCharType="begin"/>
        </w:r>
        <w:r w:rsidR="00E1143D">
          <w:rPr>
            <w:webHidden/>
          </w:rPr>
          <w:instrText xml:space="preserve"> PAGEREF _Toc165378935 \h </w:instrText>
        </w:r>
        <w:r w:rsidR="00E1143D">
          <w:rPr>
            <w:webHidden/>
          </w:rPr>
        </w:r>
        <w:r w:rsidR="00E1143D">
          <w:rPr>
            <w:webHidden/>
          </w:rPr>
          <w:fldChar w:fldCharType="separate"/>
        </w:r>
        <w:r w:rsidR="00E1143D">
          <w:rPr>
            <w:webHidden/>
          </w:rPr>
          <w:t>93</w:t>
        </w:r>
        <w:r w:rsidR="00E1143D">
          <w:rPr>
            <w:webHidden/>
          </w:rPr>
          <w:fldChar w:fldCharType="end"/>
        </w:r>
      </w:hyperlink>
    </w:p>
    <w:p w14:paraId="56BD5AB4" w14:textId="28ADC26D" w:rsidR="00E1143D" w:rsidRDefault="00000000">
      <w:pPr>
        <w:pStyle w:val="Verzeichnis3"/>
        <w:tabs>
          <w:tab w:val="left" w:pos="1920"/>
        </w:tabs>
        <w:rPr>
          <w:rFonts w:eastAsiaTheme="minorEastAsia" w:cstheme="minorBidi"/>
          <w:color w:val="auto"/>
          <w:lang w:val="de-CH"/>
          <w14:ligatures w14:val="standardContextual"/>
        </w:rPr>
      </w:pPr>
      <w:hyperlink w:anchor="_Toc165378936" w:history="1">
        <w:r w:rsidR="00E1143D" w:rsidRPr="00C862E9">
          <w:rPr>
            <w:rStyle w:val="Hyperlink"/>
            <w:lang w:val="en-US"/>
          </w:rPr>
          <w:t>12.3.3</w:t>
        </w:r>
        <w:r w:rsidR="00E1143D">
          <w:rPr>
            <w:rFonts w:eastAsiaTheme="minorEastAsia" w:cstheme="minorBidi"/>
            <w:color w:val="auto"/>
            <w:lang w:val="de-CH"/>
            <w14:ligatures w14:val="standardContextual"/>
          </w:rPr>
          <w:tab/>
        </w:r>
        <w:r w:rsidR="00E1143D" w:rsidRPr="00C862E9">
          <w:rPr>
            <w:rStyle w:val="Hyperlink"/>
            <w:lang w:val="en-US"/>
          </w:rPr>
          <w:t>RBAC Authorization in Chaos Mesh</w:t>
        </w:r>
        <w:r w:rsidR="00E1143D">
          <w:rPr>
            <w:webHidden/>
          </w:rPr>
          <w:tab/>
        </w:r>
        <w:r w:rsidR="00E1143D">
          <w:rPr>
            <w:webHidden/>
          </w:rPr>
          <w:fldChar w:fldCharType="begin"/>
        </w:r>
        <w:r w:rsidR="00E1143D">
          <w:rPr>
            <w:webHidden/>
          </w:rPr>
          <w:instrText xml:space="preserve"> PAGEREF _Toc165378936 \h </w:instrText>
        </w:r>
        <w:r w:rsidR="00E1143D">
          <w:rPr>
            <w:webHidden/>
          </w:rPr>
        </w:r>
        <w:r w:rsidR="00E1143D">
          <w:rPr>
            <w:webHidden/>
          </w:rPr>
          <w:fldChar w:fldCharType="separate"/>
        </w:r>
        <w:r w:rsidR="00E1143D">
          <w:rPr>
            <w:webHidden/>
          </w:rPr>
          <w:t>95</w:t>
        </w:r>
        <w:r w:rsidR="00E1143D">
          <w:rPr>
            <w:webHidden/>
          </w:rPr>
          <w:fldChar w:fldCharType="end"/>
        </w:r>
      </w:hyperlink>
    </w:p>
    <w:p w14:paraId="394D84A2" w14:textId="05C01C67" w:rsidR="00E1143D" w:rsidRDefault="00000000">
      <w:pPr>
        <w:pStyle w:val="Verzeichnis1"/>
        <w:rPr>
          <w:rFonts w:eastAsiaTheme="minorEastAsia" w:cstheme="minorBidi"/>
          <w:color w:val="auto"/>
          <w:lang w:val="de-CH"/>
          <w14:ligatures w14:val="standardContextual"/>
        </w:rPr>
      </w:pPr>
      <w:hyperlink w:anchor="_Toc165378937" w:history="1">
        <w:r w:rsidR="00E1143D" w:rsidRPr="00C862E9">
          <w:rPr>
            <w:rStyle w:val="Hyperlink"/>
          </w:rPr>
          <w:t>Abbildungsverzeichnis</w:t>
        </w:r>
        <w:r w:rsidR="00E1143D">
          <w:rPr>
            <w:webHidden/>
          </w:rPr>
          <w:tab/>
        </w:r>
        <w:r w:rsidR="00E1143D">
          <w:rPr>
            <w:webHidden/>
          </w:rPr>
          <w:fldChar w:fldCharType="begin"/>
        </w:r>
        <w:r w:rsidR="00E1143D">
          <w:rPr>
            <w:webHidden/>
          </w:rPr>
          <w:instrText xml:space="preserve"> PAGEREF _Toc165378937 \h </w:instrText>
        </w:r>
        <w:r w:rsidR="00E1143D">
          <w:rPr>
            <w:webHidden/>
          </w:rPr>
        </w:r>
        <w:r w:rsidR="00E1143D">
          <w:rPr>
            <w:webHidden/>
          </w:rPr>
          <w:fldChar w:fldCharType="separate"/>
        </w:r>
        <w:r w:rsidR="00E1143D">
          <w:rPr>
            <w:webHidden/>
          </w:rPr>
          <w:t>95</w:t>
        </w:r>
        <w:r w:rsidR="00E1143D">
          <w:rPr>
            <w:webHidden/>
          </w:rPr>
          <w:fldChar w:fldCharType="end"/>
        </w:r>
      </w:hyperlink>
    </w:p>
    <w:p w14:paraId="6DE5FB23" w14:textId="544C66EA" w:rsidR="00E1143D" w:rsidRDefault="00000000">
      <w:pPr>
        <w:pStyle w:val="Verzeichnis1"/>
        <w:rPr>
          <w:rFonts w:eastAsiaTheme="minorEastAsia" w:cstheme="minorBidi"/>
          <w:color w:val="auto"/>
          <w:lang w:val="de-CH"/>
          <w14:ligatures w14:val="standardContextual"/>
        </w:rPr>
      </w:pPr>
      <w:hyperlink w:anchor="_Toc165378938" w:history="1">
        <w:r w:rsidR="00E1143D" w:rsidRPr="00C862E9">
          <w:rPr>
            <w:rStyle w:val="Hyperlink"/>
          </w:rPr>
          <w:t>Tabellenverzeichnis</w:t>
        </w:r>
        <w:r w:rsidR="00E1143D">
          <w:rPr>
            <w:webHidden/>
          </w:rPr>
          <w:tab/>
        </w:r>
        <w:r w:rsidR="00E1143D">
          <w:rPr>
            <w:webHidden/>
          </w:rPr>
          <w:fldChar w:fldCharType="begin"/>
        </w:r>
        <w:r w:rsidR="00E1143D">
          <w:rPr>
            <w:webHidden/>
          </w:rPr>
          <w:instrText xml:space="preserve"> PAGEREF _Toc165378938 \h </w:instrText>
        </w:r>
        <w:r w:rsidR="00E1143D">
          <w:rPr>
            <w:webHidden/>
          </w:rPr>
        </w:r>
        <w:r w:rsidR="00E1143D">
          <w:rPr>
            <w:webHidden/>
          </w:rPr>
          <w:fldChar w:fldCharType="separate"/>
        </w:r>
        <w:r w:rsidR="00E1143D">
          <w:rPr>
            <w:webHidden/>
          </w:rPr>
          <w:t>97</w:t>
        </w:r>
        <w:r w:rsidR="00E1143D">
          <w:rPr>
            <w:webHidden/>
          </w:rPr>
          <w:fldChar w:fldCharType="end"/>
        </w:r>
      </w:hyperlink>
    </w:p>
    <w:p w14:paraId="2AE06813" w14:textId="5D1E7360" w:rsidR="00E1143D" w:rsidRDefault="00000000">
      <w:pPr>
        <w:pStyle w:val="Verzeichnis1"/>
        <w:rPr>
          <w:rFonts w:eastAsiaTheme="minorEastAsia" w:cstheme="minorBidi"/>
          <w:color w:val="auto"/>
          <w:lang w:val="de-CH"/>
          <w14:ligatures w14:val="standardContextual"/>
        </w:rPr>
      </w:pPr>
      <w:hyperlink w:anchor="_Toc165378939" w:history="1">
        <w:r w:rsidR="00E1143D" w:rsidRPr="00C862E9">
          <w:rPr>
            <w:rStyle w:val="Hyperlink"/>
          </w:rPr>
          <w:t>13</w:t>
        </w:r>
        <w:r w:rsidR="00E1143D">
          <w:rPr>
            <w:rFonts w:eastAsiaTheme="minorEastAsia" w:cstheme="minorBidi"/>
            <w:color w:val="auto"/>
            <w:lang w:val="de-CH"/>
            <w14:ligatures w14:val="standardContextual"/>
          </w:rPr>
          <w:tab/>
        </w:r>
        <w:r w:rsidR="00E1143D" w:rsidRPr="00C862E9">
          <w:rPr>
            <w:rStyle w:val="Hyperlink"/>
          </w:rPr>
          <w:t>Einleitung</w:t>
        </w:r>
        <w:r w:rsidR="00E1143D">
          <w:rPr>
            <w:webHidden/>
          </w:rPr>
          <w:tab/>
        </w:r>
        <w:r w:rsidR="00E1143D">
          <w:rPr>
            <w:webHidden/>
          </w:rPr>
          <w:fldChar w:fldCharType="begin"/>
        </w:r>
        <w:r w:rsidR="00E1143D">
          <w:rPr>
            <w:webHidden/>
          </w:rPr>
          <w:instrText xml:space="preserve"> PAGEREF _Toc165378939 \h </w:instrText>
        </w:r>
        <w:r w:rsidR="00E1143D">
          <w:rPr>
            <w:webHidden/>
          </w:rPr>
        </w:r>
        <w:r w:rsidR="00E1143D">
          <w:rPr>
            <w:webHidden/>
          </w:rPr>
          <w:fldChar w:fldCharType="separate"/>
        </w:r>
        <w:r w:rsidR="00E1143D">
          <w:rPr>
            <w:webHidden/>
          </w:rPr>
          <w:t>97</w:t>
        </w:r>
        <w:r w:rsidR="00E1143D">
          <w:rPr>
            <w:webHidden/>
          </w:rPr>
          <w:fldChar w:fldCharType="end"/>
        </w:r>
      </w:hyperlink>
    </w:p>
    <w:p w14:paraId="7E056C34" w14:textId="0135C93B" w:rsidR="00E1143D" w:rsidRDefault="00000000">
      <w:pPr>
        <w:pStyle w:val="Verzeichnis2"/>
        <w:rPr>
          <w:color w:val="auto"/>
          <w:szCs w:val="24"/>
          <w:lang w:val="de-CH"/>
          <w14:ligatures w14:val="standardContextual"/>
        </w:rPr>
      </w:pPr>
      <w:hyperlink w:anchor="_Toc165378940" w:history="1">
        <w:r w:rsidR="00E1143D" w:rsidRPr="00C862E9">
          <w:rPr>
            <w:rStyle w:val="Hyperlink"/>
          </w:rPr>
          <w:t>13.1</w:t>
        </w:r>
        <w:r w:rsidR="00E1143D">
          <w:rPr>
            <w:color w:val="auto"/>
            <w:szCs w:val="24"/>
            <w:lang w:val="de-CH"/>
            <w14:ligatures w14:val="standardContextual"/>
          </w:rPr>
          <w:tab/>
        </w:r>
        <w:r w:rsidR="00E1143D" w:rsidRPr="00C862E9">
          <w:rPr>
            <w:rStyle w:val="Hyperlink"/>
          </w:rPr>
          <w:t>Dokument als Standardvorlage nutzen</w:t>
        </w:r>
        <w:r w:rsidR="00E1143D">
          <w:rPr>
            <w:webHidden/>
          </w:rPr>
          <w:tab/>
        </w:r>
        <w:r w:rsidR="00E1143D">
          <w:rPr>
            <w:webHidden/>
          </w:rPr>
          <w:fldChar w:fldCharType="begin"/>
        </w:r>
        <w:r w:rsidR="00E1143D">
          <w:rPr>
            <w:webHidden/>
          </w:rPr>
          <w:instrText xml:space="preserve"> PAGEREF _Toc165378940 \h </w:instrText>
        </w:r>
        <w:r w:rsidR="00E1143D">
          <w:rPr>
            <w:webHidden/>
          </w:rPr>
        </w:r>
        <w:r w:rsidR="00E1143D">
          <w:rPr>
            <w:webHidden/>
          </w:rPr>
          <w:fldChar w:fldCharType="separate"/>
        </w:r>
        <w:r w:rsidR="00E1143D">
          <w:rPr>
            <w:webHidden/>
          </w:rPr>
          <w:t>97</w:t>
        </w:r>
        <w:r w:rsidR="00E1143D">
          <w:rPr>
            <w:webHidden/>
          </w:rPr>
          <w:fldChar w:fldCharType="end"/>
        </w:r>
      </w:hyperlink>
    </w:p>
    <w:p w14:paraId="3114F5C9" w14:textId="0FD6E6FD" w:rsidR="00E1143D" w:rsidRDefault="00000000">
      <w:pPr>
        <w:pStyle w:val="Verzeichnis2"/>
        <w:rPr>
          <w:color w:val="auto"/>
          <w:szCs w:val="24"/>
          <w:lang w:val="de-CH"/>
          <w14:ligatures w14:val="standardContextual"/>
        </w:rPr>
      </w:pPr>
      <w:hyperlink w:anchor="_Toc165378941" w:history="1">
        <w:r w:rsidR="00E1143D" w:rsidRPr="00C862E9">
          <w:rPr>
            <w:rStyle w:val="Hyperlink"/>
          </w:rPr>
          <w:t>13.2</w:t>
        </w:r>
        <w:r w:rsidR="00E1143D">
          <w:rPr>
            <w:color w:val="auto"/>
            <w:szCs w:val="24"/>
            <w:lang w:val="de-CH"/>
            <w14:ligatures w14:val="standardContextual"/>
          </w:rPr>
          <w:tab/>
        </w:r>
        <w:r w:rsidR="00E1143D" w:rsidRPr="00C862E9">
          <w:rPr>
            <w:rStyle w:val="Hyperlink"/>
          </w:rPr>
          <w:t>Übersicht über die wichtigsten Textformatierungen</w:t>
        </w:r>
        <w:r w:rsidR="00E1143D">
          <w:rPr>
            <w:webHidden/>
          </w:rPr>
          <w:tab/>
        </w:r>
        <w:r w:rsidR="00E1143D">
          <w:rPr>
            <w:webHidden/>
          </w:rPr>
          <w:fldChar w:fldCharType="begin"/>
        </w:r>
        <w:r w:rsidR="00E1143D">
          <w:rPr>
            <w:webHidden/>
          </w:rPr>
          <w:instrText xml:space="preserve"> PAGEREF _Toc165378941 \h </w:instrText>
        </w:r>
        <w:r w:rsidR="00E1143D">
          <w:rPr>
            <w:webHidden/>
          </w:rPr>
        </w:r>
        <w:r w:rsidR="00E1143D">
          <w:rPr>
            <w:webHidden/>
          </w:rPr>
          <w:fldChar w:fldCharType="separate"/>
        </w:r>
        <w:r w:rsidR="00E1143D">
          <w:rPr>
            <w:webHidden/>
          </w:rPr>
          <w:t>97</w:t>
        </w:r>
        <w:r w:rsidR="00E1143D">
          <w:rPr>
            <w:webHidden/>
          </w:rPr>
          <w:fldChar w:fldCharType="end"/>
        </w:r>
      </w:hyperlink>
    </w:p>
    <w:p w14:paraId="0C25F345" w14:textId="2BB5EC7A" w:rsidR="00E1143D" w:rsidRDefault="00000000">
      <w:pPr>
        <w:pStyle w:val="Verzeichnis2"/>
        <w:rPr>
          <w:color w:val="auto"/>
          <w:szCs w:val="24"/>
          <w:lang w:val="de-CH"/>
          <w14:ligatures w14:val="standardContextual"/>
        </w:rPr>
      </w:pPr>
      <w:hyperlink w:anchor="_Toc165378942" w:history="1">
        <w:r w:rsidR="00E1143D" w:rsidRPr="00C862E9">
          <w:rPr>
            <w:rStyle w:val="Hyperlink"/>
          </w:rPr>
          <w:t>13.3</w:t>
        </w:r>
        <w:r w:rsidR="00E1143D">
          <w:rPr>
            <w:color w:val="auto"/>
            <w:szCs w:val="24"/>
            <w:lang w:val="de-CH"/>
            <w14:ligatures w14:val="standardContextual"/>
          </w:rPr>
          <w:tab/>
        </w:r>
        <w:r w:rsidR="00E1143D" w:rsidRPr="00C862E9">
          <w:rPr>
            <w:rStyle w:val="Hyperlink"/>
          </w:rPr>
          <w:t>Formatierung von Texten</w:t>
        </w:r>
        <w:r w:rsidR="00E1143D">
          <w:rPr>
            <w:webHidden/>
          </w:rPr>
          <w:tab/>
        </w:r>
        <w:r w:rsidR="00E1143D">
          <w:rPr>
            <w:webHidden/>
          </w:rPr>
          <w:fldChar w:fldCharType="begin"/>
        </w:r>
        <w:r w:rsidR="00E1143D">
          <w:rPr>
            <w:webHidden/>
          </w:rPr>
          <w:instrText xml:space="preserve"> PAGEREF _Toc165378942 \h </w:instrText>
        </w:r>
        <w:r w:rsidR="00E1143D">
          <w:rPr>
            <w:webHidden/>
          </w:rPr>
        </w:r>
        <w:r w:rsidR="00E1143D">
          <w:rPr>
            <w:webHidden/>
          </w:rPr>
          <w:fldChar w:fldCharType="separate"/>
        </w:r>
        <w:r w:rsidR="00E1143D">
          <w:rPr>
            <w:webHidden/>
          </w:rPr>
          <w:t>98</w:t>
        </w:r>
        <w:r w:rsidR="00E1143D">
          <w:rPr>
            <w:webHidden/>
          </w:rPr>
          <w:fldChar w:fldCharType="end"/>
        </w:r>
      </w:hyperlink>
    </w:p>
    <w:p w14:paraId="26F249FA" w14:textId="1B300279" w:rsidR="00E1143D" w:rsidRDefault="00000000">
      <w:pPr>
        <w:pStyle w:val="Verzeichnis1"/>
        <w:rPr>
          <w:rFonts w:eastAsiaTheme="minorEastAsia" w:cstheme="minorBidi"/>
          <w:color w:val="auto"/>
          <w:lang w:val="de-CH"/>
          <w14:ligatures w14:val="standardContextual"/>
        </w:rPr>
      </w:pPr>
      <w:hyperlink w:anchor="_Toc165378943" w:history="1">
        <w:r w:rsidR="00E1143D" w:rsidRPr="00C862E9">
          <w:rPr>
            <w:rStyle w:val="Hyperlink"/>
          </w:rPr>
          <w:t>14</w:t>
        </w:r>
        <w:r w:rsidR="00E1143D">
          <w:rPr>
            <w:rFonts w:eastAsiaTheme="minorEastAsia" w:cstheme="minorBidi"/>
            <w:color w:val="auto"/>
            <w:lang w:val="de-CH"/>
            <w14:ligatures w14:val="standardContextual"/>
          </w:rPr>
          <w:tab/>
        </w:r>
        <w:r w:rsidR="00E1143D" w:rsidRPr="00C862E9">
          <w:rPr>
            <w:rStyle w:val="Hyperlink"/>
          </w:rPr>
          <w:t>Der Umgang mit Bildern und Tabellen</w:t>
        </w:r>
        <w:r w:rsidR="00E1143D">
          <w:rPr>
            <w:webHidden/>
          </w:rPr>
          <w:tab/>
        </w:r>
        <w:r w:rsidR="00E1143D">
          <w:rPr>
            <w:webHidden/>
          </w:rPr>
          <w:fldChar w:fldCharType="begin"/>
        </w:r>
        <w:r w:rsidR="00E1143D">
          <w:rPr>
            <w:webHidden/>
          </w:rPr>
          <w:instrText xml:space="preserve"> PAGEREF _Toc165378943 \h </w:instrText>
        </w:r>
        <w:r w:rsidR="00E1143D">
          <w:rPr>
            <w:webHidden/>
          </w:rPr>
        </w:r>
        <w:r w:rsidR="00E1143D">
          <w:rPr>
            <w:webHidden/>
          </w:rPr>
          <w:fldChar w:fldCharType="separate"/>
        </w:r>
        <w:r w:rsidR="00E1143D">
          <w:rPr>
            <w:webHidden/>
          </w:rPr>
          <w:t>99</w:t>
        </w:r>
        <w:r w:rsidR="00E1143D">
          <w:rPr>
            <w:webHidden/>
          </w:rPr>
          <w:fldChar w:fldCharType="end"/>
        </w:r>
      </w:hyperlink>
    </w:p>
    <w:p w14:paraId="380CC03B" w14:textId="51C04472" w:rsidR="00E1143D" w:rsidRDefault="00000000">
      <w:pPr>
        <w:pStyle w:val="Verzeichnis2"/>
        <w:rPr>
          <w:color w:val="auto"/>
          <w:szCs w:val="24"/>
          <w:lang w:val="de-CH"/>
          <w14:ligatures w14:val="standardContextual"/>
        </w:rPr>
      </w:pPr>
      <w:hyperlink w:anchor="_Toc165378944" w:history="1">
        <w:r w:rsidR="00E1143D" w:rsidRPr="00C862E9">
          <w:rPr>
            <w:rStyle w:val="Hyperlink"/>
          </w:rPr>
          <w:t>14.1</w:t>
        </w:r>
        <w:r w:rsidR="00E1143D">
          <w:rPr>
            <w:color w:val="auto"/>
            <w:szCs w:val="24"/>
            <w:lang w:val="de-CH"/>
            <w14:ligatures w14:val="standardContextual"/>
          </w:rPr>
          <w:tab/>
        </w:r>
        <w:r w:rsidR="00E1143D" w:rsidRPr="00C862E9">
          <w:rPr>
            <w:rStyle w:val="Hyperlink"/>
          </w:rPr>
          <w:t>Platzierung von Bildern</w:t>
        </w:r>
        <w:r w:rsidR="00E1143D">
          <w:rPr>
            <w:webHidden/>
          </w:rPr>
          <w:tab/>
        </w:r>
        <w:r w:rsidR="00E1143D">
          <w:rPr>
            <w:webHidden/>
          </w:rPr>
          <w:fldChar w:fldCharType="begin"/>
        </w:r>
        <w:r w:rsidR="00E1143D">
          <w:rPr>
            <w:webHidden/>
          </w:rPr>
          <w:instrText xml:space="preserve"> PAGEREF _Toc165378944 \h </w:instrText>
        </w:r>
        <w:r w:rsidR="00E1143D">
          <w:rPr>
            <w:webHidden/>
          </w:rPr>
        </w:r>
        <w:r w:rsidR="00E1143D">
          <w:rPr>
            <w:webHidden/>
          </w:rPr>
          <w:fldChar w:fldCharType="separate"/>
        </w:r>
        <w:r w:rsidR="00E1143D">
          <w:rPr>
            <w:webHidden/>
          </w:rPr>
          <w:t>99</w:t>
        </w:r>
        <w:r w:rsidR="00E1143D">
          <w:rPr>
            <w:webHidden/>
          </w:rPr>
          <w:fldChar w:fldCharType="end"/>
        </w:r>
      </w:hyperlink>
    </w:p>
    <w:p w14:paraId="5C376B0D" w14:textId="4AA522F8" w:rsidR="00E1143D" w:rsidRDefault="00000000">
      <w:pPr>
        <w:pStyle w:val="Verzeichnis2"/>
        <w:rPr>
          <w:color w:val="auto"/>
          <w:szCs w:val="24"/>
          <w:lang w:val="de-CH"/>
          <w14:ligatures w14:val="standardContextual"/>
        </w:rPr>
      </w:pPr>
      <w:hyperlink w:anchor="_Toc165378945" w:history="1">
        <w:r w:rsidR="00E1143D" w:rsidRPr="00C862E9">
          <w:rPr>
            <w:rStyle w:val="Hyperlink"/>
          </w:rPr>
          <w:t>14.2</w:t>
        </w:r>
        <w:r w:rsidR="00E1143D">
          <w:rPr>
            <w:color w:val="auto"/>
            <w:szCs w:val="24"/>
            <w:lang w:val="de-CH"/>
            <w14:ligatures w14:val="standardContextual"/>
          </w:rPr>
          <w:tab/>
        </w:r>
        <w:r w:rsidR="00E1143D" w:rsidRPr="00C862E9">
          <w:rPr>
            <w:rStyle w:val="Hyperlink"/>
          </w:rPr>
          <w:t>Platzierung und Formatierung von Tabellen</w:t>
        </w:r>
        <w:r w:rsidR="00E1143D">
          <w:rPr>
            <w:webHidden/>
          </w:rPr>
          <w:tab/>
        </w:r>
        <w:r w:rsidR="00E1143D">
          <w:rPr>
            <w:webHidden/>
          </w:rPr>
          <w:fldChar w:fldCharType="begin"/>
        </w:r>
        <w:r w:rsidR="00E1143D">
          <w:rPr>
            <w:webHidden/>
          </w:rPr>
          <w:instrText xml:space="preserve"> PAGEREF _Toc165378945 \h </w:instrText>
        </w:r>
        <w:r w:rsidR="00E1143D">
          <w:rPr>
            <w:webHidden/>
          </w:rPr>
        </w:r>
        <w:r w:rsidR="00E1143D">
          <w:rPr>
            <w:webHidden/>
          </w:rPr>
          <w:fldChar w:fldCharType="separate"/>
        </w:r>
        <w:r w:rsidR="00E1143D">
          <w:rPr>
            <w:webHidden/>
          </w:rPr>
          <w:t>100</w:t>
        </w:r>
        <w:r w:rsidR="00E1143D">
          <w:rPr>
            <w:webHidden/>
          </w:rPr>
          <w:fldChar w:fldCharType="end"/>
        </w:r>
      </w:hyperlink>
    </w:p>
    <w:p w14:paraId="5512C6D6" w14:textId="2ECB82CD" w:rsidR="00E1143D" w:rsidRDefault="00000000">
      <w:pPr>
        <w:pStyle w:val="Verzeichnis1"/>
        <w:rPr>
          <w:rFonts w:eastAsiaTheme="minorEastAsia" w:cstheme="minorBidi"/>
          <w:color w:val="auto"/>
          <w:lang w:val="de-CH"/>
          <w14:ligatures w14:val="standardContextual"/>
        </w:rPr>
      </w:pPr>
      <w:hyperlink w:anchor="_Toc165378946" w:history="1">
        <w:r w:rsidR="00E1143D" w:rsidRPr="00C862E9">
          <w:rPr>
            <w:rStyle w:val="Hyperlink"/>
          </w:rPr>
          <w:t>15</w:t>
        </w:r>
        <w:r w:rsidR="00E1143D">
          <w:rPr>
            <w:rFonts w:eastAsiaTheme="minorEastAsia" w:cstheme="minorBidi"/>
            <w:color w:val="auto"/>
            <w:lang w:val="de-CH"/>
            <w14:ligatures w14:val="standardContextual"/>
          </w:rPr>
          <w:tab/>
        </w:r>
        <w:r w:rsidR="00E1143D" w:rsidRPr="00C862E9">
          <w:rPr>
            <w:rStyle w:val="Hyperlink"/>
          </w:rPr>
          <w:t>Aufzählungen</w:t>
        </w:r>
        <w:r w:rsidR="00E1143D">
          <w:rPr>
            <w:webHidden/>
          </w:rPr>
          <w:tab/>
        </w:r>
        <w:r w:rsidR="00E1143D">
          <w:rPr>
            <w:webHidden/>
          </w:rPr>
          <w:fldChar w:fldCharType="begin"/>
        </w:r>
        <w:r w:rsidR="00E1143D">
          <w:rPr>
            <w:webHidden/>
          </w:rPr>
          <w:instrText xml:space="preserve"> PAGEREF _Toc165378946 \h </w:instrText>
        </w:r>
        <w:r w:rsidR="00E1143D">
          <w:rPr>
            <w:webHidden/>
          </w:rPr>
        </w:r>
        <w:r w:rsidR="00E1143D">
          <w:rPr>
            <w:webHidden/>
          </w:rPr>
          <w:fldChar w:fldCharType="separate"/>
        </w:r>
        <w:r w:rsidR="00E1143D">
          <w:rPr>
            <w:webHidden/>
          </w:rPr>
          <w:t>101</w:t>
        </w:r>
        <w:r w:rsidR="00E1143D">
          <w:rPr>
            <w:webHidden/>
          </w:rPr>
          <w:fldChar w:fldCharType="end"/>
        </w:r>
      </w:hyperlink>
    </w:p>
    <w:p w14:paraId="4C62D5E9" w14:textId="1F6E25F7" w:rsidR="00E1143D" w:rsidRDefault="00000000">
      <w:pPr>
        <w:pStyle w:val="Verzeichnis2"/>
        <w:rPr>
          <w:color w:val="auto"/>
          <w:szCs w:val="24"/>
          <w:lang w:val="de-CH"/>
          <w14:ligatures w14:val="standardContextual"/>
        </w:rPr>
      </w:pPr>
      <w:hyperlink w:anchor="_Toc165378947" w:history="1">
        <w:r w:rsidR="00E1143D" w:rsidRPr="00C862E9">
          <w:rPr>
            <w:rStyle w:val="Hyperlink"/>
          </w:rPr>
          <w:t>15.1</w:t>
        </w:r>
        <w:r w:rsidR="00E1143D">
          <w:rPr>
            <w:color w:val="auto"/>
            <w:szCs w:val="24"/>
            <w:lang w:val="de-CH"/>
            <w14:ligatures w14:val="standardContextual"/>
          </w:rPr>
          <w:tab/>
        </w:r>
        <w:r w:rsidR="00E1143D" w:rsidRPr="00C862E9">
          <w:rPr>
            <w:rStyle w:val="Hyperlink"/>
          </w:rPr>
          <w:t>Punktaufzählungen</w:t>
        </w:r>
        <w:r w:rsidR="00E1143D">
          <w:rPr>
            <w:webHidden/>
          </w:rPr>
          <w:tab/>
        </w:r>
        <w:r w:rsidR="00E1143D">
          <w:rPr>
            <w:webHidden/>
          </w:rPr>
          <w:fldChar w:fldCharType="begin"/>
        </w:r>
        <w:r w:rsidR="00E1143D">
          <w:rPr>
            <w:webHidden/>
          </w:rPr>
          <w:instrText xml:space="preserve"> PAGEREF _Toc165378947 \h </w:instrText>
        </w:r>
        <w:r w:rsidR="00E1143D">
          <w:rPr>
            <w:webHidden/>
          </w:rPr>
        </w:r>
        <w:r w:rsidR="00E1143D">
          <w:rPr>
            <w:webHidden/>
          </w:rPr>
          <w:fldChar w:fldCharType="separate"/>
        </w:r>
        <w:r w:rsidR="00E1143D">
          <w:rPr>
            <w:webHidden/>
          </w:rPr>
          <w:t>101</w:t>
        </w:r>
        <w:r w:rsidR="00E1143D">
          <w:rPr>
            <w:webHidden/>
          </w:rPr>
          <w:fldChar w:fldCharType="end"/>
        </w:r>
      </w:hyperlink>
    </w:p>
    <w:p w14:paraId="06B52124" w14:textId="14BEB3C1" w:rsidR="00E1143D" w:rsidRDefault="00000000">
      <w:pPr>
        <w:pStyle w:val="Verzeichnis2"/>
        <w:rPr>
          <w:color w:val="auto"/>
          <w:szCs w:val="24"/>
          <w:lang w:val="de-CH"/>
          <w14:ligatures w14:val="standardContextual"/>
        </w:rPr>
      </w:pPr>
      <w:hyperlink w:anchor="_Toc165378948" w:history="1">
        <w:r w:rsidR="00E1143D" w:rsidRPr="00C862E9">
          <w:rPr>
            <w:rStyle w:val="Hyperlink"/>
          </w:rPr>
          <w:t>15.2</w:t>
        </w:r>
        <w:r w:rsidR="00E1143D">
          <w:rPr>
            <w:color w:val="auto"/>
            <w:szCs w:val="24"/>
            <w:lang w:val="de-CH"/>
            <w14:ligatures w14:val="standardContextual"/>
          </w:rPr>
          <w:tab/>
        </w:r>
        <w:r w:rsidR="00E1143D" w:rsidRPr="00C862E9">
          <w:rPr>
            <w:rStyle w:val="Hyperlink"/>
          </w:rPr>
          <w:t>Aufzählungen mit Nummerierung</w:t>
        </w:r>
        <w:r w:rsidR="00E1143D">
          <w:rPr>
            <w:webHidden/>
          </w:rPr>
          <w:tab/>
        </w:r>
        <w:r w:rsidR="00E1143D">
          <w:rPr>
            <w:webHidden/>
          </w:rPr>
          <w:fldChar w:fldCharType="begin"/>
        </w:r>
        <w:r w:rsidR="00E1143D">
          <w:rPr>
            <w:webHidden/>
          </w:rPr>
          <w:instrText xml:space="preserve"> PAGEREF _Toc165378948 \h </w:instrText>
        </w:r>
        <w:r w:rsidR="00E1143D">
          <w:rPr>
            <w:webHidden/>
          </w:rPr>
        </w:r>
        <w:r w:rsidR="00E1143D">
          <w:rPr>
            <w:webHidden/>
          </w:rPr>
          <w:fldChar w:fldCharType="separate"/>
        </w:r>
        <w:r w:rsidR="00E1143D">
          <w:rPr>
            <w:webHidden/>
          </w:rPr>
          <w:t>102</w:t>
        </w:r>
        <w:r w:rsidR="00E1143D">
          <w:rPr>
            <w:webHidden/>
          </w:rPr>
          <w:fldChar w:fldCharType="end"/>
        </w:r>
      </w:hyperlink>
    </w:p>
    <w:p w14:paraId="6DC51F38" w14:textId="5ED40E89" w:rsidR="00E1143D" w:rsidRDefault="00000000">
      <w:pPr>
        <w:pStyle w:val="Verzeichnis3"/>
        <w:tabs>
          <w:tab w:val="left" w:pos="1920"/>
        </w:tabs>
        <w:rPr>
          <w:rFonts w:eastAsiaTheme="minorEastAsia" w:cstheme="minorBidi"/>
          <w:color w:val="auto"/>
          <w:lang w:val="de-CH"/>
          <w14:ligatures w14:val="standardContextual"/>
        </w:rPr>
      </w:pPr>
      <w:hyperlink w:anchor="_Toc165378949" w:history="1">
        <w:r w:rsidR="00E1143D" w:rsidRPr="00C862E9">
          <w:rPr>
            <w:rStyle w:val="Hyperlink"/>
          </w:rPr>
          <w:t>15.2.1</w:t>
        </w:r>
        <w:r w:rsidR="00E1143D">
          <w:rPr>
            <w:rFonts w:eastAsiaTheme="minorEastAsia" w:cstheme="minorBidi"/>
            <w:color w:val="auto"/>
            <w:lang w:val="de-CH"/>
            <w14:ligatures w14:val="standardContextual"/>
          </w:rPr>
          <w:tab/>
        </w:r>
        <w:r w:rsidR="00E1143D" w:rsidRPr="00C862E9">
          <w:rPr>
            <w:rStyle w:val="Hyperlink"/>
          </w:rPr>
          <w:t>Neubeginn einer Nummerierung</w:t>
        </w:r>
        <w:r w:rsidR="00E1143D">
          <w:rPr>
            <w:webHidden/>
          </w:rPr>
          <w:tab/>
        </w:r>
        <w:r w:rsidR="00E1143D">
          <w:rPr>
            <w:webHidden/>
          </w:rPr>
          <w:fldChar w:fldCharType="begin"/>
        </w:r>
        <w:r w:rsidR="00E1143D">
          <w:rPr>
            <w:webHidden/>
          </w:rPr>
          <w:instrText xml:space="preserve"> PAGEREF _Toc165378949 \h </w:instrText>
        </w:r>
        <w:r w:rsidR="00E1143D">
          <w:rPr>
            <w:webHidden/>
          </w:rPr>
        </w:r>
        <w:r w:rsidR="00E1143D">
          <w:rPr>
            <w:webHidden/>
          </w:rPr>
          <w:fldChar w:fldCharType="separate"/>
        </w:r>
        <w:r w:rsidR="00E1143D">
          <w:rPr>
            <w:webHidden/>
          </w:rPr>
          <w:t>103</w:t>
        </w:r>
        <w:r w:rsidR="00E1143D">
          <w:rPr>
            <w:webHidden/>
          </w:rPr>
          <w:fldChar w:fldCharType="end"/>
        </w:r>
      </w:hyperlink>
    </w:p>
    <w:p w14:paraId="3E4B8993" w14:textId="069E17CC" w:rsidR="00E1143D" w:rsidRDefault="00000000">
      <w:pPr>
        <w:pStyle w:val="Verzeichnis1"/>
        <w:rPr>
          <w:rFonts w:eastAsiaTheme="minorEastAsia" w:cstheme="minorBidi"/>
          <w:color w:val="auto"/>
          <w:lang w:val="de-CH"/>
          <w14:ligatures w14:val="standardContextual"/>
        </w:rPr>
      </w:pPr>
      <w:hyperlink w:anchor="_Toc165378950" w:history="1">
        <w:r w:rsidR="00E1143D" w:rsidRPr="00C862E9">
          <w:rPr>
            <w:rStyle w:val="Hyperlink"/>
          </w:rPr>
          <w:t>16</w:t>
        </w:r>
        <w:r w:rsidR="00E1143D">
          <w:rPr>
            <w:rFonts w:eastAsiaTheme="minorEastAsia" w:cstheme="minorBidi"/>
            <w:color w:val="auto"/>
            <w:lang w:val="de-CH"/>
            <w14:ligatures w14:val="standardContextual"/>
          </w:rPr>
          <w:tab/>
        </w:r>
        <w:r w:rsidR="00E1143D" w:rsidRPr="00C862E9">
          <w:rPr>
            <w:rStyle w:val="Hyperlink"/>
          </w:rPr>
          <w:t>Beispielanhang</w:t>
        </w:r>
        <w:r w:rsidR="00E1143D">
          <w:rPr>
            <w:webHidden/>
          </w:rPr>
          <w:tab/>
        </w:r>
        <w:r w:rsidR="00E1143D">
          <w:rPr>
            <w:webHidden/>
          </w:rPr>
          <w:fldChar w:fldCharType="begin"/>
        </w:r>
        <w:r w:rsidR="00E1143D">
          <w:rPr>
            <w:webHidden/>
          </w:rPr>
          <w:instrText xml:space="preserve"> PAGEREF _Toc165378950 \h </w:instrText>
        </w:r>
        <w:r w:rsidR="00E1143D">
          <w:rPr>
            <w:webHidden/>
          </w:rPr>
        </w:r>
        <w:r w:rsidR="00E1143D">
          <w:rPr>
            <w:webHidden/>
          </w:rPr>
          <w:fldChar w:fldCharType="separate"/>
        </w:r>
        <w:r w:rsidR="00E1143D">
          <w:rPr>
            <w:webHidden/>
          </w:rPr>
          <w:t>104</w:t>
        </w:r>
        <w:r w:rsidR="00E1143D">
          <w:rPr>
            <w:webHidden/>
          </w:rPr>
          <w:fldChar w:fldCharType="end"/>
        </w:r>
      </w:hyperlink>
    </w:p>
    <w:p w14:paraId="72E9AB55" w14:textId="334236B8" w:rsidR="00E1143D" w:rsidRDefault="00000000">
      <w:pPr>
        <w:pStyle w:val="Verzeichnis1"/>
        <w:rPr>
          <w:rFonts w:eastAsiaTheme="minorEastAsia" w:cstheme="minorBidi"/>
          <w:color w:val="auto"/>
          <w:lang w:val="de-CH"/>
          <w14:ligatures w14:val="standardContextual"/>
        </w:rPr>
      </w:pPr>
      <w:hyperlink w:anchor="_Toc165378951" w:history="1">
        <w:r w:rsidR="00E1143D" w:rsidRPr="00C862E9">
          <w:rPr>
            <w:rStyle w:val="Hyperlink"/>
          </w:rPr>
          <w:t>Mitgeltende Unterlagen</w:t>
        </w:r>
        <w:r w:rsidR="00E1143D">
          <w:rPr>
            <w:webHidden/>
          </w:rPr>
          <w:tab/>
        </w:r>
        <w:r w:rsidR="00E1143D">
          <w:rPr>
            <w:webHidden/>
          </w:rPr>
          <w:fldChar w:fldCharType="begin"/>
        </w:r>
        <w:r w:rsidR="00E1143D">
          <w:rPr>
            <w:webHidden/>
          </w:rPr>
          <w:instrText xml:space="preserve"> PAGEREF _Toc165378951 \h </w:instrText>
        </w:r>
        <w:r w:rsidR="00E1143D">
          <w:rPr>
            <w:webHidden/>
          </w:rPr>
        </w:r>
        <w:r w:rsidR="00E1143D">
          <w:rPr>
            <w:webHidden/>
          </w:rPr>
          <w:fldChar w:fldCharType="separate"/>
        </w:r>
        <w:r w:rsidR="00E1143D">
          <w:rPr>
            <w:webHidden/>
          </w:rPr>
          <w:t>105</w:t>
        </w:r>
        <w:r w:rsidR="00E1143D">
          <w:rPr>
            <w:webHidden/>
          </w:rPr>
          <w:fldChar w:fldCharType="end"/>
        </w:r>
      </w:hyperlink>
    </w:p>
    <w:p w14:paraId="095EE168" w14:textId="08630E6C" w:rsidR="00E1143D" w:rsidRDefault="00000000">
      <w:pPr>
        <w:pStyle w:val="Verzeichnis1"/>
        <w:rPr>
          <w:rFonts w:eastAsiaTheme="minorEastAsia" w:cstheme="minorBidi"/>
          <w:color w:val="auto"/>
          <w:lang w:val="de-CH"/>
          <w14:ligatures w14:val="standardContextual"/>
        </w:rPr>
      </w:pPr>
      <w:hyperlink w:anchor="_Toc165378952" w:history="1">
        <w:r w:rsidR="00E1143D" w:rsidRPr="00C862E9">
          <w:rPr>
            <w:rStyle w:val="Hyperlink"/>
          </w:rPr>
          <w:t>Abkürzungsverzeichnis/Glossar</w:t>
        </w:r>
        <w:r w:rsidR="00E1143D">
          <w:rPr>
            <w:webHidden/>
          </w:rPr>
          <w:tab/>
        </w:r>
        <w:r w:rsidR="00E1143D">
          <w:rPr>
            <w:webHidden/>
          </w:rPr>
          <w:fldChar w:fldCharType="begin"/>
        </w:r>
        <w:r w:rsidR="00E1143D">
          <w:rPr>
            <w:webHidden/>
          </w:rPr>
          <w:instrText xml:space="preserve"> PAGEREF _Toc165378952 \h </w:instrText>
        </w:r>
        <w:r w:rsidR="00E1143D">
          <w:rPr>
            <w:webHidden/>
          </w:rPr>
        </w:r>
        <w:r w:rsidR="00E1143D">
          <w:rPr>
            <w:webHidden/>
          </w:rPr>
          <w:fldChar w:fldCharType="separate"/>
        </w:r>
        <w:r w:rsidR="00E1143D">
          <w:rPr>
            <w:webHidden/>
          </w:rPr>
          <w:t>106</w:t>
        </w:r>
        <w:r w:rsidR="00E1143D">
          <w:rPr>
            <w:webHidden/>
          </w:rPr>
          <w:fldChar w:fldCharType="end"/>
        </w:r>
      </w:hyperlink>
    </w:p>
    <w:p w14:paraId="17F9FA1F" w14:textId="1BE0CC83" w:rsidR="00E1143D" w:rsidRDefault="00000000">
      <w:pPr>
        <w:pStyle w:val="Verzeichnis1"/>
        <w:rPr>
          <w:rFonts w:eastAsiaTheme="minorEastAsia" w:cstheme="minorBidi"/>
          <w:color w:val="auto"/>
          <w:lang w:val="de-CH"/>
          <w14:ligatures w14:val="standardContextual"/>
        </w:rPr>
      </w:pPr>
      <w:hyperlink w:anchor="_Toc165378953" w:history="1">
        <w:r w:rsidR="00E1143D" w:rsidRPr="00C862E9">
          <w:rPr>
            <w:rStyle w:val="Hyperlink"/>
          </w:rPr>
          <w:t>Quellenverzeichnis</w:t>
        </w:r>
        <w:r w:rsidR="00E1143D">
          <w:rPr>
            <w:webHidden/>
          </w:rPr>
          <w:tab/>
        </w:r>
        <w:r w:rsidR="00E1143D">
          <w:rPr>
            <w:webHidden/>
          </w:rPr>
          <w:fldChar w:fldCharType="begin"/>
        </w:r>
        <w:r w:rsidR="00E1143D">
          <w:rPr>
            <w:webHidden/>
          </w:rPr>
          <w:instrText xml:space="preserve"> PAGEREF _Toc165378953 \h </w:instrText>
        </w:r>
        <w:r w:rsidR="00E1143D">
          <w:rPr>
            <w:webHidden/>
          </w:rPr>
        </w:r>
        <w:r w:rsidR="00E1143D">
          <w:rPr>
            <w:webHidden/>
          </w:rPr>
          <w:fldChar w:fldCharType="separate"/>
        </w:r>
        <w:r w:rsidR="00E1143D">
          <w:rPr>
            <w:webHidden/>
          </w:rPr>
          <w:t>108</w:t>
        </w:r>
        <w:r w:rsidR="00E1143D">
          <w:rPr>
            <w:webHidden/>
          </w:rPr>
          <w:fldChar w:fldCharType="end"/>
        </w:r>
      </w:hyperlink>
    </w:p>
    <w:p w14:paraId="6730FD72" w14:textId="6BFD3899" w:rsidR="00B619E8" w:rsidRDefault="00CF7D1D" w:rsidP="00D75C16">
      <w:pPr>
        <w:sectPr w:rsidR="00B619E8" w:rsidSect="003D0B94">
          <w:pgSz w:w="11900" w:h="16840" w:code="9"/>
          <w:pgMar w:top="1247" w:right="1247" w:bottom="1247" w:left="1247" w:header="595" w:footer="595" w:gutter="0"/>
          <w:cols w:space="708"/>
          <w:docGrid w:linePitch="299"/>
        </w:sectPr>
      </w:pPr>
      <w:r>
        <w:fldChar w:fldCharType="end"/>
      </w:r>
    </w:p>
    <w:p w14:paraId="309DACBD" w14:textId="244B5927" w:rsidR="006821FD" w:rsidRDefault="006821FD" w:rsidP="006821FD">
      <w:pPr>
        <w:pStyle w:val="berschrift1"/>
        <w:numPr>
          <w:ilvl w:val="0"/>
          <w:numId w:val="0"/>
        </w:numPr>
        <w:ind w:left="851" w:hanging="851"/>
      </w:pPr>
      <w:bookmarkStart w:id="11" w:name="_Toc165378827"/>
      <w:r>
        <w:lastRenderedPageBreak/>
        <w:t>Teil 1: Formaler Teil 1</w:t>
      </w:r>
      <w:bookmarkEnd w:id="11"/>
    </w:p>
    <w:p w14:paraId="3754AFDD" w14:textId="4647192D" w:rsidR="003268D0" w:rsidRDefault="003268D0" w:rsidP="006821FD">
      <w:pPr>
        <w:pStyle w:val="berschrift1"/>
      </w:pPr>
      <w:bookmarkStart w:id="12" w:name="_Toc165378828"/>
      <w:r>
        <w:t>Aufgabenstellung</w:t>
      </w:r>
      <w:bookmarkEnd w:id="12"/>
    </w:p>
    <w:p w14:paraId="76BD87CC" w14:textId="61BD6924" w:rsidR="003268D0" w:rsidRDefault="003268D0" w:rsidP="003268D0">
      <w:pPr>
        <w:pStyle w:val="berschrift2"/>
      </w:pPr>
      <w:bookmarkStart w:id="13" w:name="_Toc165378829"/>
      <w:r>
        <w:t>Titel der Arbeit</w:t>
      </w:r>
      <w:bookmarkEnd w:id="13"/>
    </w:p>
    <w:p w14:paraId="601489D1" w14:textId="50A54266" w:rsidR="003268D0" w:rsidRPr="003268D0" w:rsidRDefault="003268D0" w:rsidP="003268D0">
      <w:pPr>
        <w:rPr>
          <w:lang w:val="en-US"/>
        </w:rPr>
      </w:pPr>
      <w:r w:rsidRPr="003268D0">
        <w:rPr>
          <w:lang w:val="en-US"/>
        </w:rPr>
        <w:t>Chaos-Engineering mit Chaos-Mesh</w:t>
      </w:r>
    </w:p>
    <w:p w14:paraId="1B32115A" w14:textId="6A00C6F2" w:rsidR="003268D0" w:rsidRDefault="003268D0" w:rsidP="003268D0">
      <w:pPr>
        <w:pStyle w:val="berschrift2"/>
      </w:pPr>
      <w:bookmarkStart w:id="14" w:name="_Toc165378830"/>
      <w:r>
        <w:t>Ausgangslage</w:t>
      </w:r>
      <w:bookmarkEnd w:id="14"/>
    </w:p>
    <w:p w14:paraId="32A0B25B" w14:textId="58DE29F5" w:rsidR="003268D0" w:rsidRPr="003268D0" w:rsidRDefault="003268D0" w:rsidP="003268D0">
      <w:r>
        <w:t>Wir von T-Systems sind auf Cloud-Infrastrukturen und Mikroservices spezialisiert. Zudem sind wir gerade im Aufbau unserer eigenen Cloud Infrastruk</w:t>
      </w:r>
      <w:r w:rsidR="00246383">
        <w:t>t</w:t>
      </w:r>
      <w:r>
        <w:t xml:space="preserve">ur. In der Vergangenheit gab es mehrere Vorfälle, bei denen unerwartete Systemausfälle zu erheblichen Unterbrechungen der Dienstleistungen </w:t>
      </w:r>
      <w:r w:rsidR="00EC17C7">
        <w:t>führten</w:t>
      </w:r>
      <w:r>
        <w:t xml:space="preserve">. Damit die Zuverlässigkeit und Ausfallsicherheit in Zukunft weiter verbessert werden kann, möchten wir das Tool "Chaos-Mesh" in Betrieb nehmen, um diese in Zukunft </w:t>
      </w:r>
      <w:r w:rsidR="00EC17C7">
        <w:t>für</w:t>
      </w:r>
      <w:r>
        <w:t xml:space="preserve"> unsere Infrastruktur als Test-Tool verwenden zu können. Damit die Chaos Experimente angewendet werden können, wird im Voraus der IPA eine </w:t>
      </w:r>
      <w:r w:rsidR="00246383">
        <w:t>Full-Stack</w:t>
      </w:r>
      <w:r>
        <w:t xml:space="preserve"> Applikation bereitgestellt</w:t>
      </w:r>
      <w:r w:rsidR="00246383">
        <w:t>,</w:t>
      </w:r>
      <w:r>
        <w:t xml:space="preserve"> welche ein Kinoticketverkauf System simuliert. Es gibt verschiedene Filme, für die es die Möglichkeit gibt, Tickets zu reservieren und zu kaufen. Anhand diesem Use-Case müssen verschiedene Experimente </w:t>
      </w:r>
      <w:r w:rsidR="00EC17C7">
        <w:t>durchgeführt</w:t>
      </w:r>
      <w:r>
        <w:t xml:space="preserve"> und der Einfluss auf den Kunden gemessen werden.</w:t>
      </w:r>
    </w:p>
    <w:p w14:paraId="4EB98A08" w14:textId="2FDF7808" w:rsidR="003268D0" w:rsidRDefault="003268D0" w:rsidP="003268D0">
      <w:pPr>
        <w:pStyle w:val="berschrift2"/>
      </w:pPr>
      <w:bookmarkStart w:id="15" w:name="_Toc165378831"/>
      <w:r>
        <w:t>Detaillierte Aufgabenstellung</w:t>
      </w:r>
      <w:bookmarkEnd w:id="15"/>
    </w:p>
    <w:p w14:paraId="73D76137" w14:textId="281AA972" w:rsidR="003268D0" w:rsidRDefault="003268D0" w:rsidP="003268D0">
      <w:pPr>
        <w:pStyle w:val="berschrift3"/>
      </w:pPr>
      <w:bookmarkStart w:id="16" w:name="_Toc165378832"/>
      <w:r>
        <w:t>Erwartete Resultate des Auftraggebers</w:t>
      </w:r>
      <w:bookmarkEnd w:id="16"/>
    </w:p>
    <w:p w14:paraId="72A70DB9" w14:textId="53D52470" w:rsidR="003268D0" w:rsidRDefault="003268D0" w:rsidP="003268D0">
      <w:r>
        <w:t>Es müssen die notwendigen Konzepte erstellt werden. Sie bilden die Grundlage für die Realisierung des Systems:</w:t>
      </w:r>
    </w:p>
    <w:p w14:paraId="0DC66962" w14:textId="4FE20CCC" w:rsidR="003268D0" w:rsidRDefault="003268D0" w:rsidP="006C281D">
      <w:pPr>
        <w:pStyle w:val="Listenabsatz"/>
        <w:numPr>
          <w:ilvl w:val="0"/>
          <w:numId w:val="7"/>
        </w:numPr>
      </w:pPr>
      <w:r>
        <w:t>Namenskonzept</w:t>
      </w:r>
    </w:p>
    <w:p w14:paraId="0FC5975E" w14:textId="7C6BC662" w:rsidR="003268D0" w:rsidRDefault="003268D0" w:rsidP="006C281D">
      <w:pPr>
        <w:pStyle w:val="Listenabsatz"/>
        <w:numPr>
          <w:ilvl w:val="0"/>
          <w:numId w:val="7"/>
        </w:numPr>
      </w:pPr>
      <w:r>
        <w:t>Systemkonzept</w:t>
      </w:r>
    </w:p>
    <w:p w14:paraId="2A4C9E8E" w14:textId="35D6AF25" w:rsidR="003268D0" w:rsidRDefault="003268D0" w:rsidP="006C281D">
      <w:pPr>
        <w:pStyle w:val="Listenabsatz"/>
        <w:numPr>
          <w:ilvl w:val="0"/>
          <w:numId w:val="7"/>
        </w:numPr>
      </w:pPr>
      <w:r>
        <w:t>Netzwerk-/Portkonzept</w:t>
      </w:r>
    </w:p>
    <w:p w14:paraId="586B8A45" w14:textId="460B5D87" w:rsidR="003268D0" w:rsidRDefault="003268D0" w:rsidP="006C281D">
      <w:pPr>
        <w:pStyle w:val="Listenabsatz"/>
        <w:numPr>
          <w:ilvl w:val="0"/>
          <w:numId w:val="7"/>
        </w:numPr>
      </w:pPr>
      <w:r>
        <w:t>Berechtigungskonzept</w:t>
      </w:r>
    </w:p>
    <w:p w14:paraId="30A46D5B" w14:textId="02424658" w:rsidR="003268D0" w:rsidRDefault="003268D0" w:rsidP="006C281D">
      <w:pPr>
        <w:pStyle w:val="Listenabsatz"/>
        <w:numPr>
          <w:ilvl w:val="0"/>
          <w:numId w:val="7"/>
        </w:numPr>
      </w:pPr>
      <w:r>
        <w:t>Testkonzept</w:t>
      </w:r>
    </w:p>
    <w:p w14:paraId="25418009" w14:textId="66D813F4" w:rsidR="003268D0" w:rsidRDefault="003268D0" w:rsidP="006C281D">
      <w:pPr>
        <w:pStyle w:val="Listenabsatz"/>
        <w:numPr>
          <w:ilvl w:val="0"/>
          <w:numId w:val="7"/>
        </w:numPr>
      </w:pPr>
      <w:r>
        <w:t>ISDS-Konzept</w:t>
      </w:r>
    </w:p>
    <w:p w14:paraId="44F567EC" w14:textId="77777777" w:rsidR="003268D0" w:rsidRDefault="003268D0" w:rsidP="003268D0"/>
    <w:p w14:paraId="224CA373" w14:textId="659AF123" w:rsidR="003268D0" w:rsidRDefault="003268D0" w:rsidP="006821FD">
      <w:r>
        <w:t>Die notwendige Infrastruktur muss mit Terraform realisiert werden. Dies umfasst die Bereitstellung der erforderlichen Netzwerke (VPC, Subnets), Internet Gateway, NAT, Route Tables, IAM-Rollen sowie des EKS-Clusters. Ein kritischer Aspekt dabei ist, den Terraform-Zustand als „Remote Storage“ in einem S3-Bucket zu speichern. Der so entstandene Code muss in GitHub mit Versionskontrolle hinterlegt werden. Zudem ist das Erstellen einer Pipeline erforderlich, um die Kino-App automatisiert deployen zu können.</w:t>
      </w:r>
      <w:r>
        <w:br/>
      </w:r>
      <w:r>
        <w:br/>
      </w:r>
      <w:r>
        <w:lastRenderedPageBreak/>
        <w:t xml:space="preserve">Auf der eingerichteten Infrastruktur muss Chaos-Mesh installiert und konfiguriert werden. Es muss sich dabei strikt an die Dokumentation von </w:t>
      </w:r>
      <w:hyperlink r:id="rId19" w:history="1">
        <w:r w:rsidRPr="00425013">
          <w:rPr>
            <w:rStyle w:val="Hyperlink"/>
          </w:rPr>
          <w:t>https://chaos-mesh.org/docs/production-installationusing-</w:t>
        </w:r>
      </w:hyperlink>
      <w:r>
        <w:t xml:space="preserve"> helm/ gehalten werden. Die folgenden Experimente müssen an der Kino</w:t>
      </w:r>
      <w:r w:rsidR="00541976">
        <w:t xml:space="preserve"> </w:t>
      </w:r>
      <w:r>
        <w:t>App durchgeführt werden:</w:t>
      </w:r>
      <w:r w:rsidR="00541976">
        <w:br/>
      </w:r>
    </w:p>
    <w:p w14:paraId="712744BF" w14:textId="64956E99" w:rsidR="003268D0" w:rsidRDefault="00541976" w:rsidP="006C281D">
      <w:pPr>
        <w:pStyle w:val="Listenabsatz"/>
        <w:numPr>
          <w:ilvl w:val="0"/>
          <w:numId w:val="8"/>
        </w:numPr>
      </w:pPr>
      <w:r>
        <w:t>Netzwerkchaos: Simulation von Netzwerkverzögerungen, Paketverlusten und instabilen Netzwerkverbindungen.</w:t>
      </w:r>
    </w:p>
    <w:p w14:paraId="0A8548A7" w14:textId="36FB77C7" w:rsidR="003268D0" w:rsidRDefault="003268D0" w:rsidP="006C281D">
      <w:pPr>
        <w:pStyle w:val="Listenabsatz"/>
        <w:numPr>
          <w:ilvl w:val="0"/>
          <w:numId w:val="7"/>
        </w:numPr>
      </w:pPr>
      <w:r>
        <w:t>Podchaos: Simulation von Pod-Ausfällen und Überprüfung der Selbstheilungsfunktionen.</w:t>
      </w:r>
    </w:p>
    <w:p w14:paraId="11B9B1B4" w14:textId="015BF87D" w:rsidR="003268D0" w:rsidRDefault="003268D0" w:rsidP="006C281D">
      <w:pPr>
        <w:pStyle w:val="Listenabsatz"/>
        <w:numPr>
          <w:ilvl w:val="0"/>
          <w:numId w:val="7"/>
        </w:numPr>
      </w:pPr>
      <w:r>
        <w:t>CPU- und Speicherchaos: Künstliche Überlastung der CPU oder der Speicherressourcen.</w:t>
      </w:r>
    </w:p>
    <w:p w14:paraId="1EAEAA7A" w14:textId="77777777" w:rsidR="00541976" w:rsidRDefault="00541976" w:rsidP="00541976"/>
    <w:p w14:paraId="5CD0499D" w14:textId="0F5A78EC" w:rsidR="00541976" w:rsidRDefault="00541976" w:rsidP="006C281D">
      <w:pPr>
        <w:pStyle w:val="Listenabsatz"/>
        <w:numPr>
          <w:ilvl w:val="0"/>
          <w:numId w:val="7"/>
        </w:numPr>
      </w:pPr>
      <w:r>
        <w:t>HTTP-Chaos: Manipulation von HTTP-Anfragen und -Antworten, einschlie</w:t>
      </w:r>
      <w:r w:rsidR="009F199C">
        <w:t>ss</w:t>
      </w:r>
      <w:r>
        <w:t>lich Verbindungsabbruch, Einführung von Verzögerungen, Inhaltsersetzung oder -ergänzung.</w:t>
      </w:r>
    </w:p>
    <w:p w14:paraId="166C4EEE" w14:textId="5AB707A1" w:rsidR="00541976" w:rsidRDefault="00541976" w:rsidP="006C281D">
      <w:pPr>
        <w:pStyle w:val="Listenabsatz"/>
        <w:numPr>
          <w:ilvl w:val="0"/>
          <w:numId w:val="7"/>
        </w:numPr>
      </w:pPr>
      <w:r>
        <w:t>Service-Abhängigkeiten: Simulation von Ausfällen in Abhängigkeiten (wie Datenbanken), um die Auswirkungen auf die Anwendung zu beobachten.</w:t>
      </w:r>
    </w:p>
    <w:p w14:paraId="07AED740" w14:textId="7A21BEB3" w:rsidR="00541976" w:rsidRDefault="00541976" w:rsidP="00541976">
      <w:pPr>
        <w:pStyle w:val="berschrift3"/>
      </w:pPr>
      <w:bookmarkStart w:id="17" w:name="_Toc165378833"/>
      <w:r>
        <w:t>Prüfbare/Messbare Ziele</w:t>
      </w:r>
      <w:bookmarkEnd w:id="17"/>
    </w:p>
    <w:p w14:paraId="714A621D" w14:textId="0EDF65B9" w:rsidR="00541976" w:rsidRDefault="00541976" w:rsidP="00541976">
      <w:r w:rsidRPr="00541976">
        <w:t>Infrastruktur mit Terraform:</w:t>
      </w:r>
    </w:p>
    <w:p w14:paraId="1A4D8D69" w14:textId="6697AFBF" w:rsidR="00541976" w:rsidRDefault="00541976" w:rsidP="006C281D">
      <w:pPr>
        <w:pStyle w:val="Listenabsatz"/>
        <w:numPr>
          <w:ilvl w:val="0"/>
          <w:numId w:val="7"/>
        </w:numPr>
      </w:pPr>
      <w:r>
        <w:t>Bereitstellung der vollständigen Infrastruktur.</w:t>
      </w:r>
    </w:p>
    <w:p w14:paraId="2C36BB94" w14:textId="40DE5F78" w:rsidR="00541976" w:rsidRDefault="00541976" w:rsidP="006C281D">
      <w:pPr>
        <w:pStyle w:val="Listenabsatz"/>
        <w:numPr>
          <w:ilvl w:val="0"/>
          <w:numId w:val="7"/>
        </w:numPr>
      </w:pPr>
      <w:r>
        <w:t>Implementierung und Dokumentation von VPC, Subnets, Internet Gateway, NAT, Route Tables,</w:t>
      </w:r>
    </w:p>
    <w:p w14:paraId="4AC6ECB7" w14:textId="77777777" w:rsidR="00541976" w:rsidRDefault="00541976" w:rsidP="006C281D">
      <w:pPr>
        <w:pStyle w:val="Listenabsatz"/>
        <w:numPr>
          <w:ilvl w:val="0"/>
          <w:numId w:val="9"/>
        </w:numPr>
      </w:pPr>
      <w:r>
        <w:t>IAM-Rollen und EKS-Cluster unter Verwendung von Terraform.</w:t>
      </w:r>
    </w:p>
    <w:p w14:paraId="4C73FB0D" w14:textId="3582EA12" w:rsidR="00541976" w:rsidRDefault="00541976" w:rsidP="006C281D">
      <w:pPr>
        <w:pStyle w:val="Listenabsatz"/>
        <w:numPr>
          <w:ilvl w:val="0"/>
          <w:numId w:val="9"/>
        </w:numPr>
      </w:pPr>
      <w:r>
        <w:t>Sicherstellung, dass der Terraform-Zustand sicher in einem S3-Bucket als „Remote Storage“</w:t>
      </w:r>
    </w:p>
    <w:p w14:paraId="6EC45505" w14:textId="18730202" w:rsidR="00541976" w:rsidRDefault="00541976" w:rsidP="006C281D">
      <w:pPr>
        <w:pStyle w:val="Listenabsatz"/>
        <w:numPr>
          <w:ilvl w:val="0"/>
          <w:numId w:val="9"/>
        </w:numPr>
      </w:pPr>
      <w:r>
        <w:t>gespeichert ist.</w:t>
      </w:r>
    </w:p>
    <w:p w14:paraId="6E2AC120" w14:textId="77777777" w:rsidR="00541976" w:rsidRDefault="00541976" w:rsidP="00541976"/>
    <w:p w14:paraId="57397A3F" w14:textId="77777777" w:rsidR="00541976" w:rsidRDefault="00541976" w:rsidP="00541976">
      <w:r>
        <w:t>Automatisierte Deployment-Pipeline:</w:t>
      </w:r>
    </w:p>
    <w:p w14:paraId="34E8C0CB" w14:textId="480D2C08" w:rsidR="00541976" w:rsidRDefault="00541976" w:rsidP="006C281D">
      <w:pPr>
        <w:pStyle w:val="Listenabsatz"/>
        <w:numPr>
          <w:ilvl w:val="0"/>
          <w:numId w:val="9"/>
        </w:numPr>
      </w:pPr>
      <w:r>
        <w:t>Erstellung und Implementierung der CI/CD-Pipeline in "Github Actions" die automatisches Deployment der Kino-App ermöglicht.</w:t>
      </w:r>
    </w:p>
    <w:p w14:paraId="7F583A75" w14:textId="4AC2C76E" w:rsidR="00541976" w:rsidRDefault="00541976" w:rsidP="006C281D">
      <w:pPr>
        <w:pStyle w:val="Listenabsatz"/>
        <w:numPr>
          <w:ilvl w:val="0"/>
          <w:numId w:val="10"/>
        </w:numPr>
      </w:pPr>
      <w:r>
        <w:t>Podchaos muss mindestens in die Deployment-Pipeline integriert werden, um die Anwendungsmöglichkeiten von Chaos-Mesh in automatisierten Deployments zu demonstrieren.</w:t>
      </w:r>
    </w:p>
    <w:p w14:paraId="467BDEF7" w14:textId="77777777" w:rsidR="00541976" w:rsidRDefault="00541976" w:rsidP="00541976"/>
    <w:p w14:paraId="615EE91B" w14:textId="77777777" w:rsidR="00541976" w:rsidRDefault="00541976" w:rsidP="00541976">
      <w:r>
        <w:t>Installation und Konfiguration von Chaos-Mesh:</w:t>
      </w:r>
    </w:p>
    <w:p w14:paraId="11219C7C" w14:textId="1D31FF4E" w:rsidR="00541976" w:rsidRDefault="00541976" w:rsidP="006C281D">
      <w:pPr>
        <w:pStyle w:val="Listenabsatz"/>
        <w:numPr>
          <w:ilvl w:val="0"/>
          <w:numId w:val="10"/>
        </w:numPr>
      </w:pPr>
      <w:r>
        <w:t>Erfolgreiche Installation und Konfiguration von Chaos-Mesh auf der eingerichteten Infrastruktur.</w:t>
      </w:r>
    </w:p>
    <w:p w14:paraId="2C81D81B" w14:textId="6566AA89" w:rsidR="00541976" w:rsidRDefault="00541976" w:rsidP="006C281D">
      <w:pPr>
        <w:pStyle w:val="Listenabsatz"/>
        <w:numPr>
          <w:ilvl w:val="0"/>
          <w:numId w:val="10"/>
        </w:numPr>
      </w:pPr>
      <w:r>
        <w:t>Durchführung aller geplanten Experimente (Netzwerkchaos, Podchaos, CPU- und Speicherchaos, HTTP-Chaos, Service-Abhängigkeiten).</w:t>
      </w:r>
    </w:p>
    <w:p w14:paraId="2A0446A1" w14:textId="77777777" w:rsidR="00541976" w:rsidRDefault="00541976" w:rsidP="00541976"/>
    <w:p w14:paraId="1D86FD85" w14:textId="77777777" w:rsidR="00541976" w:rsidRDefault="00541976" w:rsidP="00541976">
      <w:r>
        <w:t>GitHub-Versionierung:</w:t>
      </w:r>
    </w:p>
    <w:p w14:paraId="43B5D54A" w14:textId="39623E91" w:rsidR="00541976" w:rsidRDefault="00541976" w:rsidP="006C281D">
      <w:pPr>
        <w:pStyle w:val="Listenabsatz"/>
        <w:numPr>
          <w:ilvl w:val="0"/>
          <w:numId w:val="10"/>
        </w:numPr>
      </w:pPr>
      <w:r>
        <w:t>Jeglicher Code und Dokumentation müssen in Github versioniert werden. Es muss mindestens einen tagesaktuellen commit geben. Ein neues Repository für die IPA muss erstellt werden.</w:t>
      </w:r>
    </w:p>
    <w:p w14:paraId="7018510E" w14:textId="77777777" w:rsidR="00541976" w:rsidRDefault="00541976" w:rsidP="00541976"/>
    <w:p w14:paraId="310A9239" w14:textId="77777777" w:rsidR="00541976" w:rsidRDefault="00541976" w:rsidP="00541976">
      <w:r>
        <w:t>YAML-Codierung:</w:t>
      </w:r>
    </w:p>
    <w:p w14:paraId="1A6C1E3A" w14:textId="5A774C0C" w:rsidR="00541976" w:rsidRDefault="00541976" w:rsidP="006C281D">
      <w:pPr>
        <w:pStyle w:val="Listenabsatz"/>
        <w:numPr>
          <w:ilvl w:val="0"/>
          <w:numId w:val="10"/>
        </w:numPr>
      </w:pPr>
      <w:r>
        <w:t>Implementierung der Chaos-Experimente mittels YAML als wiederverwendbarer Code</w:t>
      </w:r>
    </w:p>
    <w:p w14:paraId="6490EA79" w14:textId="77777777" w:rsidR="00541976" w:rsidRDefault="00541976" w:rsidP="00541976"/>
    <w:p w14:paraId="6CEFA5D3" w14:textId="77777777" w:rsidR="00541976" w:rsidRDefault="00541976" w:rsidP="00541976">
      <w:r>
        <w:lastRenderedPageBreak/>
        <w:t>Chaos Engineering Experimente:</w:t>
      </w:r>
    </w:p>
    <w:p w14:paraId="75A2FE38" w14:textId="5797F5B7" w:rsidR="00541976" w:rsidRDefault="00541976" w:rsidP="006C281D">
      <w:pPr>
        <w:pStyle w:val="Listenabsatz"/>
        <w:numPr>
          <w:ilvl w:val="0"/>
          <w:numId w:val="10"/>
        </w:numPr>
      </w:pPr>
      <w:r>
        <w:t>Die Auswirkung der Chaos-Experimente auf die Kino App müssen analysiert werden mit Hilfe von CloudWatch. Dabei ist es wichtig, dass erkannt wird, welche Metriken sich durch die Chaos- Experimente verändern (z.B. Latenz). Dies ist als Beispiel in der Anleitung für das Fachteam zu dokumentieren.</w:t>
      </w:r>
    </w:p>
    <w:p w14:paraId="35F57373" w14:textId="77777777" w:rsidR="00541976" w:rsidRDefault="00541976" w:rsidP="00541976"/>
    <w:p w14:paraId="64B7EE85" w14:textId="4A055730" w:rsidR="00541976" w:rsidRDefault="00541976" w:rsidP="00541976">
      <w:r>
        <w:t>Dokumentation und Anleitung:</w:t>
      </w:r>
    </w:p>
    <w:p w14:paraId="61097F02" w14:textId="6A906E52" w:rsidR="00541976" w:rsidRDefault="00541976" w:rsidP="006C281D">
      <w:pPr>
        <w:pStyle w:val="Listenabsatz"/>
        <w:numPr>
          <w:ilvl w:val="0"/>
          <w:numId w:val="10"/>
        </w:numPr>
      </w:pPr>
      <w:r>
        <w:t>Erstellung einer umfassenden, schrittweisen Anleitung zur Implementierung und Nutzung von Chaos-Mesh in Projekten zur Verbesserung der Systemresilienz.</w:t>
      </w:r>
    </w:p>
    <w:p w14:paraId="0DF53D13" w14:textId="77777777" w:rsidR="00541976" w:rsidRDefault="00541976" w:rsidP="00541976"/>
    <w:p w14:paraId="691D2742" w14:textId="73EF8470" w:rsidR="00541976" w:rsidRDefault="00541976" w:rsidP="00541976">
      <w:pPr>
        <w:pStyle w:val="berschrift3"/>
      </w:pPr>
      <w:bookmarkStart w:id="18" w:name="_Toc165378834"/>
      <w:r>
        <w:t>Zu erstellende Dokumentation</w:t>
      </w:r>
      <w:bookmarkEnd w:id="18"/>
    </w:p>
    <w:p w14:paraId="34EECE23" w14:textId="4A05F129" w:rsidR="00541976" w:rsidRDefault="00541976" w:rsidP="006C281D">
      <w:pPr>
        <w:pStyle w:val="Listenabsatz"/>
        <w:numPr>
          <w:ilvl w:val="0"/>
          <w:numId w:val="10"/>
        </w:numPr>
      </w:pPr>
      <w:r w:rsidRPr="00541976">
        <w:t>Benutzerhandbuch: Anleitung zur Verwendung von Chaos Mesh fürs technische Team</w:t>
      </w:r>
    </w:p>
    <w:p w14:paraId="456C732A" w14:textId="324437DA" w:rsidR="00541976" w:rsidRDefault="00541976" w:rsidP="00541976">
      <w:pPr>
        <w:pStyle w:val="berschrift3"/>
      </w:pPr>
      <w:bookmarkStart w:id="19" w:name="_Toc165378835"/>
      <w:r>
        <w:t>Meilensteine</w:t>
      </w:r>
      <w:bookmarkEnd w:id="19"/>
    </w:p>
    <w:p w14:paraId="55941DEA" w14:textId="52CBFBC8" w:rsidR="00541976" w:rsidRDefault="00541976" w:rsidP="006C281D">
      <w:pPr>
        <w:pStyle w:val="Listenabsatz"/>
        <w:numPr>
          <w:ilvl w:val="0"/>
          <w:numId w:val="10"/>
        </w:numPr>
      </w:pPr>
      <w:r>
        <w:t>Erfolgreiche provisionierung der Infrastruktur</w:t>
      </w:r>
    </w:p>
    <w:p w14:paraId="2E4C7AD1" w14:textId="45AB7A6C" w:rsidR="00541976" w:rsidRDefault="00541976" w:rsidP="006C281D">
      <w:pPr>
        <w:pStyle w:val="Listenabsatz"/>
        <w:numPr>
          <w:ilvl w:val="0"/>
          <w:numId w:val="10"/>
        </w:numPr>
      </w:pPr>
      <w:r>
        <w:t>Erfolgreiche Installation von Chaos-Mesh</w:t>
      </w:r>
    </w:p>
    <w:p w14:paraId="4710717A" w14:textId="576631A5" w:rsidR="00541976" w:rsidRDefault="00541976" w:rsidP="006C281D">
      <w:pPr>
        <w:pStyle w:val="Listenabsatz"/>
        <w:numPr>
          <w:ilvl w:val="0"/>
          <w:numId w:val="10"/>
        </w:numPr>
      </w:pPr>
      <w:r>
        <w:t>Erfolgreiches erstellen der gennanten Experimente</w:t>
      </w:r>
    </w:p>
    <w:p w14:paraId="5CDE2F15" w14:textId="045B6D43" w:rsidR="00541976" w:rsidRDefault="00541976" w:rsidP="006C281D">
      <w:pPr>
        <w:pStyle w:val="Listenabsatz"/>
        <w:numPr>
          <w:ilvl w:val="0"/>
          <w:numId w:val="10"/>
        </w:numPr>
      </w:pPr>
      <w:r>
        <w:t>Erfolgreiche Durchführung der Experimente</w:t>
      </w:r>
    </w:p>
    <w:p w14:paraId="52C129B2" w14:textId="783B9331" w:rsidR="00541976" w:rsidRDefault="00541976" w:rsidP="006C281D">
      <w:pPr>
        <w:pStyle w:val="Listenabsatz"/>
        <w:numPr>
          <w:ilvl w:val="0"/>
          <w:numId w:val="10"/>
        </w:numPr>
      </w:pPr>
      <w:r>
        <w:t>Erfolgreiche analyse Auswirkung auf die Kino App</w:t>
      </w:r>
    </w:p>
    <w:p w14:paraId="57696F2C" w14:textId="653924EE" w:rsidR="00541976" w:rsidRDefault="00541976" w:rsidP="006C281D">
      <w:pPr>
        <w:pStyle w:val="Listenabsatz"/>
        <w:numPr>
          <w:ilvl w:val="0"/>
          <w:numId w:val="10"/>
        </w:numPr>
      </w:pPr>
      <w:r>
        <w:t>Erfolgreiche Implementierung eines Tests in der Pipeline</w:t>
      </w:r>
    </w:p>
    <w:p w14:paraId="02DADF34" w14:textId="5B491342" w:rsidR="00541976" w:rsidRDefault="00541976" w:rsidP="006C281D">
      <w:pPr>
        <w:pStyle w:val="Listenabsatz"/>
        <w:numPr>
          <w:ilvl w:val="0"/>
          <w:numId w:val="10"/>
        </w:numPr>
      </w:pPr>
      <w:r>
        <w:t>Dokumentation der Ergebnisse</w:t>
      </w:r>
    </w:p>
    <w:p w14:paraId="17B3BFA3" w14:textId="17D08D95" w:rsidR="00541976" w:rsidRDefault="00541976" w:rsidP="006C281D">
      <w:pPr>
        <w:pStyle w:val="Listenabsatz"/>
        <w:numPr>
          <w:ilvl w:val="0"/>
          <w:numId w:val="10"/>
        </w:numPr>
      </w:pPr>
      <w:r>
        <w:t>Abschluss des IPA Berichts (Technische Dokumentation, Benutzerhandbuch etc.)</w:t>
      </w:r>
    </w:p>
    <w:p w14:paraId="0B7C80EB" w14:textId="157437F3" w:rsidR="00541976" w:rsidRDefault="00541976" w:rsidP="00541976">
      <w:pPr>
        <w:pStyle w:val="berschrift3"/>
      </w:pPr>
      <w:bookmarkStart w:id="20" w:name="_Toc165378836"/>
      <w:r>
        <w:t>Funktionale Anforderungen</w:t>
      </w:r>
      <w:bookmarkEnd w:id="20"/>
    </w:p>
    <w:p w14:paraId="482DB9CD" w14:textId="73F2E394" w:rsidR="00020573" w:rsidRDefault="00020573" w:rsidP="006C281D">
      <w:pPr>
        <w:pStyle w:val="Listenabsatz"/>
        <w:numPr>
          <w:ilvl w:val="0"/>
          <w:numId w:val="10"/>
        </w:numPr>
      </w:pPr>
      <w:r>
        <w:t>Bereitstellung der notwendigen Infrastruktur mit Terraform: Automatisierung der Infrastrukturerstellung, einschlie</w:t>
      </w:r>
      <w:r w:rsidR="009F199C">
        <w:t>ss</w:t>
      </w:r>
      <w:r>
        <w:t>lich Netzwerke (VPC, Subnets), Internet Gateway, NAT, Route Tables, IAM-Rollen, und des EKS-Clusters.</w:t>
      </w:r>
    </w:p>
    <w:p w14:paraId="771E7576" w14:textId="0A3A7AB8" w:rsidR="00020573" w:rsidRDefault="00020573" w:rsidP="006C281D">
      <w:pPr>
        <w:pStyle w:val="Listenabsatz"/>
        <w:numPr>
          <w:ilvl w:val="0"/>
          <w:numId w:val="10"/>
        </w:numPr>
      </w:pPr>
      <w:r>
        <w:t>Implementierung von Chaos-Experimenten: Durchführung von spezifizierten Chaos-Experimenten (Netzwerkchaos, Podchaos, CPU- und Speicherchaos, HTTP-Chaos, Service-Abhängigkeiten) an der Kino-App.</w:t>
      </w:r>
    </w:p>
    <w:p w14:paraId="52010E22" w14:textId="0D5EB30D" w:rsidR="00020573" w:rsidRDefault="00020573" w:rsidP="006C281D">
      <w:pPr>
        <w:pStyle w:val="Listenabsatz"/>
        <w:numPr>
          <w:ilvl w:val="0"/>
          <w:numId w:val="10"/>
        </w:numPr>
      </w:pPr>
      <w:r>
        <w:t>Analyse der Auswirkungen von Chaos-Experimenten: Nutzung von CloudWatch zur Überwachung und Analyse der durch die Chaos-Experimente veränderten Metriken (z.B. Latenz).</w:t>
      </w:r>
    </w:p>
    <w:p w14:paraId="4226148F" w14:textId="728F52C6" w:rsidR="00020573" w:rsidRDefault="00020573" w:rsidP="006C281D">
      <w:pPr>
        <w:pStyle w:val="Listenabsatz"/>
        <w:numPr>
          <w:ilvl w:val="0"/>
          <w:numId w:val="10"/>
        </w:numPr>
      </w:pPr>
      <w:r>
        <w:t>Integration eines Chaos-Experiments in die Deployment-Pipeline: Automatisierung der Einbindung mindestens eines Chaos-Experiments in den Deployment-Prozess der Kino-App.</w:t>
      </w:r>
    </w:p>
    <w:p w14:paraId="2D3C0948" w14:textId="2538DA5D" w:rsidR="00020573" w:rsidRDefault="00020573" w:rsidP="006C281D">
      <w:pPr>
        <w:pStyle w:val="Listenabsatz"/>
        <w:numPr>
          <w:ilvl w:val="0"/>
          <w:numId w:val="10"/>
        </w:numPr>
      </w:pPr>
      <w:r>
        <w:t>Erstellung einer Anleitung: Entwicklung einer detaillierten Anleitung zur Implementierung von Chaos-Mesh in zukünftigen Projekten und zur kontinuierlichen Verbesserung der Systemresilienz.</w:t>
      </w:r>
    </w:p>
    <w:p w14:paraId="20DC60E8" w14:textId="3235F388" w:rsidR="00020573" w:rsidRDefault="00020573" w:rsidP="00020573">
      <w:pPr>
        <w:pStyle w:val="berschrift3"/>
      </w:pPr>
      <w:bookmarkStart w:id="21" w:name="_Toc165378837"/>
      <w:r>
        <w:lastRenderedPageBreak/>
        <w:t>Nicht-funktionale Anforderungen</w:t>
      </w:r>
      <w:bookmarkEnd w:id="21"/>
    </w:p>
    <w:p w14:paraId="56F7582D" w14:textId="6BE0B643" w:rsidR="00020573" w:rsidRDefault="00020573" w:rsidP="006C281D">
      <w:pPr>
        <w:pStyle w:val="Listenabsatz"/>
        <w:numPr>
          <w:ilvl w:val="0"/>
          <w:numId w:val="10"/>
        </w:numPr>
      </w:pPr>
      <w:r>
        <w:t>Verwendung von Remote Storage für Terraform-Zustand: Speicherung des Terraform-Zustands in einem S3-Bucket.</w:t>
      </w:r>
    </w:p>
    <w:p w14:paraId="381B3F8D" w14:textId="2F161EE3" w:rsidR="00020573" w:rsidRDefault="00020573" w:rsidP="006C281D">
      <w:pPr>
        <w:pStyle w:val="Listenabsatz"/>
        <w:numPr>
          <w:ilvl w:val="0"/>
          <w:numId w:val="10"/>
        </w:numPr>
      </w:pPr>
      <w:r>
        <w:t>Versionskontrolle: Speicherung des gesamten Codes, inklusive Terraform und YAML für Chaos- Experimente, in GitHub.</w:t>
      </w:r>
    </w:p>
    <w:p w14:paraId="2E82529F" w14:textId="66B68601" w:rsidR="00020573" w:rsidRDefault="00020573" w:rsidP="006C281D">
      <w:pPr>
        <w:pStyle w:val="Listenabsatz"/>
        <w:numPr>
          <w:ilvl w:val="0"/>
          <w:numId w:val="10"/>
        </w:numPr>
      </w:pPr>
      <w:r>
        <w:t>Automatisiertes Deployment: Entwicklung einer Pipeline, die ein automatisiertes Deployen der Kino-App ermöglicht.</w:t>
      </w:r>
    </w:p>
    <w:p w14:paraId="51CD62F2" w14:textId="621A83DD" w:rsidR="00020573" w:rsidRDefault="00020573" w:rsidP="006C281D">
      <w:pPr>
        <w:pStyle w:val="Listenabsatz"/>
        <w:numPr>
          <w:ilvl w:val="0"/>
          <w:numId w:val="10"/>
        </w:numPr>
      </w:pPr>
      <w:r>
        <w:t>Wiederverwendbarkeit von Code: Implementierung der Chaos-Experimente als wiederverwendbaren Code mittels YAML.</w:t>
      </w:r>
    </w:p>
    <w:p w14:paraId="3E3157A1" w14:textId="7ADB87A3" w:rsidR="00020573" w:rsidRPr="00020573" w:rsidRDefault="00020573" w:rsidP="006C281D">
      <w:pPr>
        <w:pStyle w:val="Listenabsatz"/>
        <w:numPr>
          <w:ilvl w:val="0"/>
          <w:numId w:val="10"/>
        </w:numPr>
      </w:pPr>
      <w:r>
        <w:t>Dokumentation: Bereitstellung einer klaren, schrittweisen Anleitung für das Fachteam, einschlie</w:t>
      </w:r>
      <w:r w:rsidR="009F199C">
        <w:t>ss</w:t>
      </w:r>
      <w:r>
        <w:t>lich Beispielen, wie die Auswirkungen der Chaos-Experimente erkannt und analysiert werden können.</w:t>
      </w:r>
    </w:p>
    <w:p w14:paraId="1FC57D4D" w14:textId="286DE3EE" w:rsidR="003268D0" w:rsidRDefault="003268D0" w:rsidP="003268D0">
      <w:pPr>
        <w:pStyle w:val="berschrift2"/>
      </w:pPr>
      <w:bookmarkStart w:id="22" w:name="_Toc165378838"/>
      <w:r>
        <w:t>Mittel und Methoden</w:t>
      </w:r>
      <w:bookmarkEnd w:id="22"/>
    </w:p>
    <w:p w14:paraId="66A53EE4" w14:textId="50B92F4F" w:rsidR="00020573" w:rsidRDefault="00020573" w:rsidP="00020573">
      <w:pPr>
        <w:pStyle w:val="berschrift3"/>
      </w:pPr>
      <w:bookmarkStart w:id="23" w:name="_Toc165378839"/>
      <w:r>
        <w:t>Mittel</w:t>
      </w:r>
      <w:bookmarkEnd w:id="23"/>
    </w:p>
    <w:p w14:paraId="37CDEB0D" w14:textId="2EF4BFD3" w:rsidR="00020573" w:rsidRDefault="00020573" w:rsidP="006C281D">
      <w:pPr>
        <w:pStyle w:val="Listenabsatz"/>
        <w:numPr>
          <w:ilvl w:val="0"/>
          <w:numId w:val="10"/>
        </w:numPr>
      </w:pPr>
      <w:r>
        <w:t>"Chaos Mesh" als das Hauptwerkzeug für Chaos-Experimente.</w:t>
      </w:r>
    </w:p>
    <w:p w14:paraId="71BF2617" w14:textId="2847F8A7" w:rsidR="00020573" w:rsidRDefault="00020573" w:rsidP="006C281D">
      <w:pPr>
        <w:pStyle w:val="Listenabsatz"/>
        <w:numPr>
          <w:ilvl w:val="0"/>
          <w:numId w:val="10"/>
        </w:numPr>
      </w:pPr>
      <w:r>
        <w:t>"CloudWatch" Zur Überwachung und Analyse der Systemleistung und -stabilität.</w:t>
      </w:r>
    </w:p>
    <w:p w14:paraId="4D252E6D" w14:textId="30FA5583" w:rsidR="00020573" w:rsidRDefault="00020573" w:rsidP="006C281D">
      <w:pPr>
        <w:pStyle w:val="Listenabsatz"/>
        <w:numPr>
          <w:ilvl w:val="0"/>
          <w:numId w:val="10"/>
        </w:numPr>
      </w:pPr>
      <w:r>
        <w:t>"Github" als Versionierungs Tool</w:t>
      </w:r>
    </w:p>
    <w:p w14:paraId="2672DEFF" w14:textId="31878F9E" w:rsidR="00020573" w:rsidRDefault="00020573" w:rsidP="006C281D">
      <w:pPr>
        <w:pStyle w:val="Listenabsatz"/>
        <w:numPr>
          <w:ilvl w:val="0"/>
          <w:numId w:val="10"/>
        </w:numPr>
      </w:pPr>
      <w:r>
        <w:t>"Github Actions" als Pipeline Tool</w:t>
      </w:r>
    </w:p>
    <w:p w14:paraId="1FE1967C" w14:textId="6BE5F2E2" w:rsidR="00020573" w:rsidRDefault="00020573" w:rsidP="006C281D">
      <w:pPr>
        <w:pStyle w:val="Listenabsatz"/>
        <w:numPr>
          <w:ilvl w:val="0"/>
          <w:numId w:val="10"/>
        </w:numPr>
      </w:pPr>
      <w:r>
        <w:t>"S3 Bucket" zum speichern des Terraform States</w:t>
      </w:r>
    </w:p>
    <w:p w14:paraId="2C56CF37" w14:textId="60DA44AF" w:rsidR="00020573" w:rsidRDefault="00020573" w:rsidP="006C281D">
      <w:pPr>
        <w:pStyle w:val="Listenabsatz"/>
        <w:numPr>
          <w:ilvl w:val="0"/>
          <w:numId w:val="10"/>
        </w:numPr>
      </w:pPr>
      <w:r>
        <w:t>"Terraform" zum provisionieren von Infrastruktur</w:t>
      </w:r>
    </w:p>
    <w:p w14:paraId="1958455A" w14:textId="6E3EA198" w:rsidR="00020573" w:rsidRDefault="00020573" w:rsidP="006C281D">
      <w:pPr>
        <w:pStyle w:val="Listenabsatz"/>
        <w:numPr>
          <w:ilvl w:val="0"/>
          <w:numId w:val="10"/>
        </w:numPr>
      </w:pPr>
      <w:r>
        <w:t>VSCode</w:t>
      </w:r>
    </w:p>
    <w:p w14:paraId="6A695566" w14:textId="45A3D889" w:rsidR="00020573" w:rsidRPr="00020573" w:rsidRDefault="00020573" w:rsidP="006C281D">
      <w:pPr>
        <w:pStyle w:val="Listenabsatz"/>
        <w:numPr>
          <w:ilvl w:val="0"/>
          <w:numId w:val="10"/>
        </w:numPr>
        <w:rPr>
          <w:lang w:val="en-US"/>
        </w:rPr>
      </w:pPr>
      <w:r w:rsidRPr="00020573">
        <w:rPr>
          <w:lang w:val="en-US"/>
        </w:rPr>
        <w:t>BYOD</w:t>
      </w:r>
    </w:p>
    <w:p w14:paraId="65FE23BC" w14:textId="2F87E50E" w:rsidR="00020573" w:rsidRPr="00020573" w:rsidRDefault="00020573" w:rsidP="006C281D">
      <w:pPr>
        <w:pStyle w:val="Listenabsatz"/>
        <w:numPr>
          <w:ilvl w:val="0"/>
          <w:numId w:val="10"/>
        </w:numPr>
        <w:rPr>
          <w:lang w:val="en-US"/>
        </w:rPr>
      </w:pPr>
      <w:r w:rsidRPr="00020573">
        <w:rPr>
          <w:lang w:val="en-US"/>
        </w:rPr>
        <w:t>Office 365</w:t>
      </w:r>
    </w:p>
    <w:p w14:paraId="61ADE2E6" w14:textId="5C7F965F" w:rsidR="00020573" w:rsidRPr="00020573" w:rsidRDefault="00020573" w:rsidP="006C281D">
      <w:pPr>
        <w:pStyle w:val="Listenabsatz"/>
        <w:numPr>
          <w:ilvl w:val="0"/>
          <w:numId w:val="10"/>
        </w:numPr>
        <w:rPr>
          <w:lang w:val="en-US"/>
        </w:rPr>
      </w:pPr>
      <w:r w:rsidRPr="00020573">
        <w:rPr>
          <w:lang w:val="en-US"/>
        </w:rPr>
        <w:t>AWS</w:t>
      </w:r>
    </w:p>
    <w:p w14:paraId="66E67834" w14:textId="3A68A4CB" w:rsidR="00020573" w:rsidRPr="00020573" w:rsidRDefault="00020573" w:rsidP="006C281D">
      <w:pPr>
        <w:pStyle w:val="Listenabsatz"/>
        <w:numPr>
          <w:ilvl w:val="0"/>
          <w:numId w:val="10"/>
        </w:numPr>
        <w:rPr>
          <w:lang w:val="en-US"/>
        </w:rPr>
      </w:pPr>
      <w:r w:rsidRPr="00020573">
        <w:rPr>
          <w:lang w:val="en-US"/>
        </w:rPr>
        <w:t>Linux</w:t>
      </w:r>
    </w:p>
    <w:p w14:paraId="329E5D40" w14:textId="70941A4D" w:rsidR="00020573" w:rsidRPr="00020573" w:rsidRDefault="00020573" w:rsidP="006C281D">
      <w:pPr>
        <w:pStyle w:val="Listenabsatz"/>
        <w:numPr>
          <w:ilvl w:val="0"/>
          <w:numId w:val="10"/>
        </w:numPr>
        <w:rPr>
          <w:lang w:val="en-US"/>
        </w:rPr>
      </w:pPr>
      <w:r w:rsidRPr="00020573">
        <w:rPr>
          <w:lang w:val="en-US"/>
        </w:rPr>
        <w:t>Helm</w:t>
      </w:r>
    </w:p>
    <w:p w14:paraId="006C2B7B" w14:textId="399F94DA" w:rsidR="00020573" w:rsidRPr="00020573" w:rsidRDefault="00020573" w:rsidP="006C281D">
      <w:pPr>
        <w:pStyle w:val="Listenabsatz"/>
        <w:numPr>
          <w:ilvl w:val="0"/>
          <w:numId w:val="10"/>
        </w:numPr>
        <w:rPr>
          <w:lang w:val="en-US"/>
        </w:rPr>
      </w:pPr>
      <w:r w:rsidRPr="00020573">
        <w:rPr>
          <w:lang w:val="en-US"/>
        </w:rPr>
        <w:t>Terraform</w:t>
      </w:r>
    </w:p>
    <w:p w14:paraId="50CCCF3F" w14:textId="6F94DA3D" w:rsidR="00020573" w:rsidRDefault="00020573" w:rsidP="006C281D">
      <w:pPr>
        <w:pStyle w:val="Listenabsatz"/>
        <w:numPr>
          <w:ilvl w:val="0"/>
          <w:numId w:val="10"/>
        </w:numPr>
      </w:pPr>
      <w:r>
        <w:t>EKS (Kubernetes)</w:t>
      </w:r>
    </w:p>
    <w:p w14:paraId="5C377B41" w14:textId="5F722356" w:rsidR="00020573" w:rsidRDefault="00020573" w:rsidP="006C281D">
      <w:pPr>
        <w:pStyle w:val="Listenabsatz"/>
        <w:numPr>
          <w:ilvl w:val="0"/>
          <w:numId w:val="10"/>
        </w:numPr>
      </w:pPr>
      <w:r>
        <w:t>Firmenstandard für Dokumentationen (Layout, Fonts, Formatierung)</w:t>
      </w:r>
    </w:p>
    <w:p w14:paraId="463E6338" w14:textId="556FADEF" w:rsidR="00020573" w:rsidRDefault="00020573" w:rsidP="006C281D">
      <w:pPr>
        <w:pStyle w:val="Listenabsatz"/>
        <w:numPr>
          <w:ilvl w:val="0"/>
          <w:numId w:val="10"/>
        </w:numPr>
      </w:pPr>
      <w:r>
        <w:t>Helm</w:t>
      </w:r>
    </w:p>
    <w:p w14:paraId="7D5407BB" w14:textId="524F5C09" w:rsidR="00020573" w:rsidRDefault="00020573" w:rsidP="00020573">
      <w:pPr>
        <w:pStyle w:val="berschrift3"/>
      </w:pPr>
      <w:bookmarkStart w:id="24" w:name="_Toc165378840"/>
      <w:r>
        <w:t>Methoden</w:t>
      </w:r>
      <w:bookmarkEnd w:id="24"/>
    </w:p>
    <w:p w14:paraId="0350C28A" w14:textId="56FB845E" w:rsidR="00020573" w:rsidRDefault="00020573" w:rsidP="006C281D">
      <w:pPr>
        <w:pStyle w:val="Listenabsatz"/>
        <w:numPr>
          <w:ilvl w:val="0"/>
          <w:numId w:val="10"/>
        </w:numPr>
      </w:pPr>
      <w:r>
        <w:t>GitOps</w:t>
      </w:r>
    </w:p>
    <w:p w14:paraId="4C43EC04" w14:textId="216AD0D5" w:rsidR="00020573" w:rsidRDefault="00020573" w:rsidP="006C281D">
      <w:pPr>
        <w:pStyle w:val="Listenabsatz"/>
        <w:numPr>
          <w:ilvl w:val="0"/>
          <w:numId w:val="10"/>
        </w:numPr>
      </w:pPr>
      <w:r>
        <w:t>CICD</w:t>
      </w:r>
    </w:p>
    <w:p w14:paraId="65AACAFB" w14:textId="64AB9374" w:rsidR="00020573" w:rsidRPr="00020573" w:rsidRDefault="00020573" w:rsidP="006C281D">
      <w:pPr>
        <w:pStyle w:val="Listenabsatz"/>
        <w:numPr>
          <w:ilvl w:val="0"/>
          <w:numId w:val="10"/>
        </w:numPr>
      </w:pPr>
      <w:r>
        <w:t>HERMES Projektstrukturierung: Anwendung der HERMES-Methodik für die Projektstrukturierung, inklusive klarer Rollen, Verantwortlichkeiten und Prozesse.</w:t>
      </w:r>
    </w:p>
    <w:p w14:paraId="21CE3CDF" w14:textId="15E2F4C9" w:rsidR="003268D0" w:rsidRDefault="003268D0" w:rsidP="003268D0">
      <w:pPr>
        <w:pStyle w:val="berschrift2"/>
      </w:pPr>
      <w:bookmarkStart w:id="25" w:name="_Toc165378841"/>
      <w:r>
        <w:t>Vorkenntnisse</w:t>
      </w:r>
      <w:bookmarkEnd w:id="25"/>
    </w:p>
    <w:p w14:paraId="4AA79473" w14:textId="77777777" w:rsidR="00020573" w:rsidRDefault="00020573" w:rsidP="00020573">
      <w:r>
        <w:lastRenderedPageBreak/>
        <w:t>AWS (1 Jahr)</w:t>
      </w:r>
    </w:p>
    <w:p w14:paraId="19F6DC64" w14:textId="77777777" w:rsidR="00020573" w:rsidRDefault="00020573" w:rsidP="00020573">
      <w:r>
        <w:t>Grundlagen Kubernetes (0,5 Jahr)</w:t>
      </w:r>
    </w:p>
    <w:p w14:paraId="2E71AF49" w14:textId="77777777" w:rsidR="00020573" w:rsidRDefault="00020573" w:rsidP="00020573">
      <w:r>
        <w:t>Netzwerkkenntnisse (3,5 Jahre)</w:t>
      </w:r>
    </w:p>
    <w:p w14:paraId="5A5E5DE2" w14:textId="77777777" w:rsidR="00020573" w:rsidRDefault="00020573" w:rsidP="00020573">
      <w:r>
        <w:t>Docker (1 Jahr)</w:t>
      </w:r>
    </w:p>
    <w:p w14:paraId="71448330" w14:textId="1A279AB3" w:rsidR="00020573" w:rsidRDefault="00246383" w:rsidP="00020573">
      <w:r>
        <w:t>Full-Stack</w:t>
      </w:r>
      <w:r w:rsidR="00020573">
        <w:t xml:space="preserve"> Appli</w:t>
      </w:r>
      <w:r>
        <w:t>k</w:t>
      </w:r>
      <w:r w:rsidR="00020573">
        <w:t>ation</w:t>
      </w:r>
      <w:r>
        <w:t>s</w:t>
      </w:r>
      <w:r w:rsidR="00020573">
        <w:t>architektur (1,5 Jahre)</w:t>
      </w:r>
    </w:p>
    <w:p w14:paraId="6C69AB57" w14:textId="77777777" w:rsidR="00020573" w:rsidRDefault="00020573" w:rsidP="00020573">
      <w:r>
        <w:t>Linux (4 Jahre)</w:t>
      </w:r>
    </w:p>
    <w:p w14:paraId="5EF4F5EC" w14:textId="2CDF1FD1" w:rsidR="00020573" w:rsidRPr="00020573" w:rsidRDefault="00020573" w:rsidP="00020573">
      <w:r>
        <w:t>Terraform (2 Jahre)</w:t>
      </w:r>
    </w:p>
    <w:p w14:paraId="2051DF3D" w14:textId="187518DB" w:rsidR="003268D0" w:rsidRDefault="003268D0" w:rsidP="003268D0">
      <w:pPr>
        <w:pStyle w:val="berschrift2"/>
      </w:pPr>
      <w:bookmarkStart w:id="26" w:name="_Toc165378842"/>
      <w:r>
        <w:t>Vorarbeiten</w:t>
      </w:r>
      <w:bookmarkEnd w:id="26"/>
    </w:p>
    <w:p w14:paraId="79B07DC9" w14:textId="25FD7E48" w:rsidR="00020573" w:rsidRDefault="00020573" w:rsidP="006C281D">
      <w:pPr>
        <w:pStyle w:val="Listenabsatz"/>
        <w:numPr>
          <w:ilvl w:val="0"/>
          <w:numId w:val="10"/>
        </w:numPr>
      </w:pPr>
      <w:r>
        <w:t>Testaccount auf AWS besorgen</w:t>
      </w:r>
    </w:p>
    <w:p w14:paraId="02D67977" w14:textId="33399AAF" w:rsidR="00020573" w:rsidRDefault="00020573" w:rsidP="006C281D">
      <w:pPr>
        <w:pStyle w:val="Listenabsatz"/>
        <w:numPr>
          <w:ilvl w:val="0"/>
          <w:numId w:val="10"/>
        </w:numPr>
      </w:pPr>
      <w:r>
        <w:t>Entwicklung der Kino App</w:t>
      </w:r>
    </w:p>
    <w:p w14:paraId="1E9EA765" w14:textId="2DDF1AE7" w:rsidR="00020573" w:rsidRDefault="00020573" w:rsidP="006C281D">
      <w:pPr>
        <w:pStyle w:val="Listenabsatz"/>
        <w:numPr>
          <w:ilvl w:val="0"/>
          <w:numId w:val="10"/>
        </w:numPr>
      </w:pPr>
      <w:r>
        <w:t>IPA-Berichtsvorlage</w:t>
      </w:r>
    </w:p>
    <w:p w14:paraId="076F0085" w14:textId="77777777" w:rsidR="00020573" w:rsidRDefault="00020573" w:rsidP="00020573"/>
    <w:p w14:paraId="125C4BC0" w14:textId="6ABC2AB9" w:rsidR="00020573" w:rsidRDefault="00020573" w:rsidP="00020573">
      <w:r>
        <w:t>Grundlagen Chaos-Engineering</w:t>
      </w:r>
    </w:p>
    <w:p w14:paraId="6649E7AA" w14:textId="71B87F79" w:rsidR="00020573" w:rsidRDefault="00020573" w:rsidP="006C281D">
      <w:pPr>
        <w:pStyle w:val="Listenabsatz"/>
        <w:numPr>
          <w:ilvl w:val="0"/>
          <w:numId w:val="10"/>
        </w:numPr>
      </w:pPr>
      <w:r>
        <w:t>Verständnis von Chaos Engineering: Lernen, was Chaos Engineering ist, warum es wichtig ist und wie es zur Verbesserung der Systemresilienz beiträgt</w:t>
      </w:r>
    </w:p>
    <w:p w14:paraId="120E88FA" w14:textId="0DB2EAF1" w:rsidR="00020573" w:rsidRPr="00020573" w:rsidRDefault="00020573" w:rsidP="006C281D">
      <w:pPr>
        <w:pStyle w:val="Listenabsatz"/>
        <w:numPr>
          <w:ilvl w:val="0"/>
          <w:numId w:val="10"/>
        </w:numPr>
      </w:pPr>
      <w:r>
        <w:t>Prinzipien und Methodik: Verständnis der Grundprinzipien und Methoden des Chaos Engineering, einschlie</w:t>
      </w:r>
      <w:r w:rsidR="00250687">
        <w:t>ss</w:t>
      </w:r>
      <w:r>
        <w:t xml:space="preserve">lich der Planung und </w:t>
      </w:r>
      <w:r w:rsidR="00EC17C7">
        <w:t>Durchführung</w:t>
      </w:r>
      <w:r>
        <w:t xml:space="preserve"> von Chaos-Experimenten.</w:t>
      </w:r>
    </w:p>
    <w:p w14:paraId="4B818DFE" w14:textId="57EAB25E" w:rsidR="003268D0" w:rsidRDefault="003268D0" w:rsidP="003268D0">
      <w:pPr>
        <w:pStyle w:val="berschrift2"/>
      </w:pPr>
      <w:bookmarkStart w:id="27" w:name="_Toc165378843"/>
      <w:r>
        <w:t>Neue Lerninhalte</w:t>
      </w:r>
      <w:bookmarkEnd w:id="27"/>
    </w:p>
    <w:p w14:paraId="44A55259" w14:textId="704EBDB9" w:rsidR="00020573" w:rsidRDefault="00020573" w:rsidP="006C281D">
      <w:pPr>
        <w:pStyle w:val="Listenabsatz"/>
        <w:numPr>
          <w:ilvl w:val="0"/>
          <w:numId w:val="10"/>
        </w:numPr>
      </w:pPr>
      <w:r>
        <w:t>Chaos Mesh Grundlagen: Erlernen der Installation, Konfiguration und Nutzung von Chaos Mesh.</w:t>
      </w:r>
    </w:p>
    <w:p w14:paraId="786477C6" w14:textId="721D0989" w:rsidR="00020573" w:rsidRDefault="00020573" w:rsidP="006C281D">
      <w:pPr>
        <w:pStyle w:val="Listenabsatz"/>
        <w:numPr>
          <w:ilvl w:val="0"/>
          <w:numId w:val="10"/>
        </w:numPr>
      </w:pPr>
      <w:r>
        <w:t>Experimente mit Chaos Mesh: Verständnis, wie man verschiedene Arten von Experimenten (wie Netzwerklatenz, Ressourcenknappheit, etc.) mit Chaos Mesh durchführt.</w:t>
      </w:r>
    </w:p>
    <w:p w14:paraId="497DE49E" w14:textId="6FB74CE4" w:rsidR="00020573" w:rsidRDefault="00020573" w:rsidP="006C281D">
      <w:pPr>
        <w:pStyle w:val="Listenabsatz"/>
        <w:numPr>
          <w:ilvl w:val="0"/>
          <w:numId w:val="10"/>
        </w:numPr>
      </w:pPr>
      <w:r>
        <w:t xml:space="preserve">Systemüberwachung: Lernen, wie man Systeme </w:t>
      </w:r>
      <w:r w:rsidR="00EC17C7">
        <w:t>überwacht</w:t>
      </w:r>
      <w:r>
        <w:t>, um Leistungsindikatoren und potenzielle Probleme zu erkennen.</w:t>
      </w:r>
    </w:p>
    <w:p w14:paraId="24EA20D3" w14:textId="6399C603" w:rsidR="00020573" w:rsidRDefault="00020573" w:rsidP="006C281D">
      <w:pPr>
        <w:pStyle w:val="Listenabsatz"/>
        <w:numPr>
          <w:ilvl w:val="0"/>
          <w:numId w:val="10"/>
        </w:numPr>
      </w:pPr>
      <w:r>
        <w:t>Fehleranalyse: Fähigkeiten zur Identifizierung, Analyse und Behebung von Systemfehlern und ausfällen.</w:t>
      </w:r>
    </w:p>
    <w:p w14:paraId="62F3BD8F" w14:textId="35B1316A" w:rsidR="00020573" w:rsidRDefault="00020573" w:rsidP="006C281D">
      <w:pPr>
        <w:pStyle w:val="Listenabsatz"/>
        <w:numPr>
          <w:ilvl w:val="0"/>
          <w:numId w:val="10"/>
        </w:numPr>
      </w:pPr>
      <w:r>
        <w:t>Datenanalyse und Berichterstattung: Lernen, wie man aus Experimenten gewonnene Daten analysiert und Ergebnisse effektiv berichtet.</w:t>
      </w:r>
    </w:p>
    <w:p w14:paraId="413D6750" w14:textId="77777777" w:rsidR="00020573" w:rsidRDefault="00020573" w:rsidP="00020573"/>
    <w:p w14:paraId="1CBE389B" w14:textId="77777777" w:rsidR="00020573" w:rsidRDefault="00020573" w:rsidP="00020573">
      <w:r>
        <w:t>Welche Quellen stehen ihm zur Verfügung?</w:t>
      </w:r>
    </w:p>
    <w:p w14:paraId="1F85620E" w14:textId="488E4329" w:rsidR="00020573" w:rsidRPr="00020573" w:rsidRDefault="00020573" w:rsidP="00020573">
      <w:r>
        <w:t>ChatGPT, Google</w:t>
      </w:r>
    </w:p>
    <w:p w14:paraId="0E47CF09" w14:textId="28BB0D7B" w:rsidR="003268D0" w:rsidRDefault="003268D0" w:rsidP="003268D0">
      <w:pPr>
        <w:pStyle w:val="berschrift2"/>
      </w:pPr>
      <w:bookmarkStart w:id="28" w:name="_Toc165378844"/>
      <w:r>
        <w:t>Arbeiten in den letzten 6 Monaten</w:t>
      </w:r>
      <w:bookmarkEnd w:id="28"/>
    </w:p>
    <w:p w14:paraId="64D34C54" w14:textId="77777777" w:rsidR="00020573" w:rsidRDefault="00020573" w:rsidP="00020573">
      <w:r>
        <w:t>Der Lernende hatte sich grossteils auf die SwissSkills vorbereitet (AWS). Zudem hat er für einen Kunden mehrere Änderungen an einem Angular Frontend durchgeführt welches mit Typescript</w:t>
      </w:r>
    </w:p>
    <w:p w14:paraId="113908FC" w14:textId="1924296E" w:rsidR="00020573" w:rsidRDefault="00020573" w:rsidP="00020573">
      <w:r>
        <w:t>geschrieben ist.</w:t>
      </w:r>
    </w:p>
    <w:p w14:paraId="229D0A1A" w14:textId="77777777" w:rsidR="00BE3F60" w:rsidRDefault="00BE3F60" w:rsidP="00020573"/>
    <w:p w14:paraId="7B8FF4BB" w14:textId="782F0025" w:rsidR="00BE3F60" w:rsidRDefault="00BE3F60" w:rsidP="006821FD">
      <w:pPr>
        <w:pStyle w:val="berschrift1"/>
      </w:pPr>
      <w:bookmarkStart w:id="29" w:name="_Toc165378845"/>
      <w:r>
        <w:lastRenderedPageBreak/>
        <w:t>Standards</w:t>
      </w:r>
      <w:bookmarkEnd w:id="29"/>
    </w:p>
    <w:p w14:paraId="4170CA6E" w14:textId="3BB9C820" w:rsidR="00BE3F60" w:rsidRDefault="00BE3F60" w:rsidP="00BE3F60">
      <w:pPr>
        <w:pStyle w:val="berschrift2"/>
      </w:pPr>
      <w:bookmarkStart w:id="30" w:name="_Toc165378846"/>
      <w:r>
        <w:t>Dokument</w:t>
      </w:r>
      <w:bookmarkEnd w:id="30"/>
    </w:p>
    <w:p w14:paraId="786EFB72" w14:textId="60F2B723" w:rsidR="00BE3F60" w:rsidRDefault="00BE3F60" w:rsidP="00BE3F60">
      <w:r>
        <w:t>Alle gängige Textdokumente, welche innerhalb der T-Systems erstellt werden, müssen die Standards der vorgegebenen Dokumentenvorlage einhalten. Ebenso zur Erstellung dieser IPA Dokumentation wurde die firmeninterne Dokumentenvorlage eingesetzt und verwendet.</w:t>
      </w:r>
    </w:p>
    <w:p w14:paraId="30266D33" w14:textId="5C869F00" w:rsidR="00BE3F60" w:rsidRDefault="00BE3F60" w:rsidP="00BE3F60">
      <w:pPr>
        <w:pStyle w:val="berschrift2"/>
      </w:pPr>
      <w:bookmarkStart w:id="31" w:name="_Toc165378847"/>
      <w:r>
        <w:t>Firmenexterne Standards</w:t>
      </w:r>
      <w:bookmarkEnd w:id="31"/>
    </w:p>
    <w:p w14:paraId="791F7E2F" w14:textId="455156A1" w:rsidR="00BE3F60" w:rsidRDefault="00BE3F60" w:rsidP="00BE3F60">
      <w:r>
        <w:t>Aufgrunde dessen, dass diese IPA komplett ausserhalb des firmeninternen Bereiches geschieht, sind keine weiteren Standards anzuwenden. Standards welche während der IPA eingesetzt werden, werden in der Konzeptphase dieses Projektes definiert und angewendet.</w:t>
      </w:r>
    </w:p>
    <w:p w14:paraId="1577FD4A" w14:textId="77777777" w:rsidR="00BE3F60" w:rsidRDefault="00BE3F60" w:rsidP="00BE3F60"/>
    <w:p w14:paraId="2FA2779F" w14:textId="56FAB79A" w:rsidR="00BE3F60" w:rsidRDefault="00BE3F60" w:rsidP="006821FD">
      <w:pPr>
        <w:pStyle w:val="berschrift1"/>
      </w:pPr>
      <w:bookmarkStart w:id="32" w:name="_Toc165378848"/>
      <w:r>
        <w:t>IPA-Schutzbedarfsanalyse</w:t>
      </w:r>
      <w:bookmarkEnd w:id="32"/>
    </w:p>
    <w:p w14:paraId="38D39EC5" w14:textId="78AA58F4" w:rsidR="00BE3F60" w:rsidRDefault="00BE3F60" w:rsidP="00BE3F60">
      <w:r>
        <w:t>Dieses Dokument erhält die Klassifizierung „Vertraulich“, da während der Dokumentation sensible Daten und Informationen ersichtlich sind, wie: IP-Adressen, Namen sowie E-Mail-Adressen, welche nicht für die Öffentlichkeit bestimmt sind.</w:t>
      </w:r>
      <w:r w:rsidR="003961E8">
        <w:t xml:space="preserve"> </w:t>
      </w:r>
      <w:r w:rsidR="003961E8" w:rsidRPr="003961E8">
        <w:rPr>
          <w:highlight w:val="yellow"/>
        </w:rPr>
        <w:t>COMMENT: Eventuell ergänzen</w:t>
      </w:r>
    </w:p>
    <w:p w14:paraId="00AA339E" w14:textId="1CFF3F81" w:rsidR="003961E8" w:rsidRDefault="003961E8" w:rsidP="006821FD">
      <w:pPr>
        <w:pStyle w:val="berschrift1"/>
      </w:pPr>
      <w:bookmarkStart w:id="33" w:name="_Toc165378849"/>
      <w:r>
        <w:t>Organisation der IPA Ergebnisse</w:t>
      </w:r>
      <w:bookmarkEnd w:id="33"/>
    </w:p>
    <w:p w14:paraId="59C07662" w14:textId="5BAB8EE8" w:rsidR="003961E8" w:rsidRDefault="003961E8" w:rsidP="003961E8">
      <w:r>
        <w:t>Nachfolgend wird die Organisation des Arbeitsplatzes, sowie die Dokumentenverwaltung, beschrieben.</w:t>
      </w:r>
    </w:p>
    <w:p w14:paraId="21D5C9DD" w14:textId="6410A6E8" w:rsidR="003961E8" w:rsidRDefault="003961E8" w:rsidP="003961E8">
      <w:pPr>
        <w:pStyle w:val="berschrift2"/>
      </w:pPr>
      <w:bookmarkStart w:id="34" w:name="_Toc165378850"/>
      <w:r>
        <w:t>Arbeitsplatz</w:t>
      </w:r>
      <w:bookmarkEnd w:id="34"/>
    </w:p>
    <w:p w14:paraId="5E205D2F" w14:textId="77777777" w:rsidR="00943BC3" w:rsidRDefault="003961E8" w:rsidP="00943BC3">
      <w:pPr>
        <w:keepNext/>
      </w:pPr>
      <w:r>
        <w:t>Die IPA wird im Hauptsitz der T-Systems Schweiz, in Zollikofen, durchgeführt. Für die IPA wurde ein Co-Work Raum, für die Zeitspanne während der IPA, reserviert, damit ungestört gearbeitet werden kann. Der Arbeitsplatz umfasst folgende Sachen: Ein höhenverstellbarer Tisch, ein Bürostuhl, ein Monitor und das eigene Arbeitsgerät. Ebenso wird der Schreibtisch verwendet, um ausgedruckte Dokumente stets Griffbereit zu haben. Der Arbeitsplatz sieht wie folgt aus:</w:t>
      </w:r>
      <w:r>
        <w:br/>
      </w:r>
      <w:r>
        <w:lastRenderedPageBreak/>
        <w:br/>
      </w:r>
      <w:r>
        <w:rPr>
          <w:noProof/>
        </w:rPr>
        <w:drawing>
          <wp:inline distT="0" distB="0" distL="0" distR="0" wp14:anchorId="1069028F" wp14:editId="06C5D1C2">
            <wp:extent cx="5972810" cy="4479925"/>
            <wp:effectExtent l="0" t="0" r="0" b="3175"/>
            <wp:docPr id="1025760406" name="Grafik 1" descr="Ein Bild, das Im Haus, Mobiliar, Computermonito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0406" name="Grafik 1" descr="Ein Bild, das Im Haus, Mobiliar, Computermonitor, Computer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4479925"/>
                    </a:xfrm>
                    <a:prstGeom prst="rect">
                      <a:avLst/>
                    </a:prstGeom>
                  </pic:spPr>
                </pic:pic>
              </a:graphicData>
            </a:graphic>
          </wp:inline>
        </w:drawing>
      </w:r>
    </w:p>
    <w:p w14:paraId="64B9B942" w14:textId="65AFD329" w:rsidR="003961E8"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1</w:t>
      </w:r>
      <w:r w:rsidRPr="00943BC3">
        <w:rPr>
          <w:sz w:val="18"/>
          <w:szCs w:val="18"/>
        </w:rPr>
        <w:fldChar w:fldCharType="end"/>
      </w:r>
      <w:r w:rsidRPr="00943BC3">
        <w:rPr>
          <w:sz w:val="18"/>
          <w:szCs w:val="18"/>
        </w:rPr>
        <w:t>: Arbeitsplatz während der IPA</w:t>
      </w:r>
    </w:p>
    <w:p w14:paraId="335D5CE6" w14:textId="7C74BDF0" w:rsidR="003961E8" w:rsidRDefault="003961E8" w:rsidP="003961E8">
      <w:pPr>
        <w:pStyle w:val="berschrift2"/>
      </w:pPr>
      <w:bookmarkStart w:id="35" w:name="_Toc165378851"/>
      <w:r>
        <w:t>Dokumentenablage</w:t>
      </w:r>
      <w:bookmarkEnd w:id="35"/>
    </w:p>
    <w:p w14:paraId="2CC0970E" w14:textId="046C424D" w:rsidR="003961E8" w:rsidRDefault="003961E8" w:rsidP="003961E8">
      <w:r>
        <w:t>Alle Dokumente, welche während der IPA verwendet und erstellt werden, sind auf dem eigenen OneDrive Account gesich</w:t>
      </w:r>
      <w:r w:rsidR="00B243DE">
        <w:t>er</w:t>
      </w:r>
      <w:r>
        <w:t>t, nachfolgend ist der Pfad für den Speicherort aufgelistet</w:t>
      </w:r>
      <w:r w:rsidR="009F0D1C">
        <w:t>: Eigene Dateien &gt; IPA &gt; Dokumente.</w:t>
      </w:r>
    </w:p>
    <w:p w14:paraId="24ECE138" w14:textId="6CC28054" w:rsidR="009F0D1C" w:rsidRDefault="009F0D1C" w:rsidP="009F0D1C">
      <w:pPr>
        <w:pStyle w:val="berschrift2"/>
      </w:pPr>
      <w:bookmarkStart w:id="36" w:name="_Toc165378852"/>
      <w:r>
        <w:t>Versionierung</w:t>
      </w:r>
      <w:bookmarkEnd w:id="36"/>
    </w:p>
    <w:p w14:paraId="264B5519" w14:textId="6B7859A1" w:rsidR="00943BC3" w:rsidRDefault="009F0D1C" w:rsidP="00943BC3">
      <w:pPr>
        <w:keepNext/>
      </w:pPr>
      <w:r>
        <w:t>Die Version</w:t>
      </w:r>
      <w:r w:rsidR="00B243DE">
        <w:t>i</w:t>
      </w:r>
      <w:r>
        <w:t xml:space="preserve">erung aller Dokumente, welche während der IPA erstellt werden, einschliesslich dieses Dokumentes, werden in Tagesblöcken </w:t>
      </w:r>
      <w:r w:rsidR="00EC17C7">
        <w:t>strukturiert</w:t>
      </w:r>
      <w:r>
        <w:t>. Die Dokumentation wird täglich</w:t>
      </w:r>
      <w:r w:rsidR="00B95328">
        <w:t xml:space="preserve"> auf der vorher erwähnten Dokumentenablage gesichert. Dabei wird in der Änderungshistorie jeweils die tagesaktuelle Version eingesetzt, sowie ein Kommentar.</w:t>
      </w:r>
      <w:r w:rsidR="00F84784">
        <w:t xml:space="preserve"> Sichert man nun das Dokument am Ende des Tages in der Dokumentenablage, erstellt OneDrive automatisch eine eigene Versionierung, welche wie folgt aussieht:</w:t>
      </w:r>
      <w:r w:rsidR="00F84784">
        <w:br/>
      </w:r>
      <w:r w:rsidR="00F84784">
        <w:lastRenderedPageBreak/>
        <w:br/>
      </w:r>
      <w:r w:rsidR="00F84784" w:rsidRPr="00F84784">
        <w:rPr>
          <w:noProof/>
        </w:rPr>
        <w:drawing>
          <wp:inline distT="0" distB="0" distL="0" distR="0" wp14:anchorId="31843CA9" wp14:editId="127C6FEE">
            <wp:extent cx="5972810" cy="1091565"/>
            <wp:effectExtent l="0" t="0" r="0" b="635"/>
            <wp:docPr id="65769439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4392" name="Grafik 1" descr="Ein Bild, das Text, Screenshot enthält.&#10;&#10;Automatisch generierte Beschreibung"/>
                    <pic:cNvPicPr/>
                  </pic:nvPicPr>
                  <pic:blipFill>
                    <a:blip r:embed="rId21"/>
                    <a:stretch>
                      <a:fillRect/>
                    </a:stretch>
                  </pic:blipFill>
                  <pic:spPr>
                    <a:xfrm>
                      <a:off x="0" y="0"/>
                      <a:ext cx="5972810" cy="1091565"/>
                    </a:xfrm>
                    <a:prstGeom prst="rect">
                      <a:avLst/>
                    </a:prstGeom>
                  </pic:spPr>
                </pic:pic>
              </a:graphicData>
            </a:graphic>
          </wp:inline>
        </w:drawing>
      </w:r>
    </w:p>
    <w:p w14:paraId="3A05E403" w14:textId="303238BC" w:rsidR="009F0D1C"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2</w:t>
      </w:r>
      <w:r w:rsidRPr="00943BC3">
        <w:rPr>
          <w:sz w:val="18"/>
          <w:szCs w:val="18"/>
        </w:rPr>
        <w:fldChar w:fldCharType="end"/>
      </w:r>
      <w:r w:rsidRPr="00943BC3">
        <w:rPr>
          <w:sz w:val="18"/>
          <w:szCs w:val="18"/>
        </w:rPr>
        <w:t>: Versionierungsverlauf in Microsoft OneDrive</w:t>
      </w:r>
    </w:p>
    <w:p w14:paraId="413F8E67" w14:textId="77777777" w:rsidR="00F84784" w:rsidRDefault="00F84784" w:rsidP="009F0D1C"/>
    <w:p w14:paraId="4142E963" w14:textId="60A71215" w:rsidR="00F84784" w:rsidRDefault="00F84784" w:rsidP="009F0D1C">
      <w:r>
        <w:t xml:space="preserve">Da die Versionsnummer im Versionsverlauf von OneDrive, nicht mit dem selbstdefinierten Versionierungsschema </w:t>
      </w:r>
      <w:r w:rsidR="00B243DE">
        <w:t>übereinstimmt</w:t>
      </w:r>
      <w:r>
        <w:t xml:space="preserve">, ist es umso wichtiger, </w:t>
      </w:r>
      <w:r w:rsidR="00EC17C7">
        <w:t>dass</w:t>
      </w:r>
      <w:r>
        <w:t xml:space="preserve"> eine konsistente und detaillierte Änderungshistorie im Dokument vorhanden ist.</w:t>
      </w:r>
    </w:p>
    <w:p w14:paraId="751A1C86" w14:textId="751A7160" w:rsidR="00F84784" w:rsidRDefault="00F84784" w:rsidP="009F0D1C">
      <w:r w:rsidRPr="00C85667">
        <w:rPr>
          <w:highlight w:val="yellow"/>
        </w:rPr>
        <w:t>COMMENT: Müssen die Scripts hier auch erwähnt werden?</w:t>
      </w:r>
    </w:p>
    <w:p w14:paraId="01C451FD" w14:textId="77777777" w:rsidR="00F84784" w:rsidRDefault="00F84784" w:rsidP="009F0D1C"/>
    <w:p w14:paraId="43EAF08D" w14:textId="44FC2452" w:rsidR="00F84784" w:rsidRDefault="00F84784" w:rsidP="00F84784">
      <w:pPr>
        <w:pStyle w:val="berschrift2"/>
      </w:pPr>
      <w:bookmarkStart w:id="37" w:name="_Toc165378853"/>
      <w:r>
        <w:t>Dokumentensicherung</w:t>
      </w:r>
      <w:bookmarkEnd w:id="37"/>
    </w:p>
    <w:p w14:paraId="589DC8D6" w14:textId="3DBF3E25" w:rsidR="00F84784" w:rsidRDefault="00F84784" w:rsidP="00F84784">
      <w:r>
        <w:t>Die IPA Dokumentation wird auf zwei verschiedene</w:t>
      </w:r>
      <w:r w:rsidR="00B243DE">
        <w:t>n</w:t>
      </w:r>
      <w:r>
        <w:t xml:space="preserve"> Arten gesichert, damit ein Verlust der Dokumentation vermieden werden kann.</w:t>
      </w:r>
    </w:p>
    <w:p w14:paraId="40A8F715" w14:textId="77777777" w:rsidR="00F84784" w:rsidRDefault="00F84784" w:rsidP="00F84784"/>
    <w:p w14:paraId="35EC40CE" w14:textId="5151C9BB" w:rsidR="00F84784" w:rsidRDefault="00F84784" w:rsidP="006C281D">
      <w:pPr>
        <w:pStyle w:val="Listenabsatz"/>
        <w:numPr>
          <w:ilvl w:val="0"/>
          <w:numId w:val="11"/>
        </w:numPr>
      </w:pPr>
      <w:r>
        <w:t>OneDrive</w:t>
      </w:r>
      <w:r>
        <w:br/>
        <w:t>OneDrive ist das Hauptmedium während der IPA, auf welchem die Dokumentation gesichert wird.</w:t>
      </w:r>
    </w:p>
    <w:p w14:paraId="3B07199F" w14:textId="77777777" w:rsidR="00F84784" w:rsidRDefault="00F84784" w:rsidP="00F84784"/>
    <w:p w14:paraId="4541086F" w14:textId="77777777" w:rsidR="00943BC3" w:rsidRDefault="0018635B" w:rsidP="006C281D">
      <w:pPr>
        <w:pStyle w:val="Listenabsatz"/>
        <w:keepNext/>
        <w:numPr>
          <w:ilvl w:val="0"/>
          <w:numId w:val="11"/>
        </w:numPr>
      </w:pPr>
      <w:r>
        <w:t>GitHub</w:t>
      </w:r>
      <w:r>
        <w:br/>
        <w:t>Nebst allen Scripts, welche auf GitHub gesichert werden, wird ebenso auch die Dokumentation im selben Repository hochgeladen. Dabei wird jeden Abend ein Commit erstellt, in welchem, in einer Commit-Nachricht, die aktuelle Dokumentationsversion eingefügt wird. So kann man im Verionsverlauf von GitHub die einzelnen Commits rückverfolgen und kann so den „Dokumentationscommit“ von den anderen Commits unterscheiden.</w:t>
      </w:r>
      <w:r w:rsidR="0040299A">
        <w:br/>
      </w:r>
      <w:r w:rsidR="0040299A">
        <w:br/>
      </w:r>
      <w:r w:rsidR="0040299A" w:rsidRPr="0040299A">
        <w:rPr>
          <w:noProof/>
        </w:rPr>
        <w:drawing>
          <wp:inline distT="0" distB="0" distL="0" distR="0" wp14:anchorId="58F0F932" wp14:editId="6C1682E6">
            <wp:extent cx="5972810" cy="1374140"/>
            <wp:effectExtent l="0" t="0" r="0" b="0"/>
            <wp:docPr id="148583108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1083" name="Grafik 1" descr="Ein Bild, das Text, Screenshot enthält.&#10;&#10;Automatisch generierte Beschreibung"/>
                    <pic:cNvPicPr/>
                  </pic:nvPicPr>
                  <pic:blipFill>
                    <a:blip r:embed="rId22"/>
                    <a:stretch>
                      <a:fillRect/>
                    </a:stretch>
                  </pic:blipFill>
                  <pic:spPr>
                    <a:xfrm>
                      <a:off x="0" y="0"/>
                      <a:ext cx="5972810" cy="1374140"/>
                    </a:xfrm>
                    <a:prstGeom prst="rect">
                      <a:avLst/>
                    </a:prstGeom>
                  </pic:spPr>
                </pic:pic>
              </a:graphicData>
            </a:graphic>
          </wp:inline>
        </w:drawing>
      </w:r>
    </w:p>
    <w:p w14:paraId="746AE868" w14:textId="25593A74" w:rsidR="0018635B" w:rsidRPr="00943BC3" w:rsidRDefault="00943BC3" w:rsidP="00943BC3">
      <w:pPr>
        <w:pStyle w:val="Beschriftung"/>
        <w:tabs>
          <w:tab w:val="clear" w:pos="851"/>
          <w:tab w:val="left" w:pos="709"/>
        </w:tabs>
        <w:rPr>
          <w:sz w:val="18"/>
          <w:szCs w:val="18"/>
        </w:rPr>
      </w:pPr>
      <w:r>
        <w:rPr>
          <w:sz w:val="18"/>
          <w:szCs w:val="18"/>
        </w:rPr>
        <w:tab/>
      </w: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3</w:t>
      </w:r>
      <w:r w:rsidRPr="00943BC3">
        <w:rPr>
          <w:sz w:val="18"/>
          <w:szCs w:val="18"/>
        </w:rPr>
        <w:fldChar w:fldCharType="end"/>
      </w:r>
      <w:r w:rsidRPr="00943BC3">
        <w:rPr>
          <w:sz w:val="18"/>
          <w:szCs w:val="18"/>
        </w:rPr>
        <w:t>: Versionierungsverlauf in GitHub</w:t>
      </w:r>
    </w:p>
    <w:p w14:paraId="6C32D038" w14:textId="4E493D74" w:rsidR="0018635B" w:rsidRDefault="0018635B" w:rsidP="0018635B">
      <w:pPr>
        <w:pStyle w:val="berschrift2"/>
      </w:pPr>
      <w:bookmarkStart w:id="38" w:name="_Toc165378854"/>
      <w:r>
        <w:t>Wiederherstellung</w:t>
      </w:r>
      <w:bookmarkEnd w:id="38"/>
    </w:p>
    <w:p w14:paraId="3038B574" w14:textId="6CBFE668" w:rsidR="0018635B" w:rsidRDefault="0018635B" w:rsidP="0018635B">
      <w:r>
        <w:lastRenderedPageBreak/>
        <w:t>In beiden Speichermedien für die IPA Dokumentation</w:t>
      </w:r>
      <w:r w:rsidR="00B243DE">
        <w:t>,</w:t>
      </w:r>
      <w:r>
        <w:t xml:space="preserve"> ist eine automatische Versionierung bereits eingebaut. </w:t>
      </w:r>
      <w:r w:rsidR="0040299A">
        <w:t>Duch diese Versionierung, kann man stets auf eine vorherige Version zugreifen und diese Version herunterladen. Diese Versionierung bleibt auch dann bestanden, falls ein Dokument versehentlich gelöscht worden sein soll.</w:t>
      </w:r>
    </w:p>
    <w:p w14:paraId="4EB29D22" w14:textId="324726F7" w:rsidR="0040299A" w:rsidRDefault="0040299A" w:rsidP="0040299A">
      <w:pPr>
        <w:pStyle w:val="berschrift2"/>
      </w:pPr>
      <w:bookmarkStart w:id="39" w:name="_Toc165378855"/>
      <w:r>
        <w:t>Test der Wiederherstellung</w:t>
      </w:r>
      <w:bookmarkEnd w:id="39"/>
    </w:p>
    <w:p w14:paraId="3C572E56" w14:textId="77777777" w:rsidR="00943BC3" w:rsidRDefault="0040299A" w:rsidP="00943BC3">
      <w:pPr>
        <w:keepNext/>
      </w:pPr>
      <w:r>
        <w:t>Nachfolgend wird zwischenzeitlich ein Dummy-Versioneriungseintrag vorgenommen, und auf beiden Plattformen erneut hochgeladen, um die Funktionalität der Versionierung, auf beiden Plattformen zu überprüfen.</w:t>
      </w:r>
      <w:r w:rsidR="009D6A4D">
        <w:t xml:space="preserve"> Nachfolgend sieht man von beiden Plattformen den Versionsverlauf, man beachte bei OneDrive zudem die veränderte Dokumentengrösse, welche auf eine Änderung hinweist:</w:t>
      </w:r>
      <w:r w:rsidR="009D6A4D">
        <w:br/>
      </w:r>
      <w:r w:rsidR="009D6A4D">
        <w:br/>
        <w:t>Microsoft OneDrive:</w:t>
      </w:r>
      <w:r w:rsidR="009D6A4D">
        <w:br/>
      </w:r>
      <w:r w:rsidR="009D6A4D" w:rsidRPr="009D6A4D">
        <w:rPr>
          <w:noProof/>
        </w:rPr>
        <w:drawing>
          <wp:inline distT="0" distB="0" distL="0" distR="0" wp14:anchorId="4266A1CA" wp14:editId="0D9329BA">
            <wp:extent cx="5972810" cy="2652395"/>
            <wp:effectExtent l="0" t="0" r="0" b="1905"/>
            <wp:docPr id="170443120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1200" name="Grafik 1" descr="Ein Bild, das Text, Screenshot, Schrift, Zahl enthält.&#10;&#10;Automatisch generierte Beschreibung"/>
                    <pic:cNvPicPr/>
                  </pic:nvPicPr>
                  <pic:blipFill>
                    <a:blip r:embed="rId23"/>
                    <a:stretch>
                      <a:fillRect/>
                    </a:stretch>
                  </pic:blipFill>
                  <pic:spPr>
                    <a:xfrm>
                      <a:off x="0" y="0"/>
                      <a:ext cx="5972810" cy="2652395"/>
                    </a:xfrm>
                    <a:prstGeom prst="rect">
                      <a:avLst/>
                    </a:prstGeom>
                  </pic:spPr>
                </pic:pic>
              </a:graphicData>
            </a:graphic>
          </wp:inline>
        </w:drawing>
      </w:r>
    </w:p>
    <w:p w14:paraId="3D82F704" w14:textId="07ED8639" w:rsidR="0040299A"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4</w:t>
      </w:r>
      <w:r w:rsidRPr="00943BC3">
        <w:rPr>
          <w:sz w:val="18"/>
          <w:szCs w:val="18"/>
        </w:rPr>
        <w:fldChar w:fldCharType="end"/>
      </w:r>
      <w:r w:rsidRPr="00943BC3">
        <w:rPr>
          <w:sz w:val="18"/>
          <w:szCs w:val="18"/>
        </w:rPr>
        <w:t>: Aktualisierter Versionsverlauf in Microsoft OneDrive</w:t>
      </w:r>
    </w:p>
    <w:p w14:paraId="2FA5F3ED" w14:textId="77777777" w:rsidR="00943BC3" w:rsidRDefault="009D6A4D" w:rsidP="00943BC3">
      <w:pPr>
        <w:keepNext/>
      </w:pPr>
      <w:r>
        <w:br/>
        <w:t>GitHub:</w:t>
      </w:r>
      <w:r>
        <w:br/>
      </w:r>
      <w:r w:rsidRPr="009D6A4D">
        <w:rPr>
          <w:noProof/>
        </w:rPr>
        <w:drawing>
          <wp:inline distT="0" distB="0" distL="0" distR="0" wp14:anchorId="34227BD5" wp14:editId="3647DB8D">
            <wp:extent cx="5972810" cy="1717040"/>
            <wp:effectExtent l="0" t="0" r="0" b="0"/>
            <wp:docPr id="7513819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81997" name="Grafik 1" descr="Ein Bild, das Text, Screenshot enthält.&#10;&#10;Automatisch generierte Beschreibung"/>
                    <pic:cNvPicPr/>
                  </pic:nvPicPr>
                  <pic:blipFill>
                    <a:blip r:embed="rId24"/>
                    <a:stretch>
                      <a:fillRect/>
                    </a:stretch>
                  </pic:blipFill>
                  <pic:spPr>
                    <a:xfrm>
                      <a:off x="0" y="0"/>
                      <a:ext cx="5972810" cy="1717040"/>
                    </a:xfrm>
                    <a:prstGeom prst="rect">
                      <a:avLst/>
                    </a:prstGeom>
                  </pic:spPr>
                </pic:pic>
              </a:graphicData>
            </a:graphic>
          </wp:inline>
        </w:drawing>
      </w:r>
    </w:p>
    <w:p w14:paraId="61F3A1EC" w14:textId="6FEFFB81" w:rsidR="009D6A4D"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5</w:t>
      </w:r>
      <w:r w:rsidRPr="00943BC3">
        <w:rPr>
          <w:sz w:val="18"/>
          <w:szCs w:val="18"/>
        </w:rPr>
        <w:fldChar w:fldCharType="end"/>
      </w:r>
      <w:r w:rsidRPr="00943BC3">
        <w:rPr>
          <w:sz w:val="18"/>
          <w:szCs w:val="18"/>
        </w:rPr>
        <w:t>: Aktualisierter Versionsverlauf in GitHub</w:t>
      </w:r>
    </w:p>
    <w:p w14:paraId="0986F69D" w14:textId="41E30721" w:rsidR="009D6A4D" w:rsidRDefault="009D6A4D" w:rsidP="0018635B">
      <w:r>
        <w:t>Bei beiden Versionsverläufen, kann stets eine vorherige Version heruntergeladen werden. Dies bestätigt, dass eine Wiederherstellung der Dokumentation jederzeit möglich ist.</w:t>
      </w:r>
    </w:p>
    <w:p w14:paraId="05163EE5" w14:textId="7C361296" w:rsidR="00C85667" w:rsidRDefault="00C85667" w:rsidP="006821FD">
      <w:pPr>
        <w:pStyle w:val="berschrift1"/>
      </w:pPr>
      <w:bookmarkStart w:id="40" w:name="_Toc165378856"/>
      <w:r>
        <w:lastRenderedPageBreak/>
        <w:t>Projektvorgehen</w:t>
      </w:r>
      <w:bookmarkEnd w:id="40"/>
    </w:p>
    <w:p w14:paraId="1A5AF89F" w14:textId="1A95E850" w:rsidR="00C85667" w:rsidRDefault="00C85667" w:rsidP="00C85667">
      <w:pPr>
        <w:pStyle w:val="berschrift2"/>
      </w:pPr>
      <w:bookmarkStart w:id="41" w:name="_Toc165378857"/>
      <w:r>
        <w:t>Projektmethode</w:t>
      </w:r>
      <w:bookmarkEnd w:id="41"/>
    </w:p>
    <w:p w14:paraId="4496FE90" w14:textId="52593485" w:rsidR="00C85667" w:rsidRDefault="00C85667" w:rsidP="00C85667">
      <w:r>
        <w:t>Um dieses IPA Projekt umzusetzen, wurde als passende P</w:t>
      </w:r>
      <w:r w:rsidR="00537571">
        <w:t>ro</w:t>
      </w:r>
      <w:r>
        <w:t>jektmanagementmethode HERMES 5.1 ausgewählt. Folgend ist eine Definition von HERMES einzusehen:</w:t>
      </w:r>
      <w:r>
        <w:br/>
      </w:r>
      <w:r>
        <w:br/>
        <w:t>„</w:t>
      </w:r>
      <w:r w:rsidRPr="00C85667">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w:t>
      </w:r>
      <w:r>
        <w:t>“</w:t>
      </w:r>
      <w:r>
        <w:rPr>
          <w:rStyle w:val="Funotenzeichen"/>
        </w:rPr>
        <w:footnoteReference w:id="1"/>
      </w:r>
    </w:p>
    <w:p w14:paraId="2CCBD48F" w14:textId="3D203BE0" w:rsidR="00C85667" w:rsidRDefault="00C85667" w:rsidP="00C85667">
      <w:pPr>
        <w:pStyle w:val="berschrift2"/>
      </w:pPr>
      <w:bookmarkStart w:id="42" w:name="_Toc165378858"/>
      <w:r>
        <w:t>Phasen</w:t>
      </w:r>
      <w:bookmarkEnd w:id="42"/>
    </w:p>
    <w:p w14:paraId="2F1E513B" w14:textId="18F7233D" w:rsidR="00943BC3" w:rsidRDefault="00943BC3" w:rsidP="00943BC3">
      <w:r>
        <w:t>Dadurch, dass sich HERMES als Wasserfallmodell auszeichnet, wird die Projektstruktur in vier aufeinanderfolgende Phasen aufgebaut, diese sind bei HERMES wie</w:t>
      </w:r>
      <w:r w:rsidR="00B243DE">
        <w:t xml:space="preserve"> </w:t>
      </w:r>
      <w:r>
        <w:t>folgt gegliedert:</w:t>
      </w:r>
      <w:r>
        <w:br/>
      </w:r>
    </w:p>
    <w:p w14:paraId="54E72799" w14:textId="77777777" w:rsidR="00943BC3" w:rsidRDefault="00943BC3" w:rsidP="00943BC3">
      <w:pPr>
        <w:keepNext/>
      </w:pPr>
      <w:r w:rsidRPr="00943BC3">
        <w:rPr>
          <w:noProof/>
        </w:rPr>
        <w:drawing>
          <wp:inline distT="0" distB="0" distL="0" distR="0" wp14:anchorId="119F503C" wp14:editId="2E89D256">
            <wp:extent cx="5972810" cy="656590"/>
            <wp:effectExtent l="0" t="0" r="0" b="3810"/>
            <wp:docPr id="18328966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96605" name=""/>
                    <pic:cNvPicPr/>
                  </pic:nvPicPr>
                  <pic:blipFill>
                    <a:blip r:embed="rId25"/>
                    <a:stretch>
                      <a:fillRect/>
                    </a:stretch>
                  </pic:blipFill>
                  <pic:spPr>
                    <a:xfrm>
                      <a:off x="0" y="0"/>
                      <a:ext cx="5972810" cy="656590"/>
                    </a:xfrm>
                    <a:prstGeom prst="rect">
                      <a:avLst/>
                    </a:prstGeom>
                  </pic:spPr>
                </pic:pic>
              </a:graphicData>
            </a:graphic>
          </wp:inline>
        </w:drawing>
      </w:r>
    </w:p>
    <w:p w14:paraId="23CE8065" w14:textId="5211ABD9" w:rsid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6</w:t>
      </w:r>
      <w:r w:rsidRPr="00943BC3">
        <w:rPr>
          <w:sz w:val="18"/>
          <w:szCs w:val="18"/>
        </w:rPr>
        <w:fldChar w:fldCharType="end"/>
      </w:r>
      <w:r w:rsidRPr="00943BC3">
        <w:rPr>
          <w:sz w:val="18"/>
          <w:szCs w:val="18"/>
        </w:rPr>
        <w:t>: Phasenablauf HERMES</w:t>
      </w:r>
    </w:p>
    <w:p w14:paraId="5D3CBDF3" w14:textId="37A44CAE" w:rsidR="00C85667" w:rsidRDefault="00943BC3" w:rsidP="00943BC3">
      <w:pPr>
        <w:pStyle w:val="berschrift2"/>
      </w:pPr>
      <w:bookmarkStart w:id="43" w:name="_Toc165378859"/>
      <w:r>
        <w:t>Szenario</w:t>
      </w:r>
      <w:bookmarkEnd w:id="43"/>
    </w:p>
    <w:p w14:paraId="6E0F79D1" w14:textId="2D788677" w:rsidR="00943BC3" w:rsidRDefault="00AD4CDB" w:rsidP="00943BC3">
      <w:r>
        <w:t xml:space="preserve">HERMES unterscheidet verschiedene Projektaufgaben in sogenannten Szenarien. Dabei gibt es </w:t>
      </w:r>
      <w:r w:rsidR="00134F43">
        <w:t>schon</w:t>
      </w:r>
      <w:r>
        <w:t xml:space="preserve"> </w:t>
      </w:r>
      <w:r w:rsidR="00EC17C7">
        <w:t>vorgefertigte</w:t>
      </w:r>
      <w:r>
        <w:t xml:space="preserve"> Szenarien, aber es können auch eigene Szenarien erstellt werden. Ein Szenario enthält dabei einen Strukturplan, welcher die verschiedenen Module und Meilensteine aufzeigt, welche verwendet werden sollten. Während diesem Projekt, wird </w:t>
      </w:r>
      <w:r w:rsidR="00C500C7">
        <w:t xml:space="preserve">ein eigenes Szenario, basierend auf dem </w:t>
      </w:r>
      <w:r>
        <w:t>„IT-Standardanwendung“</w:t>
      </w:r>
      <w:r w:rsidR="00C500C7">
        <w:t xml:space="preserve"> Szenario </w:t>
      </w:r>
      <w:r>
        <w:t>verwendet</w:t>
      </w:r>
      <w:r w:rsidR="00C500C7">
        <w:t xml:space="preserve">, da in diesem Projekt lediglich der Test der Software im Fokus stehe und nicht die Integrierung in den produktiven und </w:t>
      </w:r>
      <w:r w:rsidR="00EC17C7">
        <w:t>organisatorischen</w:t>
      </w:r>
      <w:r w:rsidR="00C500C7">
        <w:t xml:space="preserve"> Betrieb.</w:t>
      </w:r>
      <w:r>
        <w:t xml:space="preserve"> Im nachfolgenden Unterkapitel wird aufgeführt, welche Module dabei verwendet oder ausgegrenzt werden.</w:t>
      </w:r>
      <w:r w:rsidR="009C1492">
        <w:rPr>
          <w:rStyle w:val="Funotenzeichen"/>
        </w:rPr>
        <w:footnoteReference w:id="2"/>
      </w:r>
    </w:p>
    <w:p w14:paraId="4F883557" w14:textId="77777777" w:rsidR="00C500C7" w:rsidRDefault="00C500C7" w:rsidP="00943BC3"/>
    <w:p w14:paraId="59F61C4E" w14:textId="77777777" w:rsidR="00C500C7" w:rsidRDefault="00C500C7" w:rsidP="00943BC3"/>
    <w:p w14:paraId="4AEE20C2" w14:textId="52CE9216" w:rsidR="00C500C7" w:rsidRDefault="00AD4CDB" w:rsidP="00C500C7">
      <w:pPr>
        <w:pStyle w:val="berschrift2"/>
      </w:pPr>
      <w:bookmarkStart w:id="44" w:name="_Toc165378860"/>
      <w:r>
        <w:lastRenderedPageBreak/>
        <w:t>Module</w:t>
      </w:r>
      <w:bookmarkEnd w:id="44"/>
    </w:p>
    <w:p w14:paraId="48469E47" w14:textId="20CE7B9E" w:rsidR="00C500C7" w:rsidRPr="00C500C7" w:rsidRDefault="00C500C7" w:rsidP="00C500C7">
      <w:r>
        <w:t>Für das individuelle Szenario, welches in diesem Projekt angewendet wird, wurden folgende Module ausgewählt, welche diverse Aufgaben enthalten und somit die Projektführung unterstützen:</w:t>
      </w:r>
    </w:p>
    <w:p w14:paraId="1CAD267F" w14:textId="77777777" w:rsidR="00AD4CDB" w:rsidRDefault="00AD4CDB" w:rsidP="00AD4CDB"/>
    <w:p w14:paraId="500B5E04" w14:textId="77777777" w:rsidR="00412E8F" w:rsidRDefault="00412E8F" w:rsidP="00412E8F">
      <w:pPr>
        <w:keepNext/>
      </w:pPr>
      <w:r>
        <w:rPr>
          <w:noProof/>
        </w:rPr>
        <w:drawing>
          <wp:inline distT="0" distB="0" distL="0" distR="0" wp14:anchorId="0E6B4C7F" wp14:editId="54CFF2B6">
            <wp:extent cx="5972810" cy="3883660"/>
            <wp:effectExtent l="0" t="0" r="0" b="2540"/>
            <wp:docPr id="59319124" name="Grafik 3"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124" name="Grafik 3" descr="Ein Bild, das Text, Screenshot, Visitenkarte, Schrif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972810" cy="3883660"/>
                    </a:xfrm>
                    <a:prstGeom prst="rect">
                      <a:avLst/>
                    </a:prstGeom>
                  </pic:spPr>
                </pic:pic>
              </a:graphicData>
            </a:graphic>
          </wp:inline>
        </w:drawing>
      </w:r>
    </w:p>
    <w:p w14:paraId="5A394305" w14:textId="1D2A9A90" w:rsidR="00412E8F" w:rsidRDefault="00412E8F" w:rsidP="00412E8F">
      <w:pPr>
        <w:pStyle w:val="Beschriftung"/>
        <w:rPr>
          <w:sz w:val="18"/>
          <w:szCs w:val="18"/>
        </w:rPr>
      </w:pPr>
      <w:r w:rsidRPr="00412E8F">
        <w:rPr>
          <w:sz w:val="18"/>
          <w:szCs w:val="18"/>
        </w:rPr>
        <w:t xml:space="preserve">Abbildung </w:t>
      </w:r>
      <w:r w:rsidRPr="00412E8F">
        <w:rPr>
          <w:sz w:val="18"/>
          <w:szCs w:val="18"/>
        </w:rPr>
        <w:fldChar w:fldCharType="begin"/>
      </w:r>
      <w:r w:rsidRPr="00412E8F">
        <w:rPr>
          <w:sz w:val="18"/>
          <w:szCs w:val="18"/>
        </w:rPr>
        <w:instrText xml:space="preserve"> SEQ Abbildung \* ARABIC </w:instrText>
      </w:r>
      <w:r w:rsidRPr="00412E8F">
        <w:rPr>
          <w:sz w:val="18"/>
          <w:szCs w:val="18"/>
        </w:rPr>
        <w:fldChar w:fldCharType="separate"/>
      </w:r>
      <w:r w:rsidR="00741600">
        <w:rPr>
          <w:noProof/>
          <w:sz w:val="18"/>
          <w:szCs w:val="18"/>
        </w:rPr>
        <w:t>7</w:t>
      </w:r>
      <w:r w:rsidRPr="00412E8F">
        <w:rPr>
          <w:sz w:val="18"/>
          <w:szCs w:val="18"/>
        </w:rPr>
        <w:fldChar w:fldCharType="end"/>
      </w:r>
      <w:r w:rsidRPr="00412E8F">
        <w:rPr>
          <w:sz w:val="18"/>
          <w:szCs w:val="18"/>
        </w:rPr>
        <w:t>: Hermes Module</w:t>
      </w:r>
    </w:p>
    <w:p w14:paraId="3F4FD735" w14:textId="64918BDD" w:rsidR="00412E8F" w:rsidRDefault="00412E8F" w:rsidP="00412E8F">
      <w:r>
        <w:t>Nachfolg</w:t>
      </w:r>
      <w:r w:rsidR="00EC17C7">
        <w:t>end</w:t>
      </w:r>
      <w:r>
        <w:t xml:space="preserve"> wird tabellarisch aufgelistet, welche Inhalte die jeweiligen Module enthalten:</w:t>
      </w:r>
      <w:r w:rsidR="009C1492">
        <w:rPr>
          <w:rStyle w:val="Funotenzeichen"/>
        </w:rPr>
        <w:footnoteReference w:id="3"/>
      </w:r>
    </w:p>
    <w:p w14:paraId="78FEF7B5" w14:textId="77777777" w:rsidR="00412E8F" w:rsidRDefault="00412E8F" w:rsidP="00412E8F"/>
    <w:tbl>
      <w:tblPr>
        <w:tblStyle w:val="Tabellenraster"/>
        <w:tblW w:w="0" w:type="auto"/>
        <w:tblLook w:val="04A0" w:firstRow="1" w:lastRow="0" w:firstColumn="1" w:lastColumn="0" w:noHBand="0" w:noVBand="1"/>
      </w:tblPr>
      <w:tblGrid>
        <w:gridCol w:w="4703"/>
        <w:gridCol w:w="4703"/>
      </w:tblGrid>
      <w:tr w:rsidR="00412E8F" w14:paraId="60624965" w14:textId="77777777" w:rsidTr="0041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AE5AA2E" w14:textId="15F7CABC" w:rsidR="00412E8F" w:rsidRPr="00412E8F" w:rsidRDefault="00412E8F" w:rsidP="00412E8F">
            <w:pPr>
              <w:rPr>
                <w:sz w:val="20"/>
                <w:szCs w:val="20"/>
              </w:rPr>
            </w:pPr>
            <w:r w:rsidRPr="00412E8F">
              <w:rPr>
                <w:sz w:val="20"/>
                <w:szCs w:val="20"/>
              </w:rPr>
              <w:t>Module</w:t>
            </w:r>
          </w:p>
        </w:tc>
        <w:tc>
          <w:tcPr>
            <w:tcW w:w="4703" w:type="dxa"/>
          </w:tcPr>
          <w:p w14:paraId="77BE7382" w14:textId="3B23B8BE" w:rsidR="00412E8F" w:rsidRPr="00412E8F" w:rsidRDefault="00412E8F" w:rsidP="00412E8F">
            <w:pPr>
              <w:jc w:val="left"/>
              <w:cnfStyle w:val="100000000000" w:firstRow="1" w:lastRow="0" w:firstColumn="0" w:lastColumn="0" w:oddVBand="0" w:evenVBand="0" w:oddHBand="0" w:evenHBand="0" w:firstRowFirstColumn="0" w:firstRowLastColumn="0" w:lastRowFirstColumn="0" w:lastRowLastColumn="0"/>
              <w:rPr>
                <w:sz w:val="20"/>
                <w:szCs w:val="20"/>
              </w:rPr>
            </w:pPr>
            <w:r w:rsidRPr="00412E8F">
              <w:rPr>
                <w:sz w:val="20"/>
                <w:szCs w:val="20"/>
              </w:rPr>
              <w:t>Beschreibung</w:t>
            </w:r>
          </w:p>
        </w:tc>
      </w:tr>
      <w:tr w:rsidR="00412E8F" w14:paraId="17619A9C"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35A69B9B" w14:textId="6F7B03AE" w:rsidR="00412E8F" w:rsidRPr="00CE7AE1" w:rsidRDefault="00412E8F" w:rsidP="00412E8F">
            <w:pPr>
              <w:rPr>
                <w:sz w:val="18"/>
                <w:szCs w:val="18"/>
              </w:rPr>
            </w:pPr>
            <w:r w:rsidRPr="00CE7AE1">
              <w:rPr>
                <w:sz w:val="18"/>
                <w:szCs w:val="18"/>
              </w:rPr>
              <w:t>Projetsteuerung</w:t>
            </w:r>
          </w:p>
        </w:tc>
        <w:tc>
          <w:tcPr>
            <w:tcW w:w="4703" w:type="dxa"/>
          </w:tcPr>
          <w:p w14:paraId="53AC6312" w14:textId="37BE2F1A" w:rsidR="00412E8F" w:rsidRPr="00CE7AE1" w:rsidRDefault="00412E8F"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Das Projekt wird initialisiert und anschliessend eine kontinuierliche Steuerung des Projektes durch Ziele, Anforderungen und Vorgaben.</w:t>
            </w:r>
          </w:p>
        </w:tc>
      </w:tr>
      <w:tr w:rsidR="00412E8F" w14:paraId="4D14B35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167509D2" w14:textId="420F6638" w:rsidR="00412E8F" w:rsidRPr="00CE7AE1" w:rsidRDefault="00412E8F" w:rsidP="00412E8F">
            <w:pPr>
              <w:rPr>
                <w:sz w:val="18"/>
                <w:szCs w:val="18"/>
              </w:rPr>
            </w:pPr>
            <w:r w:rsidRPr="00CE7AE1">
              <w:rPr>
                <w:sz w:val="18"/>
                <w:szCs w:val="18"/>
              </w:rPr>
              <w:t>Projektführung</w:t>
            </w:r>
          </w:p>
        </w:tc>
        <w:tc>
          <w:tcPr>
            <w:tcW w:w="4703" w:type="dxa"/>
          </w:tcPr>
          <w:p w14:paraId="23068B24" w14:textId="65A32AB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Durchführung und Planung des Projektes. Einhaltung der definierten Rahmenbedingungen und Anforderungen.</w:t>
            </w:r>
          </w:p>
        </w:tc>
      </w:tr>
      <w:tr w:rsidR="00412E8F" w14:paraId="479D5C9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2E316447" w14:textId="45740679" w:rsidR="00412E8F" w:rsidRPr="00CE7AE1" w:rsidRDefault="00CE7AE1" w:rsidP="00412E8F">
            <w:pPr>
              <w:rPr>
                <w:sz w:val="18"/>
                <w:szCs w:val="18"/>
              </w:rPr>
            </w:pPr>
            <w:r w:rsidRPr="00CE7AE1">
              <w:rPr>
                <w:sz w:val="18"/>
                <w:szCs w:val="18"/>
              </w:rPr>
              <w:t>Projektgrundlagen</w:t>
            </w:r>
          </w:p>
        </w:tc>
        <w:tc>
          <w:tcPr>
            <w:tcW w:w="4703" w:type="dxa"/>
          </w:tcPr>
          <w:p w14:paraId="37E0D6CE" w14:textId="2DC9D4FC"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Als Grundlage wird eine IST-/SOLL-Analyse erstellt, welche als Grundlage für die </w:t>
            </w:r>
            <w:r w:rsidR="00EC17C7" w:rsidRPr="00CE7AE1">
              <w:rPr>
                <w:sz w:val="18"/>
                <w:szCs w:val="18"/>
              </w:rPr>
              <w:t>Weiterführung</w:t>
            </w:r>
            <w:r w:rsidRPr="00CE7AE1">
              <w:rPr>
                <w:sz w:val="18"/>
                <w:szCs w:val="18"/>
              </w:rPr>
              <w:t xml:space="preserve"> des Projektes dient.</w:t>
            </w:r>
          </w:p>
        </w:tc>
      </w:tr>
      <w:tr w:rsidR="00412E8F" w14:paraId="31D1AE7E"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7AF64986" w14:textId="5EAA106D" w:rsidR="00412E8F" w:rsidRPr="00CE7AE1" w:rsidRDefault="00CE7AE1" w:rsidP="00412E8F">
            <w:pPr>
              <w:rPr>
                <w:sz w:val="18"/>
                <w:szCs w:val="18"/>
              </w:rPr>
            </w:pPr>
            <w:r w:rsidRPr="00CE7AE1">
              <w:rPr>
                <w:sz w:val="18"/>
                <w:szCs w:val="18"/>
              </w:rPr>
              <w:t>IT-System</w:t>
            </w:r>
          </w:p>
        </w:tc>
        <w:tc>
          <w:tcPr>
            <w:tcW w:w="4703" w:type="dxa"/>
          </w:tcPr>
          <w:p w14:paraId="556F81C1" w14:textId="70DB046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Ein IT-System wird konzipiert, umgesetzt und dokumentiert. Relevante Anforderungen werden berücksichtigt.</w:t>
            </w:r>
          </w:p>
        </w:tc>
      </w:tr>
      <w:tr w:rsidR="00412E8F" w14:paraId="51984997"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541FE865" w14:textId="2693DA0C" w:rsidR="00412E8F" w:rsidRPr="00CE7AE1" w:rsidRDefault="00CE7AE1" w:rsidP="00412E8F">
            <w:pPr>
              <w:rPr>
                <w:sz w:val="18"/>
                <w:szCs w:val="18"/>
              </w:rPr>
            </w:pPr>
            <w:r w:rsidRPr="00CE7AE1">
              <w:rPr>
                <w:sz w:val="18"/>
                <w:szCs w:val="18"/>
              </w:rPr>
              <w:t>Testen</w:t>
            </w:r>
          </w:p>
        </w:tc>
        <w:tc>
          <w:tcPr>
            <w:tcW w:w="4703" w:type="dxa"/>
          </w:tcPr>
          <w:p w14:paraId="6723559D" w14:textId="091C8E88"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Tests werden konzipiert, vorbereitet, </w:t>
            </w:r>
            <w:r w:rsidR="00EC17C7" w:rsidRPr="00CE7AE1">
              <w:rPr>
                <w:sz w:val="18"/>
                <w:szCs w:val="18"/>
              </w:rPr>
              <w:t>durchgeführt</w:t>
            </w:r>
            <w:r w:rsidRPr="00CE7AE1">
              <w:rPr>
                <w:sz w:val="18"/>
                <w:szCs w:val="18"/>
              </w:rPr>
              <w:t xml:space="preserve"> und dokumentiert.</w:t>
            </w:r>
          </w:p>
        </w:tc>
      </w:tr>
      <w:tr w:rsidR="00412E8F" w14:paraId="00F1C9DD" w14:textId="77777777" w:rsidTr="00CE7AE1">
        <w:trPr>
          <w:trHeight w:val="48"/>
        </w:trPr>
        <w:tc>
          <w:tcPr>
            <w:cnfStyle w:val="001000000000" w:firstRow="0" w:lastRow="0" w:firstColumn="1" w:lastColumn="0" w:oddVBand="0" w:evenVBand="0" w:oddHBand="0" w:evenHBand="0" w:firstRowFirstColumn="0" w:firstRowLastColumn="0" w:lastRowFirstColumn="0" w:lastRowLastColumn="0"/>
            <w:tcW w:w="4703" w:type="dxa"/>
          </w:tcPr>
          <w:p w14:paraId="5A4C12BA" w14:textId="60097448" w:rsidR="00412E8F" w:rsidRPr="00CE7AE1" w:rsidRDefault="00CE7AE1" w:rsidP="00412E8F">
            <w:pPr>
              <w:rPr>
                <w:sz w:val="18"/>
                <w:szCs w:val="18"/>
              </w:rPr>
            </w:pPr>
            <w:r w:rsidRPr="00CE7AE1">
              <w:rPr>
                <w:sz w:val="18"/>
                <w:szCs w:val="18"/>
              </w:rPr>
              <w:t>Informationssicherheit und Datenschutz</w:t>
            </w:r>
          </w:p>
        </w:tc>
        <w:tc>
          <w:tcPr>
            <w:tcW w:w="4703" w:type="dxa"/>
          </w:tcPr>
          <w:p w14:paraId="3377407D" w14:textId="398FAAF3"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Informationssicherheit und Datenschutzanforderungen werden ermittelt, konzipiert und umgesetzt.</w:t>
            </w:r>
          </w:p>
        </w:tc>
      </w:tr>
    </w:tbl>
    <w:p w14:paraId="7034F9D7" w14:textId="3F92060A" w:rsidR="00412E8F" w:rsidRDefault="00CE7AE1" w:rsidP="00412E8F">
      <w:r w:rsidRPr="00CE7AE1">
        <w:rPr>
          <w:highlight w:val="yellow"/>
        </w:rPr>
        <w:t>COMMENT: Tabellenverzeichnis</w:t>
      </w:r>
    </w:p>
    <w:p w14:paraId="449FA79C" w14:textId="557953F9" w:rsidR="00CE7AE1" w:rsidRDefault="00CE7AE1" w:rsidP="00CE7AE1">
      <w:pPr>
        <w:pStyle w:val="berschrift2"/>
      </w:pPr>
      <w:bookmarkStart w:id="45" w:name="_Toc165378861"/>
      <w:r>
        <w:lastRenderedPageBreak/>
        <w:t>Meilensteine</w:t>
      </w:r>
      <w:bookmarkEnd w:id="45"/>
    </w:p>
    <w:p w14:paraId="345617E5" w14:textId="6A7DA8AF" w:rsidR="009C1492" w:rsidRDefault="00CE7AE1" w:rsidP="009C1492">
      <w:pPr>
        <w:keepNext/>
      </w:pPr>
      <w:r>
        <w:t xml:space="preserve">Meilensteine sind von grosser Bedeutung in der Projektmethode HERMES. </w:t>
      </w:r>
      <w:r w:rsidR="00EC17C7">
        <w:t>Jede Phase,</w:t>
      </w:r>
      <w:r>
        <w:t xml:space="preserve"> welche in HERMES durchlaufen wird, erhält vor oder nach </w:t>
      </w:r>
      <w:r w:rsidR="00B243DE">
        <w:t>jeder</w:t>
      </w:r>
      <w:r>
        <w:t xml:space="preserve"> Phase einen Meilenstein, welche</w:t>
      </w:r>
      <w:r w:rsidR="00C73378">
        <w:t>r</w:t>
      </w:r>
      <w:r>
        <w:t xml:space="preserve"> die Qualitätssicherung während des Projektes sicherstellen </w:t>
      </w:r>
      <w:r w:rsidR="00D059D0">
        <w:t>soll</w:t>
      </w:r>
      <w:r>
        <w:t>. Zudem werden während einer Phase</w:t>
      </w:r>
      <w:r w:rsidR="00925621">
        <w:t>,</w:t>
      </w:r>
      <w:r>
        <w:t xml:space="preserve"> wichtige </w:t>
      </w:r>
      <w:r w:rsidR="00EC17C7">
        <w:t>Ereignisse</w:t>
      </w:r>
      <w:r w:rsidR="00925621">
        <w:t>,</w:t>
      </w:r>
      <w:r>
        <w:t xml:space="preserve"> zusätzlich</w:t>
      </w:r>
      <w:r w:rsidR="00925621">
        <w:t xml:space="preserve"> als Meilenstein</w:t>
      </w:r>
      <w:r>
        <w:t xml:space="preserve"> </w:t>
      </w:r>
      <w:r w:rsidR="00925621">
        <w:t>eingebaut. Wird während der Projektumsetzung ein Meilenstein erreicht, so wird die Qualität geprüft und danach entschieden, ob das Projekt weitergeführt werden kann, oder ob zuerst noch die Qualität sichergestellt werden muss.</w:t>
      </w:r>
      <w:r w:rsidR="009C1492">
        <w:rPr>
          <w:rStyle w:val="Funotenzeichen"/>
        </w:rPr>
        <w:footnoteReference w:id="4"/>
      </w:r>
      <w:r w:rsidR="00925621">
        <w:t xml:space="preserve"> In diesem IPA-Projekt sind die Meilensteine wie folgt definiert:</w:t>
      </w:r>
      <w:r w:rsidR="009C1492">
        <w:br/>
      </w:r>
      <w:r w:rsidR="00925621">
        <w:br/>
      </w:r>
      <w:r w:rsidR="00925621">
        <w:br/>
      </w:r>
      <w:r w:rsidR="00925621">
        <w:rPr>
          <w:noProof/>
        </w:rPr>
        <w:drawing>
          <wp:inline distT="0" distB="0" distL="0" distR="0" wp14:anchorId="4DDA9CCA" wp14:editId="7A3B0EB6">
            <wp:extent cx="6396546" cy="1566154"/>
            <wp:effectExtent l="0" t="0" r="4445" b="0"/>
            <wp:docPr id="525304380" name="Grafik 4" descr="Ein Bild, das Text, Screenshot,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04380" name="Grafik 4" descr="Ein Bild, das Text, Screenshot, Schrift, Grafiken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421092" cy="1572164"/>
                    </a:xfrm>
                    <a:prstGeom prst="rect">
                      <a:avLst/>
                    </a:prstGeom>
                  </pic:spPr>
                </pic:pic>
              </a:graphicData>
            </a:graphic>
          </wp:inline>
        </w:drawing>
      </w:r>
    </w:p>
    <w:p w14:paraId="19FC9C65" w14:textId="60C6324C" w:rsidR="00CE7AE1" w:rsidRDefault="009C1492" w:rsidP="009C1492">
      <w:pPr>
        <w:pStyle w:val="Beschriftung"/>
        <w:rPr>
          <w:sz w:val="18"/>
          <w:szCs w:val="18"/>
        </w:rPr>
      </w:pPr>
      <w:r w:rsidRPr="009C1492">
        <w:rPr>
          <w:sz w:val="18"/>
          <w:szCs w:val="18"/>
        </w:rPr>
        <w:t xml:space="preserve">Abbildung </w:t>
      </w:r>
      <w:r w:rsidRPr="009C1492">
        <w:rPr>
          <w:sz w:val="18"/>
          <w:szCs w:val="18"/>
        </w:rPr>
        <w:fldChar w:fldCharType="begin"/>
      </w:r>
      <w:r w:rsidRPr="009C1492">
        <w:rPr>
          <w:sz w:val="18"/>
          <w:szCs w:val="18"/>
        </w:rPr>
        <w:instrText xml:space="preserve"> SEQ Abbildung \* ARABIC </w:instrText>
      </w:r>
      <w:r w:rsidRPr="009C1492">
        <w:rPr>
          <w:sz w:val="18"/>
          <w:szCs w:val="18"/>
        </w:rPr>
        <w:fldChar w:fldCharType="separate"/>
      </w:r>
      <w:r w:rsidR="00741600">
        <w:rPr>
          <w:noProof/>
          <w:sz w:val="18"/>
          <w:szCs w:val="18"/>
        </w:rPr>
        <w:t>8</w:t>
      </w:r>
      <w:r w:rsidRPr="009C1492">
        <w:rPr>
          <w:sz w:val="18"/>
          <w:szCs w:val="18"/>
        </w:rPr>
        <w:fldChar w:fldCharType="end"/>
      </w:r>
      <w:r w:rsidRPr="009C1492">
        <w:rPr>
          <w:sz w:val="18"/>
          <w:szCs w:val="18"/>
        </w:rPr>
        <w:t>: Meilensteine HERMES</w:t>
      </w:r>
    </w:p>
    <w:p w14:paraId="6DCB671C" w14:textId="19924E97" w:rsidR="009C1492" w:rsidRDefault="009C1492" w:rsidP="009C1492">
      <w:r>
        <w:t xml:space="preserve">Die aufgelisteten Meilensteine wurden so erstellt, dass diese auf das eigene individuelle Szenario abgestummen sind. So wurde beispielsweise der Meilenstein „Variantenentscheid“ entfernt, da bereits in diesem Projekt die Software schon vorgegeben ist. </w:t>
      </w:r>
      <w:r w:rsidR="00EC17C7">
        <w:t>In der untenstehenden Tabelle</w:t>
      </w:r>
      <w:r>
        <w:t xml:space="preserve"> werden die Meilensteine genauer erläutert:</w:t>
      </w:r>
    </w:p>
    <w:p w14:paraId="0E27A026" w14:textId="77777777" w:rsidR="009C1492" w:rsidRDefault="009C1492" w:rsidP="009C1492"/>
    <w:tbl>
      <w:tblPr>
        <w:tblStyle w:val="Tabellenraster"/>
        <w:tblW w:w="0" w:type="auto"/>
        <w:tblLook w:val="04A0" w:firstRow="1" w:lastRow="0" w:firstColumn="1" w:lastColumn="0" w:noHBand="0" w:noVBand="1"/>
      </w:tblPr>
      <w:tblGrid>
        <w:gridCol w:w="567"/>
        <w:gridCol w:w="2552"/>
        <w:gridCol w:w="6237"/>
      </w:tblGrid>
      <w:tr w:rsidR="009C1492" w14:paraId="0AEF821D" w14:textId="77777777" w:rsidTr="009C1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A49161D" w14:textId="7CDDE8DD" w:rsidR="009C1492" w:rsidRPr="009C1492" w:rsidRDefault="009C1492" w:rsidP="009C1492">
            <w:pPr>
              <w:rPr>
                <w:sz w:val="18"/>
                <w:szCs w:val="18"/>
              </w:rPr>
            </w:pPr>
            <w:r>
              <w:rPr>
                <w:sz w:val="18"/>
                <w:szCs w:val="18"/>
              </w:rPr>
              <w:t>ID</w:t>
            </w:r>
          </w:p>
        </w:tc>
        <w:tc>
          <w:tcPr>
            <w:tcW w:w="2552" w:type="dxa"/>
          </w:tcPr>
          <w:p w14:paraId="50E216EF" w14:textId="14CE31AE"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Meilensteine</w:t>
            </w:r>
          </w:p>
        </w:tc>
        <w:tc>
          <w:tcPr>
            <w:tcW w:w="6237" w:type="dxa"/>
          </w:tcPr>
          <w:p w14:paraId="0C96A974" w14:textId="0794DB68"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Beschreibung</w:t>
            </w:r>
          </w:p>
        </w:tc>
      </w:tr>
      <w:tr w:rsidR="009C1492" w14:paraId="71C11C96"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5F4424" w14:textId="6629A8FE" w:rsidR="009C1492" w:rsidRPr="009C1492" w:rsidRDefault="009C1492" w:rsidP="009C1492">
            <w:pPr>
              <w:rPr>
                <w:sz w:val="18"/>
                <w:szCs w:val="18"/>
              </w:rPr>
            </w:pPr>
            <w:r>
              <w:rPr>
                <w:sz w:val="18"/>
                <w:szCs w:val="18"/>
              </w:rPr>
              <w:t>M1</w:t>
            </w:r>
          </w:p>
        </w:tc>
        <w:tc>
          <w:tcPr>
            <w:tcW w:w="2552" w:type="dxa"/>
          </w:tcPr>
          <w:p w14:paraId="5EC5D5FE" w14:textId="2664312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Projektinitialisierungsauftrag</w:t>
            </w:r>
          </w:p>
        </w:tc>
        <w:tc>
          <w:tcPr>
            <w:tcW w:w="6237" w:type="dxa"/>
          </w:tcPr>
          <w:p w14:paraId="66AF64F6" w14:textId="01D32E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sidRPr="009C1492">
              <w:rPr>
                <w:sz w:val="18"/>
                <w:szCs w:val="18"/>
              </w:rPr>
              <w:t xml:space="preserve">Dieser Meilenstein ist </w:t>
            </w:r>
            <w:r w:rsidR="00EC17C7" w:rsidRPr="009C1492">
              <w:rPr>
                <w:sz w:val="18"/>
                <w:szCs w:val="18"/>
              </w:rPr>
              <w:t>erfüllt</w:t>
            </w:r>
            <w:r w:rsidRPr="009C1492">
              <w:rPr>
                <w:sz w:val="18"/>
                <w:szCs w:val="18"/>
              </w:rPr>
              <w:t>, sobald der Detailbeschrieb validiert wurde. Anschliessend kann das Projekt termingerecht mit der Initialisierungsphase gestartet werden.</w:t>
            </w:r>
          </w:p>
        </w:tc>
      </w:tr>
      <w:tr w:rsidR="009C1492" w14:paraId="2553F594"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1872A3ED" w14:textId="43431542" w:rsidR="009C1492" w:rsidRPr="009C1492" w:rsidRDefault="009C1492" w:rsidP="009C1492">
            <w:pPr>
              <w:rPr>
                <w:sz w:val="18"/>
                <w:szCs w:val="18"/>
              </w:rPr>
            </w:pPr>
            <w:r>
              <w:rPr>
                <w:sz w:val="18"/>
                <w:szCs w:val="18"/>
              </w:rPr>
              <w:t>M2</w:t>
            </w:r>
          </w:p>
        </w:tc>
        <w:tc>
          <w:tcPr>
            <w:tcW w:w="2552" w:type="dxa"/>
          </w:tcPr>
          <w:p w14:paraId="01077120" w14:textId="07BA1336"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Projektfreigabe</w:t>
            </w:r>
          </w:p>
        </w:tc>
        <w:tc>
          <w:tcPr>
            <w:tcW w:w="6237" w:type="dxa"/>
          </w:tcPr>
          <w:p w14:paraId="158B8AAE" w14:textId="4DDC4884"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Initialisierung, wird die Konzeptphase freigegeben.</w:t>
            </w:r>
          </w:p>
        </w:tc>
      </w:tr>
      <w:tr w:rsidR="009C1492" w14:paraId="78C6E103"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00EEDE" w14:textId="4B0DAB24" w:rsidR="009C1492" w:rsidRPr="009C1492" w:rsidRDefault="009C1492" w:rsidP="009C1492">
            <w:pPr>
              <w:rPr>
                <w:sz w:val="18"/>
                <w:szCs w:val="18"/>
              </w:rPr>
            </w:pPr>
            <w:r>
              <w:rPr>
                <w:sz w:val="18"/>
                <w:szCs w:val="18"/>
              </w:rPr>
              <w:t>M3</w:t>
            </w:r>
          </w:p>
        </w:tc>
        <w:tc>
          <w:tcPr>
            <w:tcW w:w="2552" w:type="dxa"/>
          </w:tcPr>
          <w:p w14:paraId="3BD89068" w14:textId="0CC4FAD2"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Testkonzept</w:t>
            </w:r>
          </w:p>
        </w:tc>
        <w:tc>
          <w:tcPr>
            <w:tcW w:w="6237" w:type="dxa"/>
          </w:tcPr>
          <w:p w14:paraId="7E28A820" w14:textId="45C4056D"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ein Testkonzept erstellt wurde, zählt dieser Meilenstein als erreicht.</w:t>
            </w:r>
          </w:p>
        </w:tc>
      </w:tr>
      <w:tr w:rsidR="009C1492" w14:paraId="7E886159"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00B32701" w14:textId="018D0E69" w:rsidR="009C1492" w:rsidRPr="009C1492" w:rsidRDefault="009C1492" w:rsidP="009C1492">
            <w:pPr>
              <w:rPr>
                <w:sz w:val="18"/>
                <w:szCs w:val="18"/>
              </w:rPr>
            </w:pPr>
            <w:r>
              <w:rPr>
                <w:sz w:val="18"/>
                <w:szCs w:val="18"/>
              </w:rPr>
              <w:t>M4</w:t>
            </w:r>
          </w:p>
        </w:tc>
        <w:tc>
          <w:tcPr>
            <w:tcW w:w="2552" w:type="dxa"/>
          </w:tcPr>
          <w:p w14:paraId="73EC0F07" w14:textId="6B76D4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w:t>
            </w:r>
          </w:p>
        </w:tc>
        <w:tc>
          <w:tcPr>
            <w:tcW w:w="6237" w:type="dxa"/>
          </w:tcPr>
          <w:p w14:paraId="42096C31" w14:textId="32D498C5" w:rsidR="009C1492" w:rsidRPr="009C1492" w:rsidRDefault="009C1492" w:rsidP="009C1492">
            <w:pPr>
              <w:ind w:left="-588" w:right="-578" w:firstLine="588"/>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Konzeptphase, wird die Realisierungsphase freigegeben.</w:t>
            </w:r>
          </w:p>
        </w:tc>
      </w:tr>
      <w:tr w:rsidR="009C1492" w14:paraId="7948D512"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510B9375" w14:textId="093CBCC4" w:rsidR="009C1492" w:rsidRPr="009C1492" w:rsidRDefault="009C1492" w:rsidP="009C1492">
            <w:pPr>
              <w:rPr>
                <w:sz w:val="18"/>
                <w:szCs w:val="18"/>
              </w:rPr>
            </w:pPr>
            <w:r>
              <w:rPr>
                <w:sz w:val="18"/>
                <w:szCs w:val="18"/>
              </w:rPr>
              <w:t>M5</w:t>
            </w:r>
          </w:p>
        </w:tc>
        <w:tc>
          <w:tcPr>
            <w:tcW w:w="2552" w:type="dxa"/>
          </w:tcPr>
          <w:p w14:paraId="4424E092" w14:textId="7026A1E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Provisionierung der Infrastruktur</w:t>
            </w:r>
          </w:p>
        </w:tc>
        <w:tc>
          <w:tcPr>
            <w:tcW w:w="6237" w:type="dxa"/>
          </w:tcPr>
          <w:p w14:paraId="55C81E8C" w14:textId="4D75A54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die Provisionierung der Infrastruktur durch Terraform Scripts realisiert wurde, zählt dieser Meilenstein als erreicht.</w:t>
            </w:r>
          </w:p>
        </w:tc>
      </w:tr>
      <w:tr w:rsidR="009C1492" w14:paraId="7CDDC197"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7A23092C" w14:textId="4F38D0D8" w:rsidR="009C1492" w:rsidRPr="009C1492" w:rsidRDefault="009C1492" w:rsidP="009C1492">
            <w:pPr>
              <w:rPr>
                <w:sz w:val="18"/>
                <w:szCs w:val="18"/>
              </w:rPr>
            </w:pPr>
            <w:r>
              <w:rPr>
                <w:sz w:val="18"/>
                <w:szCs w:val="18"/>
              </w:rPr>
              <w:t>M6</w:t>
            </w:r>
          </w:p>
        </w:tc>
        <w:tc>
          <w:tcPr>
            <w:tcW w:w="2552" w:type="dxa"/>
          </w:tcPr>
          <w:p w14:paraId="2D23E3EF" w14:textId="18B20C2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Automatisierung eines Chaos-Experimentes</w:t>
            </w:r>
          </w:p>
        </w:tc>
        <w:tc>
          <w:tcPr>
            <w:tcW w:w="6237" w:type="dxa"/>
          </w:tcPr>
          <w:p w14:paraId="54EC008B" w14:textId="5A55ACC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Sobald eine </w:t>
            </w:r>
            <w:r w:rsidR="00EC17C7">
              <w:rPr>
                <w:sz w:val="18"/>
                <w:szCs w:val="18"/>
              </w:rPr>
              <w:t>Automatisierung</w:t>
            </w:r>
            <w:r>
              <w:rPr>
                <w:sz w:val="18"/>
                <w:szCs w:val="18"/>
              </w:rPr>
              <w:t xml:space="preserve"> eines beliebigen Chaos-Experimentes stattgefunden hat, zählt dieser Meilenstein als erreicht.</w:t>
            </w:r>
          </w:p>
        </w:tc>
      </w:tr>
      <w:tr w:rsidR="009C1492" w14:paraId="5DF2DCA1"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6258A9AD" w14:textId="59BFBDFD" w:rsidR="009C1492" w:rsidRPr="009C1492" w:rsidRDefault="009C1492" w:rsidP="009C1492">
            <w:pPr>
              <w:rPr>
                <w:sz w:val="18"/>
                <w:szCs w:val="18"/>
              </w:rPr>
            </w:pPr>
            <w:r>
              <w:rPr>
                <w:sz w:val="18"/>
                <w:szCs w:val="18"/>
              </w:rPr>
              <w:t>M7</w:t>
            </w:r>
          </w:p>
        </w:tc>
        <w:tc>
          <w:tcPr>
            <w:tcW w:w="2552" w:type="dxa"/>
          </w:tcPr>
          <w:p w14:paraId="7E723A5E" w14:textId="4E9C1FD3"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 2</w:t>
            </w:r>
          </w:p>
        </w:tc>
        <w:tc>
          <w:tcPr>
            <w:tcW w:w="6237" w:type="dxa"/>
          </w:tcPr>
          <w:p w14:paraId="7F363742" w14:textId="19E7E19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Realisierungsphase, wird die Einführungsphase freigegeben.</w:t>
            </w:r>
          </w:p>
        </w:tc>
      </w:tr>
      <w:tr w:rsidR="009C1492" w14:paraId="1FEDF70A"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3B91B702" w14:textId="7C7A8DD1" w:rsidR="009C1492" w:rsidRDefault="009C1492" w:rsidP="009C1492">
            <w:pPr>
              <w:rPr>
                <w:sz w:val="18"/>
                <w:szCs w:val="18"/>
              </w:rPr>
            </w:pPr>
            <w:r>
              <w:rPr>
                <w:sz w:val="18"/>
                <w:szCs w:val="18"/>
              </w:rPr>
              <w:t>M8</w:t>
            </w:r>
          </w:p>
        </w:tc>
        <w:tc>
          <w:tcPr>
            <w:tcW w:w="2552" w:type="dxa"/>
          </w:tcPr>
          <w:p w14:paraId="6026A576" w14:textId="71A86111"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Projektabschluss</w:t>
            </w:r>
          </w:p>
        </w:tc>
        <w:tc>
          <w:tcPr>
            <w:tcW w:w="6237" w:type="dxa"/>
          </w:tcPr>
          <w:p w14:paraId="45A6829F" w14:textId="3557C907"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Dieser Meilenstein zählt als erreicht, sobald das Projekt abgeschlossen wurde.</w:t>
            </w:r>
          </w:p>
        </w:tc>
      </w:tr>
    </w:tbl>
    <w:p w14:paraId="6D6AC583" w14:textId="77777777" w:rsidR="009C1492" w:rsidRPr="009C1492" w:rsidRDefault="009C1492" w:rsidP="009C1492"/>
    <w:p w14:paraId="295C2935" w14:textId="24915332" w:rsidR="00925621" w:rsidRDefault="009C1492" w:rsidP="00CE7AE1">
      <w:r w:rsidRPr="009C1492">
        <w:rPr>
          <w:highlight w:val="yellow"/>
        </w:rPr>
        <w:t>COMMENT: Tabellenverzeichnis</w:t>
      </w:r>
    </w:p>
    <w:p w14:paraId="21A962AB" w14:textId="77777777" w:rsidR="00925621" w:rsidRPr="00CE7AE1" w:rsidRDefault="00925621" w:rsidP="00CE7AE1"/>
    <w:p w14:paraId="70423E78" w14:textId="7572B6D8" w:rsidR="003961E8" w:rsidRDefault="00A269DA" w:rsidP="006821FD">
      <w:pPr>
        <w:pStyle w:val="berschrift1"/>
      </w:pPr>
      <w:bookmarkStart w:id="46" w:name="_Toc165378862"/>
      <w:r>
        <w:lastRenderedPageBreak/>
        <w:t>Projektorganisation</w:t>
      </w:r>
      <w:bookmarkEnd w:id="46"/>
    </w:p>
    <w:p w14:paraId="3E143DB5" w14:textId="7CF00D32" w:rsidR="0027544E" w:rsidRDefault="0027544E" w:rsidP="0027544E">
      <w:pPr>
        <w:pStyle w:val="berschrift2"/>
      </w:pPr>
      <w:bookmarkStart w:id="47" w:name="_Toc165378863"/>
      <w:r>
        <w:t>Projektorganisation</w:t>
      </w:r>
      <w:bookmarkEnd w:id="47"/>
    </w:p>
    <w:p w14:paraId="7EDE5F24" w14:textId="77777777" w:rsidR="0027544E" w:rsidRPr="0027544E" w:rsidRDefault="0027544E" w:rsidP="0027544E"/>
    <w:p w14:paraId="117D887B" w14:textId="77777777" w:rsidR="0027544E" w:rsidRDefault="0027544E" w:rsidP="0027544E">
      <w:pPr>
        <w:keepNext/>
      </w:pPr>
      <w:r>
        <w:rPr>
          <w:noProof/>
        </w:rPr>
        <w:drawing>
          <wp:inline distT="0" distB="0" distL="0" distR="0" wp14:anchorId="0F24CBF6" wp14:editId="069F05A1">
            <wp:extent cx="6128426" cy="5287269"/>
            <wp:effectExtent l="0" t="0" r="5715" b="0"/>
            <wp:docPr id="2063449398" name="Grafik 5"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9398" name="Grafik 5" descr="Ein Bild, das Text, Visitenkarte, Screenshot, Schrif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6146229" cy="5302629"/>
                    </a:xfrm>
                    <a:prstGeom prst="rect">
                      <a:avLst/>
                    </a:prstGeom>
                  </pic:spPr>
                </pic:pic>
              </a:graphicData>
            </a:graphic>
          </wp:inline>
        </w:drawing>
      </w:r>
    </w:p>
    <w:p w14:paraId="67D6A64C" w14:textId="14712B8F" w:rsidR="00A269DA" w:rsidRDefault="0027544E" w:rsidP="0027544E">
      <w:pPr>
        <w:pStyle w:val="Beschriftung"/>
        <w:rPr>
          <w:sz w:val="18"/>
          <w:szCs w:val="18"/>
        </w:rPr>
      </w:pPr>
      <w:r w:rsidRPr="0027544E">
        <w:rPr>
          <w:sz w:val="18"/>
          <w:szCs w:val="18"/>
        </w:rPr>
        <w:t xml:space="preserve">Abbildung </w:t>
      </w:r>
      <w:r w:rsidRPr="0027544E">
        <w:rPr>
          <w:sz w:val="18"/>
          <w:szCs w:val="18"/>
        </w:rPr>
        <w:fldChar w:fldCharType="begin"/>
      </w:r>
      <w:r w:rsidRPr="0027544E">
        <w:rPr>
          <w:sz w:val="18"/>
          <w:szCs w:val="18"/>
        </w:rPr>
        <w:instrText xml:space="preserve"> SEQ Abbildung \* ARABIC </w:instrText>
      </w:r>
      <w:r w:rsidRPr="0027544E">
        <w:rPr>
          <w:sz w:val="18"/>
          <w:szCs w:val="18"/>
        </w:rPr>
        <w:fldChar w:fldCharType="separate"/>
      </w:r>
      <w:r w:rsidR="00741600">
        <w:rPr>
          <w:noProof/>
          <w:sz w:val="18"/>
          <w:szCs w:val="18"/>
        </w:rPr>
        <w:t>9</w:t>
      </w:r>
      <w:r w:rsidRPr="0027544E">
        <w:rPr>
          <w:sz w:val="18"/>
          <w:szCs w:val="18"/>
        </w:rPr>
        <w:fldChar w:fldCharType="end"/>
      </w:r>
      <w:r w:rsidRPr="0027544E">
        <w:rPr>
          <w:sz w:val="18"/>
          <w:szCs w:val="18"/>
        </w:rPr>
        <w:t>: Projektorganisation</w:t>
      </w:r>
    </w:p>
    <w:p w14:paraId="00805F76" w14:textId="77777777" w:rsidR="006B78EE" w:rsidRDefault="006B78EE" w:rsidP="006B78EE"/>
    <w:p w14:paraId="01166FBF" w14:textId="77777777" w:rsidR="006B78EE" w:rsidRDefault="006B78EE" w:rsidP="006B78EE"/>
    <w:p w14:paraId="53CDC4E9" w14:textId="77777777" w:rsidR="006B78EE" w:rsidRPr="006B78EE" w:rsidRDefault="006B78EE" w:rsidP="006B78EE"/>
    <w:p w14:paraId="5D83459F" w14:textId="358DB3CF" w:rsidR="0027544E" w:rsidRDefault="0027544E" w:rsidP="0027544E">
      <w:pPr>
        <w:pStyle w:val="berschrift2"/>
      </w:pPr>
      <w:bookmarkStart w:id="48" w:name="_Toc165378864"/>
      <w:r>
        <w:lastRenderedPageBreak/>
        <w:t>Projektrollen</w:t>
      </w:r>
      <w:r w:rsidR="006B78EE">
        <w:rPr>
          <w:rStyle w:val="Funotenzeichen"/>
        </w:rPr>
        <w:footnoteReference w:id="5"/>
      </w:r>
      <w:bookmarkEnd w:id="48"/>
    </w:p>
    <w:tbl>
      <w:tblPr>
        <w:tblStyle w:val="Tabellenraster"/>
        <w:tblW w:w="0" w:type="auto"/>
        <w:tblLook w:val="04A0" w:firstRow="1" w:lastRow="0" w:firstColumn="1" w:lastColumn="0" w:noHBand="0" w:noVBand="1"/>
      </w:tblPr>
      <w:tblGrid>
        <w:gridCol w:w="4395"/>
        <w:gridCol w:w="4703"/>
      </w:tblGrid>
      <w:tr w:rsidR="0027544E" w14:paraId="5B63709F" w14:textId="77777777" w:rsidTr="006B78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3AFF058E" w14:textId="2DD3F988" w:rsidR="0027544E" w:rsidRPr="0027544E" w:rsidRDefault="0027544E" w:rsidP="0027544E">
            <w:pPr>
              <w:rPr>
                <w:sz w:val="24"/>
              </w:rPr>
            </w:pPr>
            <w:r>
              <w:rPr>
                <w:sz w:val="24"/>
              </w:rPr>
              <w:t>Rollen</w:t>
            </w:r>
          </w:p>
        </w:tc>
        <w:tc>
          <w:tcPr>
            <w:tcW w:w="4703" w:type="dxa"/>
          </w:tcPr>
          <w:p w14:paraId="6484F2CC" w14:textId="12A95E9A" w:rsidR="0027544E" w:rsidRPr="0027544E" w:rsidRDefault="0027544E" w:rsidP="0027544E">
            <w:pPr>
              <w:jc w:val="left"/>
              <w:cnfStyle w:val="100000000000" w:firstRow="1" w:lastRow="0" w:firstColumn="0" w:lastColumn="0" w:oddVBand="0" w:evenVBand="0" w:oddHBand="0" w:evenHBand="0" w:firstRowFirstColumn="0" w:firstRowLastColumn="0" w:lastRowFirstColumn="0" w:lastRowLastColumn="0"/>
              <w:rPr>
                <w:sz w:val="24"/>
              </w:rPr>
            </w:pPr>
            <w:r>
              <w:rPr>
                <w:sz w:val="24"/>
              </w:rPr>
              <w:t>Beschreibung der Rolle</w:t>
            </w:r>
          </w:p>
        </w:tc>
      </w:tr>
      <w:tr w:rsidR="0027544E" w14:paraId="0BAC498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0E46EEA" w14:textId="44A8392D" w:rsidR="0027544E" w:rsidRPr="0027544E" w:rsidRDefault="006B78EE" w:rsidP="0027544E">
            <w:pPr>
              <w:rPr>
                <w:sz w:val="24"/>
              </w:rPr>
            </w:pPr>
            <w:r>
              <w:rPr>
                <w:sz w:val="24"/>
              </w:rPr>
              <w:t>Auftraggeber</w:t>
            </w:r>
          </w:p>
        </w:tc>
        <w:tc>
          <w:tcPr>
            <w:tcW w:w="4703" w:type="dxa"/>
          </w:tcPr>
          <w:p w14:paraId="267FB0BF" w14:textId="6756894B"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Auftraggeber ist </w:t>
            </w:r>
            <w:r w:rsidR="00EC17C7">
              <w:rPr>
                <w:sz w:val="24"/>
              </w:rPr>
              <w:t>verantwortlich</w:t>
            </w:r>
            <w:r>
              <w:rPr>
                <w:sz w:val="24"/>
              </w:rPr>
              <w:t xml:space="preserve"> für die Ergebnisse des Projekts und die Erreichung der Ziele.</w:t>
            </w:r>
          </w:p>
        </w:tc>
      </w:tr>
      <w:tr w:rsidR="0027544E" w14:paraId="427613F7"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B8DBE72" w14:textId="24E73EDD" w:rsidR="0027544E" w:rsidRPr="0027544E" w:rsidRDefault="006B78EE" w:rsidP="0027544E">
            <w:pPr>
              <w:rPr>
                <w:sz w:val="24"/>
              </w:rPr>
            </w:pPr>
            <w:r>
              <w:rPr>
                <w:sz w:val="24"/>
              </w:rPr>
              <w:t>Projektausschuss</w:t>
            </w:r>
          </w:p>
        </w:tc>
        <w:tc>
          <w:tcPr>
            <w:tcW w:w="4703" w:type="dxa"/>
          </w:tcPr>
          <w:p w14:paraId="37D005AA" w14:textId="0B5D56A0"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Projektausschuss ist verantwortlich für die Unterstützung des Auftraggebers und vertritt Interessen des Unternehmens.</w:t>
            </w:r>
          </w:p>
        </w:tc>
      </w:tr>
      <w:tr w:rsidR="0027544E" w14:paraId="6900ED92"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46E8AFF7" w14:textId="5D35356A" w:rsidR="0027544E" w:rsidRPr="0027544E" w:rsidRDefault="006B78EE" w:rsidP="0027544E">
            <w:pPr>
              <w:rPr>
                <w:sz w:val="24"/>
              </w:rPr>
            </w:pPr>
            <w:r>
              <w:rPr>
                <w:sz w:val="24"/>
              </w:rPr>
              <w:t>Berufsbildner</w:t>
            </w:r>
          </w:p>
        </w:tc>
        <w:tc>
          <w:tcPr>
            <w:tcW w:w="4703" w:type="dxa"/>
          </w:tcPr>
          <w:p w14:paraId="67B36A46" w14:textId="4D9D9D05"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Berufsbildner ist die verantwortliche Fachperson für den Lehrling.</w:t>
            </w:r>
          </w:p>
        </w:tc>
      </w:tr>
      <w:tr w:rsidR="006B78EE" w14:paraId="5A9748E5"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3A6FAB0" w14:textId="6BA201C6" w:rsidR="006B78EE" w:rsidRPr="0027544E" w:rsidRDefault="006B78EE" w:rsidP="006B78EE">
            <w:pPr>
              <w:rPr>
                <w:sz w:val="24"/>
              </w:rPr>
            </w:pPr>
            <w:r>
              <w:rPr>
                <w:sz w:val="24"/>
              </w:rPr>
              <w:t>Qualitäts- und Sicherheitsmanagement</w:t>
            </w:r>
          </w:p>
        </w:tc>
        <w:tc>
          <w:tcPr>
            <w:tcW w:w="4703" w:type="dxa"/>
          </w:tcPr>
          <w:p w14:paraId="17EC2D6C" w14:textId="412AFF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Das Qualitäts- und Sicherheitsmanagement ist verantwortlich für die Bewertung des Projektes unabhängig des Kriterienkatalogs.</w:t>
            </w:r>
          </w:p>
        </w:tc>
      </w:tr>
      <w:tr w:rsidR="006B78EE" w14:paraId="4540B9EB"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78D47006" w14:textId="3FE0801B" w:rsidR="006B78EE" w:rsidRPr="0027544E" w:rsidRDefault="006B78EE" w:rsidP="006B78EE">
            <w:pPr>
              <w:rPr>
                <w:sz w:val="24"/>
              </w:rPr>
            </w:pPr>
            <w:r>
              <w:rPr>
                <w:sz w:val="24"/>
              </w:rPr>
              <w:t>Projektleitung</w:t>
            </w:r>
          </w:p>
        </w:tc>
        <w:tc>
          <w:tcPr>
            <w:tcW w:w="4703" w:type="dxa"/>
          </w:tcPr>
          <w:p w14:paraId="08DA9988" w14:textId="055B03FC"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Projektleiter ist der Ansprechspartner für alle Beteiligten innerhalb des Projekts. Seine Aufgabe umfasst das leiten des Projekts.</w:t>
            </w:r>
          </w:p>
        </w:tc>
      </w:tr>
      <w:tr w:rsidR="006B78EE" w14:paraId="143A286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5F293919" w14:textId="32D4C8AD" w:rsidR="006B78EE" w:rsidRPr="0027544E" w:rsidRDefault="006B78EE" w:rsidP="006B78EE">
            <w:pPr>
              <w:rPr>
                <w:sz w:val="24"/>
              </w:rPr>
            </w:pPr>
            <w:r>
              <w:rPr>
                <w:sz w:val="24"/>
              </w:rPr>
              <w:t>Projektmitarbeiter</w:t>
            </w:r>
          </w:p>
        </w:tc>
        <w:tc>
          <w:tcPr>
            <w:tcW w:w="4703" w:type="dxa"/>
          </w:tcPr>
          <w:p w14:paraId="4B804DEC" w14:textId="358FBE93"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Projektmitarbeiter setzt die Anforderungen und Ziele um.</w:t>
            </w:r>
          </w:p>
        </w:tc>
      </w:tr>
      <w:tr w:rsidR="006B78EE" w14:paraId="36EDE05F"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62CF72C" w14:textId="5A2A929B" w:rsidR="006B78EE" w:rsidRPr="0027544E" w:rsidRDefault="006B78EE" w:rsidP="006B78EE">
            <w:pPr>
              <w:rPr>
                <w:sz w:val="24"/>
              </w:rPr>
            </w:pPr>
            <w:r>
              <w:rPr>
                <w:sz w:val="24"/>
              </w:rPr>
              <w:t>Fachspezialist</w:t>
            </w:r>
          </w:p>
        </w:tc>
        <w:tc>
          <w:tcPr>
            <w:tcW w:w="4703" w:type="dxa"/>
          </w:tcPr>
          <w:p w14:paraId="56132135" w14:textId="7CC450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Fachspezialist dient als Anlaufsstelle für Fragen bei technischen Schwierigkeiten im Projekt.</w:t>
            </w:r>
          </w:p>
        </w:tc>
      </w:tr>
      <w:tr w:rsidR="006B78EE" w14:paraId="16CC4643"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85357AD" w14:textId="770089FD" w:rsidR="006B78EE" w:rsidRPr="006B78EE" w:rsidRDefault="006B78EE" w:rsidP="006B78EE">
            <w:pPr>
              <w:rPr>
                <w:sz w:val="24"/>
              </w:rPr>
            </w:pPr>
            <w:r w:rsidRPr="006B78EE">
              <w:rPr>
                <w:sz w:val="24"/>
              </w:rPr>
              <w:t>Tester</w:t>
            </w:r>
          </w:p>
        </w:tc>
        <w:tc>
          <w:tcPr>
            <w:tcW w:w="4703" w:type="dxa"/>
          </w:tcPr>
          <w:p w14:paraId="60577910" w14:textId="1F7A6552" w:rsidR="006B78EE" w:rsidRPr="006B78E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sidRPr="006B78EE">
              <w:rPr>
                <w:sz w:val="24"/>
              </w:rPr>
              <w:t>Der Tester führt die Tests durch, welche innerhalb der Konzeptphase vordefiniert wurden. Alle Tests müssen vom Tester dokumentiert werden.</w:t>
            </w:r>
          </w:p>
        </w:tc>
      </w:tr>
    </w:tbl>
    <w:p w14:paraId="42185313" w14:textId="77777777" w:rsidR="0027544E" w:rsidRDefault="0027544E" w:rsidP="0027544E"/>
    <w:p w14:paraId="05B1D4C4" w14:textId="1A6A4DDB" w:rsidR="006B78EE" w:rsidRDefault="006B78EE" w:rsidP="006B78EE">
      <w:pPr>
        <w:pStyle w:val="berschrift2"/>
      </w:pPr>
      <w:bookmarkStart w:id="49" w:name="_Toc165378865"/>
      <w:r>
        <w:t>Kontaktangaben</w:t>
      </w:r>
      <w:r w:rsidR="00E71967">
        <w:rPr>
          <w:rStyle w:val="Funotenzeichen"/>
        </w:rPr>
        <w:footnoteReference w:id="6"/>
      </w:r>
      <w:bookmarkEnd w:id="49"/>
    </w:p>
    <w:tbl>
      <w:tblPr>
        <w:tblStyle w:val="Tabellenraster"/>
        <w:tblW w:w="0" w:type="auto"/>
        <w:tblLook w:val="04A0" w:firstRow="1" w:lastRow="0" w:firstColumn="1" w:lastColumn="0" w:noHBand="0" w:noVBand="1"/>
      </w:tblPr>
      <w:tblGrid>
        <w:gridCol w:w="4703"/>
        <w:gridCol w:w="4703"/>
      </w:tblGrid>
      <w:tr w:rsidR="00E71967" w14:paraId="056F42C9" w14:textId="77777777" w:rsidTr="00E71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E19F948" w14:textId="2A56CE88" w:rsidR="00E71967" w:rsidRPr="00E71967" w:rsidRDefault="00E71967" w:rsidP="00E71967">
            <w:pPr>
              <w:rPr>
                <w:sz w:val="24"/>
              </w:rPr>
            </w:pPr>
            <w:r>
              <w:rPr>
                <w:sz w:val="24"/>
              </w:rPr>
              <w:t>Person</w:t>
            </w:r>
          </w:p>
        </w:tc>
        <w:tc>
          <w:tcPr>
            <w:tcW w:w="4703" w:type="dxa"/>
          </w:tcPr>
          <w:p w14:paraId="657CF27B" w14:textId="581F90DD" w:rsidR="00E71967" w:rsidRPr="00E71967" w:rsidRDefault="00E71967" w:rsidP="00E71967">
            <w:pPr>
              <w:jc w:val="left"/>
              <w:cnfStyle w:val="100000000000" w:firstRow="1" w:lastRow="0" w:firstColumn="0" w:lastColumn="0" w:oddVBand="0" w:evenVBand="0" w:oddHBand="0" w:evenHBand="0" w:firstRowFirstColumn="0" w:firstRowLastColumn="0" w:lastRowFirstColumn="0" w:lastRowLastColumn="0"/>
              <w:rPr>
                <w:sz w:val="24"/>
              </w:rPr>
            </w:pPr>
            <w:r>
              <w:rPr>
                <w:sz w:val="24"/>
              </w:rPr>
              <w:t>Kontaktdaten</w:t>
            </w:r>
          </w:p>
        </w:tc>
      </w:tr>
      <w:tr w:rsidR="00E71967" w:rsidRPr="00862ED3" w14:paraId="08F3E439"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1861D44A" w14:textId="4D852C5B" w:rsidR="00E71967" w:rsidRPr="00E71967" w:rsidRDefault="00E71967" w:rsidP="00E71967">
            <w:pPr>
              <w:rPr>
                <w:sz w:val="24"/>
              </w:rPr>
            </w:pPr>
            <w:r w:rsidRPr="00E71967">
              <w:rPr>
                <w:sz w:val="24"/>
              </w:rPr>
              <w:t>Justin Winistörfer</w:t>
            </w:r>
          </w:p>
        </w:tc>
        <w:tc>
          <w:tcPr>
            <w:tcW w:w="4703" w:type="dxa"/>
          </w:tcPr>
          <w:p w14:paraId="7C19E85B" w14:textId="4E46EBF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29" w:history="1">
              <w:r w:rsidRPr="00E71967">
                <w:rPr>
                  <w:rStyle w:val="Hyperlink"/>
                  <w:sz w:val="24"/>
                  <w:lang w:val="it-CH"/>
                </w:rPr>
                <w:t>Justin.Winistoerfer@t-systems.com</w:t>
              </w:r>
            </w:hyperlink>
            <w:r w:rsidRPr="00E71967">
              <w:rPr>
                <w:sz w:val="24"/>
                <w:lang w:val="it-CH"/>
              </w:rPr>
              <w:br/>
              <w:t>Mobile: +41 76 681 75 63</w:t>
            </w:r>
          </w:p>
        </w:tc>
      </w:tr>
      <w:tr w:rsidR="00E71967" w:rsidRPr="00E71967" w14:paraId="573722BD"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0F87073F" w14:textId="57D54055" w:rsidR="00E71967" w:rsidRPr="00E71967" w:rsidRDefault="00E71967" w:rsidP="00E71967">
            <w:pPr>
              <w:rPr>
                <w:sz w:val="24"/>
                <w:lang w:val="it-CH"/>
              </w:rPr>
            </w:pPr>
            <w:r w:rsidRPr="00E71967">
              <w:rPr>
                <w:sz w:val="24"/>
                <w:lang w:val="it-CH"/>
              </w:rPr>
              <w:t>Mathias Hirth</w:t>
            </w:r>
          </w:p>
        </w:tc>
        <w:tc>
          <w:tcPr>
            <w:tcW w:w="4703" w:type="dxa"/>
          </w:tcPr>
          <w:p w14:paraId="62D98DBA" w14:textId="573FB5F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0" w:history="1">
              <w:r w:rsidRPr="00E71967">
                <w:rPr>
                  <w:rStyle w:val="Hyperlink"/>
                  <w:sz w:val="24"/>
                  <w:lang w:val="it-CH"/>
                </w:rPr>
                <w:t>Mathias.Hirth@t-systems.com</w:t>
              </w:r>
            </w:hyperlink>
          </w:p>
          <w:p w14:paraId="4A2DB9A1" w14:textId="454FBBFE"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76 382 71 39</w:t>
            </w:r>
          </w:p>
        </w:tc>
      </w:tr>
      <w:tr w:rsidR="00E71967" w:rsidRPr="00AA598A" w14:paraId="4F2A488F"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75EBD8B" w14:textId="695912DC" w:rsidR="00E71967" w:rsidRPr="00E71967" w:rsidRDefault="00E71967" w:rsidP="00E71967">
            <w:pPr>
              <w:rPr>
                <w:sz w:val="24"/>
                <w:lang w:val="it-CH"/>
              </w:rPr>
            </w:pPr>
            <w:r w:rsidRPr="00E71967">
              <w:rPr>
                <w:sz w:val="24"/>
                <w:lang w:val="it-CH"/>
              </w:rPr>
              <w:t>Martin Gerber</w:t>
            </w:r>
          </w:p>
        </w:tc>
        <w:tc>
          <w:tcPr>
            <w:tcW w:w="4703" w:type="dxa"/>
          </w:tcPr>
          <w:p w14:paraId="789A3683" w14:textId="34BEE52A"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1" w:history="1">
              <w:r w:rsidRPr="00E71967">
                <w:rPr>
                  <w:rStyle w:val="Hyperlink"/>
                  <w:sz w:val="24"/>
                  <w:lang w:val="it-CH"/>
                </w:rPr>
                <w:t>Martin.Gerber2@t-systems.com</w:t>
              </w:r>
            </w:hyperlink>
            <w:r w:rsidRPr="00E71967">
              <w:rPr>
                <w:sz w:val="24"/>
                <w:lang w:val="it-CH"/>
              </w:rPr>
              <w:br/>
              <w:t>Mobile: +41 78 784 25 47</w:t>
            </w:r>
          </w:p>
        </w:tc>
      </w:tr>
      <w:tr w:rsidR="00E71967" w:rsidRPr="00E71967" w14:paraId="6F622640"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793C90E9" w14:textId="20EA3A1D" w:rsidR="00E71967" w:rsidRPr="00E71967" w:rsidRDefault="00E71967" w:rsidP="00E71967">
            <w:pPr>
              <w:rPr>
                <w:sz w:val="24"/>
                <w:lang w:val="it-CH"/>
              </w:rPr>
            </w:pPr>
            <w:r w:rsidRPr="00E71967">
              <w:rPr>
                <w:sz w:val="24"/>
                <w:lang w:val="it-CH"/>
              </w:rPr>
              <w:t>Alex Krämer</w:t>
            </w:r>
          </w:p>
        </w:tc>
        <w:tc>
          <w:tcPr>
            <w:tcW w:w="4703" w:type="dxa"/>
          </w:tcPr>
          <w:p w14:paraId="26E6CAB1" w14:textId="1870139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2" w:history="1">
              <w:r w:rsidRPr="00E71967">
                <w:rPr>
                  <w:rStyle w:val="Hyperlink"/>
                  <w:sz w:val="24"/>
                  <w:lang w:val="it-CH"/>
                </w:rPr>
                <w:t>Alex.Kraemer@wagner.ch</w:t>
              </w:r>
            </w:hyperlink>
          </w:p>
          <w:p w14:paraId="23903C33" w14:textId="5D9D599D"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79 697 12 76</w:t>
            </w:r>
          </w:p>
        </w:tc>
      </w:tr>
      <w:tr w:rsidR="00E71967" w:rsidRPr="00E71967" w14:paraId="4AFD1DB4"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3624828" w14:textId="69A14FA4" w:rsidR="00E71967" w:rsidRPr="00E71967" w:rsidRDefault="00E71967" w:rsidP="00E71967">
            <w:pPr>
              <w:rPr>
                <w:sz w:val="24"/>
                <w:lang w:val="it-CH"/>
              </w:rPr>
            </w:pPr>
            <w:r w:rsidRPr="00E71967">
              <w:rPr>
                <w:sz w:val="24"/>
                <w:lang w:val="it-CH"/>
              </w:rPr>
              <w:lastRenderedPageBreak/>
              <w:t>Kevin Waldspurger</w:t>
            </w:r>
          </w:p>
        </w:tc>
        <w:tc>
          <w:tcPr>
            <w:tcW w:w="4703" w:type="dxa"/>
          </w:tcPr>
          <w:p w14:paraId="66BB2509" w14:textId="12C4F60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3" w:history="1">
              <w:r w:rsidRPr="00E71967">
                <w:rPr>
                  <w:rStyle w:val="Hyperlink"/>
                  <w:sz w:val="24"/>
                  <w:lang w:val="it-CH"/>
                </w:rPr>
                <w:t>Kevin.Waldspurger@besonet.ch</w:t>
              </w:r>
            </w:hyperlink>
          </w:p>
          <w:p w14:paraId="0C76F762" w14:textId="546AA677"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79 712 48 49</w:t>
            </w:r>
          </w:p>
        </w:tc>
      </w:tr>
      <w:tr w:rsidR="00E71967" w:rsidRPr="00E71967" w14:paraId="369CE0FA"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6B695795" w14:textId="553A2132" w:rsidR="00E71967" w:rsidRPr="00E71967" w:rsidRDefault="00E71967" w:rsidP="00E71967">
            <w:pPr>
              <w:rPr>
                <w:sz w:val="24"/>
                <w:lang w:val="it-CH"/>
              </w:rPr>
            </w:pPr>
            <w:r w:rsidRPr="00E71967">
              <w:rPr>
                <w:sz w:val="24"/>
                <w:lang w:val="it-CH"/>
              </w:rPr>
              <w:t>Erich Iseli</w:t>
            </w:r>
          </w:p>
        </w:tc>
        <w:tc>
          <w:tcPr>
            <w:tcW w:w="4703" w:type="dxa"/>
          </w:tcPr>
          <w:p w14:paraId="4351DD20" w14:textId="75C67D9F"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E-Mail:</w:t>
            </w:r>
            <w:r w:rsidRPr="00E71967">
              <w:rPr>
                <w:sz w:val="24"/>
                <w:lang w:val="it-CH"/>
              </w:rPr>
              <w:br/>
              <w:t>Mobile:</w:t>
            </w:r>
          </w:p>
        </w:tc>
      </w:tr>
    </w:tbl>
    <w:p w14:paraId="2DBD3C08" w14:textId="77777777" w:rsidR="00E71967" w:rsidRPr="00E71967" w:rsidRDefault="00E71967" w:rsidP="00E71967">
      <w:pPr>
        <w:rPr>
          <w:lang w:val="it-CH"/>
        </w:rPr>
      </w:pPr>
    </w:p>
    <w:p w14:paraId="7918AC28" w14:textId="1B5618F3" w:rsidR="006B78EE" w:rsidRPr="00E71967" w:rsidRDefault="00E71967" w:rsidP="006821FD">
      <w:pPr>
        <w:pStyle w:val="berschrift1"/>
        <w:rPr>
          <w:lang w:val="it-CH"/>
        </w:rPr>
      </w:pPr>
      <w:bookmarkStart w:id="50" w:name="_Toc165378866"/>
      <w:r>
        <w:rPr>
          <w:lang w:val="it-CH"/>
        </w:rPr>
        <w:t>Zeitplan</w:t>
      </w:r>
      <w:bookmarkEnd w:id="50"/>
    </w:p>
    <w:p w14:paraId="36BCD251" w14:textId="0E96865C" w:rsidR="00BE3F60" w:rsidRDefault="00090253" w:rsidP="006821FD">
      <w:pPr>
        <w:pStyle w:val="berschrift1"/>
        <w:rPr>
          <w:lang w:val="it-CH"/>
        </w:rPr>
      </w:pPr>
      <w:bookmarkStart w:id="51" w:name="_Toc165378867"/>
      <w:r>
        <w:rPr>
          <w:lang w:val="it-CH"/>
        </w:rPr>
        <w:t>Arbeitsjournale</w:t>
      </w:r>
      <w:bookmarkEnd w:id="51"/>
    </w:p>
    <w:p w14:paraId="71E064E3" w14:textId="7FCF641E" w:rsidR="00090253" w:rsidRDefault="00090253" w:rsidP="00090253">
      <w:pPr>
        <w:pStyle w:val="berschrift2"/>
        <w:rPr>
          <w:lang w:val="it-CH"/>
        </w:rPr>
      </w:pPr>
      <w:bookmarkStart w:id="52" w:name="_Toc165378868"/>
      <w:r>
        <w:rPr>
          <w:lang w:val="it-CH"/>
        </w:rPr>
        <w:t>Arbeitsjournal vom 22.04.2024</w:t>
      </w:r>
      <w:bookmarkEnd w:id="52"/>
    </w:p>
    <w:tbl>
      <w:tblPr>
        <w:tblStyle w:val="Tabellenraster"/>
        <w:tblW w:w="0" w:type="auto"/>
        <w:tblLook w:val="04A0" w:firstRow="1" w:lastRow="0" w:firstColumn="1" w:lastColumn="0" w:noHBand="0" w:noVBand="1"/>
      </w:tblPr>
      <w:tblGrid>
        <w:gridCol w:w="2351"/>
        <w:gridCol w:w="2351"/>
        <w:gridCol w:w="2352"/>
        <w:gridCol w:w="2352"/>
      </w:tblGrid>
      <w:tr w:rsidR="00090253" w14:paraId="163F900A" w14:textId="77777777" w:rsidTr="00090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8203761" w14:textId="708B096F" w:rsidR="00090253" w:rsidRPr="00090253" w:rsidRDefault="00090253" w:rsidP="00090253">
            <w:pPr>
              <w:rPr>
                <w:sz w:val="24"/>
                <w:lang w:val="it-CH"/>
              </w:rPr>
            </w:pPr>
            <w:r>
              <w:rPr>
                <w:sz w:val="24"/>
                <w:lang w:val="it-CH"/>
              </w:rPr>
              <w:t>Tätigkeiten</w:t>
            </w:r>
          </w:p>
        </w:tc>
        <w:tc>
          <w:tcPr>
            <w:tcW w:w="2351" w:type="dxa"/>
          </w:tcPr>
          <w:p w14:paraId="66F97501" w14:textId="155837F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2352" w:type="dxa"/>
          </w:tcPr>
          <w:p w14:paraId="0B0A8F5E" w14:textId="532AECEF"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2352" w:type="dxa"/>
          </w:tcPr>
          <w:p w14:paraId="2F2AC11F" w14:textId="4497F64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090253" w14:paraId="583E7D2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1F8597F1" w14:textId="397ED438" w:rsidR="00090253" w:rsidRPr="00090253" w:rsidRDefault="00090253" w:rsidP="00090253">
            <w:pPr>
              <w:rPr>
                <w:sz w:val="24"/>
                <w:lang w:val="it-CH"/>
              </w:rPr>
            </w:pPr>
            <w:r>
              <w:rPr>
                <w:sz w:val="24"/>
                <w:lang w:val="it-CH"/>
              </w:rPr>
              <w:t>Zeitplan erstellen</w:t>
            </w:r>
          </w:p>
        </w:tc>
        <w:tc>
          <w:tcPr>
            <w:tcW w:w="2351" w:type="dxa"/>
          </w:tcPr>
          <w:p w14:paraId="6322B6E4" w14:textId="1B2FB50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45CF2776" w14:textId="2DBA583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c>
          <w:tcPr>
            <w:tcW w:w="2352" w:type="dxa"/>
          </w:tcPr>
          <w:p w14:paraId="3729C384" w14:textId="543B83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r>
      <w:tr w:rsidR="00090253" w14:paraId="6A526F6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0538DEA" w14:textId="25DF6823" w:rsidR="00090253" w:rsidRPr="00090253" w:rsidRDefault="00090253" w:rsidP="00090253">
            <w:pPr>
              <w:rPr>
                <w:sz w:val="24"/>
                <w:lang w:val="it-CH"/>
              </w:rPr>
            </w:pPr>
            <w:r>
              <w:rPr>
                <w:sz w:val="24"/>
                <w:lang w:val="it-CH"/>
              </w:rPr>
              <w:t>Aufgabe</w:t>
            </w:r>
            <w:r w:rsidR="0025369E">
              <w:rPr>
                <w:sz w:val="24"/>
                <w:lang w:val="it-CH"/>
              </w:rPr>
              <w:t>n</w:t>
            </w:r>
            <w:r>
              <w:rPr>
                <w:sz w:val="24"/>
                <w:lang w:val="it-CH"/>
              </w:rPr>
              <w:t>stellung integrieren</w:t>
            </w:r>
          </w:p>
        </w:tc>
        <w:tc>
          <w:tcPr>
            <w:tcW w:w="2351" w:type="dxa"/>
          </w:tcPr>
          <w:p w14:paraId="507840EB" w14:textId="3B5C9E7B"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305F5B67" w14:textId="744F4176"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554244B3" w14:textId="1F8F4FE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090253" w14:paraId="4B6BC84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7889D3A" w14:textId="42602528" w:rsidR="00090253" w:rsidRPr="00090253" w:rsidRDefault="00090253" w:rsidP="00090253">
            <w:pPr>
              <w:rPr>
                <w:sz w:val="24"/>
                <w:lang w:val="it-CH"/>
              </w:rPr>
            </w:pPr>
            <w:r>
              <w:rPr>
                <w:sz w:val="24"/>
                <w:lang w:val="it-CH"/>
              </w:rPr>
              <w:t>Firmenstandards</w:t>
            </w:r>
          </w:p>
        </w:tc>
        <w:tc>
          <w:tcPr>
            <w:tcW w:w="2351" w:type="dxa"/>
          </w:tcPr>
          <w:p w14:paraId="4F04BFF7" w14:textId="544B320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445575A" w14:textId="076A0E5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7334CB65" w14:textId="43A072C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090253" w14:paraId="6881839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00EECC2C" w14:textId="6F6D2715" w:rsidR="00090253" w:rsidRPr="00090253" w:rsidRDefault="00090253" w:rsidP="00090253">
            <w:pPr>
              <w:rPr>
                <w:sz w:val="24"/>
                <w:lang w:val="it-CH"/>
              </w:rPr>
            </w:pPr>
            <w:r>
              <w:rPr>
                <w:sz w:val="24"/>
                <w:lang w:val="it-CH"/>
              </w:rPr>
              <w:t>IPA-Schutzbedarfsanalyse</w:t>
            </w:r>
          </w:p>
        </w:tc>
        <w:tc>
          <w:tcPr>
            <w:tcW w:w="2351" w:type="dxa"/>
          </w:tcPr>
          <w:p w14:paraId="641B63F0" w14:textId="010C681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9D5D19F" w14:textId="14B6929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6AD7811F" w14:textId="02E94FFC"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5AF10CC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4BA1FEF6" w14:textId="032F2A61" w:rsidR="00090253" w:rsidRPr="00090253" w:rsidRDefault="00090253" w:rsidP="00090253">
            <w:pPr>
              <w:rPr>
                <w:sz w:val="24"/>
                <w:lang w:val="it-CH"/>
              </w:rPr>
            </w:pPr>
            <w:r>
              <w:rPr>
                <w:sz w:val="24"/>
                <w:lang w:val="it-CH"/>
              </w:rPr>
              <w:t>Organisation der IPA Ergebnisse</w:t>
            </w:r>
          </w:p>
        </w:tc>
        <w:tc>
          <w:tcPr>
            <w:tcW w:w="2351" w:type="dxa"/>
          </w:tcPr>
          <w:p w14:paraId="20BF0BAB" w14:textId="540222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5C2F72F7" w14:textId="3B229D1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2352" w:type="dxa"/>
          </w:tcPr>
          <w:p w14:paraId="235A5163" w14:textId="11CF4994"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w:t>
            </w:r>
          </w:p>
        </w:tc>
      </w:tr>
      <w:tr w:rsidR="00090253" w14:paraId="6A8963A0"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6C83B82E" w14:textId="078C93EB" w:rsidR="00090253" w:rsidRPr="00090253" w:rsidRDefault="00090253" w:rsidP="00090253">
            <w:pPr>
              <w:rPr>
                <w:sz w:val="24"/>
                <w:lang w:val="it-CH"/>
              </w:rPr>
            </w:pPr>
            <w:r>
              <w:rPr>
                <w:sz w:val="24"/>
                <w:lang w:val="it-CH"/>
              </w:rPr>
              <w:t>Arbeitsjournal</w:t>
            </w:r>
          </w:p>
        </w:tc>
        <w:tc>
          <w:tcPr>
            <w:tcW w:w="2351" w:type="dxa"/>
          </w:tcPr>
          <w:p w14:paraId="143DBC04" w14:textId="70E15BE9"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1F62B04F" w14:textId="5F69052D"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28128BC9" w14:textId="74DCF690"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6A52EB0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33BFE783" w14:textId="15E7DB2E" w:rsidR="00090253" w:rsidRPr="00090253" w:rsidRDefault="00090253" w:rsidP="00090253">
            <w:pPr>
              <w:rPr>
                <w:sz w:val="24"/>
                <w:lang w:val="it-CH"/>
              </w:rPr>
            </w:pPr>
            <w:r>
              <w:rPr>
                <w:sz w:val="24"/>
                <w:lang w:val="it-CH"/>
              </w:rPr>
              <w:t>Gesamtzeit</w:t>
            </w:r>
          </w:p>
        </w:tc>
        <w:tc>
          <w:tcPr>
            <w:tcW w:w="2351" w:type="dxa"/>
          </w:tcPr>
          <w:p w14:paraId="64216621" w14:textId="7AD0418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w:t>
            </w:r>
          </w:p>
        </w:tc>
        <w:tc>
          <w:tcPr>
            <w:tcW w:w="2352" w:type="dxa"/>
          </w:tcPr>
          <w:p w14:paraId="7057DC26" w14:textId="5BEBEBB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w:t>
            </w:r>
          </w:p>
        </w:tc>
        <w:tc>
          <w:tcPr>
            <w:tcW w:w="2352" w:type="dxa"/>
          </w:tcPr>
          <w:p w14:paraId="75A587AD" w14:textId="31DBD9E3"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8.25</w:t>
            </w:r>
          </w:p>
        </w:tc>
      </w:tr>
    </w:tbl>
    <w:p w14:paraId="55F7F2B0" w14:textId="74E1BAF0" w:rsidR="0055656E" w:rsidRDefault="0055656E" w:rsidP="00090253">
      <w:pPr>
        <w:pStyle w:val="Flietext"/>
        <w:rPr>
          <w:lang w:val="it-CH"/>
        </w:rPr>
      </w:pPr>
    </w:p>
    <w:p w14:paraId="71985905" w14:textId="4AA12E4D" w:rsidR="00090253" w:rsidRDefault="00090253" w:rsidP="00090253">
      <w:pPr>
        <w:pStyle w:val="Flietext"/>
        <w:rPr>
          <w:b/>
          <w:bCs/>
          <w:color w:val="E20073"/>
          <w:lang w:val="it-CH"/>
        </w:rPr>
      </w:pPr>
      <w:r w:rsidRPr="00090253">
        <w:rPr>
          <w:b/>
          <w:bCs/>
          <w:color w:val="E20073"/>
          <w:lang w:val="it-CH"/>
        </w:rPr>
        <w:t>Tagesablauf:</w:t>
      </w:r>
    </w:p>
    <w:p w14:paraId="42AE907A" w14:textId="04538AC7" w:rsidR="00090253" w:rsidRDefault="00090253" w:rsidP="00090253">
      <w:pPr>
        <w:pStyle w:val="Flietext"/>
        <w:rPr>
          <w:lang w:val="de-CH"/>
        </w:rPr>
      </w:pPr>
      <w:r w:rsidRPr="00090253">
        <w:rPr>
          <w:lang w:val="de-CH"/>
        </w:rPr>
        <w:t>Heute war nach etwas warten</w:t>
      </w:r>
      <w:r>
        <w:rPr>
          <w:lang w:val="de-CH"/>
        </w:rPr>
        <w:t xml:space="preserve"> endlich der Start meiner IPA. Um die nächsten 10 Tage, der heutige Tag inkludiert, möglichst genau planen kann und auch nicht in einen Zeitstresse kommen kann und da es sowieso eine Pflicht ist, habe ich als allererstes begonnen meinen Zeitplan zu erstellen. Dafür habe ich intern eine Excel Vorlage genommen, in welchen ich meine nötigen Sachen eintragen kann.</w:t>
      </w:r>
      <w:r w:rsidR="0025369E">
        <w:rPr>
          <w:lang w:val="de-CH"/>
        </w:rPr>
        <w:t xml:space="preserve"> Somit musste ich mir erstmal Gedanken machen, wie ich einen Zeitplan aufbaue und besonders welche Tätigkeiten alle in meine IPA vorkommen. Sobald ich mir die Tätigkeiten eingetragen habe, musste ich mir überlegen, welche Task wieviel Zeit in Anspruch nimmt. Es war zuerst recht schwer alles einzuschätzen, da ich zuvor noch nie wirklich einen Zeitplan erstellt habe. Also begann ich mal die Zeiten in die Tätigkeiten einzutragen. Sobald ich alles eintragen habe, habe ich bemerkt, dass ich bei diversen Tasks mehr Zeit brauche und dann musste ich überall die Felder wie verschieben und basteln bis es passt. Ebenso musste ich mich auch noch informieren, welche Aufgaben in welche HERMES Phase gehören was ebenso viel Zeit beansprucht. Es war definitiv ein sehr langwirriger Task und hat mich viel mehr Zeit gekostet als ich dachte. Zum Glück muss der Zeitplan nur einmalig erstellt werden.</w:t>
      </w:r>
    </w:p>
    <w:p w14:paraId="509D9034" w14:textId="77777777" w:rsidR="0025369E" w:rsidRDefault="0025369E" w:rsidP="00090253">
      <w:pPr>
        <w:pStyle w:val="Flietext"/>
        <w:rPr>
          <w:lang w:val="de-CH"/>
        </w:rPr>
      </w:pPr>
    </w:p>
    <w:p w14:paraId="146A948D" w14:textId="5522B4F0" w:rsidR="0025369E" w:rsidRDefault="0025369E" w:rsidP="00090253">
      <w:pPr>
        <w:pStyle w:val="Flietext"/>
        <w:rPr>
          <w:lang w:val="de-CH"/>
        </w:rPr>
      </w:pPr>
      <w:r>
        <w:rPr>
          <w:lang w:val="de-CH"/>
        </w:rPr>
        <w:t xml:space="preserve">Nachdem der Zeitplan erstellt war, habe ich mir die firmeninternen Dokumentenvorlage zu Hand genommen und begonnen die Aufgabenstellung ins Dokument zu integrieren. Leider war auch dieser Task etwas mühsam, da bei kopierten Textinhalten bei Zeilenunterbrüchen  ein neuer </w:t>
      </w:r>
      <w:r>
        <w:rPr>
          <w:lang w:val="de-CH"/>
        </w:rPr>
        <w:lastRenderedPageBreak/>
        <w:t xml:space="preserve">Absatz ins Dokument eingefügt wurde. Somit musste ich diese Absätze immer wieder herauslöschen, was mich </w:t>
      </w:r>
      <w:r w:rsidR="001F7CE1">
        <w:rPr>
          <w:lang w:val="de-CH"/>
        </w:rPr>
        <w:t>anschliessend</w:t>
      </w:r>
      <w:r>
        <w:rPr>
          <w:lang w:val="de-CH"/>
        </w:rPr>
        <w:t xml:space="preserve"> mehr Zeit gekostet hat, als ich zuerst geplant habe. Bereits der erste Zeitübertritt, ups.</w:t>
      </w:r>
    </w:p>
    <w:p w14:paraId="6A0AC2C2" w14:textId="77777777" w:rsidR="0025369E" w:rsidRDefault="0025369E" w:rsidP="00090253">
      <w:pPr>
        <w:pStyle w:val="Flietext"/>
        <w:rPr>
          <w:lang w:val="de-CH"/>
        </w:rPr>
      </w:pPr>
    </w:p>
    <w:p w14:paraId="25837207" w14:textId="38739427" w:rsidR="0025369E" w:rsidRDefault="0025369E" w:rsidP="00090253">
      <w:pPr>
        <w:pStyle w:val="Flietext"/>
        <w:rPr>
          <w:lang w:val="de-CH"/>
        </w:rPr>
      </w:pPr>
      <w:r>
        <w:rPr>
          <w:lang w:val="de-CH"/>
        </w:rPr>
        <w:t>Danach habe ich ein Kapitel über unsere Firmenstandards geschrieben, da wir keine wirklichen Vorgaben, besonders bei meiner IPA, haben, war das Textchen dazu schnell geschrieben.</w:t>
      </w:r>
    </w:p>
    <w:p w14:paraId="47E2B7F2" w14:textId="77777777" w:rsidR="0025369E" w:rsidRDefault="0025369E" w:rsidP="00090253">
      <w:pPr>
        <w:pStyle w:val="Flietext"/>
        <w:rPr>
          <w:lang w:val="de-CH"/>
        </w:rPr>
      </w:pPr>
    </w:p>
    <w:p w14:paraId="20AB5E74" w14:textId="09144CFB" w:rsidR="0025369E" w:rsidRDefault="0025369E" w:rsidP="00090253">
      <w:pPr>
        <w:pStyle w:val="Flietext"/>
        <w:rPr>
          <w:lang w:val="de-CH"/>
        </w:rPr>
      </w:pPr>
      <w:r>
        <w:rPr>
          <w:lang w:val="de-CH"/>
        </w:rPr>
        <w:t>Die Organisation der IPA Ergebnisse hatte mich jedoch auch wieder mehr Zeit gekostet als geplant, da ich noch die Versionierung &amp; Wiederherstellung testen musste.</w:t>
      </w:r>
    </w:p>
    <w:p w14:paraId="44506CF7" w14:textId="77777777" w:rsidR="0025369E" w:rsidRDefault="0025369E" w:rsidP="00090253">
      <w:pPr>
        <w:pStyle w:val="Flietext"/>
        <w:rPr>
          <w:lang w:val="de-CH"/>
        </w:rPr>
      </w:pPr>
    </w:p>
    <w:p w14:paraId="7931103E" w14:textId="02A447DF" w:rsidR="0025369E" w:rsidRDefault="0025369E" w:rsidP="00090253">
      <w:pPr>
        <w:pStyle w:val="Flietext"/>
        <w:rPr>
          <w:lang w:val="de-CH"/>
        </w:rPr>
      </w:pPr>
      <w:r>
        <w:rPr>
          <w:lang w:val="de-CH"/>
        </w:rPr>
        <w:t>Jetzt sitze ich noch hier und schreibe mein Arbeitsjournal. Wie lange mir das wohl freude bereiten würde.</w:t>
      </w:r>
    </w:p>
    <w:p w14:paraId="264B42A4" w14:textId="77777777" w:rsidR="0025369E" w:rsidRDefault="0025369E" w:rsidP="00090253">
      <w:pPr>
        <w:pStyle w:val="Flietext"/>
        <w:rPr>
          <w:lang w:val="de-CH"/>
        </w:rPr>
      </w:pPr>
    </w:p>
    <w:p w14:paraId="60E2F183" w14:textId="01EF289D" w:rsidR="0025369E" w:rsidRPr="00E32D1D" w:rsidRDefault="0025369E" w:rsidP="00090253">
      <w:pPr>
        <w:pStyle w:val="Flietext"/>
        <w:rPr>
          <w:b/>
          <w:bCs/>
          <w:color w:val="E20073"/>
          <w:lang w:val="de-CH"/>
        </w:rPr>
      </w:pPr>
      <w:r w:rsidRPr="00E32D1D">
        <w:rPr>
          <w:b/>
          <w:bCs/>
          <w:color w:val="E20073"/>
          <w:lang w:val="de-CH"/>
        </w:rPr>
        <w:t>Hilfestellungen:</w:t>
      </w:r>
    </w:p>
    <w:p w14:paraId="4741F599" w14:textId="568FD2EC" w:rsidR="0025369E" w:rsidRDefault="0025369E" w:rsidP="00090253">
      <w:pPr>
        <w:pStyle w:val="Flietext"/>
        <w:rPr>
          <w:lang w:val="de-CH"/>
        </w:rPr>
      </w:pPr>
      <w:r>
        <w:rPr>
          <w:lang w:val="de-CH"/>
        </w:rPr>
        <w:t>M</w:t>
      </w:r>
      <w:r w:rsidRPr="0025369E">
        <w:rPr>
          <w:lang w:val="de-CH"/>
        </w:rPr>
        <w:t xml:space="preserve">it der HERMES Dokumentation von </w:t>
      </w:r>
      <w:hyperlink r:id="rId34" w:history="1">
        <w:r w:rsidRPr="0025369E">
          <w:rPr>
            <w:rStyle w:val="Hyperlink"/>
            <w:lang w:val="de-CH"/>
          </w:rPr>
          <w:t>https://hermes.admin.ch/</w:t>
        </w:r>
      </w:hyperlink>
      <w:r>
        <w:rPr>
          <w:lang w:val="de-CH"/>
        </w:rPr>
        <w:t xml:space="preserve"> </w:t>
      </w:r>
      <w:r w:rsidRPr="0025369E">
        <w:rPr>
          <w:lang w:val="de-CH"/>
        </w:rPr>
        <w:t>habe ich mir eine kurze Übersicht verschafft, welche Tätigkeiten in welche Phasen gehören.</w:t>
      </w:r>
    </w:p>
    <w:p w14:paraId="7B2D8360" w14:textId="77777777" w:rsidR="0025369E" w:rsidRDefault="0025369E" w:rsidP="00090253">
      <w:pPr>
        <w:pStyle w:val="Flietext"/>
        <w:rPr>
          <w:lang w:val="de-CH"/>
        </w:rPr>
      </w:pPr>
    </w:p>
    <w:p w14:paraId="11756B09" w14:textId="4F9E066A" w:rsidR="0025369E" w:rsidRPr="00E32D1D" w:rsidRDefault="0025369E" w:rsidP="00090253">
      <w:pPr>
        <w:pStyle w:val="Flietext"/>
        <w:rPr>
          <w:b/>
          <w:bCs/>
          <w:color w:val="E20073"/>
          <w:lang w:val="de-CH"/>
        </w:rPr>
      </w:pPr>
      <w:r w:rsidRPr="00E32D1D">
        <w:rPr>
          <w:b/>
          <w:bCs/>
          <w:color w:val="E20073"/>
          <w:lang w:val="de-CH"/>
        </w:rPr>
        <w:t>Reflexion:</w:t>
      </w:r>
    </w:p>
    <w:p w14:paraId="642B25F3" w14:textId="77777777" w:rsidR="0025369E" w:rsidRDefault="0025369E" w:rsidP="0025369E">
      <w:pPr>
        <w:pStyle w:val="Flietext"/>
        <w:rPr>
          <w:color w:val="E20073"/>
          <w:u w:val="single"/>
          <w:lang w:val="de-CH"/>
        </w:rPr>
      </w:pPr>
      <w:r w:rsidRPr="0025369E">
        <w:rPr>
          <w:color w:val="E20073"/>
          <w:u w:val="single"/>
          <w:lang w:val="de-CH"/>
        </w:rPr>
        <w:t>Das lief gut:</w:t>
      </w:r>
    </w:p>
    <w:p w14:paraId="11D23E06" w14:textId="780A65C2" w:rsidR="0025369E" w:rsidRDefault="0025369E" w:rsidP="0025369E">
      <w:pPr>
        <w:pStyle w:val="Flietext"/>
        <w:rPr>
          <w:lang w:val="de-CH"/>
        </w:rPr>
      </w:pPr>
      <w:r>
        <w:rPr>
          <w:lang w:val="de-CH"/>
        </w:rPr>
        <w:t>Die jeweiligen Kapitel waren recht schnell umgesetzt, da ich bereits schon alle nötigen Informationen vom Betrieb kannte und die jeweiligen Kapitel auch sehr selbsterklärend sind.</w:t>
      </w:r>
      <w:r w:rsidR="00F92EDE">
        <w:rPr>
          <w:lang w:val="de-CH"/>
        </w:rPr>
        <w:t xml:space="preserve"> Durch das konnte ich mir Zeit sparen um Beispielsweise zuerst nachzufragen, ob es eine Dokumentenvorlage in unserem Betrieb gäbe oder nicht.</w:t>
      </w:r>
    </w:p>
    <w:p w14:paraId="4ECB4175" w14:textId="16E932B2" w:rsidR="0025369E" w:rsidRDefault="0025369E" w:rsidP="0025369E">
      <w:pPr>
        <w:pStyle w:val="Flietext"/>
        <w:rPr>
          <w:color w:val="E20073"/>
          <w:u w:val="single"/>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F92EDE">
        <w:rPr>
          <w:lang w:val="de-CH"/>
        </w:rPr>
        <w:t xml:space="preserve">Ich hatte zuerst sehr grosse Mühe einen Zeitplan zu erstellen, da ich zuvor noch nie einen Zeitplan erstellt habe und ebenso auch genau überlegen musste, welche Aufgaben während der IPA vorkommen. </w:t>
      </w:r>
      <w:r w:rsidR="00F92EDE" w:rsidRPr="00F92EDE">
        <w:rPr>
          <w:lang w:val="de-CH"/>
        </w:rPr>
        <w:t>Da mir nicht die ganze IPA bekannt ist, musst ich auch einen Puffer für unbekannte Aufgaben einbauen. Es hat zuerst recht lange gedauert, bis ich mich einmal in den Zeitplan eingefunden habe.</w:t>
      </w:r>
      <w:r w:rsidR="00F92EDE">
        <w:rPr>
          <w:lang w:val="de-CH"/>
        </w:rPr>
        <w:t xml:space="preserve"> </w:t>
      </w:r>
      <w:r w:rsidR="00F92EDE">
        <w:rPr>
          <w:lang w:val="de-CH"/>
        </w:rPr>
        <w:br/>
      </w:r>
      <w:r w:rsidR="00F92EDE">
        <w:rPr>
          <w:lang w:val="de-CH"/>
        </w:rPr>
        <w:br/>
      </w:r>
      <w:r>
        <w:rPr>
          <w:color w:val="E20073"/>
          <w:u w:val="single"/>
          <w:lang w:val="de-CH"/>
        </w:rPr>
        <w:t>Meine heutigen Erkenntnisse:</w:t>
      </w:r>
      <w:r>
        <w:rPr>
          <w:color w:val="E20073"/>
          <w:u w:val="single"/>
          <w:lang w:val="de-CH"/>
        </w:rPr>
        <w:br/>
      </w:r>
      <w:r w:rsidR="00F92EDE">
        <w:rPr>
          <w:lang w:val="de-CH"/>
        </w:rPr>
        <w:t>Ich denke das die Wahl von Excel eventuell nicht als geeignetes Tool scheint um einen Zeitplan zu erstellen, jedoch habe ich mich auch nicht informiert ob es Alternativen gäbe, da ich einfach nur schleunigst starten wollte und somit die Firmeninternevorlage genommen habe, welche bereits schon von vorherigen Lehrlingen erstellt wurde. Für einen künftigen Zeitplan würde ich Excel nicht mehr verwenden.</w:t>
      </w:r>
      <w:r w:rsidR="001723F2">
        <w:rPr>
          <w:lang w:val="de-CH"/>
        </w:rPr>
        <w:br/>
      </w:r>
      <w:r w:rsidR="001723F2">
        <w:rPr>
          <w:lang w:val="de-CH"/>
        </w:rPr>
        <w:br/>
      </w:r>
      <w:r w:rsidR="001723F2">
        <w:rPr>
          <w:b/>
          <w:bCs/>
          <w:color w:val="E20073"/>
          <w:lang w:val="de-CH"/>
        </w:rPr>
        <w:t>Meine Schlussbilanz:</w:t>
      </w:r>
      <w:r w:rsidR="001723F2">
        <w:rPr>
          <w:b/>
          <w:bCs/>
          <w:color w:val="E20073"/>
          <w:lang w:val="de-CH"/>
        </w:rPr>
        <w:br/>
      </w:r>
      <w:r w:rsidR="001723F2">
        <w:rPr>
          <w:lang w:val="de-CH"/>
        </w:rPr>
        <w:t>Ich denke, dass ich heute einen guten Start abgelegt habe und denke, dass ich die nächsten 10 Tage mit bravur überstehen werde und danach hoffentlich noch freude an Excel habe.</w:t>
      </w:r>
    </w:p>
    <w:p w14:paraId="6214D238" w14:textId="77777777" w:rsidR="0025369E" w:rsidRPr="0025369E" w:rsidRDefault="0025369E" w:rsidP="0025369E">
      <w:pPr>
        <w:pStyle w:val="Flietext"/>
        <w:rPr>
          <w:u w:val="single"/>
          <w:lang w:val="de-CH"/>
        </w:rPr>
      </w:pPr>
    </w:p>
    <w:p w14:paraId="6215516E" w14:textId="3ACDB2B3" w:rsidR="0025369E" w:rsidRDefault="0025369E" w:rsidP="00090253">
      <w:pPr>
        <w:pStyle w:val="Flietext"/>
        <w:rPr>
          <w:lang w:val="de-CH"/>
        </w:rPr>
      </w:pPr>
      <w:r w:rsidRPr="00F92EDE">
        <w:rPr>
          <w:b/>
          <w:bCs/>
          <w:color w:val="E20073"/>
          <w:lang w:val="de-CH"/>
        </w:rPr>
        <w:t>Nächste Schritte</w:t>
      </w:r>
      <w:r w:rsidR="00F92EDE" w:rsidRPr="00F92EDE">
        <w:rPr>
          <w:b/>
          <w:bCs/>
          <w:color w:val="E20073"/>
          <w:lang w:val="de-CH"/>
        </w:rPr>
        <w:t>:</w:t>
      </w:r>
      <w:r w:rsidR="00F92EDE" w:rsidRPr="00F92EDE">
        <w:rPr>
          <w:b/>
          <w:bCs/>
          <w:color w:val="E20073"/>
          <w:lang w:val="de-CH"/>
        </w:rPr>
        <w:br/>
      </w:r>
      <w:r w:rsidR="00F92EDE" w:rsidRPr="00F92EDE">
        <w:rPr>
          <w:lang w:val="de-CH"/>
        </w:rPr>
        <w:t>Da ich für den heutigen Tag, im Zeitplan noch dabei bin, kann ich morgen nach Zeitplan weiterarbeiten und mit dem Kapitel "Projektvorgehen" beginnen. Ebenso sollte ich mir auch Fragen aufschreiben, welche ich beim morgigen Expertenbesuch stellen kann.</w:t>
      </w:r>
    </w:p>
    <w:p w14:paraId="31695B90" w14:textId="77777777" w:rsidR="00F92EDE" w:rsidRDefault="00F92EDE" w:rsidP="00090253">
      <w:pPr>
        <w:pStyle w:val="Flietext"/>
        <w:rPr>
          <w:lang w:val="de-CH"/>
        </w:rPr>
      </w:pPr>
    </w:p>
    <w:p w14:paraId="1B462848" w14:textId="77777777" w:rsidR="00F92EDE" w:rsidRDefault="00F92EDE" w:rsidP="00090253">
      <w:pPr>
        <w:pStyle w:val="Flietext"/>
        <w:rPr>
          <w:lang w:val="de-CH"/>
        </w:rPr>
      </w:pPr>
    </w:p>
    <w:p w14:paraId="7C744E0C" w14:textId="77777777" w:rsidR="00F92EDE" w:rsidRDefault="00F92EDE" w:rsidP="00090253">
      <w:pPr>
        <w:pStyle w:val="Flietext"/>
        <w:rPr>
          <w:lang w:val="de-CH"/>
        </w:rPr>
      </w:pPr>
    </w:p>
    <w:p w14:paraId="6741D09C" w14:textId="77777777" w:rsidR="00F92EDE" w:rsidRDefault="00F92EDE" w:rsidP="00090253">
      <w:pPr>
        <w:pStyle w:val="Flietext"/>
        <w:rPr>
          <w:lang w:val="de-CH"/>
        </w:rPr>
      </w:pPr>
    </w:p>
    <w:p w14:paraId="484A82C5" w14:textId="029ABBE8" w:rsidR="00F92EDE" w:rsidRDefault="00F92EDE" w:rsidP="00F92EDE">
      <w:pPr>
        <w:pStyle w:val="berschrift2"/>
        <w:rPr>
          <w:lang w:val="it-CH"/>
        </w:rPr>
      </w:pPr>
      <w:bookmarkStart w:id="53" w:name="_Toc165378869"/>
      <w:r>
        <w:rPr>
          <w:lang w:val="it-CH"/>
        </w:rPr>
        <w:t>Arbeitsjournal vom 23.04.2024</w:t>
      </w:r>
      <w:bookmarkEnd w:id="53"/>
    </w:p>
    <w:tbl>
      <w:tblPr>
        <w:tblStyle w:val="Tabellenraster"/>
        <w:tblW w:w="9924" w:type="dxa"/>
        <w:tblLook w:val="04A0" w:firstRow="1" w:lastRow="0" w:firstColumn="1" w:lastColumn="0" w:noHBand="0" w:noVBand="1"/>
      </w:tblPr>
      <w:tblGrid>
        <w:gridCol w:w="2835"/>
        <w:gridCol w:w="3886"/>
        <w:gridCol w:w="1701"/>
        <w:gridCol w:w="1502"/>
      </w:tblGrid>
      <w:tr w:rsidR="00F92EDE" w14:paraId="4E04B220" w14:textId="77777777" w:rsidTr="00F92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D879F66" w14:textId="77777777" w:rsidR="00F92EDE" w:rsidRPr="00090253" w:rsidRDefault="00F92EDE" w:rsidP="00C62466">
            <w:pPr>
              <w:rPr>
                <w:sz w:val="24"/>
                <w:lang w:val="it-CH"/>
              </w:rPr>
            </w:pPr>
            <w:r>
              <w:rPr>
                <w:sz w:val="24"/>
                <w:lang w:val="it-CH"/>
              </w:rPr>
              <w:t>Tätigkeiten</w:t>
            </w:r>
          </w:p>
        </w:tc>
        <w:tc>
          <w:tcPr>
            <w:tcW w:w="3886" w:type="dxa"/>
          </w:tcPr>
          <w:p w14:paraId="06FAF21C"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6426DEC8"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423D8ADA"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92EDE" w14:paraId="2E91E29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53242CE" w14:textId="30AD736E" w:rsidR="00F92EDE" w:rsidRPr="00090253" w:rsidRDefault="00F92EDE" w:rsidP="00C62466">
            <w:pPr>
              <w:rPr>
                <w:sz w:val="24"/>
                <w:lang w:val="it-CH"/>
              </w:rPr>
            </w:pPr>
            <w:r>
              <w:rPr>
                <w:sz w:val="24"/>
                <w:lang w:val="it-CH"/>
              </w:rPr>
              <w:t>Projektvorgehen</w:t>
            </w:r>
          </w:p>
        </w:tc>
        <w:tc>
          <w:tcPr>
            <w:tcW w:w="3886" w:type="dxa"/>
          </w:tcPr>
          <w:p w14:paraId="14398FC3"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7F4CE4C8" w14:textId="52C77884"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43F1CEA8" w14:textId="5D1B4B39"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r>
      <w:tr w:rsidR="00F92EDE" w14:paraId="5587105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DAD9EDB" w14:textId="41438245" w:rsidR="00F92EDE" w:rsidRPr="00090253" w:rsidRDefault="00F92EDE" w:rsidP="00F92EDE">
            <w:pPr>
              <w:ind w:right="-486"/>
              <w:rPr>
                <w:sz w:val="24"/>
                <w:lang w:val="it-CH"/>
              </w:rPr>
            </w:pPr>
            <w:r>
              <w:rPr>
                <w:sz w:val="24"/>
                <w:lang w:val="it-CH"/>
              </w:rPr>
              <w:t>Projektorganisation und   Projektrollen</w:t>
            </w:r>
          </w:p>
        </w:tc>
        <w:tc>
          <w:tcPr>
            <w:tcW w:w="3886" w:type="dxa"/>
          </w:tcPr>
          <w:p w14:paraId="78B40AA7"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2E09935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1502" w:type="dxa"/>
          </w:tcPr>
          <w:p w14:paraId="406749CD" w14:textId="1039CEC2"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1BC4FB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98AD5C3" w14:textId="395ECF92" w:rsidR="00F92EDE" w:rsidRPr="00090253" w:rsidRDefault="00F92EDE" w:rsidP="00C62466">
            <w:pPr>
              <w:rPr>
                <w:sz w:val="24"/>
                <w:lang w:val="it-CH"/>
              </w:rPr>
            </w:pPr>
            <w:r>
              <w:rPr>
                <w:sz w:val="24"/>
                <w:lang w:val="it-CH"/>
              </w:rPr>
              <w:t>Teil 2: Einleitung</w:t>
            </w:r>
          </w:p>
        </w:tc>
        <w:tc>
          <w:tcPr>
            <w:tcW w:w="3886" w:type="dxa"/>
          </w:tcPr>
          <w:p w14:paraId="1E3772DB"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503E0D4E" w14:textId="1620986A"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779149B1" w14:textId="3D02430D"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7CA64C7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6EFB80C4" w14:textId="564A44DA" w:rsidR="00F92EDE" w:rsidRPr="00090253" w:rsidRDefault="00F92EDE" w:rsidP="00C62466">
            <w:pPr>
              <w:rPr>
                <w:sz w:val="24"/>
                <w:lang w:val="it-CH"/>
              </w:rPr>
            </w:pPr>
            <w:r>
              <w:rPr>
                <w:sz w:val="24"/>
                <w:lang w:val="it-CH"/>
              </w:rPr>
              <w:t>Reserve Formaler Teil 1</w:t>
            </w:r>
          </w:p>
        </w:tc>
        <w:tc>
          <w:tcPr>
            <w:tcW w:w="3886" w:type="dxa"/>
          </w:tcPr>
          <w:p w14:paraId="4187D4F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1302DC6F" w14:textId="0A68EAA3"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6FCF3EBA" w14:textId="07BE11A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5BA2668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12CF9A64" w14:textId="1D7BDC40" w:rsidR="00F92EDE" w:rsidRPr="00090253" w:rsidRDefault="00F92EDE" w:rsidP="00C62466">
            <w:pPr>
              <w:rPr>
                <w:sz w:val="24"/>
                <w:lang w:val="it-CH"/>
              </w:rPr>
            </w:pPr>
            <w:r>
              <w:rPr>
                <w:sz w:val="24"/>
                <w:lang w:val="it-CH"/>
              </w:rPr>
              <w:t>Abschluss Formaler Teil 1</w:t>
            </w:r>
          </w:p>
        </w:tc>
        <w:tc>
          <w:tcPr>
            <w:tcW w:w="3886" w:type="dxa"/>
          </w:tcPr>
          <w:p w14:paraId="4162B43D"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2A94DB3" w14:textId="31079D6D"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c>
          <w:tcPr>
            <w:tcW w:w="1502" w:type="dxa"/>
          </w:tcPr>
          <w:p w14:paraId="34166EB8" w14:textId="3A2510C4"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F92EDE" w14:paraId="568556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04355A8" w14:textId="73D2CFD1" w:rsidR="00F92EDE" w:rsidRPr="00090253" w:rsidRDefault="00F92EDE" w:rsidP="00C62466">
            <w:pPr>
              <w:rPr>
                <w:sz w:val="24"/>
                <w:lang w:val="it-CH"/>
              </w:rPr>
            </w:pPr>
            <w:r>
              <w:rPr>
                <w:sz w:val="24"/>
                <w:lang w:val="it-CH"/>
              </w:rPr>
              <w:t>Studie Ist / Soll Analyse</w:t>
            </w:r>
          </w:p>
        </w:tc>
        <w:tc>
          <w:tcPr>
            <w:tcW w:w="3886" w:type="dxa"/>
          </w:tcPr>
          <w:p w14:paraId="3239CC00"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E53D7CB" w14:textId="728B7EA1"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c>
          <w:tcPr>
            <w:tcW w:w="1502" w:type="dxa"/>
          </w:tcPr>
          <w:p w14:paraId="218A6D07" w14:textId="1D187EF1"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1.25</w:t>
            </w:r>
          </w:p>
        </w:tc>
      </w:tr>
      <w:tr w:rsidR="00F92EDE" w14:paraId="2E993384"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545EAA5E" w14:textId="62274674" w:rsidR="00F92EDE" w:rsidRPr="00090253" w:rsidRDefault="00F92EDE" w:rsidP="00C62466">
            <w:pPr>
              <w:rPr>
                <w:sz w:val="24"/>
                <w:lang w:val="it-CH"/>
              </w:rPr>
            </w:pPr>
            <w:r>
              <w:rPr>
                <w:sz w:val="24"/>
                <w:lang w:val="it-CH"/>
              </w:rPr>
              <w:t>Netzplan</w:t>
            </w:r>
          </w:p>
        </w:tc>
        <w:tc>
          <w:tcPr>
            <w:tcW w:w="3886" w:type="dxa"/>
          </w:tcPr>
          <w:p w14:paraId="4EBABA14" w14:textId="4C1CBB1E"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C817A9D" w14:textId="4653F68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3E49C1B6" w14:textId="34C93B8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2FE1580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D26B5F5" w14:textId="4A88BF9E" w:rsidR="00F92EDE" w:rsidRPr="00F92EDE" w:rsidRDefault="00F92EDE" w:rsidP="00F92EDE">
            <w:pPr>
              <w:rPr>
                <w:sz w:val="24"/>
                <w:lang w:val="it-CH"/>
              </w:rPr>
            </w:pPr>
            <w:r w:rsidRPr="00F92EDE">
              <w:rPr>
                <w:sz w:val="24"/>
                <w:lang w:val="it-CH"/>
              </w:rPr>
              <w:t>Arbeitsjournal</w:t>
            </w:r>
          </w:p>
        </w:tc>
        <w:tc>
          <w:tcPr>
            <w:tcW w:w="3886" w:type="dxa"/>
          </w:tcPr>
          <w:p w14:paraId="211F4149" w14:textId="308D8D86"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471859B9" w14:textId="1E256B51"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C36DDA2" w14:textId="6DB68F8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r>
      <w:tr w:rsidR="00F92EDE" w14:paraId="53258AF7"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1FA65B6" w14:textId="135B2AB0" w:rsidR="00F92EDE" w:rsidRPr="00F92EDE" w:rsidRDefault="00F92EDE" w:rsidP="00F92EDE">
            <w:pPr>
              <w:rPr>
                <w:sz w:val="24"/>
                <w:lang w:val="it-CH"/>
              </w:rPr>
            </w:pPr>
            <w:r>
              <w:rPr>
                <w:sz w:val="24"/>
                <w:lang w:val="it-CH"/>
              </w:rPr>
              <w:t>Expertenbesuch</w:t>
            </w:r>
            <w:r w:rsidR="00FE03AD">
              <w:rPr>
                <w:sz w:val="24"/>
                <w:lang w:val="it-CH"/>
              </w:rPr>
              <w:t xml:space="preserve"> und Protokoll</w:t>
            </w:r>
          </w:p>
        </w:tc>
        <w:tc>
          <w:tcPr>
            <w:tcW w:w="3886" w:type="dxa"/>
          </w:tcPr>
          <w:p w14:paraId="6E1CC02B" w14:textId="03DA5692"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 Alex Krämer, Mathias Hirth</w:t>
            </w:r>
          </w:p>
        </w:tc>
        <w:tc>
          <w:tcPr>
            <w:tcW w:w="1701" w:type="dxa"/>
          </w:tcPr>
          <w:p w14:paraId="600535A5" w14:textId="1C92C6D6" w:rsidR="00F92EDE" w:rsidRPr="00F92EDE" w:rsidRDefault="00F92EDE" w:rsidP="00F92EDE">
            <w:pPr>
              <w:ind w:left="84"/>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c>
          <w:tcPr>
            <w:tcW w:w="1502" w:type="dxa"/>
          </w:tcPr>
          <w:p w14:paraId="42E7D6BB" w14:textId="4880BD5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r>
      <w:tr w:rsidR="00F92EDE" w14:paraId="04CB6A5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738A9B03" w14:textId="3458B775" w:rsidR="00F92EDE" w:rsidRPr="00F92EDE" w:rsidRDefault="00F92EDE" w:rsidP="00F92EDE">
            <w:pPr>
              <w:rPr>
                <w:sz w:val="24"/>
                <w:lang w:val="it-CH"/>
              </w:rPr>
            </w:pPr>
            <w:r w:rsidRPr="00F92EDE">
              <w:rPr>
                <w:sz w:val="24"/>
                <w:lang w:val="it-CH"/>
              </w:rPr>
              <w:t>Zeitplan anpassen</w:t>
            </w:r>
          </w:p>
        </w:tc>
        <w:tc>
          <w:tcPr>
            <w:tcW w:w="3886" w:type="dxa"/>
          </w:tcPr>
          <w:p w14:paraId="2769A8E5" w14:textId="2AF0B663"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Justin Winistörfer</w:t>
            </w:r>
          </w:p>
        </w:tc>
        <w:tc>
          <w:tcPr>
            <w:tcW w:w="1701" w:type="dxa"/>
          </w:tcPr>
          <w:p w14:paraId="1B8114C3" w14:textId="6F91BA65"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w:t>
            </w:r>
          </w:p>
        </w:tc>
        <w:tc>
          <w:tcPr>
            <w:tcW w:w="1502" w:type="dxa"/>
          </w:tcPr>
          <w:p w14:paraId="42063FD3" w14:textId="0A77BB34"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0.50</w:t>
            </w:r>
          </w:p>
        </w:tc>
      </w:tr>
      <w:tr w:rsidR="00F92EDE" w:rsidRPr="00FE03AD" w14:paraId="5917736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4E8BF00E" w14:textId="2EB39178" w:rsidR="00F92EDE" w:rsidRPr="00FE03AD" w:rsidRDefault="00F92EDE" w:rsidP="00F92EDE">
            <w:pPr>
              <w:rPr>
                <w:b/>
                <w:bCs/>
                <w:sz w:val="24"/>
                <w:lang w:val="it-CH"/>
              </w:rPr>
            </w:pPr>
            <w:r w:rsidRPr="00FE03AD">
              <w:rPr>
                <w:b/>
                <w:bCs/>
                <w:sz w:val="24"/>
                <w:lang w:val="it-CH"/>
              </w:rPr>
              <w:t>Gesamtzeit</w:t>
            </w:r>
          </w:p>
        </w:tc>
        <w:tc>
          <w:tcPr>
            <w:tcW w:w="3886" w:type="dxa"/>
          </w:tcPr>
          <w:p w14:paraId="69851789" w14:textId="39E06F07" w:rsidR="00F92EDE" w:rsidRPr="00FE03AD" w:rsidRDefault="00F92EDE"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w:t>
            </w:r>
          </w:p>
        </w:tc>
        <w:tc>
          <w:tcPr>
            <w:tcW w:w="1701" w:type="dxa"/>
          </w:tcPr>
          <w:p w14:paraId="31E4C36E" w14:textId="371171D8"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8</w:t>
            </w:r>
          </w:p>
        </w:tc>
        <w:tc>
          <w:tcPr>
            <w:tcW w:w="1502" w:type="dxa"/>
          </w:tcPr>
          <w:p w14:paraId="302A1294" w14:textId="695FE404"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9.25</w:t>
            </w:r>
          </w:p>
        </w:tc>
      </w:tr>
    </w:tbl>
    <w:p w14:paraId="465A24F9" w14:textId="77777777" w:rsidR="00F92EDE" w:rsidRDefault="00F92EDE" w:rsidP="00F92EDE">
      <w:pPr>
        <w:pStyle w:val="Flietext"/>
        <w:rPr>
          <w:lang w:val="it-CH"/>
        </w:rPr>
      </w:pPr>
    </w:p>
    <w:p w14:paraId="0B492C04" w14:textId="77777777" w:rsidR="00F92EDE" w:rsidRDefault="00F92EDE" w:rsidP="00F92EDE">
      <w:pPr>
        <w:pStyle w:val="Flietext"/>
        <w:rPr>
          <w:b/>
          <w:bCs/>
          <w:color w:val="E20073"/>
          <w:lang w:val="it-CH"/>
        </w:rPr>
      </w:pPr>
      <w:r w:rsidRPr="00090253">
        <w:rPr>
          <w:b/>
          <w:bCs/>
          <w:color w:val="E20073"/>
          <w:lang w:val="it-CH"/>
        </w:rPr>
        <w:t>Tagesablauf:</w:t>
      </w:r>
    </w:p>
    <w:p w14:paraId="729C3604" w14:textId="1B58C4E5" w:rsidR="00FE03AD" w:rsidRDefault="00FE03AD" w:rsidP="00F92EDE">
      <w:pPr>
        <w:pStyle w:val="Flietext"/>
        <w:rPr>
          <w:lang w:val="de-CH"/>
        </w:rPr>
      </w:pPr>
      <w:r>
        <w:rPr>
          <w:lang w:val="de-CH"/>
        </w:rPr>
        <w:t xml:space="preserve">Heute konnte ich gut starten, da ich noch im Zeitplan bin. Als erstes habe ich begonnen über die Projektmethode zu schreiben, welche ich für die IPA verwende. Die verwendete Methode ist hierbei HERMES 5.1. Ich habe danach die notwendigen Sachen geschrieben wie: Szenario, Module und das ganze HERMES Zeug. Es war zuerst etwas schwer in HERMES hineinzukommen, da ich nur mit Scrum oder Kanban arbeite. Jedoch konnte ich mit meiner Hilfestellung, mich anschliessend </w:t>
      </w:r>
      <w:r w:rsidR="007074ED">
        <w:rPr>
          <w:lang w:val="de-CH"/>
        </w:rPr>
        <w:t>zurechtfinden</w:t>
      </w:r>
      <w:r>
        <w:rPr>
          <w:lang w:val="de-CH"/>
        </w:rPr>
        <w:t>. Jedoch hat dies doch mehr Zeit gekostet, als ich zuerst dachte.</w:t>
      </w:r>
      <w:r>
        <w:rPr>
          <w:lang w:val="de-CH"/>
        </w:rPr>
        <w:br/>
      </w:r>
      <w:r>
        <w:rPr>
          <w:lang w:val="de-CH"/>
        </w:rPr>
        <w:br/>
        <w:t xml:space="preserve">Als dies erledigt war, habe ich danach die notwendigen Organigramme und weitere Grafiken erstellt, welche ich für das Kapitel Projektorganisation und Projektrollen benötige. Dieser Abschnitt war recht selbsterklärend und war dementsprechend auch schneller fertig als ich dachte. Praktisch ist auch hier wieder, </w:t>
      </w:r>
      <w:r w:rsidR="007074ED">
        <w:rPr>
          <w:lang w:val="de-CH"/>
        </w:rPr>
        <w:t>dass</w:t>
      </w:r>
      <w:r>
        <w:rPr>
          <w:lang w:val="de-CH"/>
        </w:rPr>
        <w:t xml:space="preserve"> wir noch viele Vorlagen von vorherigen IPAs haben. Jedoch musste ich mich kurz in HERMES einlesen, wegen den Projektrollen.</w:t>
      </w:r>
    </w:p>
    <w:p w14:paraId="0A182A68" w14:textId="77777777" w:rsidR="00FE03AD" w:rsidRDefault="00FE03AD" w:rsidP="00F92EDE">
      <w:pPr>
        <w:pStyle w:val="Flietext"/>
        <w:rPr>
          <w:lang w:val="de-CH"/>
        </w:rPr>
      </w:pPr>
    </w:p>
    <w:p w14:paraId="07247917" w14:textId="27A51C6B" w:rsidR="00FE03AD" w:rsidRDefault="00FE03AD" w:rsidP="00F92EDE">
      <w:pPr>
        <w:pStyle w:val="Flietext"/>
        <w:rPr>
          <w:lang w:val="de-CH"/>
        </w:rPr>
      </w:pPr>
      <w:r>
        <w:rPr>
          <w:lang w:val="de-CH"/>
        </w:rPr>
        <w:t xml:space="preserve">Somit konnte ich danach meine Reserve für den Formalen Teil 1, für </w:t>
      </w:r>
      <w:r w:rsidR="00134F43">
        <w:rPr>
          <w:lang w:val="de-CH"/>
        </w:rPr>
        <w:t>das nochmalige Lesen und Prüfen</w:t>
      </w:r>
      <w:r>
        <w:rPr>
          <w:lang w:val="de-CH"/>
        </w:rPr>
        <w:t xml:space="preserve"> auf Rechtschreibefehler nutzen, statt für ungeplante andere Dinge. Zum Glück habe ich dies auch gemacht, ich hatte nämlich noch ein paar Rechtschreibefehler gefunden.</w:t>
      </w:r>
      <w:r>
        <w:rPr>
          <w:lang w:val="de-CH"/>
        </w:rPr>
        <w:br/>
      </w:r>
      <w:r>
        <w:rPr>
          <w:lang w:val="de-CH"/>
        </w:rPr>
        <w:br/>
        <w:t>Der Abschluss des Formalen Teils zeichnet sich dann dadurch aus, dass ich nochmals den ganzen Teil gelesen und mit den Kriterien verglichen habe. Ich denke mal das wird passen. Ansonsten sehen wir es nochmals am 7.5.</w:t>
      </w:r>
    </w:p>
    <w:p w14:paraId="27A2567B" w14:textId="77777777" w:rsidR="00FE03AD" w:rsidRDefault="00FE03AD" w:rsidP="00F92EDE">
      <w:pPr>
        <w:pStyle w:val="Flietext"/>
        <w:rPr>
          <w:lang w:val="de-CH"/>
        </w:rPr>
      </w:pPr>
    </w:p>
    <w:p w14:paraId="0663D343" w14:textId="1FBF9103" w:rsidR="00FE03AD" w:rsidRDefault="00FE03AD" w:rsidP="00F92EDE">
      <w:pPr>
        <w:pStyle w:val="Flietext"/>
        <w:rPr>
          <w:lang w:val="de-CH"/>
        </w:rPr>
      </w:pPr>
      <w:r>
        <w:rPr>
          <w:lang w:val="de-CH"/>
        </w:rPr>
        <w:t xml:space="preserve">Nun konnte ich endlich in den Teil 2 einsteigen und habe begonnen die Einleitung zu schreiben. Ich bin recht froh, dass ich für heute wohl den HERMES Teil hinter mir haben. Die Einleitung lief problemlos und ich habe </w:t>
      </w:r>
      <w:r w:rsidR="004A0271">
        <w:rPr>
          <w:lang w:val="de-CH"/>
        </w:rPr>
        <w:t>so viel</w:t>
      </w:r>
      <w:r>
        <w:rPr>
          <w:lang w:val="de-CH"/>
        </w:rPr>
        <w:t xml:space="preserve"> Zeit wie geschätzt benötigt.</w:t>
      </w:r>
    </w:p>
    <w:p w14:paraId="7559E678" w14:textId="77777777" w:rsidR="00FE03AD" w:rsidRDefault="00FE03AD" w:rsidP="00F92EDE">
      <w:pPr>
        <w:pStyle w:val="Flietext"/>
        <w:rPr>
          <w:lang w:val="de-CH"/>
        </w:rPr>
      </w:pPr>
    </w:p>
    <w:p w14:paraId="0CA652FA" w14:textId="77777777" w:rsidR="00217A9A" w:rsidRDefault="00FE03AD" w:rsidP="00F92EDE">
      <w:pPr>
        <w:pStyle w:val="Flietext"/>
        <w:rPr>
          <w:lang w:val="de-CH"/>
        </w:rPr>
      </w:pPr>
      <w:r>
        <w:rPr>
          <w:lang w:val="de-CH"/>
        </w:rPr>
        <w:t xml:space="preserve">Da ich gerade noch übrige Zeit hatte und der Expertenbesuch erst um 15:00 Uhr war, habe ich noch den Netzplan begonnen und auch gleich abgeschlossen. </w:t>
      </w:r>
      <w:r w:rsidR="00217A9A">
        <w:rPr>
          <w:lang w:val="de-CH"/>
        </w:rPr>
        <w:t>Ursprünglich sollte dieser auch heute fertig werden, jedoch mussten Änderungen am Zeitplan vorgenommen werden, weswegen der Netzplan eigentlich erst Morgen fertig sein sollte.</w:t>
      </w:r>
    </w:p>
    <w:p w14:paraId="54382A18" w14:textId="77777777" w:rsidR="00217A9A" w:rsidRDefault="00217A9A" w:rsidP="00F92EDE">
      <w:pPr>
        <w:pStyle w:val="Flietext"/>
        <w:rPr>
          <w:lang w:val="de-CH"/>
        </w:rPr>
      </w:pPr>
    </w:p>
    <w:p w14:paraId="77FF2682" w14:textId="2AE23D47" w:rsidR="00F92EDE" w:rsidRDefault="00217A9A" w:rsidP="00F92EDE">
      <w:pPr>
        <w:pStyle w:val="Flietext"/>
        <w:rPr>
          <w:lang w:val="de-CH"/>
        </w:rPr>
      </w:pPr>
      <w:r>
        <w:rPr>
          <w:lang w:val="de-CH"/>
        </w:rPr>
        <w:t xml:space="preserve">Danach kam anschliessend Herr Krämer. Zuerst war ich sehr nervös, da ich nicht wusste was mich erwarten würde, doch es stellte sich </w:t>
      </w:r>
      <w:r w:rsidR="005D5EB3">
        <w:rPr>
          <w:lang w:val="de-CH"/>
        </w:rPr>
        <w:t>heraus</w:t>
      </w:r>
      <w:r>
        <w:rPr>
          <w:lang w:val="de-CH"/>
        </w:rPr>
        <w:t xml:space="preserve">, dass Herr Krämer recht entspannt ist, jedoch sehr viel Wert auf die Kriterien legt. Er hat mir </w:t>
      </w:r>
      <w:r w:rsidR="005D5EB3">
        <w:rPr>
          <w:lang w:val="de-CH"/>
        </w:rPr>
        <w:t>dann,</w:t>
      </w:r>
      <w:r>
        <w:rPr>
          <w:lang w:val="de-CH"/>
        </w:rPr>
        <w:t xml:space="preserve"> während dem Besuch wertvolle Tipps gegeben, jedoch hat er mich auch auf Sachen hingewiesen, welche noch angepasst werden müssen. Grundsätzlich empfand ich den Besuch als entspannt und hat mir das Gefühl bekräftigt, dass ich die IPA bestehen werde.</w:t>
      </w:r>
      <w:r>
        <w:rPr>
          <w:lang w:val="de-CH"/>
        </w:rPr>
        <w:br/>
      </w:r>
      <w:r>
        <w:rPr>
          <w:lang w:val="de-CH"/>
        </w:rPr>
        <w:br/>
        <w:t xml:space="preserve">Kommen wir noch zur nervigsten und ersten </w:t>
      </w:r>
      <w:r w:rsidR="005D5EB3">
        <w:rPr>
          <w:lang w:val="de-CH"/>
        </w:rPr>
        <w:t>ungeplanten</w:t>
      </w:r>
      <w:r>
        <w:rPr>
          <w:lang w:val="de-CH"/>
        </w:rPr>
        <w:t xml:space="preserve"> Tätigkeit, welche ich vollbringen musste. Beim Expertenbesuch stellte sich </w:t>
      </w:r>
      <w:r w:rsidR="005D5EB3">
        <w:rPr>
          <w:lang w:val="de-CH"/>
        </w:rPr>
        <w:t>heraus</w:t>
      </w:r>
      <w:r>
        <w:rPr>
          <w:lang w:val="de-CH"/>
        </w:rPr>
        <w:t xml:space="preserve">, dass im Zeitplan noch </w:t>
      </w:r>
      <w:r w:rsidR="005D5EB3">
        <w:rPr>
          <w:lang w:val="de-CH"/>
        </w:rPr>
        <w:t>Unstimmigkeiten</w:t>
      </w:r>
      <w:r>
        <w:rPr>
          <w:lang w:val="de-CH"/>
        </w:rPr>
        <w:t xml:space="preserve"> sind und ich diese unbedingt anpassen müsste. So sollte die SOLL Arbeitszeit auf 80h liege und jeden Tag sollten genau 8h eingeplant werden. Somit musste ich zuerst eine alte Kopie abspeichern, und den Zeitplan überarbeiten. Also habe ich zuerst geschaut, wo ich einkürzen kann und wie ich die 80h gleichmässig verteilen kann. Grundsätzlich war diese Arbeit schnell erledigt, jedoch kam mir die Verwendung von Excel wieder ins Verhängnis und es war mühsam alles anzupassen, jedoch wurde ich dann doch noch fertig.</w:t>
      </w:r>
      <w:r w:rsidR="00FE03AD">
        <w:rPr>
          <w:lang w:val="de-CH"/>
        </w:rPr>
        <w:br/>
      </w:r>
    </w:p>
    <w:p w14:paraId="127536ED" w14:textId="77777777" w:rsidR="00F92EDE" w:rsidRPr="00F92EDE" w:rsidRDefault="00F92EDE" w:rsidP="00F92EDE">
      <w:pPr>
        <w:pStyle w:val="Flietext"/>
        <w:rPr>
          <w:b/>
          <w:bCs/>
          <w:color w:val="E20073"/>
          <w:lang w:val="de-CH"/>
        </w:rPr>
      </w:pPr>
      <w:r w:rsidRPr="00F92EDE">
        <w:rPr>
          <w:b/>
          <w:bCs/>
          <w:color w:val="E20073"/>
          <w:lang w:val="de-CH"/>
        </w:rPr>
        <w:t>Hilfestellungen:</w:t>
      </w:r>
    </w:p>
    <w:p w14:paraId="35C8D294" w14:textId="2242E4EB" w:rsidR="00F92EDE" w:rsidRDefault="00F92EDE" w:rsidP="00F92EDE">
      <w:pPr>
        <w:pStyle w:val="Flietext"/>
        <w:rPr>
          <w:lang w:val="de-CH"/>
        </w:rPr>
      </w:pPr>
      <w:r>
        <w:rPr>
          <w:lang w:val="de-CH"/>
        </w:rPr>
        <w:t>M</w:t>
      </w:r>
      <w:r w:rsidRPr="0025369E">
        <w:rPr>
          <w:lang w:val="de-CH"/>
        </w:rPr>
        <w:t xml:space="preserve">it der HERMES Dokumentation von </w:t>
      </w:r>
      <w:hyperlink r:id="rId35" w:history="1">
        <w:r w:rsidRPr="0025369E">
          <w:rPr>
            <w:rStyle w:val="Hyperlink"/>
            <w:lang w:val="de-CH"/>
          </w:rPr>
          <w:t>https://hermes.admin.ch/</w:t>
        </w:r>
      </w:hyperlink>
      <w:r>
        <w:rPr>
          <w:lang w:val="de-CH"/>
        </w:rPr>
        <w:t xml:space="preserve"> </w:t>
      </w:r>
      <w:r w:rsidRPr="0025369E">
        <w:rPr>
          <w:lang w:val="de-CH"/>
        </w:rPr>
        <w:t xml:space="preserve">habe ich mir </w:t>
      </w:r>
      <w:r w:rsidR="00217A9A">
        <w:rPr>
          <w:lang w:val="de-CH"/>
        </w:rPr>
        <w:t>eine</w:t>
      </w:r>
      <w:r w:rsidRPr="0025369E">
        <w:rPr>
          <w:lang w:val="de-CH"/>
        </w:rPr>
        <w:t>n</w:t>
      </w:r>
      <w:r w:rsidR="00217A9A">
        <w:rPr>
          <w:lang w:val="de-CH"/>
        </w:rPr>
        <w:t xml:space="preserve"> tieferen Einblick in die ganze Projektmethodik verschafft, damit ich dies bei meinen </w:t>
      </w:r>
      <w:r w:rsidR="005D5EB3">
        <w:rPr>
          <w:lang w:val="de-CH"/>
        </w:rPr>
        <w:t>Kapiteln</w:t>
      </w:r>
      <w:r w:rsidR="00217A9A">
        <w:rPr>
          <w:lang w:val="de-CH"/>
        </w:rPr>
        <w:t xml:space="preserve"> auch anwenden kann und allgemein bei meiner gesamten IPA</w:t>
      </w:r>
      <w:r w:rsidRPr="0025369E">
        <w:rPr>
          <w:lang w:val="de-CH"/>
        </w:rPr>
        <w:t>.</w:t>
      </w:r>
    </w:p>
    <w:p w14:paraId="74433F3F" w14:textId="77777777" w:rsidR="00F92EDE" w:rsidRDefault="00F92EDE" w:rsidP="00F92EDE">
      <w:pPr>
        <w:pStyle w:val="Flietext"/>
        <w:rPr>
          <w:lang w:val="de-CH"/>
        </w:rPr>
      </w:pPr>
    </w:p>
    <w:p w14:paraId="52DE38AA" w14:textId="77777777" w:rsidR="00F92EDE" w:rsidRPr="00F92EDE" w:rsidRDefault="00F92EDE" w:rsidP="00F92EDE">
      <w:pPr>
        <w:pStyle w:val="Flietext"/>
        <w:rPr>
          <w:b/>
          <w:bCs/>
          <w:color w:val="E20073"/>
          <w:lang w:val="de-CH"/>
        </w:rPr>
      </w:pPr>
      <w:r w:rsidRPr="00F92EDE">
        <w:rPr>
          <w:b/>
          <w:bCs/>
          <w:color w:val="E20073"/>
          <w:lang w:val="de-CH"/>
        </w:rPr>
        <w:t>Reflexion:</w:t>
      </w:r>
    </w:p>
    <w:p w14:paraId="3230B770" w14:textId="77777777" w:rsidR="00F92EDE" w:rsidRDefault="00F92EDE" w:rsidP="00F92EDE">
      <w:pPr>
        <w:pStyle w:val="Flietext"/>
        <w:rPr>
          <w:color w:val="E20073"/>
          <w:u w:val="single"/>
          <w:lang w:val="de-CH"/>
        </w:rPr>
      </w:pPr>
      <w:r w:rsidRPr="0025369E">
        <w:rPr>
          <w:color w:val="E20073"/>
          <w:u w:val="single"/>
          <w:lang w:val="de-CH"/>
        </w:rPr>
        <w:t>Das lief gut:</w:t>
      </w:r>
    </w:p>
    <w:p w14:paraId="11FA09D3" w14:textId="1FE6D352" w:rsidR="00F92EDE" w:rsidRDefault="00217A9A" w:rsidP="00F92EDE">
      <w:pPr>
        <w:pStyle w:val="Flietext"/>
        <w:rPr>
          <w:lang w:val="de-CH"/>
        </w:rPr>
      </w:pPr>
      <w:r>
        <w:rPr>
          <w:lang w:val="de-CH"/>
        </w:rPr>
        <w:t xml:space="preserve">Grundsätzlich waren die ganze Tipparbeit schnell und sauber abgeschlossen und ich war froh, dass ich meine Reserve nutzen </w:t>
      </w:r>
      <w:r w:rsidR="005D5EB3">
        <w:rPr>
          <w:lang w:val="de-CH"/>
        </w:rPr>
        <w:t>konnte,</w:t>
      </w:r>
      <w:r>
        <w:rPr>
          <w:lang w:val="de-CH"/>
        </w:rPr>
        <w:t xml:space="preserve"> zum selbst entgegenlesen. Auch den Expertenbesuch würde ich als erfolgreich und angenehm kennzeichnen. Ich denke die ganze Tipparbeit ist für mich zwar mühsam, jedoch erledige ich diese meist schnell, da ich behaupten würde, dass ich gewandt mit Worten umgehen kann und auch schnell tippen.</w:t>
      </w:r>
    </w:p>
    <w:p w14:paraId="405797BA" w14:textId="6427FC11" w:rsidR="00F92EDE" w:rsidRDefault="00F92EDE" w:rsidP="00F92EDE">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17A9A">
        <w:rPr>
          <w:lang w:val="de-CH"/>
        </w:rPr>
        <w:t xml:space="preserve">Zuerst hatte ich Mühe mich mit Hermes einzuarbeiten, besonders da es kein passendes Szenario für meine IPA gab. Somit musste ich ein individuelles Szenario erstellen, welches jedoch auf dem Szenario «IT-Standardanwendung» basiert. So konnte ich danach gewisse Module und Meilensteine streichen, damit das individuelle Szenario auf meine Arbeit abgestimmt ist. Ich kann mir leider nicht </w:t>
      </w:r>
      <w:r w:rsidR="00297377">
        <w:rPr>
          <w:lang w:val="de-CH"/>
        </w:rPr>
        <w:t>erklären,</w:t>
      </w:r>
      <w:r w:rsidR="00217A9A">
        <w:rPr>
          <w:lang w:val="de-CH"/>
        </w:rPr>
        <w:t xml:space="preserve"> wieso ich HERMES gewählt habe. Jedoch dachte ich, dass ich dies einfach genommen habe, da es meist jeder so macht und man auch recht strikt an das Modell gebunden ist. Es war halt gerade die einfachste Möglichkeit, wobei bestimmt Kanban auch eine sehr interessante Methode gewesen wäre für die IPA. </w:t>
      </w:r>
      <w:r w:rsidR="001723F2">
        <w:rPr>
          <w:lang w:val="de-CH"/>
        </w:rPr>
        <w:br/>
      </w:r>
      <w:r w:rsidR="001723F2">
        <w:rPr>
          <w:lang w:val="de-CH"/>
        </w:rPr>
        <w:br/>
        <w:t xml:space="preserve">Der Zeitplan ist ein weiterer Punkt, welche mir kurz vor Feierabend nochmals </w:t>
      </w:r>
      <w:r w:rsidR="00297377">
        <w:rPr>
          <w:lang w:val="de-CH"/>
        </w:rPr>
        <w:t>dazwischengefunkt</w:t>
      </w:r>
      <w:r w:rsidR="001723F2">
        <w:rPr>
          <w:lang w:val="de-CH"/>
        </w:rPr>
        <w:t xml:space="preserve"> hat. Es hat mir wieder gezeigt, dass Excel eventuell doch kein sinnvolles Tool ist, um einen Zeitplan zu erstellen. Es war etwas mühselig, jedoch schnell erledigt und ich denke, </w:t>
      </w:r>
      <w:r w:rsidR="001723F2">
        <w:rPr>
          <w:lang w:val="de-CH"/>
        </w:rPr>
        <w:lastRenderedPageBreak/>
        <w:t>dass die Anpassungen schlussendlich wichtig waren, da es mich ansonsten Punkte eingebüsst hätte.</w:t>
      </w:r>
      <w:r w:rsidR="00217A9A">
        <w:rPr>
          <w:lang w:val="de-CH"/>
        </w:rPr>
        <w:t xml:space="preserve"> </w:t>
      </w:r>
      <w:r>
        <w:rPr>
          <w:lang w:val="de-CH"/>
        </w:rPr>
        <w:br/>
      </w:r>
      <w:r>
        <w:rPr>
          <w:lang w:val="de-CH"/>
        </w:rPr>
        <w:br/>
      </w:r>
      <w:r>
        <w:rPr>
          <w:color w:val="E20073"/>
          <w:u w:val="single"/>
          <w:lang w:val="de-CH"/>
        </w:rPr>
        <w:t>Meine heutigen Erkenntnisse:</w:t>
      </w:r>
      <w:r>
        <w:rPr>
          <w:color w:val="E20073"/>
          <w:u w:val="single"/>
          <w:lang w:val="de-CH"/>
        </w:rPr>
        <w:br/>
      </w:r>
      <w:r w:rsidR="001723F2">
        <w:rPr>
          <w:lang w:val="de-CH"/>
        </w:rPr>
        <w:t xml:space="preserve">Wenn ich es </w:t>
      </w:r>
      <w:r w:rsidR="00297377">
        <w:rPr>
          <w:lang w:val="de-CH"/>
        </w:rPr>
        <w:t>kurzfassen</w:t>
      </w:r>
      <w:r w:rsidR="001723F2">
        <w:rPr>
          <w:lang w:val="de-CH"/>
        </w:rPr>
        <w:t xml:space="preserve"> würde. Kein Benutzen von Excel für einen Zeitplan. HERMES ist recht </w:t>
      </w:r>
      <w:r w:rsidR="00297377">
        <w:rPr>
          <w:lang w:val="de-CH"/>
        </w:rPr>
        <w:t>modular</w:t>
      </w:r>
      <w:r w:rsidR="001723F2">
        <w:rPr>
          <w:lang w:val="de-CH"/>
        </w:rPr>
        <w:t xml:space="preserve"> und kann sehr gut auf eigene Bedürfnisse angepasst werden. Auch wenn ich kein Fan von HERMES bin, denke ich, dass auch HERMES seine da-seins-Berechtigung hat.</w:t>
      </w:r>
      <w:r w:rsidR="001723F2">
        <w:rPr>
          <w:lang w:val="de-CH"/>
        </w:rPr>
        <w:br/>
      </w:r>
      <w:r w:rsidR="001723F2">
        <w:rPr>
          <w:lang w:val="de-CH"/>
        </w:rPr>
        <w:br/>
      </w:r>
      <w:r w:rsidR="001723F2">
        <w:rPr>
          <w:b/>
          <w:bCs/>
          <w:color w:val="E20073"/>
          <w:lang w:val="de-CH"/>
        </w:rPr>
        <w:t>Meine Schlussbilanz</w:t>
      </w:r>
      <w:r w:rsidR="001723F2" w:rsidRPr="00F92EDE">
        <w:rPr>
          <w:b/>
          <w:bCs/>
          <w:color w:val="E20073"/>
          <w:lang w:val="de-CH"/>
        </w:rPr>
        <w:t>:</w:t>
      </w:r>
    </w:p>
    <w:p w14:paraId="4DFB0540" w14:textId="658511C3" w:rsidR="001723F2" w:rsidRDefault="001723F2" w:rsidP="00F92EDE">
      <w:pPr>
        <w:pStyle w:val="Flietext"/>
        <w:rPr>
          <w:color w:val="E20073"/>
          <w:u w:val="single"/>
          <w:lang w:val="de-CH"/>
        </w:rPr>
      </w:pPr>
      <w:r>
        <w:rPr>
          <w:lang w:val="de-CH"/>
        </w:rPr>
        <w:t xml:space="preserve">Ich bin recht zufrieden mit dem heutigen Tag, auch wenn mir ein ungeplanter Task in die </w:t>
      </w:r>
      <w:r w:rsidR="00297377">
        <w:rPr>
          <w:lang w:val="de-CH"/>
        </w:rPr>
        <w:t>Quere</w:t>
      </w:r>
      <w:r>
        <w:rPr>
          <w:lang w:val="de-CH"/>
        </w:rPr>
        <w:t xml:space="preserve"> kam, welcher mich Zeit gekostet hat. Ich bin jedoch froh darum, dass ich morgen wieder nach Zeitplan arbeiten kann.</w:t>
      </w:r>
    </w:p>
    <w:p w14:paraId="7B649D9F" w14:textId="77777777" w:rsidR="00F92EDE" w:rsidRPr="0025369E" w:rsidRDefault="00F92EDE" w:rsidP="00F92EDE">
      <w:pPr>
        <w:pStyle w:val="Flietext"/>
        <w:rPr>
          <w:u w:val="single"/>
          <w:lang w:val="de-CH"/>
        </w:rPr>
      </w:pPr>
    </w:p>
    <w:p w14:paraId="5DFFE1E8" w14:textId="682C8732" w:rsidR="00F92EDE" w:rsidRDefault="00F92EDE" w:rsidP="00F92EDE">
      <w:pPr>
        <w:pStyle w:val="Flietext"/>
        <w:rPr>
          <w:lang w:val="de-CH"/>
        </w:rPr>
      </w:pPr>
      <w:r w:rsidRPr="00F92EDE">
        <w:rPr>
          <w:b/>
          <w:bCs/>
          <w:color w:val="E20073"/>
          <w:lang w:val="de-CH"/>
        </w:rPr>
        <w:t>Nächste Schritte:</w:t>
      </w:r>
      <w:r w:rsidRPr="00F92EDE">
        <w:rPr>
          <w:b/>
          <w:bCs/>
          <w:color w:val="E20073"/>
          <w:lang w:val="de-CH"/>
        </w:rPr>
        <w:br/>
      </w:r>
      <w:r w:rsidRPr="00F92EDE">
        <w:rPr>
          <w:lang w:val="de-CH"/>
        </w:rPr>
        <w:t>Da ich für den heutigen Tag, im Zeitplan noch dabei bin, kann ich morgen nach Zeitplan weiterarbeiten</w:t>
      </w:r>
      <w:r w:rsidR="001723F2">
        <w:rPr>
          <w:lang w:val="de-CH"/>
        </w:rPr>
        <w:t xml:space="preserve">. Wichtig ist jedoch, dass ich mein alter und neuer Zeitplan morgen bis um 12:00 Uhr auf PkOrg in den Dokumentenpool hochlade. </w:t>
      </w:r>
    </w:p>
    <w:p w14:paraId="64321CD4" w14:textId="2031E031" w:rsidR="002A0366" w:rsidRDefault="002A0366" w:rsidP="002A0366">
      <w:pPr>
        <w:pStyle w:val="berschrift2"/>
        <w:rPr>
          <w:lang w:val="it-CH"/>
        </w:rPr>
      </w:pPr>
      <w:bookmarkStart w:id="54" w:name="_Toc165378870"/>
      <w:r>
        <w:rPr>
          <w:lang w:val="it-CH"/>
        </w:rPr>
        <w:t>Arbeitsjournal vom 24.04.2024</w:t>
      </w:r>
      <w:bookmarkEnd w:id="54"/>
    </w:p>
    <w:tbl>
      <w:tblPr>
        <w:tblStyle w:val="Tabellenraster"/>
        <w:tblW w:w="9924" w:type="dxa"/>
        <w:tblLook w:val="04A0" w:firstRow="1" w:lastRow="0" w:firstColumn="1" w:lastColumn="0" w:noHBand="0" w:noVBand="1"/>
      </w:tblPr>
      <w:tblGrid>
        <w:gridCol w:w="2835"/>
        <w:gridCol w:w="3886"/>
        <w:gridCol w:w="1701"/>
        <w:gridCol w:w="1502"/>
      </w:tblGrid>
      <w:tr w:rsidR="002A0366" w14:paraId="76EA18F0"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188CE99" w14:textId="77777777" w:rsidR="002A0366" w:rsidRPr="00090253" w:rsidRDefault="002A0366" w:rsidP="00C62466">
            <w:pPr>
              <w:rPr>
                <w:sz w:val="24"/>
                <w:lang w:val="it-CH"/>
              </w:rPr>
            </w:pPr>
            <w:r>
              <w:rPr>
                <w:sz w:val="24"/>
                <w:lang w:val="it-CH"/>
              </w:rPr>
              <w:t>Tätigkeiten</w:t>
            </w:r>
          </w:p>
        </w:tc>
        <w:tc>
          <w:tcPr>
            <w:tcW w:w="3886" w:type="dxa"/>
          </w:tcPr>
          <w:p w14:paraId="286ABEC4"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2225305C"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7BCF405"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2A0366" w14:paraId="75F2596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DCBA713" w14:textId="2FC8FB7D" w:rsidR="002A0366" w:rsidRPr="00090253" w:rsidRDefault="00B3590C" w:rsidP="00C62466">
            <w:pPr>
              <w:rPr>
                <w:sz w:val="24"/>
                <w:lang w:val="it-CH"/>
              </w:rPr>
            </w:pPr>
            <w:r>
              <w:rPr>
                <w:sz w:val="24"/>
                <w:lang w:val="it-CH"/>
              </w:rPr>
              <w:t>Netzplan</w:t>
            </w:r>
          </w:p>
        </w:tc>
        <w:tc>
          <w:tcPr>
            <w:tcW w:w="3886" w:type="dxa"/>
          </w:tcPr>
          <w:p w14:paraId="58D54F5B" w14:textId="77777777" w:rsidR="002A0366" w:rsidRPr="00090253" w:rsidRDefault="002A0366"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A522C88" w14:textId="286CA031"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D83020D" w14:textId="2A393BE9"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w:t>
            </w:r>
          </w:p>
        </w:tc>
      </w:tr>
      <w:tr w:rsidR="00B3590C" w14:paraId="167A2FBD"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769C8C78" w14:textId="3962C49C" w:rsidR="00B3590C" w:rsidRPr="00996D15" w:rsidRDefault="00B3590C" w:rsidP="00996D15">
            <w:pPr>
              <w:rPr>
                <w:sz w:val="24"/>
                <w:szCs w:val="40"/>
                <w:lang w:val="it-CH"/>
              </w:rPr>
            </w:pPr>
            <w:r w:rsidRPr="00996D15">
              <w:rPr>
                <w:sz w:val="24"/>
                <w:szCs w:val="40"/>
                <w:lang w:val="it-CH"/>
              </w:rPr>
              <w:t>Projekt- und Vorgehensziele</w:t>
            </w:r>
          </w:p>
        </w:tc>
        <w:tc>
          <w:tcPr>
            <w:tcW w:w="3886" w:type="dxa"/>
          </w:tcPr>
          <w:p w14:paraId="6EC5C74F" w14:textId="723538A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47C1B4F" w14:textId="2554B40C"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1.50</w:t>
            </w:r>
          </w:p>
        </w:tc>
        <w:tc>
          <w:tcPr>
            <w:tcW w:w="1502" w:type="dxa"/>
          </w:tcPr>
          <w:p w14:paraId="1830780C" w14:textId="36DCA6F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1.25</w:t>
            </w:r>
          </w:p>
        </w:tc>
      </w:tr>
      <w:tr w:rsidR="00996D15" w14:paraId="3832D79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2DCD1B61" w14:textId="205A101B" w:rsidR="00996D15" w:rsidRPr="00996D15" w:rsidRDefault="00996D15" w:rsidP="00996D15">
            <w:pPr>
              <w:rPr>
                <w:sz w:val="24"/>
                <w:szCs w:val="40"/>
                <w:lang w:val="it-CH"/>
              </w:rPr>
            </w:pPr>
            <w:r w:rsidRPr="00996D15">
              <w:rPr>
                <w:sz w:val="24"/>
                <w:szCs w:val="40"/>
                <w:lang w:val="it-CH"/>
              </w:rPr>
              <w:t>Anforderungen</w:t>
            </w:r>
          </w:p>
        </w:tc>
        <w:tc>
          <w:tcPr>
            <w:tcW w:w="3886" w:type="dxa"/>
          </w:tcPr>
          <w:p w14:paraId="30A026D7" w14:textId="6C821A6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AFECE57" w14:textId="563B00D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6C3E96FA" w14:textId="309BE67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73E58419"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7D2B450" w14:textId="46F19CF5" w:rsidR="00996D15" w:rsidRPr="00996D15" w:rsidRDefault="00996D15" w:rsidP="00996D15">
            <w:pPr>
              <w:rPr>
                <w:sz w:val="24"/>
                <w:szCs w:val="40"/>
                <w:lang w:val="it-CH"/>
              </w:rPr>
            </w:pPr>
            <w:r w:rsidRPr="00996D15">
              <w:rPr>
                <w:sz w:val="24"/>
                <w:szCs w:val="40"/>
                <w:lang w:val="it-CH"/>
              </w:rPr>
              <w:t>Reserve Initialisierung</w:t>
            </w:r>
          </w:p>
        </w:tc>
        <w:tc>
          <w:tcPr>
            <w:tcW w:w="3886" w:type="dxa"/>
          </w:tcPr>
          <w:p w14:paraId="095C0F4C" w14:textId="566C58D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BC38CDC" w14:textId="26C32657"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07FF9AE2" w14:textId="4A2492F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41A6282B"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D0408C1" w14:textId="01B8CAD9" w:rsidR="00996D15" w:rsidRPr="00996D15" w:rsidRDefault="00996D15" w:rsidP="00996D15">
            <w:pPr>
              <w:rPr>
                <w:sz w:val="24"/>
                <w:szCs w:val="40"/>
                <w:lang w:val="it-CH"/>
              </w:rPr>
            </w:pPr>
            <w:r w:rsidRPr="00996D15">
              <w:rPr>
                <w:sz w:val="24"/>
                <w:szCs w:val="40"/>
                <w:lang w:val="it-CH"/>
              </w:rPr>
              <w:t>Projektfreigabe</w:t>
            </w:r>
          </w:p>
        </w:tc>
        <w:tc>
          <w:tcPr>
            <w:tcW w:w="3886" w:type="dxa"/>
          </w:tcPr>
          <w:p w14:paraId="3ED092E7" w14:textId="311BC1B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 Mathias Hirth</w:t>
            </w:r>
          </w:p>
        </w:tc>
        <w:tc>
          <w:tcPr>
            <w:tcW w:w="1701" w:type="dxa"/>
          </w:tcPr>
          <w:p w14:paraId="62A089FF" w14:textId="14B6400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43DAF2EC" w14:textId="478D7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47BB051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9F647F4" w14:textId="15C28F5A" w:rsidR="00996D15" w:rsidRPr="00996D15" w:rsidRDefault="00996D15" w:rsidP="00996D15">
            <w:pPr>
              <w:rPr>
                <w:sz w:val="24"/>
                <w:szCs w:val="40"/>
                <w:lang w:val="it-CH"/>
              </w:rPr>
            </w:pPr>
            <w:r w:rsidRPr="00996D15">
              <w:rPr>
                <w:sz w:val="24"/>
                <w:szCs w:val="40"/>
                <w:lang w:val="it-CH"/>
              </w:rPr>
              <w:t>Systemkonzept</w:t>
            </w:r>
          </w:p>
        </w:tc>
        <w:tc>
          <w:tcPr>
            <w:tcW w:w="3886" w:type="dxa"/>
          </w:tcPr>
          <w:p w14:paraId="583331CF" w14:textId="34CAEC65"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F0AA7B1" w14:textId="67DBAEC0"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16D014CF" w14:textId="71CBEBF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114B5AE3"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63DDD76" w14:textId="320EEE4D" w:rsidR="00996D15" w:rsidRPr="00996D15" w:rsidRDefault="00996D15" w:rsidP="00996D15">
            <w:pPr>
              <w:rPr>
                <w:sz w:val="24"/>
                <w:szCs w:val="40"/>
                <w:lang w:val="it-CH"/>
              </w:rPr>
            </w:pPr>
            <w:r w:rsidRPr="00996D15">
              <w:rPr>
                <w:sz w:val="24"/>
                <w:szCs w:val="40"/>
                <w:lang w:val="it-CH"/>
              </w:rPr>
              <w:t>Namenskonzept</w:t>
            </w:r>
          </w:p>
        </w:tc>
        <w:tc>
          <w:tcPr>
            <w:tcW w:w="3886" w:type="dxa"/>
          </w:tcPr>
          <w:p w14:paraId="7E65C56A" w14:textId="01D8CE6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15373A3" w14:textId="17F369C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1987FEEC" w14:textId="5AA0C27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2A3C532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D675542" w14:textId="695F9B07" w:rsidR="00996D15" w:rsidRPr="00996D15" w:rsidRDefault="00996D15" w:rsidP="00996D15">
            <w:pPr>
              <w:rPr>
                <w:sz w:val="24"/>
                <w:szCs w:val="40"/>
                <w:lang w:val="it-CH"/>
              </w:rPr>
            </w:pPr>
            <w:r w:rsidRPr="00996D15">
              <w:rPr>
                <w:sz w:val="24"/>
                <w:szCs w:val="40"/>
                <w:lang w:val="it-CH"/>
              </w:rPr>
              <w:t>Netzwerkkonzept</w:t>
            </w:r>
          </w:p>
        </w:tc>
        <w:tc>
          <w:tcPr>
            <w:tcW w:w="3886" w:type="dxa"/>
          </w:tcPr>
          <w:p w14:paraId="603E9AEB" w14:textId="13CB4D23"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5CCA1052" w14:textId="4E2001A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EE109A8" w14:textId="6DFC950B"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186B8D6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B8D5234" w14:textId="744BDFED" w:rsidR="00996D15" w:rsidRPr="00996D15" w:rsidRDefault="00996D15" w:rsidP="00996D15">
            <w:pPr>
              <w:rPr>
                <w:sz w:val="24"/>
                <w:szCs w:val="40"/>
                <w:lang w:val="it-CH"/>
              </w:rPr>
            </w:pPr>
            <w:r w:rsidRPr="00996D15">
              <w:rPr>
                <w:sz w:val="24"/>
                <w:szCs w:val="40"/>
                <w:lang w:val="it-CH"/>
              </w:rPr>
              <w:t>Berechtigungskonzept</w:t>
            </w:r>
          </w:p>
        </w:tc>
        <w:tc>
          <w:tcPr>
            <w:tcW w:w="3886" w:type="dxa"/>
          </w:tcPr>
          <w:p w14:paraId="17975D0D" w14:textId="1DDA86B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4D96C21" w14:textId="7535DB5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4415EE80" w14:textId="1F7913A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3561E6B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FA58555" w14:textId="53FB275B" w:rsidR="00996D15" w:rsidRPr="00996D15" w:rsidRDefault="00996D15" w:rsidP="00996D15">
            <w:pPr>
              <w:rPr>
                <w:sz w:val="24"/>
                <w:szCs w:val="40"/>
                <w:lang w:val="it-CH"/>
              </w:rPr>
            </w:pPr>
            <w:r w:rsidRPr="00996D15">
              <w:rPr>
                <w:sz w:val="24"/>
                <w:szCs w:val="40"/>
                <w:lang w:val="it-CH"/>
              </w:rPr>
              <w:t>ISDS-Konzept</w:t>
            </w:r>
          </w:p>
        </w:tc>
        <w:tc>
          <w:tcPr>
            <w:tcW w:w="3886" w:type="dxa"/>
          </w:tcPr>
          <w:p w14:paraId="4BF8F534" w14:textId="6521A38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8E3B83D" w14:textId="3AAB201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31FC8A9" w14:textId="21C95BC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71B28C6C"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B79011" w14:textId="122ECAD0" w:rsidR="00996D15" w:rsidRPr="00996D15" w:rsidRDefault="00996D15" w:rsidP="00996D15">
            <w:pPr>
              <w:rPr>
                <w:sz w:val="24"/>
                <w:szCs w:val="40"/>
                <w:lang w:val="it-CH"/>
              </w:rPr>
            </w:pPr>
            <w:r w:rsidRPr="00996D15">
              <w:rPr>
                <w:sz w:val="24"/>
                <w:szCs w:val="40"/>
                <w:lang w:val="it-CH"/>
              </w:rPr>
              <w:t>Testkonzept</w:t>
            </w:r>
          </w:p>
        </w:tc>
        <w:tc>
          <w:tcPr>
            <w:tcW w:w="3886" w:type="dxa"/>
          </w:tcPr>
          <w:p w14:paraId="101E9978" w14:textId="28274CE1"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0F25A67" w14:textId="61105A29"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6C82D1AB" w14:textId="296AEFC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7EAA4A3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C3E866" w14:textId="613EDB92" w:rsidR="00996D15" w:rsidRPr="00996D15" w:rsidRDefault="00996D15" w:rsidP="00996D15">
            <w:pPr>
              <w:rPr>
                <w:sz w:val="24"/>
                <w:szCs w:val="40"/>
                <w:lang w:val="it-CH"/>
              </w:rPr>
            </w:pPr>
            <w:r w:rsidRPr="00996D15">
              <w:rPr>
                <w:sz w:val="24"/>
                <w:szCs w:val="40"/>
                <w:lang w:val="it-CH"/>
              </w:rPr>
              <w:t>Lernjournal</w:t>
            </w:r>
          </w:p>
        </w:tc>
        <w:tc>
          <w:tcPr>
            <w:tcW w:w="3886" w:type="dxa"/>
          </w:tcPr>
          <w:p w14:paraId="69B75935" w14:textId="437A500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9E64363" w14:textId="302D2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c>
          <w:tcPr>
            <w:tcW w:w="1502" w:type="dxa"/>
          </w:tcPr>
          <w:p w14:paraId="51B3ED7A" w14:textId="4843AE5A"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r>
      <w:tr w:rsidR="00996D15" w14:paraId="0C6399A2"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4E38D79E" w14:textId="473A4CF3" w:rsidR="00996D15" w:rsidRPr="00B81EA7" w:rsidRDefault="00996D15" w:rsidP="00996D15">
            <w:pPr>
              <w:rPr>
                <w:b/>
                <w:bCs/>
                <w:sz w:val="24"/>
                <w:szCs w:val="40"/>
                <w:lang w:val="it-CH"/>
              </w:rPr>
            </w:pPr>
            <w:r w:rsidRPr="00B81EA7">
              <w:rPr>
                <w:b/>
                <w:bCs/>
                <w:sz w:val="24"/>
                <w:szCs w:val="40"/>
                <w:lang w:val="it-CH"/>
              </w:rPr>
              <w:t>Gesamtzeit</w:t>
            </w:r>
          </w:p>
        </w:tc>
        <w:tc>
          <w:tcPr>
            <w:tcW w:w="3886" w:type="dxa"/>
          </w:tcPr>
          <w:p w14:paraId="75B4AC33" w14:textId="22A6D015"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w:t>
            </w:r>
          </w:p>
        </w:tc>
        <w:tc>
          <w:tcPr>
            <w:tcW w:w="1701" w:type="dxa"/>
          </w:tcPr>
          <w:p w14:paraId="2F3F1EA2" w14:textId="6451E331"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8</w:t>
            </w:r>
          </w:p>
        </w:tc>
        <w:tc>
          <w:tcPr>
            <w:tcW w:w="1502" w:type="dxa"/>
          </w:tcPr>
          <w:p w14:paraId="2386FB4E" w14:textId="47774130"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7.25</w:t>
            </w:r>
          </w:p>
        </w:tc>
      </w:tr>
    </w:tbl>
    <w:p w14:paraId="4237742E" w14:textId="77777777" w:rsidR="002A0366" w:rsidRDefault="002A0366" w:rsidP="002A0366">
      <w:pPr>
        <w:pStyle w:val="Flietext"/>
        <w:rPr>
          <w:lang w:val="it-CH"/>
        </w:rPr>
      </w:pPr>
    </w:p>
    <w:p w14:paraId="6470D85C" w14:textId="77777777" w:rsidR="002A0366" w:rsidRDefault="002A0366" w:rsidP="002A0366">
      <w:pPr>
        <w:pStyle w:val="Flietext"/>
        <w:rPr>
          <w:b/>
          <w:bCs/>
          <w:color w:val="E20073"/>
          <w:lang w:val="it-CH"/>
        </w:rPr>
      </w:pPr>
      <w:r w:rsidRPr="00090253">
        <w:rPr>
          <w:b/>
          <w:bCs/>
          <w:color w:val="E20073"/>
          <w:lang w:val="it-CH"/>
        </w:rPr>
        <w:t>Tagesablauf:</w:t>
      </w:r>
    </w:p>
    <w:p w14:paraId="3DCB0ADE" w14:textId="0CE40F04" w:rsidR="002A0366" w:rsidRDefault="00996D15" w:rsidP="002A0366">
      <w:pPr>
        <w:pStyle w:val="Flietext"/>
        <w:rPr>
          <w:lang w:val="de-CH"/>
        </w:rPr>
      </w:pPr>
      <w:r>
        <w:rPr>
          <w:lang w:val="de-CH"/>
        </w:rPr>
        <w:t xml:space="preserve">Heute konnte ich mir am Morgen bereits schon eine halbe Stunde sparen, da ich den geplanten Netzplan bereits gestern schon fertig gestellt habe. Der Morgen </w:t>
      </w:r>
      <w:r w:rsidR="0012209F">
        <w:rPr>
          <w:lang w:val="de-CH"/>
        </w:rPr>
        <w:t>begann</w:t>
      </w:r>
      <w:r>
        <w:rPr>
          <w:lang w:val="de-CH"/>
        </w:rPr>
        <w:t xml:space="preserve"> somit recht gut. Also habe ich heute als erstes die Projekt- und Vorgehensziele geschrieben, in welchem ich mir zuerst mal ein paar Gedanken machen musste, was ich mir als Ziel überhaupt setzen möchte. Die Ziele habe ich danach anschliessend SMART definiert. Diese</w:t>
      </w:r>
      <w:r w:rsidR="002D36B2">
        <w:rPr>
          <w:lang w:val="de-CH"/>
        </w:rPr>
        <w:t xml:space="preserve">r </w:t>
      </w:r>
      <w:r>
        <w:rPr>
          <w:lang w:val="de-CH"/>
        </w:rPr>
        <w:t>Task war tatsächlich auch schneller erledigt als gedacht, da es aufgrund von den v</w:t>
      </w:r>
      <w:r w:rsidR="002D36B2">
        <w:rPr>
          <w:lang w:val="de-CH"/>
        </w:rPr>
        <w:t xml:space="preserve">ielen Kriterien eigentlich recht einfach ist, die Ziele zu definieren. Man erstellte sie einfach aufgrund der Kriterien. Anschliessend habe ich direkt die Anforderungen für das Projekt anhand der Ziele geschrieben, was eigentlich auch nichts </w:t>
      </w:r>
      <w:r w:rsidR="00297377">
        <w:rPr>
          <w:lang w:val="de-CH"/>
        </w:rPr>
        <w:lastRenderedPageBreak/>
        <w:t>Grossartiges</w:t>
      </w:r>
      <w:r w:rsidR="002D36B2">
        <w:rPr>
          <w:lang w:val="de-CH"/>
        </w:rPr>
        <w:t xml:space="preserve"> war. Ich hatte das Glück, dass ich solche Zieldefinitionen schon oft genug angeschaut habe und auch daraus schliessende Anforderungen.</w:t>
      </w:r>
      <w:r w:rsidR="002D36B2">
        <w:rPr>
          <w:lang w:val="de-CH"/>
        </w:rPr>
        <w:br/>
      </w:r>
      <w:r w:rsidR="002D36B2">
        <w:rPr>
          <w:lang w:val="de-CH"/>
        </w:rPr>
        <w:br/>
        <w:t xml:space="preserve">Dadurch, dass ich keine Zeitrückstände mit den Tasks hatte, konnte ich die geplante Reservezeit wieder </w:t>
      </w:r>
      <w:r w:rsidR="0012209F">
        <w:rPr>
          <w:lang w:val="de-CH"/>
        </w:rPr>
        <w:t>vollkommen</w:t>
      </w:r>
      <w:r w:rsidR="00CE6EA7">
        <w:rPr>
          <w:lang w:val="de-CH"/>
        </w:rPr>
        <w:t xml:space="preserve"> </w:t>
      </w:r>
      <w:r w:rsidR="002D36B2">
        <w:rPr>
          <w:lang w:val="de-CH"/>
        </w:rPr>
        <w:t>nutzen, um Rechtschreibe- und Grammatikfehler auszubessern, was definitiv auch nötig war. Das freut mich immer am meisten, wenn ich die Reserve für so etwas nutzen kann und nicht um meinen Zeitplan aufzuholen. Nachdem alles ausgebessert war, habe ich Mathias das Dokument überreicht, um mir die Projektfreigabe zu geben. Da war alles ok.</w:t>
      </w:r>
    </w:p>
    <w:p w14:paraId="0037E71A" w14:textId="337AF886" w:rsidR="002D36B2" w:rsidRDefault="002D36B2" w:rsidP="002A0366">
      <w:pPr>
        <w:pStyle w:val="Flietext"/>
        <w:rPr>
          <w:lang w:val="de-CH"/>
        </w:rPr>
      </w:pPr>
      <w:r>
        <w:rPr>
          <w:lang w:val="de-CH"/>
        </w:rPr>
        <w:br/>
        <w:t>Nun kam ich zum nächsten langwierigen Theorieteil: Die Konzeptphase. Hier habe ich heute besonders viele Konzepte geschrieben. Das Systemkonzept und Namenskonzept waren recht schnell gemacht, da ich AWS in- und auswendig kenne und auch ein Namenskonzept recht selbsterklärend ist. Das Netzwerkkonzept hatte mich zwar wieder etwas mehr Zeit gekostet, jedoch nur, weil ich ständig neue Tabellen einsetzen musste, was etwas mühsam war, dieses viele Klicken.</w:t>
      </w:r>
    </w:p>
    <w:p w14:paraId="057354C6" w14:textId="77777777" w:rsidR="002D36B2" w:rsidRDefault="002D36B2" w:rsidP="002A0366">
      <w:pPr>
        <w:pStyle w:val="Flietext"/>
        <w:rPr>
          <w:lang w:val="de-CH"/>
        </w:rPr>
      </w:pPr>
    </w:p>
    <w:p w14:paraId="5EE65F06" w14:textId="442EC9D8" w:rsidR="002D36B2" w:rsidRDefault="002D36B2" w:rsidP="002A0366">
      <w:pPr>
        <w:pStyle w:val="Flietext"/>
        <w:rPr>
          <w:lang w:val="de-CH"/>
        </w:rPr>
      </w:pPr>
      <w:r>
        <w:rPr>
          <w:lang w:val="de-CH"/>
        </w:rPr>
        <w:t>Nach dem Mittag habe ich dann versucht das Berechtigungskonzept zu erstellen, jedoch hat sich dieser Teil für mich nach einer Ewigkeit angefühlt, da ich überhaupt keine Energie hatte. Jedoch konnte ich auch hier schnell ein paar Tabellen</w:t>
      </w:r>
      <w:r w:rsidR="004372F7">
        <w:rPr>
          <w:lang w:val="de-CH"/>
        </w:rPr>
        <w:t xml:space="preserve"> </w:t>
      </w:r>
      <w:r>
        <w:rPr>
          <w:lang w:val="de-CH"/>
        </w:rPr>
        <w:t>einfügen. Viel mühsamer wurde dann das ISDS-Konzept. Dies weil es mir schwer gefallen ist mir Gefahren für ein Projekt zu überlegen, welches ich noch überhaupt nicht umgesetzt habe. Eigentlich hätte ich hier gar nicht die ganze Zeit gebraucht, jedoch waren eben genau diese Gefahren für mich ein kleiner Knackpunkt. Wichtig war mir einfach, dass ich im Zeitplan bleibe. Nach dem ISDS-Konzept hatte ich noch kurz die Einleitung für das Testkonzept geschrieben, für mehr hat es dann heute schlussendlich nicht gereicht.</w:t>
      </w:r>
    </w:p>
    <w:p w14:paraId="3BB967E7" w14:textId="77777777" w:rsidR="002A5AD8" w:rsidRDefault="002A5AD8" w:rsidP="002A0366">
      <w:pPr>
        <w:pStyle w:val="Flietext"/>
        <w:rPr>
          <w:lang w:val="de-CH"/>
        </w:rPr>
      </w:pPr>
    </w:p>
    <w:p w14:paraId="316CC4D6" w14:textId="77777777" w:rsidR="002A0366" w:rsidRPr="00F92EDE" w:rsidRDefault="002A0366" w:rsidP="002A0366">
      <w:pPr>
        <w:pStyle w:val="Flietext"/>
        <w:rPr>
          <w:b/>
          <w:bCs/>
          <w:color w:val="E20073"/>
          <w:lang w:val="de-CH"/>
        </w:rPr>
      </w:pPr>
      <w:r w:rsidRPr="00F92EDE">
        <w:rPr>
          <w:b/>
          <w:bCs/>
          <w:color w:val="E20073"/>
          <w:lang w:val="de-CH"/>
        </w:rPr>
        <w:t>Hilfestellungen:</w:t>
      </w:r>
    </w:p>
    <w:p w14:paraId="34C80595" w14:textId="5B4943D4" w:rsidR="002A0366" w:rsidRDefault="002A0366" w:rsidP="002A0366">
      <w:pPr>
        <w:pStyle w:val="Flietext"/>
        <w:rPr>
          <w:lang w:val="de-CH"/>
        </w:rPr>
      </w:pPr>
      <w:r>
        <w:rPr>
          <w:lang w:val="de-CH"/>
        </w:rPr>
        <w:t>M</w:t>
      </w:r>
      <w:r w:rsidRPr="0025369E">
        <w:rPr>
          <w:lang w:val="de-CH"/>
        </w:rPr>
        <w:t xml:space="preserve">it der HERMES Dokumentation von </w:t>
      </w:r>
      <w:hyperlink r:id="rId36" w:history="1">
        <w:r w:rsidRPr="0025369E">
          <w:rPr>
            <w:rStyle w:val="Hyperlink"/>
            <w:lang w:val="de-CH"/>
          </w:rPr>
          <w:t>https://hermes.admin.ch/</w:t>
        </w:r>
      </w:hyperlink>
      <w:r>
        <w:rPr>
          <w:lang w:val="de-CH"/>
        </w:rPr>
        <w:t xml:space="preserve"> </w:t>
      </w:r>
      <w:r w:rsidRPr="0025369E">
        <w:rPr>
          <w:lang w:val="de-CH"/>
        </w:rPr>
        <w:t xml:space="preserve">habe </w:t>
      </w:r>
      <w:r w:rsidR="002A5AD8">
        <w:rPr>
          <w:lang w:val="de-CH"/>
        </w:rPr>
        <w:t>ich mich besonders in die Punkte: Ziele, Systemkonzept und ISDS-Konzept eingelesen, damit ich dies nach der HERMES-Norm machen kann. Für die anderen Konzepte gab es keine Vorgaben.</w:t>
      </w:r>
    </w:p>
    <w:p w14:paraId="788AF5AC" w14:textId="77777777" w:rsidR="002A0366" w:rsidRDefault="002A0366" w:rsidP="002A0366">
      <w:pPr>
        <w:pStyle w:val="Flietext"/>
        <w:rPr>
          <w:lang w:val="de-CH"/>
        </w:rPr>
      </w:pPr>
    </w:p>
    <w:p w14:paraId="05FFD1CE" w14:textId="77777777" w:rsidR="002A0366" w:rsidRPr="00F92EDE" w:rsidRDefault="002A0366" w:rsidP="002A0366">
      <w:pPr>
        <w:pStyle w:val="Flietext"/>
        <w:rPr>
          <w:b/>
          <w:bCs/>
          <w:color w:val="E20073"/>
          <w:lang w:val="de-CH"/>
        </w:rPr>
      </w:pPr>
      <w:r w:rsidRPr="00F92EDE">
        <w:rPr>
          <w:b/>
          <w:bCs/>
          <w:color w:val="E20073"/>
          <w:lang w:val="de-CH"/>
        </w:rPr>
        <w:t>Reflexion:</w:t>
      </w:r>
    </w:p>
    <w:p w14:paraId="42208B27" w14:textId="77777777" w:rsidR="002A0366" w:rsidRDefault="002A0366" w:rsidP="002A0366">
      <w:pPr>
        <w:pStyle w:val="Flietext"/>
        <w:rPr>
          <w:color w:val="E20073"/>
          <w:u w:val="single"/>
          <w:lang w:val="de-CH"/>
        </w:rPr>
      </w:pPr>
      <w:r w:rsidRPr="0025369E">
        <w:rPr>
          <w:color w:val="E20073"/>
          <w:u w:val="single"/>
          <w:lang w:val="de-CH"/>
        </w:rPr>
        <w:t>Das lief gut:</w:t>
      </w:r>
    </w:p>
    <w:p w14:paraId="75871D4C" w14:textId="7253C842" w:rsidR="002A0366" w:rsidRDefault="002A5AD8" w:rsidP="002A0366">
      <w:pPr>
        <w:pStyle w:val="Flietext"/>
        <w:rPr>
          <w:lang w:val="de-CH"/>
        </w:rPr>
      </w:pPr>
      <w:r>
        <w:rPr>
          <w:lang w:val="de-CH"/>
        </w:rPr>
        <w:t xml:space="preserve">Ich bin sehr froh darüber, dass ich aktuell immer noch im Zeitplan mitmache, obwohl ich </w:t>
      </w:r>
      <w:r w:rsidR="004372F7">
        <w:rPr>
          <w:lang w:val="de-CH"/>
        </w:rPr>
        <w:t>schon</w:t>
      </w:r>
      <w:r>
        <w:rPr>
          <w:lang w:val="de-CH"/>
        </w:rPr>
        <w:t xml:space="preserve"> etwas mehr IST-Zeit habe, jedoch hänge ich nicht hinterher und das ist mir besonders wichtig. Ich denke grundsätzlich die ganzen Konzepte, bis auf ISDS und Berechtigungskonzept waren rasch erledigt, da ich solche Konzepte nicht zum </w:t>
      </w:r>
      <w:r w:rsidR="004372F7">
        <w:rPr>
          <w:lang w:val="de-CH"/>
        </w:rPr>
        <w:t>ersten Mal</w:t>
      </w:r>
      <w:r>
        <w:rPr>
          <w:lang w:val="de-CH"/>
        </w:rPr>
        <w:t xml:space="preserve"> schreibe. Dies spart mir so natürlich viel Zeit ein. Besonders wenn es um AWS geht, bekomme ich immer einen Motivationsschub, da ich ein ganzes Buch darüber schreiben könnte. Ich musste mich recht zusammenreisen, </w:t>
      </w:r>
      <w:r w:rsidR="00273D9D">
        <w:rPr>
          <w:lang w:val="de-CH"/>
        </w:rPr>
        <w:t>dass</w:t>
      </w:r>
      <w:r>
        <w:rPr>
          <w:lang w:val="de-CH"/>
        </w:rPr>
        <w:t xml:space="preserve"> ich da nicht übertreibe.</w:t>
      </w:r>
    </w:p>
    <w:p w14:paraId="5B7BED69" w14:textId="6EE5743B" w:rsidR="002A0366" w:rsidRDefault="002A0366" w:rsidP="002A0366">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A5AD8">
        <w:rPr>
          <w:lang w:val="de-CH"/>
        </w:rPr>
        <w:t>Wie bereits erwähnt, hat mir die fehlende Energie heute etwas zu schaffen gemacht und es war anstrengend am Ball zu bleiben. Leider kann ich mir nicht erklären, wieso dies so geschehen ist. Teilweise war es am Nachmittag nicht einfach motiviert und konzentriert zu bleiben. Ich habe mich immer wieder erwischt, dass ich eine Pause machen wollte oder mich einfach ablenken wollte. Jedoch weiss ich, dass der Zeitplan nicht auf mich wartet, deswegen konnte ich diese Situation schnell abwenden.</w:t>
      </w:r>
      <w:r>
        <w:rPr>
          <w:lang w:val="de-CH"/>
        </w:rPr>
        <w:br/>
      </w:r>
      <w:r>
        <w:rPr>
          <w:lang w:val="de-CH"/>
        </w:rPr>
        <w:lastRenderedPageBreak/>
        <w:br/>
      </w:r>
      <w:r>
        <w:rPr>
          <w:color w:val="E20073"/>
          <w:u w:val="single"/>
          <w:lang w:val="de-CH"/>
        </w:rPr>
        <w:t>Meine heutigen Erkenntnisse:</w:t>
      </w:r>
      <w:r>
        <w:rPr>
          <w:color w:val="E20073"/>
          <w:u w:val="single"/>
          <w:lang w:val="de-CH"/>
        </w:rPr>
        <w:br/>
      </w:r>
      <w:r w:rsidR="002A5AD8">
        <w:rPr>
          <w:lang w:val="de-CH"/>
        </w:rPr>
        <w:t xml:space="preserve">HERMES hat so viele theoretische Teile und es macht die ganze Projektarbeit, besonders zum Beginn, etwas träge. Ich weiss </w:t>
      </w:r>
      <w:r w:rsidR="00390789">
        <w:rPr>
          <w:lang w:val="de-CH"/>
        </w:rPr>
        <w:t>nicht,</w:t>
      </w:r>
      <w:r w:rsidR="002A5AD8">
        <w:rPr>
          <w:lang w:val="de-CH"/>
        </w:rPr>
        <w:t xml:space="preserve"> ob ich überhaupt wieder HERMES verwenden würde, wenn es nicht vorgegeben wäre. Jedoch ist es für mich auch heute wieder ein guter Input, da ich heute wieder ein paar Sachen über HERMES gelernt habe. Und ich denke auch, dass die Konzepte die IPA um vieles erleichtern werden, da du dann nur noch nach Vorgabe umsetzen musst.</w:t>
      </w:r>
      <w:r>
        <w:rPr>
          <w:lang w:val="de-CH"/>
        </w:rPr>
        <w:br/>
      </w:r>
      <w:r>
        <w:rPr>
          <w:lang w:val="de-CH"/>
        </w:rPr>
        <w:br/>
      </w:r>
      <w:r>
        <w:rPr>
          <w:b/>
          <w:bCs/>
          <w:color w:val="E20073"/>
          <w:lang w:val="de-CH"/>
        </w:rPr>
        <w:t>Meine Schlussbilanz</w:t>
      </w:r>
      <w:r w:rsidRPr="00F92EDE">
        <w:rPr>
          <w:b/>
          <w:bCs/>
          <w:color w:val="E20073"/>
          <w:lang w:val="de-CH"/>
        </w:rPr>
        <w:t>:</w:t>
      </w:r>
    </w:p>
    <w:p w14:paraId="3C4FB846" w14:textId="38FC1A1B" w:rsidR="002A0366" w:rsidRDefault="002A5AD8" w:rsidP="002A0366">
      <w:pPr>
        <w:pStyle w:val="Flietext"/>
        <w:rPr>
          <w:color w:val="E20073"/>
          <w:u w:val="single"/>
          <w:lang w:val="de-CH"/>
        </w:rPr>
      </w:pPr>
      <w:r>
        <w:rPr>
          <w:lang w:val="de-CH"/>
        </w:rPr>
        <w:t>Ich bin froh, dass ich den heutigen Tag hintermir habe und ich Morgen eine Pause aufgrund der Schule einlegen kann. Jedoch denke ich, dass ich heute einen erfolgreicheren Tag hatte als gestern und ich immernoch überzeugt bin, dass ich die IPA definitiv bestehen werden.</w:t>
      </w:r>
    </w:p>
    <w:p w14:paraId="595D3B2E" w14:textId="77777777" w:rsidR="002A0366" w:rsidRPr="0025369E" w:rsidRDefault="002A0366" w:rsidP="002A0366">
      <w:pPr>
        <w:pStyle w:val="Flietext"/>
        <w:rPr>
          <w:u w:val="single"/>
          <w:lang w:val="de-CH"/>
        </w:rPr>
      </w:pPr>
    </w:p>
    <w:p w14:paraId="69E7298E" w14:textId="12EF77C6" w:rsidR="002A0366" w:rsidRDefault="002A0366" w:rsidP="00F92EDE">
      <w:pPr>
        <w:pStyle w:val="Flietext"/>
        <w:rPr>
          <w:lang w:val="de-CH"/>
        </w:rPr>
      </w:pPr>
      <w:r w:rsidRPr="00F92EDE">
        <w:rPr>
          <w:b/>
          <w:bCs/>
          <w:color w:val="E20073"/>
          <w:lang w:val="de-CH"/>
        </w:rPr>
        <w:t>Nächste Schritte:</w:t>
      </w:r>
      <w:r w:rsidRPr="00F92EDE">
        <w:rPr>
          <w:b/>
          <w:bCs/>
          <w:color w:val="E20073"/>
          <w:lang w:val="de-CH"/>
        </w:rPr>
        <w:br/>
      </w:r>
      <w:r w:rsidR="002A5AD8">
        <w:rPr>
          <w:lang w:val="de-CH"/>
        </w:rPr>
        <w:t>Als nächstes muss ich nur noch die zwei letzten Konzepte schreiben und danach sollte ich am Freitag endlich mit der Realisierung beginnen können. Ich bin schon sehr gespannt, wie das laufen wird. Ich hoffe, dass keine zu grossen Probleme auftreten werden.</w:t>
      </w:r>
    </w:p>
    <w:p w14:paraId="36746E34" w14:textId="77777777" w:rsidR="009724FD" w:rsidRDefault="009724FD" w:rsidP="00F92EDE">
      <w:pPr>
        <w:pStyle w:val="Flietext"/>
        <w:rPr>
          <w:lang w:val="de-CH"/>
        </w:rPr>
      </w:pPr>
    </w:p>
    <w:p w14:paraId="410D66B5" w14:textId="17A85BB6" w:rsidR="009724FD" w:rsidRDefault="009724FD" w:rsidP="009724FD">
      <w:pPr>
        <w:pStyle w:val="berschrift2"/>
        <w:rPr>
          <w:lang w:val="it-CH"/>
        </w:rPr>
      </w:pPr>
      <w:bookmarkStart w:id="55" w:name="_Toc165378871"/>
      <w:r>
        <w:rPr>
          <w:lang w:val="it-CH"/>
        </w:rPr>
        <w:t>Arbeitsjournal vom 26.04.2024</w:t>
      </w:r>
      <w:bookmarkEnd w:id="55"/>
    </w:p>
    <w:tbl>
      <w:tblPr>
        <w:tblStyle w:val="Tabellenraster"/>
        <w:tblW w:w="9924" w:type="dxa"/>
        <w:tblLook w:val="04A0" w:firstRow="1" w:lastRow="0" w:firstColumn="1" w:lastColumn="0" w:noHBand="0" w:noVBand="1"/>
      </w:tblPr>
      <w:tblGrid>
        <w:gridCol w:w="2835"/>
        <w:gridCol w:w="3886"/>
        <w:gridCol w:w="1701"/>
        <w:gridCol w:w="1502"/>
      </w:tblGrid>
      <w:tr w:rsidR="009724FD" w14:paraId="53CED6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A2A0426" w14:textId="77777777" w:rsidR="009724FD" w:rsidRPr="00090253" w:rsidRDefault="009724FD" w:rsidP="00F15E2D">
            <w:pPr>
              <w:rPr>
                <w:sz w:val="24"/>
                <w:lang w:val="it-CH"/>
              </w:rPr>
            </w:pPr>
            <w:r>
              <w:rPr>
                <w:sz w:val="24"/>
                <w:lang w:val="it-CH"/>
              </w:rPr>
              <w:t>Tätigkeiten</w:t>
            </w:r>
          </w:p>
        </w:tc>
        <w:tc>
          <w:tcPr>
            <w:tcW w:w="3886" w:type="dxa"/>
          </w:tcPr>
          <w:p w14:paraId="78EDE9D6"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5A30B43F"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197FB852"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9724FD" w14:paraId="74B7F34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4547349" w14:textId="2FA89157" w:rsidR="009724FD" w:rsidRPr="00996D15" w:rsidRDefault="007F45CA" w:rsidP="00F15E2D">
            <w:pPr>
              <w:rPr>
                <w:sz w:val="24"/>
                <w:szCs w:val="40"/>
                <w:lang w:val="it-CH"/>
              </w:rPr>
            </w:pPr>
            <w:r>
              <w:rPr>
                <w:sz w:val="24"/>
                <w:szCs w:val="40"/>
                <w:lang w:val="it-CH"/>
              </w:rPr>
              <w:t>Testkonzept</w:t>
            </w:r>
          </w:p>
        </w:tc>
        <w:tc>
          <w:tcPr>
            <w:tcW w:w="3886" w:type="dxa"/>
          </w:tcPr>
          <w:p w14:paraId="16D7AF42" w14:textId="4B897DE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6B6B347E" w14:textId="4571CE3C"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00</w:t>
            </w:r>
          </w:p>
        </w:tc>
        <w:tc>
          <w:tcPr>
            <w:tcW w:w="1502" w:type="dxa"/>
          </w:tcPr>
          <w:p w14:paraId="0AC9A47D" w14:textId="3D2F8A75"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50</w:t>
            </w:r>
          </w:p>
        </w:tc>
      </w:tr>
      <w:tr w:rsidR="009724FD" w14:paraId="5408F89E"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FFDAB09" w14:textId="01891A75" w:rsidR="009724FD" w:rsidRPr="00996D15" w:rsidRDefault="007F45CA" w:rsidP="00F15E2D">
            <w:pPr>
              <w:rPr>
                <w:sz w:val="24"/>
                <w:szCs w:val="40"/>
                <w:lang w:val="it-CH"/>
              </w:rPr>
            </w:pPr>
            <w:r>
              <w:rPr>
                <w:sz w:val="24"/>
                <w:szCs w:val="40"/>
                <w:lang w:val="it-CH"/>
              </w:rPr>
              <w:t>Automatisierungskonzept</w:t>
            </w:r>
          </w:p>
        </w:tc>
        <w:tc>
          <w:tcPr>
            <w:tcW w:w="3886" w:type="dxa"/>
          </w:tcPr>
          <w:p w14:paraId="51975ED8" w14:textId="3F6CE27C" w:rsidR="009724FD" w:rsidRPr="00996D15" w:rsidRDefault="00FC6058"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71E77DC" w14:textId="01B1D87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0.75</w:t>
            </w:r>
          </w:p>
        </w:tc>
        <w:tc>
          <w:tcPr>
            <w:tcW w:w="1502" w:type="dxa"/>
          </w:tcPr>
          <w:p w14:paraId="26E90246" w14:textId="7ED9A52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0.50</w:t>
            </w:r>
          </w:p>
        </w:tc>
      </w:tr>
      <w:tr w:rsidR="007F45CA" w14:paraId="2DFFECF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0725BA7" w14:textId="6EAA3ACE" w:rsidR="007F45CA" w:rsidRPr="005D2B7D" w:rsidRDefault="007F45CA" w:rsidP="005D2B7D">
            <w:pPr>
              <w:rPr>
                <w:sz w:val="24"/>
                <w:szCs w:val="56"/>
                <w:lang w:val="it-CH"/>
              </w:rPr>
            </w:pPr>
            <w:r w:rsidRPr="005D2B7D">
              <w:rPr>
                <w:sz w:val="24"/>
                <w:szCs w:val="56"/>
                <w:lang w:val="it-CH"/>
              </w:rPr>
              <w:t>Phasenfreigabe</w:t>
            </w:r>
          </w:p>
        </w:tc>
        <w:tc>
          <w:tcPr>
            <w:tcW w:w="3886" w:type="dxa"/>
          </w:tcPr>
          <w:p w14:paraId="5E32E517" w14:textId="441AD588"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 Mathias Hirth</w:t>
            </w:r>
          </w:p>
        </w:tc>
        <w:tc>
          <w:tcPr>
            <w:tcW w:w="1701" w:type="dxa"/>
          </w:tcPr>
          <w:p w14:paraId="618B91DF" w14:textId="50B8F6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c>
          <w:tcPr>
            <w:tcW w:w="1502" w:type="dxa"/>
          </w:tcPr>
          <w:p w14:paraId="42681524" w14:textId="41D3BA6B"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r>
      <w:tr w:rsidR="007F45CA" w14:paraId="1AB56B1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51C47A3" w14:textId="13A1B609" w:rsidR="007F45CA" w:rsidRPr="005D2B7D" w:rsidRDefault="007F45CA" w:rsidP="005D2B7D">
            <w:pPr>
              <w:rPr>
                <w:sz w:val="24"/>
                <w:szCs w:val="56"/>
                <w:lang w:val="it-CH"/>
              </w:rPr>
            </w:pPr>
            <w:r w:rsidRPr="005D2B7D">
              <w:rPr>
                <w:sz w:val="24"/>
                <w:szCs w:val="56"/>
                <w:lang w:val="it-CH"/>
              </w:rPr>
              <w:t>IDE Umgebung bereitstellen</w:t>
            </w:r>
          </w:p>
        </w:tc>
        <w:tc>
          <w:tcPr>
            <w:tcW w:w="3886" w:type="dxa"/>
          </w:tcPr>
          <w:p w14:paraId="18F5023F" w14:textId="455023E1"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0A63F00D" w14:textId="3DD140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c>
          <w:tcPr>
            <w:tcW w:w="1502" w:type="dxa"/>
          </w:tcPr>
          <w:p w14:paraId="36FCC8F0" w14:textId="6F20B56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0.75</w:t>
            </w:r>
          </w:p>
        </w:tc>
      </w:tr>
      <w:tr w:rsidR="007F45CA" w14:paraId="0C9AAB6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1CBD6C1" w14:textId="3BD8A89B" w:rsidR="007F45CA" w:rsidRPr="005D2B7D" w:rsidRDefault="007F45CA" w:rsidP="005D2B7D">
            <w:pPr>
              <w:rPr>
                <w:sz w:val="24"/>
                <w:szCs w:val="56"/>
                <w:lang w:val="it-CH"/>
              </w:rPr>
            </w:pPr>
            <w:r w:rsidRPr="005D2B7D">
              <w:rPr>
                <w:sz w:val="24"/>
                <w:szCs w:val="56"/>
                <w:lang w:val="it-CH"/>
              </w:rPr>
              <w:t>Zugang zu AWS bereitstellen</w:t>
            </w:r>
          </w:p>
        </w:tc>
        <w:tc>
          <w:tcPr>
            <w:tcW w:w="3886" w:type="dxa"/>
          </w:tcPr>
          <w:p w14:paraId="63FAA5F8" w14:textId="2E7D358C"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21BDFE9A" w14:textId="0FB77EAA"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1.25</w:t>
            </w:r>
          </w:p>
        </w:tc>
        <w:tc>
          <w:tcPr>
            <w:tcW w:w="1502" w:type="dxa"/>
          </w:tcPr>
          <w:p w14:paraId="10DD15D1" w14:textId="0D82EBD2"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r>
      <w:tr w:rsidR="007F2D36" w14:paraId="695AF61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97353D1" w14:textId="6EA0BF22" w:rsidR="007F2D36" w:rsidRPr="005D2B7D" w:rsidRDefault="007F2D36" w:rsidP="005D2B7D">
            <w:pPr>
              <w:rPr>
                <w:sz w:val="24"/>
                <w:szCs w:val="56"/>
                <w:lang w:val="de-CH"/>
              </w:rPr>
            </w:pPr>
            <w:r w:rsidRPr="005D2B7D">
              <w:rPr>
                <w:sz w:val="24"/>
                <w:szCs w:val="56"/>
                <w:lang w:val="de-CH"/>
              </w:rPr>
              <w:t>Terraform Scripts zur Bereitstellung der grundlegenden AWS Services erstellen</w:t>
            </w:r>
          </w:p>
        </w:tc>
        <w:tc>
          <w:tcPr>
            <w:tcW w:w="3886" w:type="dxa"/>
          </w:tcPr>
          <w:p w14:paraId="786339E3" w14:textId="147C084A" w:rsidR="007F2D36"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1B0A5D0" w14:textId="62435CF2" w:rsidR="007F2D36" w:rsidRPr="005D2B7D" w:rsidRDefault="005D2B7D"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c>
          <w:tcPr>
            <w:tcW w:w="1502" w:type="dxa"/>
          </w:tcPr>
          <w:p w14:paraId="40D5E911" w14:textId="083F6002" w:rsidR="007F2D36" w:rsidRPr="005D2B7D" w:rsidRDefault="00560A90"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r>
      <w:tr w:rsidR="00BF3B18" w14:paraId="65388F6F"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70F4179" w14:textId="55EF3914" w:rsidR="00BF3B18" w:rsidRPr="005D2B7D" w:rsidRDefault="00BF3B18" w:rsidP="005D2B7D">
            <w:pPr>
              <w:rPr>
                <w:sz w:val="24"/>
                <w:szCs w:val="56"/>
                <w:lang w:val="de-CH"/>
              </w:rPr>
            </w:pPr>
            <w:r w:rsidRPr="005D2B7D">
              <w:rPr>
                <w:sz w:val="24"/>
                <w:szCs w:val="56"/>
                <w:lang w:val="de-CH"/>
              </w:rPr>
              <w:t>Terraform Scripts zur Bereitstellung des EKS erstellen</w:t>
            </w:r>
          </w:p>
        </w:tc>
        <w:tc>
          <w:tcPr>
            <w:tcW w:w="3886" w:type="dxa"/>
          </w:tcPr>
          <w:p w14:paraId="2F4F89F6" w14:textId="7556BCD8" w:rsidR="00BF3B18"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96C7564" w14:textId="13781AC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c>
          <w:tcPr>
            <w:tcW w:w="1502" w:type="dxa"/>
          </w:tcPr>
          <w:p w14:paraId="70E03AB1" w14:textId="74550CE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r>
      <w:tr w:rsidR="005D2B7D" w14:paraId="3C015DE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48DE7A2" w14:textId="47AC28CD" w:rsidR="005D2B7D" w:rsidRPr="005D2B7D" w:rsidRDefault="00B6072F" w:rsidP="005D2B7D">
            <w:pPr>
              <w:rPr>
                <w:sz w:val="24"/>
                <w:szCs w:val="56"/>
                <w:lang w:val="de-CH"/>
              </w:rPr>
            </w:pPr>
            <w:r>
              <w:rPr>
                <w:sz w:val="24"/>
                <w:szCs w:val="56"/>
                <w:lang w:val="de-CH"/>
              </w:rPr>
              <w:t>Lernjournal</w:t>
            </w:r>
          </w:p>
        </w:tc>
        <w:tc>
          <w:tcPr>
            <w:tcW w:w="3886" w:type="dxa"/>
          </w:tcPr>
          <w:p w14:paraId="02FC3A9A" w14:textId="1B97B2FE" w:rsidR="005D2B7D"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2160C617" w14:textId="13E3440A"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189C3747" w14:textId="2E2AC940"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EC2101" w14:paraId="53746BD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EF79723" w14:textId="6CDC3E90" w:rsidR="00EC2101" w:rsidRPr="00EC2101" w:rsidRDefault="00EC2101" w:rsidP="00EC2101">
            <w:pPr>
              <w:rPr>
                <w:b/>
                <w:bCs/>
                <w:sz w:val="24"/>
                <w:szCs w:val="160"/>
                <w:lang w:val="de-CH"/>
              </w:rPr>
            </w:pPr>
            <w:r w:rsidRPr="00EC2101">
              <w:rPr>
                <w:b/>
                <w:bCs/>
                <w:sz w:val="24"/>
                <w:szCs w:val="160"/>
                <w:lang w:val="de-CH"/>
              </w:rPr>
              <w:t>Gesamtzeit</w:t>
            </w:r>
          </w:p>
        </w:tc>
        <w:tc>
          <w:tcPr>
            <w:tcW w:w="3886" w:type="dxa"/>
          </w:tcPr>
          <w:p w14:paraId="0B6E0AA3" w14:textId="585910EC"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w:t>
            </w:r>
          </w:p>
        </w:tc>
        <w:tc>
          <w:tcPr>
            <w:tcW w:w="1701" w:type="dxa"/>
          </w:tcPr>
          <w:p w14:paraId="179AB86E" w14:textId="6BEB1C40"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8</w:t>
            </w:r>
          </w:p>
        </w:tc>
        <w:tc>
          <w:tcPr>
            <w:tcW w:w="1502" w:type="dxa"/>
          </w:tcPr>
          <w:p w14:paraId="25A203B1" w14:textId="4E815013"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7.75</w:t>
            </w:r>
          </w:p>
        </w:tc>
      </w:tr>
    </w:tbl>
    <w:p w14:paraId="7736A049" w14:textId="77777777" w:rsidR="009724FD" w:rsidRPr="007F2D36" w:rsidRDefault="009724FD" w:rsidP="009724FD">
      <w:pPr>
        <w:pStyle w:val="Flietext"/>
        <w:rPr>
          <w:lang w:val="de-CH"/>
        </w:rPr>
      </w:pPr>
    </w:p>
    <w:p w14:paraId="05AFF706" w14:textId="77777777" w:rsidR="009724FD" w:rsidRDefault="009724FD" w:rsidP="009724FD">
      <w:pPr>
        <w:pStyle w:val="Flietext"/>
        <w:rPr>
          <w:b/>
          <w:bCs/>
          <w:color w:val="E20073"/>
          <w:lang w:val="it-CH"/>
        </w:rPr>
      </w:pPr>
      <w:r w:rsidRPr="00090253">
        <w:rPr>
          <w:b/>
          <w:bCs/>
          <w:color w:val="E20073"/>
          <w:lang w:val="it-CH"/>
        </w:rPr>
        <w:t>Tagesablauf:</w:t>
      </w:r>
    </w:p>
    <w:p w14:paraId="435DA75D" w14:textId="3882B19A" w:rsidR="009724FD" w:rsidRDefault="00560A90" w:rsidP="009724FD">
      <w:pPr>
        <w:pStyle w:val="Flietext"/>
        <w:rPr>
          <w:lang w:val="de-CH"/>
        </w:rPr>
      </w:pPr>
      <w:r>
        <w:rPr>
          <w:lang w:val="de-CH"/>
        </w:rPr>
        <w:t xml:space="preserve">Heute war ich endlich auf dem Endspurt von der Konzeptphase, auch wenn ich zuerst etwas Mühe hatte, da ich </w:t>
      </w:r>
      <w:r w:rsidR="00051466">
        <w:rPr>
          <w:lang w:val="de-CH"/>
        </w:rPr>
        <w:t>schon</w:t>
      </w:r>
      <w:r>
        <w:rPr>
          <w:lang w:val="de-CH"/>
        </w:rPr>
        <w:t xml:space="preserve"> mit Kopfschmerzen am Morgen aufgewacht bin. Um die Konzeptphase bald hinter mich zu bringen, habe ich zuerst das Testkonzept fertig geschrieben</w:t>
      </w:r>
      <w:r w:rsidR="00FA5AD5">
        <w:rPr>
          <w:lang w:val="de-CH"/>
        </w:rPr>
        <w:t>. Dies hat zwar etwas länger gedauert, da</w:t>
      </w:r>
      <w:r w:rsidR="0089255A">
        <w:rPr>
          <w:lang w:val="de-CH"/>
        </w:rPr>
        <w:t xml:space="preserve"> ich mir besonders viel Zeit genommen habe, die Abgrenzungen zu schreiben, da mir dies am Expertenbesuchstag sehr geraten wurde. </w:t>
      </w:r>
      <w:r w:rsidR="00051466">
        <w:rPr>
          <w:lang w:val="de-CH"/>
        </w:rPr>
        <w:t>Dementsprechend</w:t>
      </w:r>
      <w:r w:rsidR="0089255A">
        <w:rPr>
          <w:lang w:val="de-CH"/>
        </w:rPr>
        <w:t xml:space="preserve"> hatte ich dort länger als geplant. A</w:t>
      </w:r>
      <w:r w:rsidR="0000314F">
        <w:rPr>
          <w:lang w:val="de-CH"/>
        </w:rPr>
        <w:t xml:space="preserve">ls das Konzept fertig war, habe ich noch das Automatisierungskonzept geschrieben und dies war gar nicht so einfach, da für mich die Pipelines ziemlich neu sind, da ich </w:t>
      </w:r>
      <w:r w:rsidR="0000314F">
        <w:rPr>
          <w:lang w:val="de-CH"/>
        </w:rPr>
        <w:lastRenderedPageBreak/>
        <w:t xml:space="preserve">jedoch trotzdem weiss wie man diese in der Theorie umgesetzt werden, konnte ich dies </w:t>
      </w:r>
      <w:r w:rsidR="00051466">
        <w:rPr>
          <w:lang w:val="de-CH"/>
        </w:rPr>
        <w:t>anhand meines theoretischen Wissens</w:t>
      </w:r>
      <w:r w:rsidR="0000314F">
        <w:rPr>
          <w:lang w:val="de-CH"/>
        </w:rPr>
        <w:t xml:space="preserve"> machen und war dabei auch noch schneller fertig als geplant.</w:t>
      </w:r>
      <w:r w:rsidR="00051466">
        <w:rPr>
          <w:lang w:val="de-CH"/>
        </w:rPr>
        <w:t xml:space="preserve"> Als diese Konzepte fertig waren, habe ich mit Mathias die Phasenfreigabe gemacht, damit ich endlich mit der Realisierung starten kann, dieser Moment, auf den ich die letzten 4 Tage gewartet habe.</w:t>
      </w:r>
      <w:r w:rsidR="00817C23">
        <w:rPr>
          <w:lang w:val="de-CH"/>
        </w:rPr>
        <w:br/>
      </w:r>
      <w:r w:rsidR="00817C23">
        <w:rPr>
          <w:lang w:val="de-CH"/>
        </w:rPr>
        <w:br/>
        <w:t xml:space="preserve">Die Realisierung war heute noch sehr angenehm, da </w:t>
      </w:r>
      <w:r w:rsidR="0096284E">
        <w:rPr>
          <w:lang w:val="de-CH"/>
        </w:rPr>
        <w:t xml:space="preserve">ich heute nur paar Vorbereitungen machen musste und dann mal mit den ersten Scripts, welche für mich selbsterklärend sind, </w:t>
      </w:r>
      <w:r w:rsidR="000377FB">
        <w:rPr>
          <w:lang w:val="de-CH"/>
        </w:rPr>
        <w:t>erstellen musste. Somit war besonders die IDE Umgebung bereitstellen, schnell erledigt und dokumentiert. Der Zugang zu AWS war auch schneller erledigt als geplant, da ich noch ein altes Script hatte, welches ich nur auf meine aktuellen Credentials anpassen musste. Dies hatte auch sehr einfach funktioniert. Die Terraform-Scripts selbst zum bereitstellen der Infrastruktur waren auch sehr einfach erstellt, da es von Terraform eine sehr gute Dokumentation gibt und ich auch schon mit Terraform gearbeitet habe, dies war nichts neues für mich. Ich könnte mir jedoch vorstellen, dass es dann mit dem EKS etwas anstrengender werden könnte. Mit diesen Scripts für das EKS habe ich zwar heute auch schon begonnen, jedoch war dies auch noch einfach und noch nicht Kubernetes spezifisch.</w:t>
      </w:r>
    </w:p>
    <w:p w14:paraId="01695EBC" w14:textId="77777777" w:rsidR="00C46650" w:rsidRDefault="00C46650" w:rsidP="009724FD">
      <w:pPr>
        <w:pStyle w:val="Flietext"/>
        <w:rPr>
          <w:lang w:val="de-CH"/>
        </w:rPr>
      </w:pPr>
    </w:p>
    <w:p w14:paraId="7AEA8554" w14:textId="77777777" w:rsidR="009724FD" w:rsidRPr="00F92EDE" w:rsidRDefault="009724FD" w:rsidP="009724FD">
      <w:pPr>
        <w:pStyle w:val="Flietext"/>
        <w:rPr>
          <w:b/>
          <w:bCs/>
          <w:color w:val="E20073"/>
          <w:lang w:val="de-CH"/>
        </w:rPr>
      </w:pPr>
      <w:r w:rsidRPr="00F92EDE">
        <w:rPr>
          <w:b/>
          <w:bCs/>
          <w:color w:val="E20073"/>
          <w:lang w:val="de-CH"/>
        </w:rPr>
        <w:t>Hilfestellungen:</w:t>
      </w:r>
    </w:p>
    <w:p w14:paraId="1209F2F6" w14:textId="214CDC9B" w:rsidR="009724FD" w:rsidRDefault="009724FD" w:rsidP="009724FD">
      <w:pPr>
        <w:pStyle w:val="Flietext"/>
        <w:rPr>
          <w:lang w:val="de-CH"/>
        </w:rPr>
      </w:pPr>
      <w:r>
        <w:rPr>
          <w:lang w:val="de-CH"/>
        </w:rPr>
        <w:t>M</w:t>
      </w:r>
      <w:r w:rsidRPr="0025369E">
        <w:rPr>
          <w:lang w:val="de-CH"/>
        </w:rPr>
        <w:t xml:space="preserve">it der HERMES Dokumentation von </w:t>
      </w:r>
      <w:hyperlink r:id="rId37" w:history="1">
        <w:r w:rsidRPr="0025369E">
          <w:rPr>
            <w:rStyle w:val="Hyperlink"/>
            <w:lang w:val="de-CH"/>
          </w:rPr>
          <w:t>https://hermes.admin.ch/</w:t>
        </w:r>
      </w:hyperlink>
      <w:r>
        <w:rPr>
          <w:lang w:val="de-CH"/>
        </w:rPr>
        <w:t xml:space="preserve"> </w:t>
      </w:r>
      <w:r w:rsidRPr="0025369E">
        <w:rPr>
          <w:lang w:val="de-CH"/>
        </w:rPr>
        <w:t xml:space="preserve">habe </w:t>
      </w:r>
      <w:r>
        <w:rPr>
          <w:lang w:val="de-CH"/>
        </w:rPr>
        <w:t xml:space="preserve">ich mich </w:t>
      </w:r>
      <w:r w:rsidR="000377FB">
        <w:rPr>
          <w:lang w:val="de-CH"/>
        </w:rPr>
        <w:t xml:space="preserve">in den Punkt «Testkonzept» eingelesen und einen Blick in die Vorlage geworfen, damit ich weiss, wie ich mein Testkonzept aufbauen muss. Ebenso habe ich später in der Realisierung die Dokumentation von Terraform zur Hand genommen, damit ich </w:t>
      </w:r>
      <w:r w:rsidR="00375AB5">
        <w:rPr>
          <w:lang w:val="de-CH"/>
        </w:rPr>
        <w:t>weiss, wie ich meine Terraform</w:t>
      </w:r>
      <w:r w:rsidR="00C46650">
        <w:rPr>
          <w:lang w:val="de-CH"/>
        </w:rPr>
        <w:t>-S</w:t>
      </w:r>
      <w:r w:rsidR="00375AB5">
        <w:rPr>
          <w:lang w:val="de-CH"/>
        </w:rPr>
        <w:t>cripts bauen muss</w:t>
      </w:r>
      <w:r w:rsidR="004F2827">
        <w:rPr>
          <w:lang w:val="de-CH"/>
        </w:rPr>
        <w:t xml:space="preserve">, diese Dokumentation ist hier ersichtlich: </w:t>
      </w:r>
      <w:hyperlink r:id="rId38" w:history="1">
        <w:r w:rsidR="004F2827" w:rsidRPr="004F2827">
          <w:rPr>
            <w:rStyle w:val="Hyperlink"/>
            <w:lang w:val="de-CH"/>
          </w:rPr>
          <w:t>https://registry.terraform.io/providers/hashicorp/aws/latest/docs</w:t>
        </w:r>
      </w:hyperlink>
    </w:p>
    <w:p w14:paraId="22BA7C32" w14:textId="77777777" w:rsidR="009724FD" w:rsidRDefault="009724FD" w:rsidP="009724FD">
      <w:pPr>
        <w:pStyle w:val="Flietext"/>
        <w:rPr>
          <w:lang w:val="de-CH"/>
        </w:rPr>
      </w:pPr>
    </w:p>
    <w:p w14:paraId="673B3FD0" w14:textId="77777777" w:rsidR="009724FD" w:rsidRPr="00F92EDE" w:rsidRDefault="009724FD" w:rsidP="009724FD">
      <w:pPr>
        <w:pStyle w:val="Flietext"/>
        <w:rPr>
          <w:b/>
          <w:bCs/>
          <w:color w:val="E20073"/>
          <w:lang w:val="de-CH"/>
        </w:rPr>
      </w:pPr>
      <w:r w:rsidRPr="00F92EDE">
        <w:rPr>
          <w:b/>
          <w:bCs/>
          <w:color w:val="E20073"/>
          <w:lang w:val="de-CH"/>
        </w:rPr>
        <w:t>Reflexion:</w:t>
      </w:r>
    </w:p>
    <w:p w14:paraId="670BEA7F" w14:textId="77777777" w:rsidR="009724FD" w:rsidRDefault="009724FD" w:rsidP="009724FD">
      <w:pPr>
        <w:pStyle w:val="Flietext"/>
        <w:rPr>
          <w:color w:val="E20073"/>
          <w:u w:val="single"/>
          <w:lang w:val="de-CH"/>
        </w:rPr>
      </w:pPr>
      <w:r w:rsidRPr="0025369E">
        <w:rPr>
          <w:color w:val="E20073"/>
          <w:u w:val="single"/>
          <w:lang w:val="de-CH"/>
        </w:rPr>
        <w:t>Das lief gut:</w:t>
      </w:r>
    </w:p>
    <w:p w14:paraId="004EA5B0" w14:textId="1FEA8CB5" w:rsidR="009724FD" w:rsidRDefault="004F2827" w:rsidP="009724FD">
      <w:pPr>
        <w:pStyle w:val="Flietext"/>
        <w:rPr>
          <w:b/>
          <w:bCs/>
          <w:color w:val="E20073"/>
          <w:lang w:val="de-CH"/>
        </w:rPr>
      </w:pPr>
      <w:r>
        <w:rPr>
          <w:lang w:val="de-CH"/>
        </w:rPr>
        <w:t xml:space="preserve">ENDLICH habe ich die Konzeptphase hinter mir und ich konnte endlich mit der Realisierung anfangen. Diese lief heute auch noch </w:t>
      </w:r>
      <w:r w:rsidR="002A33FA">
        <w:rPr>
          <w:lang w:val="de-CH"/>
        </w:rPr>
        <w:t>gut</w:t>
      </w:r>
      <w:r>
        <w:rPr>
          <w:lang w:val="de-CH"/>
        </w:rPr>
        <w:t xml:space="preserve"> und ich bin sehr zufrieden, das heute ansonsten alles nach Plan lief und ich keine grossen Probleme hatte.</w:t>
      </w:r>
      <w:r w:rsidR="007E6CB1">
        <w:rPr>
          <w:lang w:val="de-CH"/>
        </w:rPr>
        <w:t xml:space="preserve"> Ich denke das liegt auch einfach daran, dass ich mit der Realisierung begonnen habe und ich da noch die einfachen Aufgaben erledigt habe, bei denen gar nichts schieflaufen kann und ich die schon öfters gemacht habe. Deswegen konnte ich dort auch die Zeit so gut planen</w:t>
      </w:r>
      <w:r w:rsidR="002A33FA">
        <w:rPr>
          <w:lang w:val="de-CH"/>
        </w:rPr>
        <w:t>.</w:t>
      </w:r>
      <w:r w:rsidR="00D95D22">
        <w:rPr>
          <w:lang w:val="de-CH"/>
        </w:rPr>
        <w:t xml:space="preserve"> Ich denke das sich das in den nächsten Tagen eventuell noch ändern wird.</w:t>
      </w:r>
      <w:r>
        <w:rPr>
          <w:lang w:val="de-CH"/>
        </w:rPr>
        <w:br/>
      </w:r>
      <w:r w:rsidR="009724FD" w:rsidRPr="0025369E">
        <w:rPr>
          <w:color w:val="E20073"/>
          <w:u w:val="single"/>
          <w:lang w:val="de-CH"/>
        </w:rPr>
        <w:br/>
        <w:t xml:space="preserve">Das lief </w:t>
      </w:r>
      <w:r w:rsidR="009724FD">
        <w:rPr>
          <w:color w:val="E20073"/>
          <w:u w:val="single"/>
          <w:lang w:val="de-CH"/>
        </w:rPr>
        <w:t>nicht so gut</w:t>
      </w:r>
      <w:r w:rsidR="009724FD" w:rsidRPr="0025369E">
        <w:rPr>
          <w:color w:val="E20073"/>
          <w:u w:val="single"/>
          <w:lang w:val="de-CH"/>
        </w:rPr>
        <w:t>:</w:t>
      </w:r>
      <w:r w:rsidR="009724FD">
        <w:rPr>
          <w:color w:val="E20073"/>
          <w:u w:val="single"/>
          <w:lang w:val="de-CH"/>
        </w:rPr>
        <w:br/>
      </w:r>
      <w:r>
        <w:rPr>
          <w:lang w:val="de-CH"/>
        </w:rPr>
        <w:t>Es gab heute nichts wirklich, dass nicht so gut lief. Das einzige Hindernis war lediglich, dass ich etwas länger mit dem Testkonzept gebraucht hatte, aber ansonsten sehe ich für heute keine Mängel.</w:t>
      </w:r>
      <w:r w:rsidR="00494BE2">
        <w:rPr>
          <w:lang w:val="de-CH"/>
        </w:rPr>
        <w:t xml:space="preserve"> Dabei hatte ich für das Testkonzept etwas länger gebraucht,</w:t>
      </w:r>
      <w:r w:rsidR="009724FD">
        <w:rPr>
          <w:lang w:val="de-CH"/>
        </w:rPr>
        <w:br/>
      </w:r>
      <w:r w:rsidR="009724FD">
        <w:rPr>
          <w:lang w:val="de-CH"/>
        </w:rPr>
        <w:br/>
      </w:r>
      <w:r w:rsidR="009724FD">
        <w:rPr>
          <w:color w:val="E20073"/>
          <w:u w:val="single"/>
          <w:lang w:val="de-CH"/>
        </w:rPr>
        <w:t>Meine heutigen Erkenntnisse:</w:t>
      </w:r>
      <w:r w:rsidR="009724FD">
        <w:rPr>
          <w:color w:val="E20073"/>
          <w:u w:val="single"/>
          <w:lang w:val="de-CH"/>
        </w:rPr>
        <w:br/>
      </w:r>
      <w:r w:rsidR="00712152">
        <w:rPr>
          <w:lang w:val="de-CH"/>
        </w:rPr>
        <w:t xml:space="preserve">Es ist erstaunlich zu sehen, wie viel Zeit man für Aufgaben braucht, welche man normalerweise öfters ausführt. Man achtet sich normalerweise gar nicht wirklich auf die Zeit, dies ist jedoch bei der IPA ganz anders und achtet sich extrem und plötzlich sieht man selbst, dass man </w:t>
      </w:r>
      <w:r w:rsidR="00EB5989">
        <w:rPr>
          <w:lang w:val="de-CH"/>
        </w:rPr>
        <w:t>«viel» Zeit für eine Aufgabe benötigt, obwohl das Gefühl etwas anderes sagt. Deswegen bin ich auch sehr froh, dass ich mir so viel Zeit beim Zeitplan genommen habe, da ich so, bis jetzt, meist sehr gut mit der Zeit lag, bis auf ein paar Ausnahmen.</w:t>
      </w:r>
      <w:r w:rsidR="009724FD">
        <w:rPr>
          <w:lang w:val="de-CH"/>
        </w:rPr>
        <w:br/>
      </w:r>
      <w:r w:rsidR="009724FD">
        <w:rPr>
          <w:lang w:val="de-CH"/>
        </w:rPr>
        <w:lastRenderedPageBreak/>
        <w:br/>
      </w:r>
      <w:r w:rsidR="009724FD">
        <w:rPr>
          <w:b/>
          <w:bCs/>
          <w:color w:val="E20073"/>
          <w:lang w:val="de-CH"/>
        </w:rPr>
        <w:t>Meine Schlussbilanz</w:t>
      </w:r>
      <w:r w:rsidR="009724FD" w:rsidRPr="00F92EDE">
        <w:rPr>
          <w:b/>
          <w:bCs/>
          <w:color w:val="E20073"/>
          <w:lang w:val="de-CH"/>
        </w:rPr>
        <w:t>:</w:t>
      </w:r>
    </w:p>
    <w:p w14:paraId="6437034A" w14:textId="3E02B90A" w:rsidR="009724FD" w:rsidRDefault="00200D01" w:rsidP="009724FD">
      <w:pPr>
        <w:pStyle w:val="Flietext"/>
        <w:rPr>
          <w:color w:val="E20073"/>
          <w:u w:val="single"/>
          <w:lang w:val="de-CH"/>
        </w:rPr>
      </w:pPr>
      <w:r>
        <w:rPr>
          <w:lang w:val="de-CH"/>
        </w:rPr>
        <w:t>Es ist gut zu wissen, dass man auch nach Tag 4 immer noch im Zeitplan ist und dass ich endlich mit der Realisierung begonnen hatte. Ich denke wichtig mitzunehmen ist, dass man meist die Zeit unterschätzt bei alltäglichen Aufgaben und man mehr Zeit benötigt, als einem bewusst ist.</w:t>
      </w:r>
    </w:p>
    <w:p w14:paraId="2D860A1F" w14:textId="77777777" w:rsidR="009724FD" w:rsidRPr="0025369E" w:rsidRDefault="009724FD" w:rsidP="009724FD">
      <w:pPr>
        <w:pStyle w:val="Flietext"/>
        <w:rPr>
          <w:u w:val="single"/>
          <w:lang w:val="de-CH"/>
        </w:rPr>
      </w:pPr>
    </w:p>
    <w:p w14:paraId="0A3F2021" w14:textId="186B0160" w:rsidR="009724FD" w:rsidRPr="0025369E" w:rsidRDefault="009724FD" w:rsidP="009724FD">
      <w:pPr>
        <w:pStyle w:val="Flietext"/>
        <w:rPr>
          <w:u w:val="single"/>
          <w:lang w:val="de-CH"/>
        </w:rPr>
      </w:pPr>
      <w:r w:rsidRPr="00F92EDE">
        <w:rPr>
          <w:b/>
          <w:bCs/>
          <w:color w:val="E20073"/>
          <w:lang w:val="de-CH"/>
        </w:rPr>
        <w:t>Nächste Schritte:</w:t>
      </w:r>
      <w:r w:rsidRPr="00F92EDE">
        <w:rPr>
          <w:b/>
          <w:bCs/>
          <w:color w:val="E20073"/>
          <w:lang w:val="de-CH"/>
        </w:rPr>
        <w:br/>
      </w:r>
      <w:r w:rsidR="00200D01">
        <w:rPr>
          <w:lang w:val="de-CH"/>
        </w:rPr>
        <w:t xml:space="preserve">Am Montag werde ich mit den Scripts für meine Infrastruktur, spezifisch für EKS, weiterfahren und mal </w:t>
      </w:r>
      <w:r w:rsidR="00DB6D48">
        <w:rPr>
          <w:lang w:val="de-CH"/>
        </w:rPr>
        <w:t>sehen,</w:t>
      </w:r>
      <w:r w:rsidR="00200D01">
        <w:rPr>
          <w:lang w:val="de-CH"/>
        </w:rPr>
        <w:t xml:space="preserve"> wie das läuft.</w:t>
      </w:r>
    </w:p>
    <w:p w14:paraId="4892C146" w14:textId="77777777" w:rsidR="009724FD" w:rsidRPr="0025369E" w:rsidRDefault="009724FD" w:rsidP="00F92EDE">
      <w:pPr>
        <w:pStyle w:val="Flietext"/>
        <w:rPr>
          <w:u w:val="single"/>
          <w:lang w:val="de-CH"/>
        </w:rPr>
      </w:pPr>
    </w:p>
    <w:p w14:paraId="0BD5E0F9" w14:textId="77777777" w:rsidR="00F92EDE" w:rsidRDefault="00F92EDE" w:rsidP="00090253">
      <w:pPr>
        <w:pStyle w:val="Flietext"/>
        <w:rPr>
          <w:u w:val="single"/>
          <w:lang w:val="de-CH"/>
        </w:rPr>
      </w:pPr>
    </w:p>
    <w:p w14:paraId="4688DFDC" w14:textId="77777777" w:rsidR="00FC6058" w:rsidRDefault="00FC6058" w:rsidP="00090253">
      <w:pPr>
        <w:pStyle w:val="Flietext"/>
        <w:rPr>
          <w:u w:val="single"/>
          <w:lang w:val="de-CH"/>
        </w:rPr>
      </w:pPr>
    </w:p>
    <w:p w14:paraId="3761E6B4" w14:textId="28359215" w:rsidR="00FC6058" w:rsidRDefault="00FC6058" w:rsidP="00FC6058">
      <w:pPr>
        <w:pStyle w:val="berschrift2"/>
        <w:rPr>
          <w:lang w:val="it-CH"/>
        </w:rPr>
      </w:pPr>
      <w:bookmarkStart w:id="56" w:name="_Toc165378872"/>
      <w:r>
        <w:rPr>
          <w:lang w:val="it-CH"/>
        </w:rPr>
        <w:t>Arbeitsjournal vom 29.04.2024</w:t>
      </w:r>
      <w:bookmarkEnd w:id="56"/>
    </w:p>
    <w:tbl>
      <w:tblPr>
        <w:tblStyle w:val="Tabellenraster"/>
        <w:tblW w:w="9924" w:type="dxa"/>
        <w:tblLook w:val="04A0" w:firstRow="1" w:lastRow="0" w:firstColumn="1" w:lastColumn="0" w:noHBand="0" w:noVBand="1"/>
      </w:tblPr>
      <w:tblGrid>
        <w:gridCol w:w="2835"/>
        <w:gridCol w:w="3886"/>
        <w:gridCol w:w="1701"/>
        <w:gridCol w:w="1502"/>
      </w:tblGrid>
      <w:tr w:rsidR="00FC6058" w14:paraId="28A87D5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1DC64FA" w14:textId="77777777" w:rsidR="00FC6058" w:rsidRPr="00090253" w:rsidRDefault="00FC6058" w:rsidP="00F15E2D">
            <w:pPr>
              <w:rPr>
                <w:sz w:val="24"/>
                <w:lang w:val="it-CH"/>
              </w:rPr>
            </w:pPr>
            <w:r>
              <w:rPr>
                <w:sz w:val="24"/>
                <w:lang w:val="it-CH"/>
              </w:rPr>
              <w:t>Tätigkeiten</w:t>
            </w:r>
          </w:p>
        </w:tc>
        <w:tc>
          <w:tcPr>
            <w:tcW w:w="3886" w:type="dxa"/>
          </w:tcPr>
          <w:p w14:paraId="3F1A9FA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7B6B21BA"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57F9E3E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C6058" w14:paraId="6E2BC65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2DC5DF2" w14:textId="7F6A0CEC" w:rsidR="00FC6058" w:rsidRPr="006D5965" w:rsidRDefault="006D5965" w:rsidP="00F15E2D">
            <w:pPr>
              <w:rPr>
                <w:sz w:val="24"/>
                <w:szCs w:val="40"/>
                <w:lang w:val="de-CH"/>
              </w:rPr>
            </w:pPr>
            <w:r w:rsidRPr="006D5965">
              <w:rPr>
                <w:sz w:val="24"/>
                <w:szCs w:val="40"/>
                <w:lang w:val="de-CH"/>
              </w:rPr>
              <w:t>Terraform Scripts zur Bereitstellung des EKS erstellen</w:t>
            </w:r>
          </w:p>
        </w:tc>
        <w:tc>
          <w:tcPr>
            <w:tcW w:w="3886" w:type="dxa"/>
          </w:tcPr>
          <w:p w14:paraId="3B0CFEBB" w14:textId="340BA016" w:rsidR="00FC6058" w:rsidRPr="006D5965" w:rsidRDefault="00225759"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Justin Winistörfer</w:t>
            </w:r>
          </w:p>
        </w:tc>
        <w:tc>
          <w:tcPr>
            <w:tcW w:w="1701" w:type="dxa"/>
          </w:tcPr>
          <w:p w14:paraId="7C952266" w14:textId="0ECB7354" w:rsidR="00FC6058" w:rsidRPr="006D5965" w:rsidRDefault="004404A6"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w:t>
            </w:r>
          </w:p>
        </w:tc>
        <w:tc>
          <w:tcPr>
            <w:tcW w:w="1502" w:type="dxa"/>
          </w:tcPr>
          <w:p w14:paraId="0055946D" w14:textId="50076FC0" w:rsidR="00FC6058" w:rsidRPr="006D5965" w:rsidRDefault="00795CAE"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4.50</w:t>
            </w:r>
          </w:p>
        </w:tc>
      </w:tr>
      <w:tr w:rsidR="006D5965" w14:paraId="1068FC5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48623BB" w14:textId="07DB3904" w:rsidR="006D5965" w:rsidRPr="00225759" w:rsidRDefault="006D5965" w:rsidP="00225759">
            <w:pPr>
              <w:rPr>
                <w:sz w:val="24"/>
                <w:szCs w:val="56"/>
                <w:lang w:val="de-CH"/>
              </w:rPr>
            </w:pPr>
            <w:r w:rsidRPr="00225759">
              <w:rPr>
                <w:sz w:val="24"/>
                <w:szCs w:val="56"/>
                <w:lang w:val="de-CH"/>
              </w:rPr>
              <w:t>Terraform Scripts zur Bereitstellung der EKS internen Komponenten erstellen</w:t>
            </w:r>
          </w:p>
        </w:tc>
        <w:tc>
          <w:tcPr>
            <w:tcW w:w="3886" w:type="dxa"/>
          </w:tcPr>
          <w:p w14:paraId="79158756" w14:textId="271C55D0"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49F5E49C" w14:textId="19B5C10A"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2.50</w:t>
            </w:r>
          </w:p>
        </w:tc>
        <w:tc>
          <w:tcPr>
            <w:tcW w:w="1502" w:type="dxa"/>
          </w:tcPr>
          <w:p w14:paraId="79501600" w14:textId="7582A70A"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w:t>
            </w:r>
            <w:r w:rsidR="00100B67">
              <w:rPr>
                <w:sz w:val="24"/>
                <w:szCs w:val="56"/>
                <w:lang w:val="de-CH"/>
              </w:rPr>
              <w:t>.25</w:t>
            </w:r>
          </w:p>
        </w:tc>
      </w:tr>
      <w:tr w:rsidR="006D5965" w14:paraId="5535E66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6955DC8" w14:textId="59ECD399" w:rsidR="006D5965" w:rsidRPr="00225759" w:rsidRDefault="006D5965" w:rsidP="00225759">
            <w:pPr>
              <w:rPr>
                <w:sz w:val="24"/>
                <w:szCs w:val="56"/>
                <w:lang w:val="de-CH"/>
              </w:rPr>
            </w:pPr>
            <w:r w:rsidRPr="00225759">
              <w:rPr>
                <w:sz w:val="24"/>
                <w:szCs w:val="56"/>
                <w:lang w:val="de-CH"/>
              </w:rPr>
              <w:t>Deployment der Infrastruktur durch Terraform</w:t>
            </w:r>
          </w:p>
        </w:tc>
        <w:tc>
          <w:tcPr>
            <w:tcW w:w="3886" w:type="dxa"/>
          </w:tcPr>
          <w:p w14:paraId="0B3B9EF2" w14:textId="0514D0AD"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094D62DD" w14:textId="6B1F5246"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c>
          <w:tcPr>
            <w:tcW w:w="1502" w:type="dxa"/>
          </w:tcPr>
          <w:p w14:paraId="78D66D8E" w14:textId="2BA42E75"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r>
      <w:tr w:rsidR="006D5965" w14:paraId="68F57C7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37D74E5" w14:textId="3E5D307E" w:rsidR="006D5965" w:rsidRPr="00225759" w:rsidRDefault="006D5965" w:rsidP="00225759">
            <w:pPr>
              <w:rPr>
                <w:sz w:val="24"/>
                <w:szCs w:val="56"/>
                <w:lang w:val="de-CH"/>
              </w:rPr>
            </w:pPr>
            <w:r w:rsidRPr="00225759">
              <w:rPr>
                <w:sz w:val="24"/>
                <w:szCs w:val="56"/>
                <w:lang w:val="de-CH"/>
              </w:rPr>
              <w:t>Erstellen des CloudWatch Dashboards</w:t>
            </w:r>
          </w:p>
        </w:tc>
        <w:tc>
          <w:tcPr>
            <w:tcW w:w="3886" w:type="dxa"/>
          </w:tcPr>
          <w:p w14:paraId="6EFA455D" w14:textId="0A963499"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1243E844" w14:textId="54970F0D"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w:t>
            </w:r>
          </w:p>
        </w:tc>
        <w:tc>
          <w:tcPr>
            <w:tcW w:w="1502" w:type="dxa"/>
          </w:tcPr>
          <w:p w14:paraId="52322655" w14:textId="3B9244C9"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0.25</w:t>
            </w:r>
          </w:p>
        </w:tc>
      </w:tr>
      <w:tr w:rsidR="006D5965" w14:paraId="2B367B4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BB910A4" w14:textId="45856E9A" w:rsidR="006D5965" w:rsidRPr="00225759" w:rsidRDefault="0079633E" w:rsidP="00225759">
            <w:pPr>
              <w:rPr>
                <w:sz w:val="24"/>
                <w:szCs w:val="56"/>
                <w:lang w:val="de-CH"/>
              </w:rPr>
            </w:pPr>
            <w:r>
              <w:rPr>
                <w:sz w:val="24"/>
                <w:szCs w:val="56"/>
                <w:lang w:val="de-CH"/>
              </w:rPr>
              <w:t>Lernjournal</w:t>
            </w:r>
          </w:p>
        </w:tc>
        <w:tc>
          <w:tcPr>
            <w:tcW w:w="3886" w:type="dxa"/>
          </w:tcPr>
          <w:p w14:paraId="75C0218A" w14:textId="57F25543"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Justin Winistörfer</w:t>
            </w:r>
          </w:p>
        </w:tc>
        <w:tc>
          <w:tcPr>
            <w:tcW w:w="1701" w:type="dxa"/>
          </w:tcPr>
          <w:p w14:paraId="66D3B3A6" w14:textId="7D97C596"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629FE58F" w14:textId="3D8A5CCE"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79633E" w:rsidRPr="003E6D18" w14:paraId="4D937E7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B31A333" w14:textId="1D469642" w:rsidR="0079633E" w:rsidRPr="003E6D18" w:rsidRDefault="0079633E" w:rsidP="003E6D18">
            <w:pPr>
              <w:rPr>
                <w:b/>
                <w:bCs/>
                <w:sz w:val="26"/>
                <w:szCs w:val="180"/>
                <w:lang w:val="de-CH"/>
              </w:rPr>
            </w:pPr>
            <w:r w:rsidRPr="003E6D18">
              <w:rPr>
                <w:b/>
                <w:bCs/>
                <w:sz w:val="26"/>
                <w:szCs w:val="180"/>
                <w:lang w:val="de-CH"/>
              </w:rPr>
              <w:t>Gesamtzeit</w:t>
            </w:r>
          </w:p>
        </w:tc>
        <w:tc>
          <w:tcPr>
            <w:tcW w:w="3886" w:type="dxa"/>
          </w:tcPr>
          <w:p w14:paraId="3A4EE3F9" w14:textId="09E67F56"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w:t>
            </w:r>
          </w:p>
        </w:tc>
        <w:tc>
          <w:tcPr>
            <w:tcW w:w="1701" w:type="dxa"/>
          </w:tcPr>
          <w:p w14:paraId="7F8C9873" w14:textId="6AAFB273"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p>
        </w:tc>
        <w:tc>
          <w:tcPr>
            <w:tcW w:w="1502" w:type="dxa"/>
          </w:tcPr>
          <w:p w14:paraId="4FC1818B" w14:textId="1EE0A85B"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r w:rsidR="00100B67">
              <w:rPr>
                <w:b/>
                <w:bCs/>
                <w:sz w:val="26"/>
                <w:szCs w:val="180"/>
                <w:lang w:val="de-CH"/>
              </w:rPr>
              <w:t>50</w:t>
            </w:r>
          </w:p>
        </w:tc>
      </w:tr>
    </w:tbl>
    <w:p w14:paraId="39E8D315" w14:textId="77777777" w:rsidR="00B75F89" w:rsidRPr="003E6D18" w:rsidRDefault="00B75F89" w:rsidP="003E6D18">
      <w:pPr>
        <w:pStyle w:val="Flietext"/>
        <w:rPr>
          <w:b/>
          <w:bCs/>
          <w:color w:val="E20073"/>
          <w:sz w:val="34"/>
          <w:szCs w:val="44"/>
          <w:lang w:val="de-CH"/>
        </w:rPr>
      </w:pPr>
    </w:p>
    <w:p w14:paraId="0B8EBEFE" w14:textId="439157F9" w:rsidR="00FC6058" w:rsidRDefault="00FC6058" w:rsidP="00FC6058">
      <w:pPr>
        <w:pStyle w:val="Flietext"/>
        <w:rPr>
          <w:b/>
          <w:bCs/>
          <w:color w:val="E20073"/>
          <w:lang w:val="it-CH"/>
        </w:rPr>
      </w:pPr>
      <w:r w:rsidRPr="00090253">
        <w:rPr>
          <w:b/>
          <w:bCs/>
          <w:color w:val="E20073"/>
          <w:lang w:val="it-CH"/>
        </w:rPr>
        <w:t>Tagesablauf:</w:t>
      </w:r>
    </w:p>
    <w:p w14:paraId="404C953D" w14:textId="7D534079" w:rsidR="00FC6058" w:rsidRDefault="000C4291" w:rsidP="00FC6058">
      <w:pPr>
        <w:pStyle w:val="Flietext"/>
        <w:rPr>
          <w:lang w:val="de-CH"/>
        </w:rPr>
      </w:pPr>
      <w:r>
        <w:rPr>
          <w:lang w:val="de-CH"/>
        </w:rPr>
        <w:t xml:space="preserve">Heute war ein sehr intensiver Tag, da heute der wichtigste Teil der Realisierung anstand. Somit habe ich zuerst mit den Terraform Scripts für das EKS fortgefahren. </w:t>
      </w:r>
      <w:r w:rsidR="0037774C">
        <w:rPr>
          <w:lang w:val="de-CH"/>
        </w:rPr>
        <w:t xml:space="preserve">Mit der Erstellung der Scripts hatte ich eigentlich keine Mühe, jedoch hatte das Dokumentieren </w:t>
      </w:r>
      <w:r w:rsidR="00795CAE">
        <w:rPr>
          <w:lang w:val="de-CH"/>
        </w:rPr>
        <w:t xml:space="preserve">etwas mehr Zeit als geplant </w:t>
      </w:r>
      <w:r w:rsidR="0037774C">
        <w:rPr>
          <w:lang w:val="de-CH"/>
        </w:rPr>
        <w:t>beansprucht</w:t>
      </w:r>
      <w:r w:rsidR="00795CAE">
        <w:rPr>
          <w:lang w:val="de-CH"/>
        </w:rPr>
        <w:t>, da ich viele Screenshots gemacht habe und diese auch eingefügt habe.</w:t>
      </w:r>
      <w:r w:rsidR="00607586">
        <w:rPr>
          <w:lang w:val="de-CH"/>
        </w:rPr>
        <w:t xml:space="preserve"> Sobald diese Scripts erstellt wurden, musste ich auch schon die nächsten Scripts erstellen und dokumentieren, dabei handelte es sich um die Scripts für die Ressourcen innerhalb des EKS. Dabei habe ich sogar weniger Zeit benötigt, da ich weniger</w:t>
      </w:r>
      <w:r w:rsidR="00660561">
        <w:rPr>
          <w:lang w:val="de-CH"/>
        </w:rPr>
        <w:t xml:space="preserve"> Code schreiben musste, als ich zuerst vermutet habe. Das Dokumentieren lief dementsprechend eben so glatt und ich konnte den Task eine </w:t>
      </w:r>
      <w:r w:rsidR="0020228A">
        <w:rPr>
          <w:lang w:val="de-CH"/>
        </w:rPr>
        <w:t>viertel</w:t>
      </w:r>
      <w:r w:rsidR="00660561">
        <w:rPr>
          <w:lang w:val="de-CH"/>
        </w:rPr>
        <w:t xml:space="preserve"> Stunde vorher abschliessen.</w:t>
      </w:r>
      <w:r w:rsidR="00660561">
        <w:rPr>
          <w:lang w:val="de-CH"/>
        </w:rPr>
        <w:br/>
      </w:r>
      <w:r w:rsidR="00660561">
        <w:rPr>
          <w:lang w:val="de-CH"/>
        </w:rPr>
        <w:br/>
        <w:t xml:space="preserve">Nachdem die Scripts alle fertiggestellt wurden, konnte ich endlich </w:t>
      </w:r>
      <w:r w:rsidR="00EB052C">
        <w:rPr>
          <w:lang w:val="de-CH"/>
        </w:rPr>
        <w:t>testen,</w:t>
      </w:r>
      <w:r w:rsidR="00660561">
        <w:rPr>
          <w:lang w:val="de-CH"/>
        </w:rPr>
        <w:t xml:space="preserve"> ob alles funktionieren würde, und habe somit mein Terraform Code das Erste Mal deployed. Und ich war so glücklich darüber, dass alles beim ersten Versuch funktioniert hat und ich keine weiteren Anpassungen </w:t>
      </w:r>
      <w:r w:rsidR="00660561">
        <w:rPr>
          <w:lang w:val="de-CH"/>
        </w:rPr>
        <w:lastRenderedPageBreak/>
        <w:t>vornehmen musste. Dies hat mir somit viel Zeit eingespart, welche ich eventuell hätte aufwenden müssen, um unbekannte Fehler zu beheben. Dies war für mich der erste richtige Erfolgsmoment, den ich in der IPA bisher hatte.</w:t>
      </w:r>
      <w:r w:rsidR="0096742F">
        <w:rPr>
          <w:lang w:val="de-CH"/>
        </w:rPr>
        <w:br/>
      </w:r>
      <w:r w:rsidR="0096742F">
        <w:rPr>
          <w:lang w:val="de-CH"/>
        </w:rPr>
        <w:br/>
        <w:t>Nun war es auch hier wichtig, dass ich alles sauber dokumentiere und auch beweise, dass der Terraform State im S3 Bucket gesichert wird, da dies ein individuelles Kriterium darstellt. Zum Glück hat das tatsächlich funktioniert und ich konnte dies auch beweisen. Das heisst, dass dies bereits das erste individuelle Kriterium ist, bei dem ich mir sicher bin, dass ich die volle Punktzahl erhalten werde.</w:t>
      </w:r>
    </w:p>
    <w:p w14:paraId="76FC46E4" w14:textId="77777777" w:rsidR="00126E01" w:rsidRDefault="00126E01" w:rsidP="00FC6058">
      <w:pPr>
        <w:pStyle w:val="Flietext"/>
        <w:rPr>
          <w:lang w:val="de-CH"/>
        </w:rPr>
      </w:pPr>
    </w:p>
    <w:p w14:paraId="608782C2" w14:textId="5508BD86" w:rsidR="00126E01" w:rsidRDefault="00126E01" w:rsidP="00FC6058">
      <w:pPr>
        <w:pStyle w:val="Flietext"/>
        <w:rPr>
          <w:lang w:val="de-CH"/>
        </w:rPr>
      </w:pPr>
      <w:r>
        <w:rPr>
          <w:lang w:val="de-CH"/>
        </w:rPr>
        <w:t>Da ich gerade gut dabei war und ich noch genügend Energie hatte, habe ich das Erstellen des CloudWatch Dashboards noch etwas nach vorne gezogen, da ich gerade sehr motiviert war diesen Task auch noch anzuschauen. Somit habe ich mir dort bereits eine kleine Übersicht verschafft und bereits erste Anpassungen am Terraform Code vorgenommen.</w:t>
      </w:r>
    </w:p>
    <w:p w14:paraId="14C7CFDF" w14:textId="77777777" w:rsidR="00126E01" w:rsidRDefault="00126E01" w:rsidP="00FC6058">
      <w:pPr>
        <w:pStyle w:val="Flietext"/>
        <w:rPr>
          <w:lang w:val="de-CH"/>
        </w:rPr>
      </w:pPr>
    </w:p>
    <w:p w14:paraId="17990AA3" w14:textId="391C833C" w:rsidR="00126E01" w:rsidRDefault="00126E01" w:rsidP="00FC6058">
      <w:pPr>
        <w:pStyle w:val="Flietext"/>
        <w:rPr>
          <w:lang w:val="de-CH"/>
        </w:rPr>
      </w:pPr>
      <w:r>
        <w:rPr>
          <w:lang w:val="de-CH"/>
        </w:rPr>
        <w:t>Anschliessend habe ich jetzt noch das Lernjournal geschrieben. Ich würde sagen, dass dieser Tag ziemlich erfolgreich und auch «match entscheidend» war.</w:t>
      </w:r>
      <w:r>
        <w:rPr>
          <w:lang w:val="de-CH"/>
        </w:rPr>
        <w:br/>
      </w:r>
    </w:p>
    <w:p w14:paraId="55060992" w14:textId="77777777" w:rsidR="00FC6058" w:rsidRPr="00F92EDE" w:rsidRDefault="00FC6058" w:rsidP="00FC6058">
      <w:pPr>
        <w:pStyle w:val="Flietext"/>
        <w:rPr>
          <w:b/>
          <w:bCs/>
          <w:color w:val="E20073"/>
          <w:lang w:val="de-CH"/>
        </w:rPr>
      </w:pPr>
      <w:r w:rsidRPr="00F92EDE">
        <w:rPr>
          <w:b/>
          <w:bCs/>
          <w:color w:val="E20073"/>
          <w:lang w:val="de-CH"/>
        </w:rPr>
        <w:t>Hilfestellungen:</w:t>
      </w:r>
    </w:p>
    <w:p w14:paraId="63A9F9A8" w14:textId="7A420C23" w:rsidR="00FC6058" w:rsidRDefault="00126E01" w:rsidP="00FC6058">
      <w:pPr>
        <w:pStyle w:val="Flietext"/>
        <w:rPr>
          <w:lang w:val="de-CH"/>
        </w:rPr>
      </w:pPr>
      <w:r>
        <w:rPr>
          <w:lang w:val="de-CH"/>
        </w:rPr>
        <w:t>Ich habe während der</w:t>
      </w:r>
      <w:r w:rsidR="00FC6058">
        <w:rPr>
          <w:lang w:val="de-CH"/>
        </w:rPr>
        <w:t xml:space="preserve"> Realisierung die Dokumentation von Terraform zur Hand genommen, damit ich weiss, wie ich meine Terraform-Scripts bauen muss, diese Dokumentation ist hier ersichtlich: </w:t>
      </w:r>
      <w:hyperlink r:id="rId39" w:history="1">
        <w:r w:rsidR="00FC6058" w:rsidRPr="004F2827">
          <w:rPr>
            <w:rStyle w:val="Hyperlink"/>
            <w:lang w:val="de-CH"/>
          </w:rPr>
          <w:t>https://registry.terraform.io/providers/hashicorp/aws/latest/docs</w:t>
        </w:r>
      </w:hyperlink>
    </w:p>
    <w:p w14:paraId="0ADB9726" w14:textId="77777777" w:rsidR="00FC6058" w:rsidRDefault="00FC6058" w:rsidP="00FC6058">
      <w:pPr>
        <w:pStyle w:val="Flietext"/>
        <w:rPr>
          <w:lang w:val="de-CH"/>
        </w:rPr>
      </w:pPr>
    </w:p>
    <w:p w14:paraId="25423C9C" w14:textId="77777777" w:rsidR="00FC6058" w:rsidRPr="00F92EDE" w:rsidRDefault="00FC6058" w:rsidP="00FC6058">
      <w:pPr>
        <w:pStyle w:val="Flietext"/>
        <w:rPr>
          <w:b/>
          <w:bCs/>
          <w:color w:val="E20073"/>
          <w:lang w:val="de-CH"/>
        </w:rPr>
      </w:pPr>
      <w:r w:rsidRPr="00F92EDE">
        <w:rPr>
          <w:b/>
          <w:bCs/>
          <w:color w:val="E20073"/>
          <w:lang w:val="de-CH"/>
        </w:rPr>
        <w:t>Reflexion:</w:t>
      </w:r>
    </w:p>
    <w:p w14:paraId="791C0229" w14:textId="77777777" w:rsidR="00FC6058" w:rsidRDefault="00FC6058" w:rsidP="00FC6058">
      <w:pPr>
        <w:pStyle w:val="Flietext"/>
        <w:rPr>
          <w:color w:val="E20073"/>
          <w:u w:val="single"/>
          <w:lang w:val="de-CH"/>
        </w:rPr>
      </w:pPr>
      <w:r w:rsidRPr="0025369E">
        <w:rPr>
          <w:color w:val="E20073"/>
          <w:u w:val="single"/>
          <w:lang w:val="de-CH"/>
        </w:rPr>
        <w:t>Das lief gut:</w:t>
      </w:r>
    </w:p>
    <w:p w14:paraId="5436632F" w14:textId="3313CD4F" w:rsidR="00E30445" w:rsidRDefault="00126E01" w:rsidP="00FC6058">
      <w:pPr>
        <w:pStyle w:val="Flietext"/>
        <w:rPr>
          <w:lang w:val="de-CH"/>
        </w:rPr>
      </w:pPr>
      <w:r>
        <w:rPr>
          <w:lang w:val="de-CH"/>
        </w:rPr>
        <w:t>Ich war sehr glücklich darüber, dass meine Terraform Scripts alle beim ersten Durchlauf funktioniert haben und ich auf meine Applikation zugreifen konnte.</w:t>
      </w:r>
      <w:r w:rsidR="006E00BE">
        <w:rPr>
          <w:lang w:val="de-CH"/>
        </w:rPr>
        <w:t xml:space="preserve"> Ich denke dies liegt besonders daran, dass ich bereits schonmal mit den ganzen Services gearbeitet habe und auch </w:t>
      </w:r>
      <w:r w:rsidR="009B5BDC">
        <w:rPr>
          <w:lang w:val="de-CH"/>
        </w:rPr>
        <w:t>die Dokumentation von Terraform sehr sauber und übersichtlich dokumentiert ist. Schlussendlich handelt es sich nur um Blöcke, welche man einfügen und überarbeiten muss.</w:t>
      </w:r>
      <w:r w:rsidR="0010565D">
        <w:rPr>
          <w:lang w:val="de-CH"/>
        </w:rPr>
        <w:t xml:space="preserve"> Ebenso wird mit Terraform Plan auch schon gezeigt, was noch nicht passt und deswegen ist es fast schon schwer eine Infrastruktur über Terraform zu bereitstellen, ohne dass es nicht funktioniert. Es ist nur eine Frage wie gut man sich mit den Services auskennt und wie diese zusammen in Verbindung stehen. Da ich mich wie schonmal erwähnt gut mit der AWS Plattform auskenne, fällt mir dies auch ziemlich leicht.</w:t>
      </w:r>
      <w:r>
        <w:rPr>
          <w:lang w:val="de-CH"/>
        </w:rPr>
        <w:t xml:space="preserve"> Ebenso bin ich auch weiterhin sehr gut im Zeitplan, und bin sogar etwas im </w:t>
      </w:r>
      <w:r w:rsidR="00432B7F">
        <w:rPr>
          <w:lang w:val="de-CH"/>
        </w:rPr>
        <w:t>Voraus</w:t>
      </w:r>
      <w:r>
        <w:rPr>
          <w:lang w:val="de-CH"/>
        </w:rPr>
        <w:t>.</w:t>
      </w:r>
      <w:r w:rsidR="00FC6058">
        <w:rPr>
          <w:lang w:val="de-CH"/>
        </w:rPr>
        <w:br/>
      </w:r>
      <w:r w:rsidR="00FC6058" w:rsidRPr="0025369E">
        <w:rPr>
          <w:color w:val="E20073"/>
          <w:u w:val="single"/>
          <w:lang w:val="de-CH"/>
        </w:rPr>
        <w:br/>
        <w:t xml:space="preserve">Das lief </w:t>
      </w:r>
      <w:r w:rsidR="00FC6058">
        <w:rPr>
          <w:color w:val="E20073"/>
          <w:u w:val="single"/>
          <w:lang w:val="de-CH"/>
        </w:rPr>
        <w:t>nicht so gut</w:t>
      </w:r>
      <w:r w:rsidR="00FC6058" w:rsidRPr="0025369E">
        <w:rPr>
          <w:color w:val="E20073"/>
          <w:u w:val="single"/>
          <w:lang w:val="de-CH"/>
        </w:rPr>
        <w:t>:</w:t>
      </w:r>
      <w:r w:rsidR="00FC6058">
        <w:rPr>
          <w:color w:val="E20073"/>
          <w:u w:val="single"/>
          <w:lang w:val="de-CH"/>
        </w:rPr>
        <w:br/>
      </w:r>
      <w:r>
        <w:rPr>
          <w:lang w:val="de-CH"/>
        </w:rPr>
        <w:t xml:space="preserve">Es gab nichts </w:t>
      </w:r>
      <w:r w:rsidR="003E6D18">
        <w:rPr>
          <w:lang w:val="de-CH"/>
        </w:rPr>
        <w:t>Grosses</w:t>
      </w:r>
      <w:r>
        <w:rPr>
          <w:lang w:val="de-CH"/>
        </w:rPr>
        <w:t xml:space="preserve"> zu bemängeln, ausser dass ich mich beim Erstellen der EKS Ressourcen in der Zeit etwas unterschätzt habe. </w:t>
      </w:r>
      <w:r w:rsidR="00432B7F">
        <w:rPr>
          <w:lang w:val="de-CH"/>
        </w:rPr>
        <w:t>Jedoch habe ich dies anschliessend wieder ausgeglichen.</w:t>
      </w:r>
      <w:r w:rsidR="00BF2E84">
        <w:rPr>
          <w:lang w:val="de-CH"/>
        </w:rPr>
        <w:t xml:space="preserve"> Ich denke </w:t>
      </w:r>
      <w:r w:rsidR="00895C8E">
        <w:rPr>
          <w:lang w:val="de-CH"/>
        </w:rPr>
        <w:t>jedoch,</w:t>
      </w:r>
      <w:r w:rsidR="00BF2E84">
        <w:rPr>
          <w:lang w:val="de-CH"/>
        </w:rPr>
        <w:t xml:space="preserve"> dass ich mich nur unterschätzt habe, da ich extrem selten Dokumentation über meinen Code schreibe</w:t>
      </w:r>
      <w:r w:rsidR="007668EA">
        <w:rPr>
          <w:lang w:val="de-CH"/>
        </w:rPr>
        <w:t xml:space="preserve">. Dementsprechend hatte ich etwas </w:t>
      </w:r>
      <w:r w:rsidR="00895C8E">
        <w:rPr>
          <w:lang w:val="de-CH"/>
        </w:rPr>
        <w:t>vergessen,</w:t>
      </w:r>
      <w:r w:rsidR="007668EA">
        <w:rPr>
          <w:lang w:val="de-CH"/>
        </w:rPr>
        <w:t xml:space="preserve"> wie aufwändig es sein kann. Jedoch habe ich </w:t>
      </w:r>
      <w:r w:rsidR="00895C8E">
        <w:rPr>
          <w:lang w:val="de-CH"/>
        </w:rPr>
        <w:t>währenddessen dann</w:t>
      </w:r>
      <w:r w:rsidR="007668EA">
        <w:rPr>
          <w:lang w:val="de-CH"/>
        </w:rPr>
        <w:t xml:space="preserve"> einen Ablauf gemacht, wie ich meinen Code möglichst effektiv dokumentieren kann und </w:t>
      </w:r>
      <w:r w:rsidR="00895C8E">
        <w:rPr>
          <w:lang w:val="de-CH"/>
        </w:rPr>
        <w:t>setzte diesen Ablauf ab so jetzt auch ein. Somit fällt es mir danach nicht mehr schwer die Dokumentation zu schreiben. Ebenso weiss ich mittlerweile auch, wie ich die Erklärung machen möchte.</w:t>
      </w:r>
      <w:r w:rsidR="00FC6058">
        <w:rPr>
          <w:lang w:val="de-CH"/>
        </w:rPr>
        <w:br/>
      </w:r>
      <w:r w:rsidR="00FC6058">
        <w:rPr>
          <w:lang w:val="de-CH"/>
        </w:rPr>
        <w:br/>
      </w:r>
      <w:r w:rsidR="00FC6058">
        <w:rPr>
          <w:color w:val="E20073"/>
          <w:u w:val="single"/>
          <w:lang w:val="de-CH"/>
        </w:rPr>
        <w:t>Meine heutigen Erkenntnisse:</w:t>
      </w:r>
      <w:r w:rsidR="00FC6058">
        <w:rPr>
          <w:color w:val="E20073"/>
          <w:u w:val="single"/>
          <w:lang w:val="de-CH"/>
        </w:rPr>
        <w:br/>
      </w:r>
      <w:r w:rsidR="00432B7F">
        <w:rPr>
          <w:lang w:val="de-CH"/>
        </w:rPr>
        <w:lastRenderedPageBreak/>
        <w:t xml:space="preserve">Ich denke es macht durchaus Sinn, dass wenn gerade die Energie und Motivation besteht, dass man Tasks schon vorzieht, da man </w:t>
      </w:r>
      <w:r w:rsidR="00E30445">
        <w:rPr>
          <w:lang w:val="de-CH"/>
        </w:rPr>
        <w:t>sich so etwas «Vorsprung» im Zeitplan schaffen kann, anstatt das man eventuell direkt Feierabend macht und dann Nachhause geht, weil man diese Zeit eventuell später noch gebrauchen kann. Normalerweise würde ich dies so machen, aber da mir die Einhaltung des Zeitplanes in der IPA sehr wichtig ist, habe ich auch mein Verhalten etwas umgestellt.</w:t>
      </w:r>
      <w:r w:rsidR="00B86813">
        <w:rPr>
          <w:lang w:val="de-CH"/>
        </w:rPr>
        <w:t xml:space="preserve"> </w:t>
      </w:r>
      <w:r w:rsidR="00D615C4">
        <w:rPr>
          <w:lang w:val="de-CH"/>
        </w:rPr>
        <w:t xml:space="preserve">Ich denke auch nicht, dass dieser </w:t>
      </w:r>
      <w:r w:rsidR="00F3426A">
        <w:rPr>
          <w:lang w:val="de-CH"/>
        </w:rPr>
        <w:t>Vorsprung,</w:t>
      </w:r>
      <w:r w:rsidR="00D615C4">
        <w:rPr>
          <w:lang w:val="de-CH"/>
        </w:rPr>
        <w:t xml:space="preserve"> den man sich so verschafft schlecht </w:t>
      </w:r>
      <w:r w:rsidR="009F1397">
        <w:rPr>
          <w:lang w:val="de-CH"/>
        </w:rPr>
        <w:t>sei, sondern dass man so seine aktuelle Motivation effektiv nutzen kann, was einem ermöglicht</w:t>
      </w:r>
      <w:r w:rsidR="004D6044">
        <w:rPr>
          <w:lang w:val="de-CH"/>
        </w:rPr>
        <w:t xml:space="preserve"> noch bessere Leistungen zu vollbringen.</w:t>
      </w:r>
    </w:p>
    <w:p w14:paraId="428BE8C3" w14:textId="54441DC1" w:rsidR="00FC6058" w:rsidRDefault="00FC6058" w:rsidP="00FC6058">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0C6D6313" w14:textId="35F68BFB" w:rsidR="00FC6058" w:rsidRDefault="00E30445" w:rsidP="00FC6058">
      <w:pPr>
        <w:pStyle w:val="Flietext"/>
        <w:rPr>
          <w:color w:val="E20073"/>
          <w:u w:val="single"/>
          <w:lang w:val="de-CH"/>
        </w:rPr>
      </w:pPr>
      <w:r>
        <w:rPr>
          <w:lang w:val="de-CH"/>
        </w:rPr>
        <w:t xml:space="preserve">Obwohl ich gerade sehr gut im Zeitplan stehe und keinen Stress habe, sollte ich es mir trotzdem plötzlich nicht </w:t>
      </w:r>
      <w:r w:rsidR="00E52DA3">
        <w:rPr>
          <w:lang w:val="de-CH"/>
        </w:rPr>
        <w:t>gemütlich nehmen, da mich ansonsten die Zeit aufholen könnte.</w:t>
      </w:r>
      <w:r w:rsidR="000D2529">
        <w:rPr>
          <w:lang w:val="de-CH"/>
        </w:rPr>
        <w:t xml:space="preserve"> Den es kann ansonsten schnell passieren, dass man sich denkt «Ich bin ja gerade gut dabei» und man dann die Zeit aus den Augen verliert und plötzlich hinterherhängt. Das ist nämlich eine Erfahrung, welche ich auch schon bei Projekten gemacht habe.</w:t>
      </w:r>
      <w:r w:rsidR="00E52DA3">
        <w:rPr>
          <w:lang w:val="de-CH"/>
        </w:rPr>
        <w:t xml:space="preserve"> Jedoch sollte ich</w:t>
      </w:r>
      <w:r w:rsidR="000D2529">
        <w:rPr>
          <w:lang w:val="de-CH"/>
        </w:rPr>
        <w:t xml:space="preserve"> erstmal trotzdem</w:t>
      </w:r>
      <w:r w:rsidR="00E52DA3">
        <w:rPr>
          <w:lang w:val="de-CH"/>
        </w:rPr>
        <w:t xml:space="preserve"> froh darüber sein, </w:t>
      </w:r>
      <w:r w:rsidR="00317575">
        <w:rPr>
          <w:lang w:val="de-CH"/>
        </w:rPr>
        <w:t>dass</w:t>
      </w:r>
      <w:r w:rsidR="00E52DA3">
        <w:rPr>
          <w:lang w:val="de-CH"/>
        </w:rPr>
        <w:t xml:space="preserve"> aktuell alles noch so gut läuft.</w:t>
      </w:r>
    </w:p>
    <w:p w14:paraId="5B7E8866" w14:textId="77777777" w:rsidR="00FC6058" w:rsidRPr="0025369E" w:rsidRDefault="00FC6058" w:rsidP="00FC6058">
      <w:pPr>
        <w:pStyle w:val="Flietext"/>
        <w:rPr>
          <w:u w:val="single"/>
          <w:lang w:val="de-CH"/>
        </w:rPr>
      </w:pPr>
    </w:p>
    <w:p w14:paraId="2043893F" w14:textId="7D78A7E1" w:rsidR="00FC6058" w:rsidRPr="0025369E" w:rsidRDefault="00FC6058" w:rsidP="00FC6058">
      <w:pPr>
        <w:pStyle w:val="Flietext"/>
        <w:rPr>
          <w:u w:val="single"/>
          <w:lang w:val="de-CH"/>
        </w:rPr>
      </w:pPr>
      <w:r w:rsidRPr="00F92EDE">
        <w:rPr>
          <w:b/>
          <w:bCs/>
          <w:color w:val="E20073"/>
          <w:lang w:val="de-CH"/>
        </w:rPr>
        <w:t>Nächste Schritte:</w:t>
      </w:r>
      <w:r w:rsidRPr="00F92EDE">
        <w:rPr>
          <w:b/>
          <w:bCs/>
          <w:color w:val="E20073"/>
          <w:lang w:val="de-CH"/>
        </w:rPr>
        <w:br/>
      </w:r>
      <w:r w:rsidR="00E52DA3">
        <w:rPr>
          <w:lang w:val="de-CH"/>
        </w:rPr>
        <w:t>Morgen werde ich mit dem CloudWatch Dashboard fortfahren und werde mich auch noch etwas auf den Expertenbesuch vorbereiten.</w:t>
      </w:r>
    </w:p>
    <w:p w14:paraId="19AC6EF5" w14:textId="77777777" w:rsidR="00FC6058" w:rsidRDefault="00FC6058" w:rsidP="00090253">
      <w:pPr>
        <w:pStyle w:val="Flietext"/>
        <w:rPr>
          <w:u w:val="single"/>
          <w:lang w:val="de-CH"/>
        </w:rPr>
      </w:pPr>
    </w:p>
    <w:p w14:paraId="7C3BB45F" w14:textId="77777777" w:rsidR="00E6128E" w:rsidRDefault="00E6128E" w:rsidP="00090253">
      <w:pPr>
        <w:pStyle w:val="Flietext"/>
        <w:rPr>
          <w:u w:val="single"/>
          <w:lang w:val="de-CH"/>
        </w:rPr>
      </w:pPr>
    </w:p>
    <w:p w14:paraId="1DEDE871" w14:textId="77777777" w:rsidR="00E6128E" w:rsidRDefault="00E6128E" w:rsidP="00090253">
      <w:pPr>
        <w:pStyle w:val="Flietext"/>
        <w:rPr>
          <w:u w:val="single"/>
          <w:lang w:val="de-CH"/>
        </w:rPr>
      </w:pPr>
    </w:p>
    <w:p w14:paraId="3090BAEE" w14:textId="77777777" w:rsidR="00E6128E" w:rsidRDefault="00E6128E" w:rsidP="00090253">
      <w:pPr>
        <w:pStyle w:val="Flietext"/>
        <w:rPr>
          <w:u w:val="single"/>
          <w:lang w:val="de-CH"/>
        </w:rPr>
      </w:pPr>
    </w:p>
    <w:p w14:paraId="58BDED53" w14:textId="108E7E1E" w:rsidR="00E6128E" w:rsidRDefault="00E6128E" w:rsidP="00E6128E">
      <w:pPr>
        <w:pStyle w:val="berschrift2"/>
        <w:rPr>
          <w:lang w:val="it-CH"/>
        </w:rPr>
      </w:pPr>
      <w:r>
        <w:rPr>
          <w:lang w:val="it-CH"/>
        </w:rPr>
        <w:t>Arbeitsjournal vom 30.04.2024</w:t>
      </w:r>
    </w:p>
    <w:tbl>
      <w:tblPr>
        <w:tblStyle w:val="Tabellenraster"/>
        <w:tblW w:w="9924" w:type="dxa"/>
        <w:tblLook w:val="04A0" w:firstRow="1" w:lastRow="0" w:firstColumn="1" w:lastColumn="0" w:noHBand="0" w:noVBand="1"/>
      </w:tblPr>
      <w:tblGrid>
        <w:gridCol w:w="2835"/>
        <w:gridCol w:w="3886"/>
        <w:gridCol w:w="1701"/>
        <w:gridCol w:w="1502"/>
      </w:tblGrid>
      <w:tr w:rsidR="00E6128E" w14:paraId="3E47064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9467760" w14:textId="77777777" w:rsidR="00E6128E" w:rsidRPr="00090253" w:rsidRDefault="00E6128E" w:rsidP="00F15E2D">
            <w:pPr>
              <w:rPr>
                <w:sz w:val="24"/>
                <w:lang w:val="it-CH"/>
              </w:rPr>
            </w:pPr>
            <w:r>
              <w:rPr>
                <w:sz w:val="24"/>
                <w:lang w:val="it-CH"/>
              </w:rPr>
              <w:t>Tätigkeiten</w:t>
            </w:r>
          </w:p>
        </w:tc>
        <w:tc>
          <w:tcPr>
            <w:tcW w:w="3886" w:type="dxa"/>
          </w:tcPr>
          <w:p w14:paraId="6F5E58C4"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11804E91"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252D1CB"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E6128E" w:rsidRPr="003E6D18" w14:paraId="7D4136D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AF9606B" w14:textId="2A30A0DF" w:rsidR="00E6128E" w:rsidRPr="004C0EC8" w:rsidRDefault="00862D82" w:rsidP="00F15E2D">
            <w:pPr>
              <w:rPr>
                <w:sz w:val="26"/>
                <w:szCs w:val="180"/>
                <w:lang w:val="de-CH"/>
              </w:rPr>
            </w:pPr>
            <w:r w:rsidRPr="004C0EC8">
              <w:rPr>
                <w:sz w:val="26"/>
                <w:szCs w:val="180"/>
                <w:lang w:val="de-CH"/>
              </w:rPr>
              <w:t xml:space="preserve">Deployment der </w:t>
            </w:r>
            <w:r w:rsidR="008051BD" w:rsidRPr="004C0EC8">
              <w:rPr>
                <w:sz w:val="26"/>
                <w:szCs w:val="180"/>
                <w:lang w:val="de-CH"/>
              </w:rPr>
              <w:t>Infrastruktur durch Terraform</w:t>
            </w:r>
          </w:p>
        </w:tc>
        <w:tc>
          <w:tcPr>
            <w:tcW w:w="3886" w:type="dxa"/>
          </w:tcPr>
          <w:p w14:paraId="4BF4DF68" w14:textId="0806E69B" w:rsidR="00E6128E"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0C2B8043" w14:textId="6156F429" w:rsidR="00E6128E"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7BE437E5" w14:textId="5FE1B790" w:rsidR="00E6128E"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p>
        </w:tc>
      </w:tr>
      <w:tr w:rsidR="00E475C0" w:rsidRPr="003E6D18" w14:paraId="76B3C3C9"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4245D2F" w14:textId="2E92059C" w:rsidR="00E475C0" w:rsidRPr="004C0EC8" w:rsidRDefault="00E475C0" w:rsidP="00E475C0">
            <w:pPr>
              <w:rPr>
                <w:sz w:val="26"/>
                <w:szCs w:val="180"/>
                <w:lang w:val="de-CH"/>
              </w:rPr>
            </w:pPr>
            <w:r w:rsidRPr="004C0EC8">
              <w:rPr>
                <w:sz w:val="26"/>
                <w:szCs w:val="180"/>
                <w:lang w:val="de-CH"/>
              </w:rPr>
              <w:t>Erstellen des CloudWatch Dashboard</w:t>
            </w:r>
          </w:p>
        </w:tc>
        <w:tc>
          <w:tcPr>
            <w:tcW w:w="3886" w:type="dxa"/>
          </w:tcPr>
          <w:p w14:paraId="2217A8F8" w14:textId="65199FCE"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00BA0438" w14:textId="714BF403"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c>
          <w:tcPr>
            <w:tcW w:w="1502" w:type="dxa"/>
          </w:tcPr>
          <w:p w14:paraId="7B408ED0" w14:textId="09DD1C17"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r>
      <w:tr w:rsidR="00E475C0" w:rsidRPr="003E6D18" w14:paraId="1D8A903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106BCB5" w14:textId="32EDF09D" w:rsidR="00E475C0" w:rsidRPr="004C0EC8" w:rsidRDefault="00E475C0" w:rsidP="00E475C0">
            <w:pPr>
              <w:rPr>
                <w:sz w:val="26"/>
                <w:szCs w:val="180"/>
                <w:lang w:val="de-CH"/>
              </w:rPr>
            </w:pPr>
            <w:r w:rsidRPr="004C0EC8">
              <w:rPr>
                <w:sz w:val="26"/>
                <w:szCs w:val="180"/>
                <w:lang w:val="de-CH"/>
              </w:rPr>
              <w:t>Installation und erstellen des Benutzerhandbuchs über Chaos-Mesh</w:t>
            </w:r>
          </w:p>
        </w:tc>
        <w:tc>
          <w:tcPr>
            <w:tcW w:w="3886" w:type="dxa"/>
          </w:tcPr>
          <w:p w14:paraId="1A82370F" w14:textId="5FFE7C1C"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108702FC" w14:textId="028B61B8"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3</w:t>
            </w:r>
          </w:p>
        </w:tc>
        <w:tc>
          <w:tcPr>
            <w:tcW w:w="1502" w:type="dxa"/>
          </w:tcPr>
          <w:p w14:paraId="268A2A6E" w14:textId="3C361338"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r w:rsidR="004C0EC8" w:rsidRPr="004C0EC8">
              <w:rPr>
                <w:sz w:val="26"/>
                <w:szCs w:val="180"/>
                <w:lang w:val="de-CH"/>
              </w:rPr>
              <w:t>.50</w:t>
            </w:r>
          </w:p>
        </w:tc>
      </w:tr>
      <w:tr w:rsidR="00E475C0" w:rsidRPr="003E6D18" w14:paraId="4BC0F23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8F1FB76" w14:textId="1BCCFB29" w:rsidR="00E475C0" w:rsidRPr="004C0EC8" w:rsidRDefault="00E475C0" w:rsidP="00E475C0">
            <w:pPr>
              <w:rPr>
                <w:sz w:val="26"/>
                <w:szCs w:val="180"/>
                <w:lang w:val="de-CH"/>
              </w:rPr>
            </w:pPr>
            <w:r w:rsidRPr="004C0EC8">
              <w:rPr>
                <w:sz w:val="26"/>
                <w:szCs w:val="180"/>
                <w:lang w:val="de-CH"/>
              </w:rPr>
              <w:t>Pufferzeit für unbekannte Aufgabe</w:t>
            </w:r>
          </w:p>
        </w:tc>
        <w:tc>
          <w:tcPr>
            <w:tcW w:w="3886" w:type="dxa"/>
          </w:tcPr>
          <w:p w14:paraId="7648E077" w14:textId="0041098D"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64D82625" w14:textId="39DCBEF0"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p>
        </w:tc>
        <w:tc>
          <w:tcPr>
            <w:tcW w:w="1502" w:type="dxa"/>
          </w:tcPr>
          <w:p w14:paraId="533C4F74" w14:textId="6495BEBF"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1</w:t>
            </w:r>
          </w:p>
        </w:tc>
      </w:tr>
      <w:tr w:rsidR="00E475C0" w:rsidRPr="003E6D18" w14:paraId="3122665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DC7C724" w14:textId="56BB6CB0" w:rsidR="00E475C0" w:rsidRPr="004C0EC8" w:rsidRDefault="00E475C0" w:rsidP="00E475C0">
            <w:pPr>
              <w:rPr>
                <w:sz w:val="26"/>
                <w:szCs w:val="180"/>
                <w:lang w:val="de-CH"/>
              </w:rPr>
            </w:pPr>
            <w:r w:rsidRPr="004C0EC8">
              <w:rPr>
                <w:sz w:val="26"/>
                <w:szCs w:val="180"/>
                <w:lang w:val="de-CH"/>
              </w:rPr>
              <w:t>Expertenbesuch / Protokoll</w:t>
            </w:r>
          </w:p>
        </w:tc>
        <w:tc>
          <w:tcPr>
            <w:tcW w:w="3886" w:type="dxa"/>
          </w:tcPr>
          <w:p w14:paraId="342F72B1" w14:textId="3E432DDD"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Alex Krämer, Kevin Waldspurger, Mathias Hirth, Justin Winistörfer</w:t>
            </w:r>
          </w:p>
        </w:tc>
        <w:tc>
          <w:tcPr>
            <w:tcW w:w="1701" w:type="dxa"/>
          </w:tcPr>
          <w:p w14:paraId="1B4FB623" w14:textId="5FC3A31D"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c>
          <w:tcPr>
            <w:tcW w:w="1502" w:type="dxa"/>
          </w:tcPr>
          <w:p w14:paraId="5C0B1B47" w14:textId="6F5587CB"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r>
      <w:tr w:rsidR="00E475C0" w:rsidRPr="003E6D18" w14:paraId="191AC67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78C1435" w14:textId="626D6933" w:rsidR="00E475C0" w:rsidRPr="004C0EC8" w:rsidRDefault="00E475C0" w:rsidP="00E475C0">
            <w:pPr>
              <w:rPr>
                <w:sz w:val="26"/>
                <w:szCs w:val="180"/>
                <w:lang w:val="de-CH"/>
              </w:rPr>
            </w:pPr>
            <w:r w:rsidRPr="004C0EC8">
              <w:rPr>
                <w:sz w:val="26"/>
                <w:szCs w:val="180"/>
                <w:lang w:val="de-CH"/>
              </w:rPr>
              <w:t>Lernjournal</w:t>
            </w:r>
          </w:p>
        </w:tc>
        <w:tc>
          <w:tcPr>
            <w:tcW w:w="3886" w:type="dxa"/>
          </w:tcPr>
          <w:p w14:paraId="73EFF158" w14:textId="3CB5BE80"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70AB0BB" w14:textId="418A85E3"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502AE833" w14:textId="69625B96"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r>
      <w:tr w:rsidR="001C6AA7" w:rsidRPr="003E6D18" w14:paraId="5C4542B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76E5EC8" w14:textId="045A3BD2" w:rsidR="001C6AA7" w:rsidRPr="004C0EC8" w:rsidRDefault="001C6AA7" w:rsidP="00E475C0">
            <w:pPr>
              <w:rPr>
                <w:b/>
                <w:bCs/>
                <w:sz w:val="26"/>
                <w:szCs w:val="180"/>
                <w:lang w:val="de-CH"/>
              </w:rPr>
            </w:pPr>
            <w:r w:rsidRPr="004C0EC8">
              <w:rPr>
                <w:b/>
                <w:bCs/>
                <w:sz w:val="26"/>
                <w:szCs w:val="180"/>
                <w:lang w:val="de-CH"/>
              </w:rPr>
              <w:t>Gesamtzeit</w:t>
            </w:r>
          </w:p>
        </w:tc>
        <w:tc>
          <w:tcPr>
            <w:tcW w:w="3886" w:type="dxa"/>
          </w:tcPr>
          <w:p w14:paraId="5036E876" w14:textId="14B5978C" w:rsidR="001C6AA7" w:rsidRPr="004C0EC8" w:rsidRDefault="001C6AA7"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4C0EC8">
              <w:rPr>
                <w:b/>
                <w:bCs/>
                <w:sz w:val="26"/>
                <w:szCs w:val="180"/>
                <w:lang w:val="de-CH"/>
              </w:rPr>
              <w:t>-</w:t>
            </w:r>
          </w:p>
        </w:tc>
        <w:tc>
          <w:tcPr>
            <w:tcW w:w="1701" w:type="dxa"/>
          </w:tcPr>
          <w:p w14:paraId="6580CD7B" w14:textId="4CA76F51" w:rsidR="001C6AA7" w:rsidRDefault="00BB4A90"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c>
          <w:tcPr>
            <w:tcW w:w="1502" w:type="dxa"/>
          </w:tcPr>
          <w:p w14:paraId="1957E6FD" w14:textId="018C2496" w:rsidR="001C6AA7" w:rsidRDefault="004C0EC8"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r>
    </w:tbl>
    <w:p w14:paraId="49E0B5AF" w14:textId="77777777" w:rsidR="00E6128E" w:rsidRPr="003E6D18" w:rsidRDefault="00E6128E" w:rsidP="00E6128E">
      <w:pPr>
        <w:pStyle w:val="Flietext"/>
        <w:rPr>
          <w:b/>
          <w:bCs/>
          <w:color w:val="E20073"/>
          <w:sz w:val="34"/>
          <w:szCs w:val="44"/>
          <w:lang w:val="de-CH"/>
        </w:rPr>
      </w:pPr>
    </w:p>
    <w:p w14:paraId="6386536A" w14:textId="77777777" w:rsidR="004C0EC8" w:rsidRPr="004872D9" w:rsidRDefault="00E6128E" w:rsidP="00E6128E">
      <w:pPr>
        <w:pStyle w:val="Flietext"/>
        <w:rPr>
          <w:b/>
          <w:bCs/>
          <w:color w:val="E20073"/>
          <w:lang w:val="de-CH"/>
        </w:rPr>
      </w:pPr>
      <w:r w:rsidRPr="004872D9">
        <w:rPr>
          <w:b/>
          <w:bCs/>
          <w:color w:val="E20073"/>
          <w:lang w:val="de-CH"/>
        </w:rPr>
        <w:t>Tagesablauf:</w:t>
      </w:r>
    </w:p>
    <w:p w14:paraId="783715F8" w14:textId="0BFB31B7" w:rsidR="00E6128E" w:rsidRDefault="004C0EC8" w:rsidP="00E6128E">
      <w:pPr>
        <w:pStyle w:val="Flietext"/>
        <w:rPr>
          <w:lang w:val="de-CH"/>
        </w:rPr>
      </w:pPr>
      <w:r>
        <w:rPr>
          <w:lang w:val="de-CH"/>
        </w:rPr>
        <w:lastRenderedPageBreak/>
        <w:t xml:space="preserve">Heute habe ich zuerst damit begonnen </w:t>
      </w:r>
      <w:r w:rsidR="004872D9">
        <w:rPr>
          <w:lang w:val="de-CH"/>
        </w:rPr>
        <w:t>am CloudWatch Dashboard zu arbeiten, jedoch habe ich währenddessen bemerkt, dass meine Arbeite gestern</w:t>
      </w:r>
      <w:r w:rsidR="007C6054">
        <w:rPr>
          <w:lang w:val="de-CH"/>
        </w:rPr>
        <w:t>,</w:t>
      </w:r>
      <w:r w:rsidR="004872D9">
        <w:rPr>
          <w:lang w:val="de-CH"/>
        </w:rPr>
        <w:t xml:space="preserve"> die ich bereits schon für diesen Task gemacht habe, nicht das ist was ich gebraucht habe</w:t>
      </w:r>
      <w:r w:rsidR="007C6054">
        <w:rPr>
          <w:lang w:val="de-CH"/>
        </w:rPr>
        <w:t xml:space="preserve"> und es </w:t>
      </w:r>
      <w:r w:rsidR="005C113B">
        <w:rPr>
          <w:lang w:val="de-CH"/>
        </w:rPr>
        <w:t>genügt,</w:t>
      </w:r>
      <w:r w:rsidR="007C6054">
        <w:rPr>
          <w:lang w:val="de-CH"/>
        </w:rPr>
        <w:t xml:space="preserve"> wenn ich den Service CloudWatch Container Insight alleine verwende</w:t>
      </w:r>
      <w:r w:rsidR="004872D9">
        <w:rPr>
          <w:lang w:val="de-CH"/>
        </w:rPr>
        <w:t>. Dies dachte ich zumindest am Morgen. Dann habe ich diese Änderungen gelöscht und habe weiterhin an meinem Dashboard gebaut</w:t>
      </w:r>
      <w:r w:rsidR="00A316F9">
        <w:rPr>
          <w:lang w:val="de-CH"/>
        </w:rPr>
        <w:t>, jedoch nahm dies etwas mehr Zeit in Anspruch als ich zuerst dachte.</w:t>
      </w:r>
    </w:p>
    <w:p w14:paraId="20C42061" w14:textId="77777777" w:rsidR="00A316F9" w:rsidRDefault="00A316F9" w:rsidP="00E6128E">
      <w:pPr>
        <w:pStyle w:val="Flietext"/>
        <w:rPr>
          <w:lang w:val="de-CH"/>
        </w:rPr>
      </w:pPr>
    </w:p>
    <w:p w14:paraId="338D8BA2" w14:textId="5DDE0614" w:rsidR="00A316F9" w:rsidRDefault="00A316F9" w:rsidP="00E6128E">
      <w:pPr>
        <w:pStyle w:val="Flietext"/>
        <w:rPr>
          <w:lang w:val="de-CH"/>
        </w:rPr>
      </w:pPr>
      <w:r>
        <w:rPr>
          <w:lang w:val="de-CH"/>
        </w:rPr>
        <w:t>Danach konnte ich</w:t>
      </w:r>
      <w:r w:rsidR="00BD7CE4">
        <w:rPr>
          <w:lang w:val="de-CH"/>
        </w:rPr>
        <w:t xml:space="preserve"> mit der Installation von Chaos Mesh beginnen und habe ebenso gleich während der Installation das Benutzerhandbuch geschrieben. Jedoch wurde ich mit diesem Task noch nicht ganz fertig, da mir etwas dazwischen kam.</w:t>
      </w:r>
    </w:p>
    <w:p w14:paraId="09CDCE8A" w14:textId="77777777" w:rsidR="00BD7CE4" w:rsidRDefault="00BD7CE4" w:rsidP="00E6128E">
      <w:pPr>
        <w:pStyle w:val="Flietext"/>
        <w:rPr>
          <w:lang w:val="de-CH"/>
        </w:rPr>
      </w:pPr>
    </w:p>
    <w:p w14:paraId="3FB074D8" w14:textId="3DF78CEC" w:rsidR="00BD7CE4" w:rsidRDefault="00BD7CE4" w:rsidP="00E6128E">
      <w:pPr>
        <w:pStyle w:val="Flietext"/>
        <w:rPr>
          <w:lang w:val="de-CH"/>
        </w:rPr>
      </w:pPr>
      <w:r>
        <w:rPr>
          <w:lang w:val="de-CH"/>
        </w:rPr>
        <w:t xml:space="preserve">Als ich nämlich wieder einen kurzen Blick </w:t>
      </w:r>
      <w:r w:rsidR="005C113B">
        <w:rPr>
          <w:lang w:val="de-CH"/>
        </w:rPr>
        <w:t xml:space="preserve">am Nachmittag </w:t>
      </w:r>
      <w:r>
        <w:rPr>
          <w:lang w:val="de-CH"/>
        </w:rPr>
        <w:t xml:space="preserve">aufs Dashboard werfen wollte, habe ich bemerkt, dass die </w:t>
      </w:r>
      <w:r w:rsidR="00D93A69">
        <w:rPr>
          <w:lang w:val="de-CH"/>
        </w:rPr>
        <w:t>Änderungen,</w:t>
      </w:r>
      <w:r>
        <w:rPr>
          <w:lang w:val="de-CH"/>
        </w:rPr>
        <w:t xml:space="preserve"> die ich am Morgen gelöscht habe, doch relevant gewesen sind und ich diese gar nicht hätte verwerfen dürfen</w:t>
      </w:r>
      <w:r w:rsidR="005C113B">
        <w:rPr>
          <w:lang w:val="de-CH"/>
        </w:rPr>
        <w:t>, da diese Arbeit die ich gestern gemacht habe der richtige Ansatz gewesen ist. Somit wollte ich eigentlich nur die gelöschten Inhalte wieder Rückgängig machen, was auch recht schnell ging, jedoch kam das nächste Problem.</w:t>
      </w:r>
    </w:p>
    <w:p w14:paraId="13598005" w14:textId="77777777" w:rsidR="00050EC3" w:rsidRDefault="00050EC3" w:rsidP="00E6128E">
      <w:pPr>
        <w:pStyle w:val="Flietext"/>
        <w:rPr>
          <w:lang w:val="de-CH"/>
        </w:rPr>
      </w:pPr>
    </w:p>
    <w:p w14:paraId="330EB334" w14:textId="76D60CD3" w:rsidR="00050EC3" w:rsidRDefault="00050EC3" w:rsidP="00E6128E">
      <w:pPr>
        <w:pStyle w:val="Flietext"/>
        <w:rPr>
          <w:lang w:val="de-CH"/>
        </w:rPr>
      </w:pPr>
      <w:r>
        <w:rPr>
          <w:lang w:val="de-CH"/>
        </w:rPr>
        <w:t xml:space="preserve">Anscheinend kann auf einem Worker-Node nur eine gewisse Anzahl Pods </w:t>
      </w:r>
      <w:r w:rsidR="00D93A69">
        <w:rPr>
          <w:lang w:val="de-CH"/>
        </w:rPr>
        <w:t>laufen,</w:t>
      </w:r>
      <w:r>
        <w:rPr>
          <w:lang w:val="de-CH"/>
        </w:rPr>
        <w:t xml:space="preserve"> welche ich überschritten habe. Somit konnte ich das Add-On nicht mehr installieren, da ich nicht genügend freie Pods habe. Dies wusste ich zuerst nicht und musste mich deswegen bisschen umschauen in der Konsole. Als ich dann </w:t>
      </w:r>
      <w:r w:rsidR="00D93A69">
        <w:rPr>
          <w:lang w:val="de-CH"/>
        </w:rPr>
        <w:t>herausgefunden,</w:t>
      </w:r>
      <w:r>
        <w:rPr>
          <w:lang w:val="de-CH"/>
        </w:rPr>
        <w:t xml:space="preserve"> was das Problem ist, habe ich eine horizontale und vertikale Skalierung vorgenommen</w:t>
      </w:r>
      <w:r w:rsidR="00D93A69">
        <w:rPr>
          <w:lang w:val="de-CH"/>
        </w:rPr>
        <w:t>, da zum einen zu wenige Nodes verfügbar sind und diese schon mindestens zur Hälfte ausgelastet waren. Somit musste ich für diesen Task eine Stunde von meinem Puffer für unbekannte Aufgaben nutzen, da dies genau eine solche Aufgabe war.</w:t>
      </w:r>
    </w:p>
    <w:p w14:paraId="63779B78" w14:textId="77777777" w:rsidR="00D93A69" w:rsidRDefault="00D93A69" w:rsidP="00E6128E">
      <w:pPr>
        <w:pStyle w:val="Flietext"/>
        <w:rPr>
          <w:lang w:val="de-CH"/>
        </w:rPr>
      </w:pPr>
    </w:p>
    <w:p w14:paraId="14D361A9" w14:textId="08F3E45B" w:rsidR="00D93A69" w:rsidRDefault="00D93A69" w:rsidP="00E6128E">
      <w:pPr>
        <w:pStyle w:val="Flietext"/>
        <w:rPr>
          <w:lang w:val="de-CH"/>
        </w:rPr>
      </w:pPr>
      <w:r>
        <w:rPr>
          <w:lang w:val="de-CH"/>
        </w:rPr>
        <w:t>Später war dann noch das zweite Expertengespräch, welches jedoch Remote stattgefunden hat. Da nahm ich besonders die Information mit, dass ich meine Reflexionen noch umfangreicher gestalten muss.</w:t>
      </w:r>
    </w:p>
    <w:p w14:paraId="10B2CB26" w14:textId="77777777" w:rsidR="00D93A69" w:rsidRDefault="00D93A69" w:rsidP="00E6128E">
      <w:pPr>
        <w:pStyle w:val="Flietext"/>
        <w:rPr>
          <w:lang w:val="de-CH"/>
        </w:rPr>
      </w:pPr>
    </w:p>
    <w:p w14:paraId="3F9F91D3" w14:textId="222F8BB4" w:rsidR="00D93A69" w:rsidRDefault="00D93A69" w:rsidP="00E6128E">
      <w:pPr>
        <w:pStyle w:val="Flietext"/>
        <w:rPr>
          <w:lang w:val="de-CH"/>
        </w:rPr>
      </w:pPr>
      <w:r>
        <w:rPr>
          <w:lang w:val="de-CH"/>
        </w:rPr>
        <w:t>Jetzt bin ich hier am Arbeitsjournal schreiben.</w:t>
      </w:r>
    </w:p>
    <w:p w14:paraId="4FE0A0E4" w14:textId="77777777" w:rsidR="00D93A69" w:rsidRDefault="00D93A69" w:rsidP="00E6128E">
      <w:pPr>
        <w:pStyle w:val="Flietext"/>
        <w:rPr>
          <w:lang w:val="de-CH"/>
        </w:rPr>
      </w:pPr>
    </w:p>
    <w:p w14:paraId="7452CF31" w14:textId="77777777" w:rsidR="00E6128E" w:rsidRPr="00F92EDE" w:rsidRDefault="00E6128E" w:rsidP="00E6128E">
      <w:pPr>
        <w:pStyle w:val="Flietext"/>
        <w:rPr>
          <w:b/>
          <w:bCs/>
          <w:color w:val="E20073"/>
          <w:lang w:val="de-CH"/>
        </w:rPr>
      </w:pPr>
      <w:r w:rsidRPr="00F92EDE">
        <w:rPr>
          <w:b/>
          <w:bCs/>
          <w:color w:val="E20073"/>
          <w:lang w:val="de-CH"/>
        </w:rPr>
        <w:t>Hilfestellungen:</w:t>
      </w:r>
    </w:p>
    <w:p w14:paraId="5AF1A9CE" w14:textId="30E8D30B" w:rsidR="00E6128E" w:rsidRDefault="001977B1" w:rsidP="00E6128E">
      <w:pPr>
        <w:pStyle w:val="Flietext"/>
        <w:rPr>
          <w:lang w:val="de-CH"/>
        </w:rPr>
      </w:pPr>
      <w:r>
        <w:rPr>
          <w:lang w:val="de-CH"/>
        </w:rPr>
        <w:t xml:space="preserve">Heute hatte ich als Hilfestellung die Dokumentation von Chaos-Mesh verwendet, Link: </w:t>
      </w:r>
      <w:hyperlink r:id="rId40" w:history="1">
        <w:r w:rsidR="00CB3972" w:rsidRPr="00CB3972">
          <w:rPr>
            <w:rStyle w:val="Hyperlink"/>
            <w:lang w:val="de-CH"/>
          </w:rPr>
          <w:t>https://chaos-mesh.org/docs/production-installation-using-helm/</w:t>
        </w:r>
      </w:hyperlink>
      <w:r>
        <w:rPr>
          <w:lang w:val="de-CH"/>
        </w:rPr>
        <w:t>, da mir diese geholfen hat die Installation vorzunehmen und gleichzeitig auch das Benutzerhandbuch zu schreiben.</w:t>
      </w:r>
      <w:r>
        <w:rPr>
          <w:lang w:val="de-CH"/>
        </w:rPr>
        <w:br/>
      </w:r>
    </w:p>
    <w:p w14:paraId="040C2865" w14:textId="77777777" w:rsidR="00E6128E" w:rsidRPr="00F92EDE" w:rsidRDefault="00E6128E" w:rsidP="00E6128E">
      <w:pPr>
        <w:pStyle w:val="Flietext"/>
        <w:rPr>
          <w:b/>
          <w:bCs/>
          <w:color w:val="E20073"/>
          <w:lang w:val="de-CH"/>
        </w:rPr>
      </w:pPr>
      <w:r w:rsidRPr="00F92EDE">
        <w:rPr>
          <w:b/>
          <w:bCs/>
          <w:color w:val="E20073"/>
          <w:lang w:val="de-CH"/>
        </w:rPr>
        <w:t>Reflexion:</w:t>
      </w:r>
    </w:p>
    <w:p w14:paraId="61765506" w14:textId="77777777" w:rsidR="00E6128E" w:rsidRDefault="00E6128E" w:rsidP="00E6128E">
      <w:pPr>
        <w:pStyle w:val="Flietext"/>
        <w:rPr>
          <w:color w:val="E20073"/>
          <w:u w:val="single"/>
          <w:lang w:val="de-CH"/>
        </w:rPr>
      </w:pPr>
      <w:r w:rsidRPr="0025369E">
        <w:rPr>
          <w:color w:val="E20073"/>
          <w:u w:val="single"/>
          <w:lang w:val="de-CH"/>
        </w:rPr>
        <w:t>Das lief gut:</w:t>
      </w:r>
    </w:p>
    <w:p w14:paraId="4C7CBA3D" w14:textId="77777777" w:rsidR="0049396E" w:rsidRDefault="00CB3972" w:rsidP="00E6128E">
      <w:pPr>
        <w:pStyle w:val="Flietext"/>
        <w:rPr>
          <w:lang w:val="de-CH"/>
        </w:rPr>
      </w:pPr>
      <w:r>
        <w:rPr>
          <w:lang w:val="de-CH"/>
        </w:rPr>
        <w:t xml:space="preserve">Ich musste heute meine halbe Stunde nicht für das Deployment verwenden welche eigentlich geplant gewesen wäre, da ich bereits schon gestern alles erfolgreich bereitstellen konnte. </w:t>
      </w:r>
      <w:r w:rsidR="00303432">
        <w:rPr>
          <w:lang w:val="de-CH"/>
        </w:rPr>
        <w:t xml:space="preserve">Zudem konnte ich ein sehr gutes Dashboard </w:t>
      </w:r>
      <w:r w:rsidR="006600BE">
        <w:rPr>
          <w:lang w:val="de-CH"/>
        </w:rPr>
        <w:t>fürs Monitoring erstellen. Ich bin selbst immer noch davon fasziniert, dass ich, meiner Meinung nach</w:t>
      </w:r>
      <w:r w:rsidR="0049396E">
        <w:rPr>
          <w:lang w:val="de-CH"/>
        </w:rPr>
        <w:t>, ein sehr gutes und übersichtliches Dashboard erstellt hatte. Ich denke dies lief deswegen so gut, da ich bereits schon wusste welche Metriken ich alles benötigen werde. Diese konnte ich anhand der Experimente ausfindig machen, welche ich alle ausführen werden. Somit habe ich mir zu jedem Experiment überlegt, welche Metriken da beeinflusst werden und habe diese gleich aufs Dashboard aufgenommen.</w:t>
      </w:r>
    </w:p>
    <w:p w14:paraId="21B2E282" w14:textId="77777777" w:rsidR="0049396E" w:rsidRDefault="0049396E" w:rsidP="00E6128E">
      <w:pPr>
        <w:pStyle w:val="Flietext"/>
        <w:rPr>
          <w:lang w:val="de-CH"/>
        </w:rPr>
      </w:pPr>
    </w:p>
    <w:p w14:paraId="3949AB5B" w14:textId="41EA71F8" w:rsidR="00DA0766" w:rsidRDefault="0049396E" w:rsidP="00E6128E">
      <w:pPr>
        <w:pStyle w:val="Flietext"/>
        <w:rPr>
          <w:lang w:val="de-CH"/>
        </w:rPr>
      </w:pPr>
      <w:r>
        <w:rPr>
          <w:lang w:val="de-CH"/>
        </w:rPr>
        <w:lastRenderedPageBreak/>
        <w:t xml:space="preserve">Die Installation von Chaos Mesh lief auch sehr gut und war auch einfach. Dies lief deswegen so gut, dass die Dokumentation von Chaos Mesh sehr gut und übersichtlich gebaut wurde. Da mir selbst aufgefallen ist, wie sauber die Dokumentation aufgebaut ist, habe ich direkt ein paar Elemente in mein Benutzerhandbuch übernommen. </w:t>
      </w:r>
      <w:r w:rsidR="00CB3972">
        <w:rPr>
          <w:lang w:val="de-CH"/>
        </w:rPr>
        <w:br/>
      </w:r>
      <w:r w:rsidR="00E6128E" w:rsidRPr="0025369E">
        <w:rPr>
          <w:color w:val="E20073"/>
          <w:u w:val="single"/>
          <w:lang w:val="de-CH"/>
        </w:rPr>
        <w:br/>
        <w:t xml:space="preserve">Das lief </w:t>
      </w:r>
      <w:r w:rsidR="00E6128E">
        <w:rPr>
          <w:color w:val="E20073"/>
          <w:u w:val="single"/>
          <w:lang w:val="de-CH"/>
        </w:rPr>
        <w:t>nicht so gut</w:t>
      </w:r>
      <w:r w:rsidR="00E6128E" w:rsidRPr="0025369E">
        <w:rPr>
          <w:color w:val="E20073"/>
          <w:u w:val="single"/>
          <w:lang w:val="de-CH"/>
        </w:rPr>
        <w:t>:</w:t>
      </w:r>
      <w:r w:rsidR="00E6128E">
        <w:rPr>
          <w:color w:val="E20073"/>
          <w:u w:val="single"/>
          <w:lang w:val="de-CH"/>
        </w:rPr>
        <w:br/>
      </w:r>
      <w:r w:rsidR="005E109E">
        <w:rPr>
          <w:lang w:val="de-CH"/>
        </w:rPr>
        <w:t>Es war nicht sonderlich schlau, dass ich die Add-Ons gelöscht habe und erst recht spät gemerkt habe, dass dies einen negativen Impact hat.</w:t>
      </w:r>
      <w:r w:rsidR="00DA0766">
        <w:rPr>
          <w:lang w:val="de-CH"/>
        </w:rPr>
        <w:t xml:space="preserve"> Das lag aber daran, dass ich zuerst nicht den Zusammenhang verstanden habe und mir nicht bewusst war, dass dieses Add-On installiert sein muss, damit Container Insights funktioniert. Ich bin es mir normalerweise gewohnt, dass Services in AWS unabhängig </w:t>
      </w:r>
      <w:r w:rsidR="00591CE4">
        <w:rPr>
          <w:lang w:val="de-CH"/>
        </w:rPr>
        <w:t>voneinander</w:t>
      </w:r>
      <w:r w:rsidR="00DA0766">
        <w:rPr>
          <w:lang w:val="de-CH"/>
        </w:rPr>
        <w:t xml:space="preserve"> funktionieren, weswegen ich auch davon ausgegangen bin, dass ich das Add-On gar nicht benötigt.</w:t>
      </w:r>
      <w:r w:rsidR="001407C8">
        <w:rPr>
          <w:lang w:val="de-CH"/>
        </w:rPr>
        <w:t xml:space="preserve"> Jedoch, Glück im Unglück, </w:t>
      </w:r>
      <w:r w:rsidR="00FC2A64">
        <w:rPr>
          <w:lang w:val="de-CH"/>
        </w:rPr>
        <w:t>hat das nochmalige Installieren des Add-Ons zuerst gar nicht funktioniert, da ich meine Umgebung zu niedrig skaliert hatte. Dank dieses Vorfalls wurde mir auch gleich bewusst, dass ich eigentlich zu wenig Ressourcen habe und konnte somit dieser Sache bereits auf den Grund gehen, statt, dass mir das später im Projekt passiert.</w:t>
      </w:r>
    </w:p>
    <w:p w14:paraId="5380ACEB" w14:textId="77777777" w:rsidR="00DA0766" w:rsidRDefault="00DA0766" w:rsidP="00E6128E">
      <w:pPr>
        <w:pStyle w:val="Flietext"/>
        <w:rPr>
          <w:lang w:val="de-CH"/>
        </w:rPr>
      </w:pPr>
    </w:p>
    <w:p w14:paraId="13A8B913" w14:textId="0BB29BF8" w:rsidR="00E6128E" w:rsidRDefault="00DA0766" w:rsidP="00E6128E">
      <w:pPr>
        <w:pStyle w:val="Flietext"/>
        <w:rPr>
          <w:lang w:val="de-CH"/>
        </w:rPr>
      </w:pPr>
      <w:r>
        <w:rPr>
          <w:lang w:val="de-CH"/>
        </w:rPr>
        <w:t xml:space="preserve">Das Skalieren der Infrastruktur und besonders auch das </w:t>
      </w:r>
      <w:r w:rsidR="00591CE4">
        <w:rPr>
          <w:lang w:val="de-CH"/>
        </w:rPr>
        <w:t>Troubleshooten,</w:t>
      </w:r>
      <w:r>
        <w:rPr>
          <w:lang w:val="de-CH"/>
        </w:rPr>
        <w:t xml:space="preserve"> weshalb das Add-On jetzt nicht funktioniert, hatte mir leider eine Stunde geraubt und verschiebt mir nun eventuell den Zeitplan.</w:t>
      </w:r>
      <w:r w:rsidR="00A92E78">
        <w:rPr>
          <w:lang w:val="de-CH"/>
        </w:rPr>
        <w:t xml:space="preserve"> Das Problem hierbei war, dass ich mir gar nicht darüber bewusst war, dass ich zu wenig Ressourcen habe und besonders auch das es nur eine bestimmte Anzahl an Pods innerhalb eines Nodes geben kann. Hätte ich diese beiden Faktoren bereits im </w:t>
      </w:r>
      <w:r w:rsidR="00591CE4">
        <w:rPr>
          <w:lang w:val="de-CH"/>
        </w:rPr>
        <w:t>Voraus</w:t>
      </w:r>
      <w:r w:rsidR="00A92E78">
        <w:rPr>
          <w:lang w:val="de-CH"/>
        </w:rPr>
        <w:t xml:space="preserve"> gewusst, dann hätte diese Blockade von einer Stunde nie stattgefunden.</w:t>
      </w:r>
      <w:r w:rsidR="00E6128E">
        <w:rPr>
          <w:lang w:val="de-CH"/>
        </w:rPr>
        <w:br/>
      </w:r>
      <w:r w:rsidR="00E6128E">
        <w:rPr>
          <w:lang w:val="de-CH"/>
        </w:rPr>
        <w:br/>
      </w:r>
      <w:r w:rsidR="00E6128E">
        <w:rPr>
          <w:color w:val="E20073"/>
          <w:u w:val="single"/>
          <w:lang w:val="de-CH"/>
        </w:rPr>
        <w:t>Meine heutigen Erkenntnisse:</w:t>
      </w:r>
      <w:r w:rsidR="00E6128E">
        <w:rPr>
          <w:color w:val="E20073"/>
          <w:u w:val="single"/>
          <w:lang w:val="de-CH"/>
        </w:rPr>
        <w:br/>
      </w:r>
      <w:r w:rsidR="00591CE4">
        <w:rPr>
          <w:lang w:val="de-CH"/>
        </w:rPr>
        <w:t xml:space="preserve">Ich habe zum einen nun gelernt, dass ein Worker-Node in AWS eine begrenzte Anzahl Pods hat, was mir in zukünftigen Projekten eine wertvolle Information ist, falls ich weiterhin mit EKS arbeiten sollte. Dies war für mich heute die wichtigste </w:t>
      </w:r>
      <w:r w:rsidR="00FC2A64">
        <w:rPr>
          <w:lang w:val="de-CH"/>
        </w:rPr>
        <w:t>Erkenntnis</w:t>
      </w:r>
      <w:r w:rsidR="00591CE4">
        <w:rPr>
          <w:lang w:val="de-CH"/>
        </w:rPr>
        <w:t>.</w:t>
      </w:r>
    </w:p>
    <w:p w14:paraId="7F5742E3" w14:textId="77777777" w:rsidR="00591CE4" w:rsidRDefault="00591CE4" w:rsidP="00E6128E">
      <w:pPr>
        <w:pStyle w:val="Flietext"/>
        <w:rPr>
          <w:lang w:val="de-CH"/>
        </w:rPr>
      </w:pPr>
    </w:p>
    <w:p w14:paraId="1B6E9387" w14:textId="246436A5" w:rsidR="00591CE4" w:rsidRDefault="00591CE4" w:rsidP="00E6128E">
      <w:pPr>
        <w:pStyle w:val="Flietext"/>
        <w:rPr>
          <w:lang w:val="de-CH"/>
        </w:rPr>
      </w:pPr>
      <w:r>
        <w:rPr>
          <w:lang w:val="de-CH"/>
        </w:rPr>
        <w:t>Beim Expertengespräch habe ich zudem mit Herr Krämer kurz darüber diskutieret, weswegen meine Kopf- und Fusszeile fehlt und die allgemeine Formatierung meines Dokumentes. Da habe ich erklärt, dass ich dies immer so mache, da Word gerne mal Streiche spielt und man nur Probleme hat und viel Zeit kostet, wenn man im Voraus die ganze Formatierung schon macht. Deswegen mache ich dies zuletzt, damit ich mir sicher sein kann, dass ich garantiert ein sauberes Dokument habe. Als ich dies so erklärte, dann wurde mir auch direkt klar, dass dies im Prinzip bereits schon eine Reflexion ist. Ich war mir dieses Vorgehen zuvor gar nicht wirklich bewusst, da ich dies schon länger so mache und mir nie Gedanken darum gemacht habe. Hauptsache es sah schlussendlich gut aus.</w:t>
      </w:r>
    </w:p>
    <w:p w14:paraId="1200E280" w14:textId="77777777" w:rsidR="00FC2A64" w:rsidRDefault="00FC2A64" w:rsidP="00E6128E">
      <w:pPr>
        <w:pStyle w:val="Flietext"/>
        <w:rPr>
          <w:lang w:val="de-CH"/>
        </w:rPr>
      </w:pPr>
    </w:p>
    <w:p w14:paraId="1B283B6E" w14:textId="1D2A5864" w:rsidR="00FC2A64" w:rsidRDefault="00FC2A64" w:rsidP="00E6128E">
      <w:pPr>
        <w:pStyle w:val="Flietext"/>
        <w:rPr>
          <w:lang w:val="de-CH"/>
        </w:rPr>
      </w:pPr>
      <w:r>
        <w:rPr>
          <w:lang w:val="de-CH"/>
        </w:rPr>
        <w:t>Ebenso wurde mir heute auch klar, dass ich meine eigenen Handlungen zu wenig hinterfrage und mir das Reflektieren somit erschwert. Dies liegt einfach daran, dass ich meist meinen Handlungen sehr vertraue und ich dies dann auch nicht hinterfragen muss, wieso ich das gemacht habe, oder ob das jetzt gut oder schlecht war.</w:t>
      </w:r>
      <w:r w:rsidR="00EB6220">
        <w:rPr>
          <w:lang w:val="de-CH"/>
        </w:rPr>
        <w:t xml:space="preserve"> Dies hatte bisher auch nie wirklich negative Folgen, weswegen ich mir das Hinterfragen schlicht und einfach nicht gewohnt bin.</w:t>
      </w:r>
    </w:p>
    <w:p w14:paraId="4AD0C4F9" w14:textId="77777777" w:rsidR="00E6128E" w:rsidRDefault="00E6128E" w:rsidP="00E6128E">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462171B4" w14:textId="245DA4A1" w:rsidR="00E6128E" w:rsidRDefault="0055382B" w:rsidP="00E6128E">
      <w:pPr>
        <w:pStyle w:val="Flietext"/>
        <w:rPr>
          <w:color w:val="E20073"/>
          <w:u w:val="single"/>
          <w:lang w:val="de-CH"/>
        </w:rPr>
      </w:pPr>
      <w:r>
        <w:rPr>
          <w:lang w:val="de-CH"/>
        </w:rPr>
        <w:t>Es lief heute technisch nicht alles so wie gehofft, jedoch bin ich froh darüber, dass ich genau deswegen mir diesen Puffer eingebaut habe.</w:t>
      </w:r>
      <w:r w:rsidR="006B0617">
        <w:rPr>
          <w:lang w:val="de-CH"/>
        </w:rPr>
        <w:t xml:space="preserve"> Und ich denke auch nicht, dass mich das nun in den </w:t>
      </w:r>
      <w:r w:rsidR="006B0617">
        <w:rPr>
          <w:lang w:val="de-CH"/>
        </w:rPr>
        <w:lastRenderedPageBreak/>
        <w:t>Stress bringt, da sich nur alle Aktionen etwas verschieben, jedoch ich nun nicht zu wenig Zeit habe.</w:t>
      </w:r>
      <w:r w:rsidR="00BC3482">
        <w:rPr>
          <w:lang w:val="de-CH"/>
        </w:rPr>
        <w:t xml:space="preserve"> Obwohl technisch nicht alles ganz so gut lief, habe ich mir ein paar Informationen in den Kopf gebrannt, was das Reflektieren angeht. Und ich denke, dass ich mit diesen Informationen und Eindrücken in den letzten paar Tagen bestimmt eine viel bessere Reflexion zusammenschreiben kann und mich öfters hinterfrage.</w:t>
      </w:r>
    </w:p>
    <w:p w14:paraId="0C13D9CA" w14:textId="77777777" w:rsidR="00E6128E" w:rsidRPr="0025369E" w:rsidRDefault="00E6128E" w:rsidP="00E6128E">
      <w:pPr>
        <w:pStyle w:val="Flietext"/>
        <w:rPr>
          <w:u w:val="single"/>
          <w:lang w:val="de-CH"/>
        </w:rPr>
      </w:pPr>
    </w:p>
    <w:p w14:paraId="7096D43A" w14:textId="2281C9BC" w:rsidR="00E6128E" w:rsidRPr="0025369E" w:rsidRDefault="00E6128E" w:rsidP="00E6128E">
      <w:pPr>
        <w:pStyle w:val="Flietext"/>
        <w:rPr>
          <w:u w:val="single"/>
          <w:lang w:val="de-CH"/>
        </w:rPr>
      </w:pPr>
      <w:r w:rsidRPr="00F92EDE">
        <w:rPr>
          <w:b/>
          <w:bCs/>
          <w:color w:val="E20073"/>
          <w:lang w:val="de-CH"/>
        </w:rPr>
        <w:t>Nächste Schritte:</w:t>
      </w:r>
      <w:r w:rsidRPr="00F92EDE">
        <w:rPr>
          <w:b/>
          <w:bCs/>
          <w:color w:val="E20073"/>
          <w:lang w:val="de-CH"/>
        </w:rPr>
        <w:br/>
      </w:r>
      <w:r w:rsidR="00BA3D62">
        <w:rPr>
          <w:lang w:val="de-CH"/>
        </w:rPr>
        <w:t>Morgen muss ich unbedingt nochmals etwas Gas geben, damit ich den Zeitplan nicht allzu gross verschiebe. Deswegen werde ich Morgen als erstes direkt das Benutzerhandbuch abschliessen und danach mich mal mit Chaos-Mesh einarbeiten.</w:t>
      </w:r>
    </w:p>
    <w:p w14:paraId="64AF7298" w14:textId="77777777" w:rsidR="00E6128E" w:rsidRPr="0025369E" w:rsidRDefault="00E6128E" w:rsidP="00090253">
      <w:pPr>
        <w:pStyle w:val="Flietext"/>
        <w:rPr>
          <w:u w:val="single"/>
          <w:lang w:val="de-CH"/>
        </w:rPr>
      </w:pPr>
    </w:p>
    <w:p w14:paraId="027519F5" w14:textId="48A5F461" w:rsidR="00E71967" w:rsidRDefault="00E71967" w:rsidP="006821FD">
      <w:pPr>
        <w:pStyle w:val="berschrift1"/>
        <w:pageBreakBefore/>
        <w:numPr>
          <w:ilvl w:val="0"/>
          <w:numId w:val="0"/>
        </w:numPr>
        <w:rPr>
          <w:lang w:val="de-CH"/>
        </w:rPr>
      </w:pPr>
      <w:bookmarkStart w:id="57" w:name="_Toc165378873"/>
      <w:r w:rsidRPr="00E71967">
        <w:rPr>
          <w:lang w:val="de-CH"/>
        </w:rPr>
        <w:lastRenderedPageBreak/>
        <w:t>Teil 2: Individueller Praktischer Teil</w:t>
      </w:r>
      <w:bookmarkEnd w:id="57"/>
    </w:p>
    <w:p w14:paraId="2BEDED5F" w14:textId="3875EA9C" w:rsidR="00F023F1" w:rsidRDefault="00F023F1" w:rsidP="00F023F1">
      <w:pPr>
        <w:pStyle w:val="berschrift1"/>
        <w:rPr>
          <w:lang w:val="de-CH"/>
        </w:rPr>
      </w:pPr>
      <w:bookmarkStart w:id="58" w:name="_Toc165378874"/>
      <w:r>
        <w:rPr>
          <w:lang w:val="de-CH"/>
        </w:rPr>
        <w:t>Einleitung</w:t>
      </w:r>
      <w:bookmarkEnd w:id="58"/>
    </w:p>
    <w:p w14:paraId="15544170" w14:textId="07496048" w:rsidR="003268D0" w:rsidRDefault="00F023F1" w:rsidP="00F023F1">
      <w:pPr>
        <w:pStyle w:val="berschrift2"/>
        <w:rPr>
          <w:lang w:val="de-CH"/>
        </w:rPr>
      </w:pPr>
      <w:bookmarkStart w:id="59" w:name="_Toc165378875"/>
      <w:r>
        <w:rPr>
          <w:lang w:val="de-CH"/>
        </w:rPr>
        <w:t>T-Systems Schweiz AG</w:t>
      </w:r>
      <w:bookmarkEnd w:id="59"/>
    </w:p>
    <w:p w14:paraId="71A13993" w14:textId="72B6CF2C" w:rsidR="00F023F1" w:rsidRDefault="00F023F1" w:rsidP="00F023F1">
      <w:pPr>
        <w:rPr>
          <w:lang w:val="de-CH"/>
        </w:rPr>
      </w:pPr>
      <w:r>
        <w:rPr>
          <w:lang w:val="de-CH"/>
        </w:rPr>
        <w:t>Die T-Systems International ist ein internationales Tochterunternehmen des Unternehmens Deutschen Telekom. Einen Standort hat die T-Systems International ebenfalls in der Schweiz, unter dem Namen T-Systems Schweiz AG. Die T-Systems Schweiz AG hat sich dabei besonders auf verschiedene Informatikdienstleistungen</w:t>
      </w:r>
      <w:r w:rsidR="00B61067">
        <w:rPr>
          <w:lang w:val="de-CH"/>
        </w:rPr>
        <w:t>,</w:t>
      </w:r>
      <w:r>
        <w:rPr>
          <w:lang w:val="de-CH"/>
        </w:rPr>
        <w:t xml:space="preserve"> für Grosskunden</w:t>
      </w:r>
      <w:r w:rsidR="00B61067">
        <w:rPr>
          <w:lang w:val="de-CH"/>
        </w:rPr>
        <w:t>,</w:t>
      </w:r>
      <w:r>
        <w:rPr>
          <w:lang w:val="de-CH"/>
        </w:rPr>
        <w:t xml:space="preserve"> in diversen Branchengebieten spezialisiert.</w:t>
      </w:r>
    </w:p>
    <w:p w14:paraId="73813C9F" w14:textId="4B9CC234" w:rsidR="00F023F1" w:rsidRDefault="00F023F1" w:rsidP="00F023F1">
      <w:pPr>
        <w:rPr>
          <w:lang w:val="de-CH"/>
        </w:rPr>
      </w:pPr>
      <w:r w:rsidRPr="00F023F1">
        <w:rPr>
          <w:highlight w:val="yellow"/>
          <w:lang w:val="de-CH"/>
        </w:rPr>
        <w:t>COMMENT: Bild vom Standort machen und einfügen</w:t>
      </w:r>
    </w:p>
    <w:p w14:paraId="597F9B68" w14:textId="77777777" w:rsidR="00F023F1" w:rsidRDefault="00F023F1" w:rsidP="00F023F1">
      <w:pPr>
        <w:rPr>
          <w:lang w:val="de-CH"/>
        </w:rPr>
      </w:pPr>
    </w:p>
    <w:p w14:paraId="4D8140B3" w14:textId="5D33FBFD" w:rsidR="00F023F1" w:rsidRDefault="00F023F1" w:rsidP="00F023F1">
      <w:pPr>
        <w:rPr>
          <w:lang w:val="de-CH"/>
        </w:rPr>
      </w:pPr>
      <w:r>
        <w:rPr>
          <w:lang w:val="de-CH"/>
        </w:rPr>
        <w:t xml:space="preserve">Jährlich werden von der T-Systems, in der Schweiz, mehrere Lehrlinge und Praktikanten, </w:t>
      </w:r>
      <w:r w:rsidR="00325B66">
        <w:rPr>
          <w:lang w:val="de-CH"/>
        </w:rPr>
        <w:t>im</w:t>
      </w:r>
      <w:r>
        <w:rPr>
          <w:lang w:val="de-CH"/>
        </w:rPr>
        <w:t xml:space="preserve"> </w:t>
      </w:r>
      <w:r w:rsidR="00325B66">
        <w:rPr>
          <w:lang w:val="de-CH"/>
        </w:rPr>
        <w:t>Bereich der</w:t>
      </w:r>
      <w:r>
        <w:rPr>
          <w:lang w:val="de-CH"/>
        </w:rPr>
        <w:t xml:space="preserve"> </w:t>
      </w:r>
      <w:r w:rsidR="00EC17C7">
        <w:rPr>
          <w:lang w:val="de-CH"/>
        </w:rPr>
        <w:t>Informatik</w:t>
      </w:r>
      <w:r w:rsidR="00325B66">
        <w:rPr>
          <w:lang w:val="de-CH"/>
        </w:rPr>
        <w:t xml:space="preserve">, sowie auch im kaufmännischen Bereich, ausgebildet. Das </w:t>
      </w:r>
      <w:r w:rsidR="00EC17C7">
        <w:rPr>
          <w:lang w:val="de-CH"/>
        </w:rPr>
        <w:t>Besondere</w:t>
      </w:r>
      <w:r w:rsidR="00325B66">
        <w:rPr>
          <w:lang w:val="de-CH"/>
        </w:rPr>
        <w:t xml:space="preserve"> dabei an der Informatiklehre ist, dass die Lehrlinge im Basislehrjahr nicht in einem externen Betrieb ausgebildet werden, sondern intern in dem sogenannten «Berufsbildungsinstitut». </w:t>
      </w:r>
      <w:r w:rsidR="00EC17C7">
        <w:rPr>
          <w:lang w:val="de-CH"/>
        </w:rPr>
        <w:t>In diesem Basislehrjahr</w:t>
      </w:r>
      <w:r w:rsidR="00325B66">
        <w:rPr>
          <w:lang w:val="de-CH"/>
        </w:rPr>
        <w:t xml:space="preserve"> lernen die Lehrlinge bereits schon früh den Umgang mit Kunden und die Verantwortung in der internen IT kennen.</w:t>
      </w:r>
    </w:p>
    <w:p w14:paraId="219E9AB6" w14:textId="77777777" w:rsidR="00325B66" w:rsidRDefault="00325B66" w:rsidP="00F023F1">
      <w:pPr>
        <w:rPr>
          <w:lang w:val="de-CH"/>
        </w:rPr>
      </w:pPr>
    </w:p>
    <w:p w14:paraId="4DD4957D" w14:textId="2A007582" w:rsidR="00325B66" w:rsidRDefault="00325B66" w:rsidP="00F023F1">
      <w:pPr>
        <w:rPr>
          <w:lang w:val="de-CH"/>
        </w:rPr>
      </w:pPr>
      <w:r>
        <w:rPr>
          <w:lang w:val="de-CH"/>
        </w:rPr>
        <w:t xml:space="preserve">Dies umfasst besonders </w:t>
      </w:r>
      <w:r w:rsidR="00EC17C7">
        <w:rPr>
          <w:lang w:val="de-CH"/>
        </w:rPr>
        <w:t>das selbstständige Erarbeiten</w:t>
      </w:r>
      <w:r>
        <w:rPr>
          <w:lang w:val="de-CH"/>
        </w:rPr>
        <w:t xml:space="preserve"> von Aufträgen und die Kundenkommunikation </w:t>
      </w:r>
      <w:r w:rsidR="00B3590C">
        <w:rPr>
          <w:lang w:val="de-CH"/>
        </w:rPr>
        <w:t>mit dem internen Mitarbeiter</w:t>
      </w:r>
      <w:r>
        <w:rPr>
          <w:lang w:val="de-CH"/>
        </w:rPr>
        <w:t>, welche auf die interne IT angewiesen sind.</w:t>
      </w:r>
    </w:p>
    <w:p w14:paraId="30984A19" w14:textId="77777777" w:rsidR="00325B66" w:rsidRDefault="00325B66" w:rsidP="00F023F1">
      <w:pPr>
        <w:rPr>
          <w:lang w:val="de-CH"/>
        </w:rPr>
      </w:pPr>
    </w:p>
    <w:p w14:paraId="285BBB22" w14:textId="0D7477F7" w:rsidR="00325B66" w:rsidRDefault="00325B66" w:rsidP="00F023F1">
      <w:pPr>
        <w:rPr>
          <w:lang w:val="de-CH"/>
        </w:rPr>
      </w:pPr>
      <w:r>
        <w:rPr>
          <w:lang w:val="de-CH"/>
        </w:rPr>
        <w:t>Sobald dieses Basislehrjahr abgeschlossen wurde, wird der Lehrling in eine fachspezifische Abteilung eingeteilt, in welchem er die nötigen Fachkenntnisse erlernt und anwenden kann.</w:t>
      </w:r>
    </w:p>
    <w:p w14:paraId="08AE0592" w14:textId="17947688" w:rsidR="00325B66" w:rsidRDefault="00325B66" w:rsidP="00325B66">
      <w:pPr>
        <w:pStyle w:val="berschrift2"/>
        <w:rPr>
          <w:lang w:val="de-CH"/>
        </w:rPr>
      </w:pPr>
      <w:bookmarkStart w:id="60" w:name="_Toc165378876"/>
      <w:r>
        <w:rPr>
          <w:lang w:val="de-CH"/>
        </w:rPr>
        <w:t>Core SERVICES</w:t>
      </w:r>
      <w:bookmarkEnd w:id="60"/>
    </w:p>
    <w:p w14:paraId="02EF247B" w14:textId="14CC60F6" w:rsidR="00195DB8" w:rsidRDefault="00325B66" w:rsidP="00325B66">
      <w:pPr>
        <w:rPr>
          <w:lang w:val="de-CH"/>
        </w:rPr>
      </w:pPr>
      <w:r>
        <w:rPr>
          <w:lang w:val="de-CH"/>
        </w:rPr>
        <w:t xml:space="preserve">Mittlerweile hat sich die T-Systems aber auf FlexOrg </w:t>
      </w:r>
      <w:r w:rsidR="00EC17C7">
        <w:rPr>
          <w:lang w:val="de-CH"/>
        </w:rPr>
        <w:t>umstrukturiert</w:t>
      </w:r>
      <w:r>
        <w:rPr>
          <w:lang w:val="de-CH"/>
        </w:rPr>
        <w:t xml:space="preserve">. Dies bedeutet, dass es nur noch aus organisatorischen Gründen diverse Abteilungen gibt, jedoch innerhalb dieser Abteilungen keine festen Teams mehr gibt. </w:t>
      </w:r>
    </w:p>
    <w:p w14:paraId="4D6C218F" w14:textId="77777777" w:rsidR="00195DB8" w:rsidRDefault="00195DB8" w:rsidP="00325B66">
      <w:pPr>
        <w:rPr>
          <w:lang w:val="de-CH"/>
        </w:rPr>
      </w:pPr>
    </w:p>
    <w:p w14:paraId="391003A4" w14:textId="2B57412D" w:rsidR="00195DB8" w:rsidRDefault="00325B66" w:rsidP="00325B66">
      <w:pPr>
        <w:rPr>
          <w:lang w:val="de-CH"/>
        </w:rPr>
      </w:pPr>
      <w:r>
        <w:rPr>
          <w:lang w:val="de-CH"/>
        </w:rPr>
        <w:t>Aktuell befinde ich mich in der organisatorischen Abteilung «Core SERVICES», in welchem ich für das «Team TAU» arbeite. Im Team TAU arbeiten wir für einen Grosskunden, an einer Multi-Cloud Applikation</w:t>
      </w:r>
      <w:r w:rsidR="00195DB8">
        <w:rPr>
          <w:lang w:val="de-CH"/>
        </w:rPr>
        <w:t>, für welches ich hauptsächlich an einem AngularJS Frontend arbeite.</w:t>
      </w:r>
    </w:p>
    <w:p w14:paraId="4940D881" w14:textId="77777777" w:rsidR="00195DB8" w:rsidRDefault="00195DB8" w:rsidP="00325B66">
      <w:pPr>
        <w:rPr>
          <w:lang w:val="de-CH"/>
        </w:rPr>
      </w:pPr>
    </w:p>
    <w:p w14:paraId="1F7B2F69" w14:textId="6965C890" w:rsidR="00195DB8" w:rsidRDefault="00195DB8" w:rsidP="00325B66">
      <w:pPr>
        <w:rPr>
          <w:lang w:val="de-CH"/>
        </w:rPr>
      </w:pPr>
      <w:r>
        <w:rPr>
          <w:lang w:val="de-CH"/>
        </w:rPr>
        <w:t>Diese Multi-Cloud-Applikation ermöglicht es</w:t>
      </w:r>
      <w:r w:rsidR="004F657E">
        <w:rPr>
          <w:lang w:val="de-CH"/>
        </w:rPr>
        <w:t>, zentral</w:t>
      </w:r>
      <w:r>
        <w:rPr>
          <w:lang w:val="de-CH"/>
        </w:rPr>
        <w:t xml:space="preserve"> VMs auf verschiedenen Cloudplattformen zu erstellen und diese anschliessend </w:t>
      </w:r>
      <w:r w:rsidR="004F657E">
        <w:rPr>
          <w:lang w:val="de-CH"/>
        </w:rPr>
        <w:t xml:space="preserve">ebenso </w:t>
      </w:r>
      <w:r>
        <w:rPr>
          <w:lang w:val="de-CH"/>
        </w:rPr>
        <w:t>zentral zu verwalten.</w:t>
      </w:r>
    </w:p>
    <w:p w14:paraId="689FD0F2" w14:textId="32DA4063" w:rsidR="00195DB8" w:rsidRDefault="00195DB8" w:rsidP="00195DB8">
      <w:pPr>
        <w:pStyle w:val="berschrift2"/>
        <w:rPr>
          <w:lang w:val="de-CH"/>
        </w:rPr>
      </w:pPr>
      <w:bookmarkStart w:id="61" w:name="_Toc165378877"/>
      <w:r>
        <w:rPr>
          <w:lang w:val="de-CH"/>
        </w:rPr>
        <w:t>Begründung für die IPA-Themen Wahl</w:t>
      </w:r>
      <w:bookmarkEnd w:id="61"/>
    </w:p>
    <w:p w14:paraId="0A5A422B" w14:textId="00CC339B" w:rsidR="00195DB8" w:rsidRDefault="00195DB8" w:rsidP="00195DB8">
      <w:pPr>
        <w:rPr>
          <w:lang w:val="de-CH"/>
        </w:rPr>
      </w:pPr>
      <w:r>
        <w:rPr>
          <w:lang w:val="de-CH"/>
        </w:rPr>
        <w:lastRenderedPageBreak/>
        <w:t>Aktuell sind wir dabei unsere eigene Cloudinfrastruktur aufzubauen, welche den Namen «Swiss Open Telekom Cloud», kurz «SOTC», trägt. Durch den Aufbau unserer Cloud und ebenso gleichzeitig die Migration von alter Infrastruktur auf unsere eigene Cloud, gab es in letzter Zeit viele Systemausfälle, welche zu erheblichen Unterbrechungen führten. Schlicht und einfach</w:t>
      </w:r>
      <w:r w:rsidR="004F657E">
        <w:rPr>
          <w:lang w:val="de-CH"/>
        </w:rPr>
        <w:t>,</w:t>
      </w:r>
      <w:r>
        <w:rPr>
          <w:lang w:val="de-CH"/>
        </w:rPr>
        <w:t xml:space="preserve"> befindet sich unsere Cloud noch nicht in einem stabilen Zustand, und es werden stets wieder Änderungen vorgenommen. </w:t>
      </w:r>
    </w:p>
    <w:p w14:paraId="4B2EC757" w14:textId="77777777" w:rsidR="00195DB8" w:rsidRDefault="00195DB8" w:rsidP="00195DB8">
      <w:pPr>
        <w:rPr>
          <w:lang w:val="de-CH"/>
        </w:rPr>
      </w:pPr>
    </w:p>
    <w:p w14:paraId="5DD94EA1" w14:textId="43A9264A" w:rsidR="00195DB8" w:rsidRDefault="00195DB8" w:rsidP="00195DB8">
      <w:pPr>
        <w:rPr>
          <w:lang w:val="de-CH"/>
        </w:rPr>
      </w:pPr>
      <w:r>
        <w:rPr>
          <w:lang w:val="de-CH"/>
        </w:rPr>
        <w:t>Damit wir solche Ausfälle vorbeugen können und unseren Systemen mehr Resilienz bieten können, möchten wir das Tool «Chaos-Mesh» in Betrieb nehmen, damit wir besonders unsere Microservices auf Worst-Case Szenarien härten können.</w:t>
      </w:r>
    </w:p>
    <w:p w14:paraId="52FF728E" w14:textId="77777777" w:rsidR="00195DB8" w:rsidRDefault="00195DB8" w:rsidP="00195DB8">
      <w:pPr>
        <w:rPr>
          <w:lang w:val="de-CH"/>
        </w:rPr>
      </w:pPr>
    </w:p>
    <w:p w14:paraId="561B322B" w14:textId="0BEFE4CA" w:rsidR="00195DB8" w:rsidRDefault="00195DB8" w:rsidP="00195DB8">
      <w:pPr>
        <w:rPr>
          <w:lang w:val="de-CH"/>
        </w:rPr>
      </w:pPr>
      <w:r>
        <w:rPr>
          <w:lang w:val="de-CH"/>
        </w:rPr>
        <w:t xml:space="preserve">Bevor wir jedoch diese Applikation in Betrieb nehmen können, wurde für diese IPA genau dieses Tool vorgegeben, damit dieses während der IPA auf ihre Funktionalität und Integrität getestet werden kann. So soll nicht nur einfaches </w:t>
      </w:r>
      <w:r w:rsidR="004F657E">
        <w:rPr>
          <w:lang w:val="de-CH"/>
        </w:rPr>
        <w:t>Chaos-Engineering möglich sein, sondern das Anwenden und Testen solcher Chaos-Experimente, soll auch gleich automatisiert erfolgen.</w:t>
      </w:r>
    </w:p>
    <w:p w14:paraId="716A640A" w14:textId="77777777" w:rsidR="004F657E" w:rsidRDefault="004F657E" w:rsidP="00195DB8">
      <w:pPr>
        <w:rPr>
          <w:lang w:val="de-CH"/>
        </w:rPr>
      </w:pPr>
    </w:p>
    <w:p w14:paraId="48ECDE68" w14:textId="590C18C3" w:rsidR="004F657E" w:rsidRDefault="004F657E" w:rsidP="00195DB8">
      <w:pPr>
        <w:rPr>
          <w:lang w:val="de-CH"/>
        </w:rPr>
      </w:pPr>
      <w:r>
        <w:rPr>
          <w:lang w:val="de-CH"/>
        </w:rPr>
        <w:t>Nach Abschluss dieser IPA sollen Erkenntnisse an das eigene Team weitergegeben werden, damit diese anschliessend anhand meiner Abschlussarbeit sich entscheiden können, ob man das Tool in den Betrieb aufnehmen möchte.</w:t>
      </w:r>
    </w:p>
    <w:p w14:paraId="627BA829" w14:textId="77777777" w:rsidR="004F657E" w:rsidRDefault="004F657E" w:rsidP="00195DB8">
      <w:pPr>
        <w:rPr>
          <w:lang w:val="de-CH"/>
        </w:rPr>
      </w:pPr>
    </w:p>
    <w:p w14:paraId="3BC7CA9A" w14:textId="0367A0DB" w:rsidR="004F657E" w:rsidRDefault="004F657E" w:rsidP="00195DB8">
      <w:pPr>
        <w:rPr>
          <w:lang w:val="de-CH"/>
        </w:rPr>
      </w:pPr>
      <w:r>
        <w:rPr>
          <w:lang w:val="de-CH"/>
        </w:rPr>
        <w:t>So können wir für künftige Anwendungen, welche wir auf unserer eigenen Cloud bereitstellen, diverse automatische Tests vornehmen, um zu prüfen, ob das System resilient genug ist oder ob weitere Anpassungen vorgenommen werden müssen.</w:t>
      </w:r>
    </w:p>
    <w:p w14:paraId="455FB320" w14:textId="47B5B441" w:rsidR="004F657E" w:rsidRDefault="004F657E" w:rsidP="004F657E">
      <w:pPr>
        <w:spacing w:line="250" w:lineRule="auto"/>
        <w:rPr>
          <w:lang w:val="de-CH"/>
        </w:rPr>
      </w:pPr>
      <w:r>
        <w:rPr>
          <w:lang w:val="de-CH"/>
        </w:rPr>
        <w:br w:type="page"/>
      </w:r>
    </w:p>
    <w:p w14:paraId="2010A92F" w14:textId="7F5E2350" w:rsidR="004F657E" w:rsidRDefault="004F657E" w:rsidP="004F657E">
      <w:pPr>
        <w:pStyle w:val="berschrift1"/>
        <w:rPr>
          <w:lang w:val="de-CH"/>
        </w:rPr>
      </w:pPr>
      <w:bookmarkStart w:id="62" w:name="_Toc165378878"/>
      <w:r>
        <w:rPr>
          <w:lang w:val="de-CH"/>
        </w:rPr>
        <w:lastRenderedPageBreak/>
        <w:t>Initialisierung</w:t>
      </w:r>
      <w:bookmarkEnd w:id="62"/>
    </w:p>
    <w:p w14:paraId="389D57BD" w14:textId="6650C317" w:rsidR="007E14C0" w:rsidRDefault="007E14C0" w:rsidP="007E14C0">
      <w:r>
        <w:t>Mit</w:t>
      </w:r>
      <w:r w:rsidRPr="007E14C0">
        <w:t xml:space="preserve"> der Init</w:t>
      </w:r>
      <w:r>
        <w:t xml:space="preserve">alisierungsphase beginnt auch der Start des Projektes, </w:t>
      </w:r>
      <w:r w:rsidR="00FF2844">
        <w:t>welche</w:t>
      </w:r>
      <w:r>
        <w:t xml:space="preserve"> eine Ausgangslage für das Projekt definiert</w:t>
      </w:r>
      <w:r w:rsidR="00FF2844">
        <w:t>,</w:t>
      </w:r>
      <w:r>
        <w:t xml:space="preserve"> und sicherstellt, dass die erstellten Projektziele und Anforderungen eingehalten werden. Am Ende dieser Phase wird geprüft, ob eine Freigebung des Projektes als sinnvoll erscheint.</w:t>
      </w:r>
      <w:r w:rsidR="00035484">
        <w:br/>
      </w:r>
    </w:p>
    <w:p w14:paraId="3E82430D" w14:textId="77777777" w:rsidR="00035484" w:rsidRDefault="00035484" w:rsidP="00035484">
      <w:pPr>
        <w:keepNext/>
      </w:pPr>
      <w:r w:rsidRPr="00035484">
        <w:rPr>
          <w:noProof/>
        </w:rPr>
        <w:drawing>
          <wp:inline distT="0" distB="0" distL="0" distR="0" wp14:anchorId="53D2B542" wp14:editId="454C75A5">
            <wp:extent cx="5972810" cy="538480"/>
            <wp:effectExtent l="0" t="0" r="0" b="0"/>
            <wp:docPr id="21063055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5506" name=""/>
                    <pic:cNvPicPr/>
                  </pic:nvPicPr>
                  <pic:blipFill>
                    <a:blip r:embed="rId41"/>
                    <a:stretch>
                      <a:fillRect/>
                    </a:stretch>
                  </pic:blipFill>
                  <pic:spPr>
                    <a:xfrm>
                      <a:off x="0" y="0"/>
                      <a:ext cx="5972810" cy="538480"/>
                    </a:xfrm>
                    <a:prstGeom prst="rect">
                      <a:avLst/>
                    </a:prstGeom>
                  </pic:spPr>
                </pic:pic>
              </a:graphicData>
            </a:graphic>
          </wp:inline>
        </w:drawing>
      </w:r>
    </w:p>
    <w:p w14:paraId="07EE9D75" w14:textId="225E628B" w:rsidR="00035484" w:rsidRDefault="00035484" w:rsidP="00035484">
      <w:pPr>
        <w:pStyle w:val="Beschriftung"/>
        <w:rPr>
          <w:sz w:val="18"/>
          <w:szCs w:val="18"/>
        </w:rPr>
      </w:pPr>
      <w:r w:rsidRPr="00035484">
        <w:rPr>
          <w:sz w:val="18"/>
          <w:szCs w:val="18"/>
        </w:rPr>
        <w:t xml:space="preserve">Abbildung </w:t>
      </w:r>
      <w:r w:rsidRPr="00035484">
        <w:rPr>
          <w:sz w:val="18"/>
          <w:szCs w:val="18"/>
        </w:rPr>
        <w:fldChar w:fldCharType="begin"/>
      </w:r>
      <w:r w:rsidRPr="00035484">
        <w:rPr>
          <w:sz w:val="18"/>
          <w:szCs w:val="18"/>
        </w:rPr>
        <w:instrText xml:space="preserve"> SEQ Abbildung \* ARABIC </w:instrText>
      </w:r>
      <w:r w:rsidRPr="00035484">
        <w:rPr>
          <w:sz w:val="18"/>
          <w:szCs w:val="18"/>
        </w:rPr>
        <w:fldChar w:fldCharType="separate"/>
      </w:r>
      <w:r w:rsidR="00741600">
        <w:rPr>
          <w:noProof/>
          <w:sz w:val="18"/>
          <w:szCs w:val="18"/>
        </w:rPr>
        <w:t>10</w:t>
      </w:r>
      <w:r w:rsidRPr="00035484">
        <w:rPr>
          <w:sz w:val="18"/>
          <w:szCs w:val="18"/>
        </w:rPr>
        <w:fldChar w:fldCharType="end"/>
      </w:r>
      <w:r w:rsidRPr="00035484">
        <w:rPr>
          <w:sz w:val="18"/>
          <w:szCs w:val="18"/>
        </w:rPr>
        <w:t>: Initialisierungsphase</w:t>
      </w:r>
    </w:p>
    <w:p w14:paraId="0639096D" w14:textId="4FC5798F" w:rsidR="00035484" w:rsidRDefault="00035484" w:rsidP="00035484">
      <w:pPr>
        <w:pStyle w:val="berschrift2"/>
      </w:pPr>
      <w:bookmarkStart w:id="63" w:name="_Toc165378879"/>
      <w:r>
        <w:t>Ist- / Soll-Analyse</w:t>
      </w:r>
      <w:bookmarkEnd w:id="63"/>
    </w:p>
    <w:p w14:paraId="2FC6654C" w14:textId="77740B1A" w:rsidR="00035484" w:rsidRDefault="00035484" w:rsidP="00035484">
      <w:r>
        <w:t>Die nachfolgende Ist- / Soll-Analyse, dient für dieses Projekt als aktuellen Anhaltspunkt, damit die persönlichen, sowie Projektziele definiert und später auch umgesetzt werden können.</w:t>
      </w:r>
    </w:p>
    <w:p w14:paraId="3269BC40" w14:textId="77777777" w:rsidR="008066BD" w:rsidRDefault="00035484" w:rsidP="008066BD">
      <w:pPr>
        <w:pStyle w:val="berschrift3"/>
      </w:pPr>
      <w:bookmarkStart w:id="64" w:name="_Toc165378880"/>
      <w:r>
        <w:t>Ist-Zustand</w:t>
      </w:r>
      <w:bookmarkEnd w:id="64"/>
    </w:p>
    <w:p w14:paraId="7396368C" w14:textId="0ADD9805" w:rsidR="00A24A06" w:rsidRDefault="00035484" w:rsidP="00A24A06">
      <w:pPr>
        <w:pStyle w:val="Flietext"/>
        <w:keepNext/>
      </w:pPr>
      <w:r w:rsidRPr="008066BD">
        <w:t xml:space="preserve">Aktuelle werden alle unsere Applikationen, welche wir den Kunden zur </w:t>
      </w:r>
      <w:r w:rsidR="00EC17C7" w:rsidRPr="008066BD">
        <w:t>Verfügung</w:t>
      </w:r>
      <w:r w:rsidRPr="008066BD">
        <w:t xml:space="preserve"> stellen, auf einer beliebigen Cloudplattform</w:t>
      </w:r>
      <w:r w:rsidR="006268D5" w:rsidRPr="008066BD">
        <w:t xml:space="preserve"> in einem Kubernetes-Cluster</w:t>
      </w:r>
      <w:r w:rsidRPr="008066BD">
        <w:t xml:space="preserve"> bereitgestellt. Dabei werden keine sogenannten „Chaos-Experimente“ durchgeführt, zum </w:t>
      </w:r>
      <w:r w:rsidR="00EC17C7" w:rsidRPr="008066BD">
        <w:t>Prüfen</w:t>
      </w:r>
      <w:r w:rsidRPr="008066BD">
        <w:t xml:space="preserve"> wie </w:t>
      </w:r>
      <w:r w:rsidR="00EC17C7" w:rsidRPr="008066BD">
        <w:t>widerstandsfähig</w:t>
      </w:r>
      <w:r w:rsidRPr="008066BD">
        <w:t xml:space="preserve"> die bereitgestellte Applikation tatsächlich ist. Es werden lediglich durch automatisierte Tests, die Funktionalität</w:t>
      </w:r>
      <w:r w:rsidR="00A24A06">
        <w:t>en</w:t>
      </w:r>
      <w:r w:rsidRPr="008066BD">
        <w:t xml:space="preserve"> der jeweiligen Applikationen geprüft.</w:t>
      </w:r>
      <w:r w:rsidR="006268D5" w:rsidRPr="008066BD">
        <w:br/>
      </w:r>
      <w:r w:rsidR="006268D5" w:rsidRPr="008066BD">
        <w:br/>
        <w:t xml:space="preserve">Im folgenden Netzplan wird eine Umgebung in der AWS Cloud nachgestellt, welche aufzeigt, wie eine Applikation von uns </w:t>
      </w:r>
      <w:r w:rsidR="00A24A06">
        <w:t>beispielsweise</w:t>
      </w:r>
      <w:r w:rsidR="006268D5" w:rsidRPr="008066BD">
        <w:t xml:space="preserve"> bereitgestellt wird:</w:t>
      </w:r>
      <w:r w:rsidR="008066BD">
        <w:br/>
      </w:r>
      <w:r w:rsidR="008066BD">
        <w:lastRenderedPageBreak/>
        <w:br/>
      </w:r>
      <w:r w:rsidR="008066BD">
        <w:rPr>
          <w:noProof/>
          <w:lang w:val="de-CH"/>
        </w:rPr>
        <w:drawing>
          <wp:inline distT="0" distB="0" distL="0" distR="0" wp14:anchorId="1ABE1B07" wp14:editId="0A1F995D">
            <wp:extent cx="3550736" cy="4835046"/>
            <wp:effectExtent l="0" t="0" r="5715" b="3810"/>
            <wp:docPr id="1477152643" name="Grafik 7"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2643" name="Grafik 7" descr="Ein Bild, das Text, Screenshot, Multimedia-Software, Software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563449" cy="4852357"/>
                    </a:xfrm>
                    <a:prstGeom prst="rect">
                      <a:avLst/>
                    </a:prstGeom>
                  </pic:spPr>
                </pic:pic>
              </a:graphicData>
            </a:graphic>
          </wp:inline>
        </w:drawing>
      </w:r>
    </w:p>
    <w:p w14:paraId="06F2F619" w14:textId="5E89E15A" w:rsidR="008066BD" w:rsidRPr="00A24A06" w:rsidRDefault="00A24A06" w:rsidP="00A24A06">
      <w:pPr>
        <w:pStyle w:val="Beschriftung"/>
        <w:rPr>
          <w:sz w:val="18"/>
          <w:szCs w:val="18"/>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741600">
        <w:rPr>
          <w:noProof/>
          <w:sz w:val="18"/>
          <w:szCs w:val="18"/>
        </w:rPr>
        <w:t>11</w:t>
      </w:r>
      <w:r w:rsidRPr="00A24A06">
        <w:rPr>
          <w:sz w:val="18"/>
          <w:szCs w:val="18"/>
        </w:rPr>
        <w:fldChar w:fldCharType="end"/>
      </w:r>
      <w:r w:rsidRPr="00A24A06">
        <w:rPr>
          <w:sz w:val="18"/>
          <w:szCs w:val="18"/>
        </w:rPr>
        <w:t>: Übersicht Ist-Zustand in der AWS Umgebung</w:t>
      </w:r>
      <w:r w:rsidRPr="00A24A06">
        <w:rPr>
          <w:sz w:val="18"/>
          <w:szCs w:val="18"/>
          <w:lang w:val="de-CH"/>
        </w:rPr>
        <w:br/>
      </w:r>
    </w:p>
    <w:p w14:paraId="31D7C2C6" w14:textId="4F990EFB" w:rsidR="008066BD" w:rsidRDefault="008066BD" w:rsidP="008066BD">
      <w:pPr>
        <w:rPr>
          <w:lang w:val="de-CH"/>
        </w:rPr>
      </w:pPr>
      <w:r>
        <w:rPr>
          <w:lang w:val="de-CH"/>
        </w:rPr>
        <w:t xml:space="preserve">Auf dieser Abbildung ist ein </w:t>
      </w:r>
      <w:r w:rsidR="00A24A06">
        <w:rPr>
          <w:lang w:val="de-CH"/>
        </w:rPr>
        <w:t>Diagramm</w:t>
      </w:r>
      <w:r>
        <w:rPr>
          <w:lang w:val="de-CH"/>
        </w:rPr>
        <w:t xml:space="preserve"> ersichtlich, </w:t>
      </w:r>
      <w:r w:rsidR="00A24A06">
        <w:rPr>
          <w:lang w:val="de-CH"/>
        </w:rPr>
        <w:t>welches</w:t>
      </w:r>
      <w:r>
        <w:rPr>
          <w:lang w:val="de-CH"/>
        </w:rPr>
        <w:t xml:space="preserve"> die wichtigsten AWS Services aufzeigt und wie diese zusammen in Verbindung stehen. So sieht man, dass Anfrage</w:t>
      </w:r>
      <w:r w:rsidR="00E25F0B">
        <w:rPr>
          <w:lang w:val="de-CH"/>
        </w:rPr>
        <w:t>n</w:t>
      </w:r>
      <w:r>
        <w:rPr>
          <w:lang w:val="de-CH"/>
        </w:rPr>
        <w:t xml:space="preserve">, welche von einem Client aus dem Internet kommen, über den Application Load Balancer, an </w:t>
      </w:r>
      <w:r w:rsidR="002E791B">
        <w:rPr>
          <w:lang w:val="de-CH"/>
        </w:rPr>
        <w:t>de</w:t>
      </w:r>
      <w:r w:rsidR="002D0AD7">
        <w:rPr>
          <w:lang w:val="de-CH"/>
        </w:rPr>
        <w:t>n</w:t>
      </w:r>
      <w:r>
        <w:rPr>
          <w:lang w:val="de-CH"/>
        </w:rPr>
        <w:t xml:space="preserve"> AWS EKS gesendet werden. In den späteren Kapiteln </w:t>
      </w:r>
      <w:r w:rsidR="00EC17C7">
        <w:rPr>
          <w:lang w:val="de-CH"/>
        </w:rPr>
        <w:t>werden</w:t>
      </w:r>
      <w:r w:rsidR="00A24A06">
        <w:rPr>
          <w:lang w:val="de-CH"/>
        </w:rPr>
        <w:t xml:space="preserve"> die genaue Funktionsweise und weitere Erklärungen zu diesen Services geschildert.</w:t>
      </w:r>
    </w:p>
    <w:p w14:paraId="3D57E76B" w14:textId="77777777" w:rsidR="008066BD" w:rsidRDefault="008066BD" w:rsidP="008066BD">
      <w:pPr>
        <w:rPr>
          <w:lang w:val="de-CH"/>
        </w:rPr>
      </w:pPr>
    </w:p>
    <w:p w14:paraId="7055C444" w14:textId="7E2BBC68" w:rsidR="008066BD" w:rsidRDefault="008066BD" w:rsidP="008066BD">
      <w:pPr>
        <w:rPr>
          <w:lang w:val="de-CH"/>
        </w:rPr>
      </w:pPr>
      <w:r>
        <w:rPr>
          <w:lang w:val="de-CH"/>
        </w:rPr>
        <w:t>Da diese Grafik jetzt noch nicht aussagekräftig genug ist</w:t>
      </w:r>
      <w:r w:rsidR="00A24A06">
        <w:rPr>
          <w:lang w:val="de-CH"/>
        </w:rPr>
        <w:t>, um den Stand über die bereitgestellte Applikation zu erfahren</w:t>
      </w:r>
      <w:r>
        <w:rPr>
          <w:lang w:val="de-CH"/>
        </w:rPr>
        <w:t>, folgt nun eine weitere Abbildung, welche einen Einblick in AWS EKS ermöglicht.</w:t>
      </w:r>
    </w:p>
    <w:p w14:paraId="6B42DBC0" w14:textId="77777777" w:rsidR="00A24A06" w:rsidRDefault="008066BD" w:rsidP="00A24A06">
      <w:pPr>
        <w:keepNext/>
      </w:pPr>
      <w:r>
        <w:rPr>
          <w:noProof/>
          <w:lang w:val="de-CH"/>
        </w:rPr>
        <w:lastRenderedPageBreak/>
        <w:drawing>
          <wp:inline distT="0" distB="0" distL="0" distR="0" wp14:anchorId="794B32A3" wp14:editId="14C92AC2">
            <wp:extent cx="3004457" cy="5745851"/>
            <wp:effectExtent l="0" t="0" r="5715" b="0"/>
            <wp:docPr id="1113751063" name="Grafik 8" descr="Ein Bild, das Text, Screenshot,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51063" name="Grafik 8" descr="Ein Bild, das Text, Screenshot, Rechteck, Design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3013266" cy="5762697"/>
                    </a:xfrm>
                    <a:prstGeom prst="rect">
                      <a:avLst/>
                    </a:prstGeom>
                  </pic:spPr>
                </pic:pic>
              </a:graphicData>
            </a:graphic>
          </wp:inline>
        </w:drawing>
      </w:r>
    </w:p>
    <w:p w14:paraId="2434508D" w14:textId="02085D3A" w:rsidR="008066BD" w:rsidRPr="000F034D" w:rsidRDefault="00A24A06" w:rsidP="000F034D">
      <w:pPr>
        <w:pStyle w:val="Beschriftung"/>
        <w:rPr>
          <w:sz w:val="18"/>
          <w:szCs w:val="18"/>
          <w:lang w:val="de-CH"/>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741600">
        <w:rPr>
          <w:noProof/>
          <w:sz w:val="18"/>
          <w:szCs w:val="18"/>
        </w:rPr>
        <w:t>12</w:t>
      </w:r>
      <w:r w:rsidRPr="00A24A06">
        <w:rPr>
          <w:sz w:val="18"/>
          <w:szCs w:val="18"/>
        </w:rPr>
        <w:fldChar w:fldCharType="end"/>
      </w:r>
      <w:r w:rsidRPr="00A24A06">
        <w:rPr>
          <w:sz w:val="18"/>
          <w:szCs w:val="18"/>
        </w:rPr>
        <w:t>: Übersicht Ist-Zustand innerhalb eines AWS EKS</w:t>
      </w:r>
    </w:p>
    <w:p w14:paraId="34C9F871" w14:textId="43E8B088" w:rsidR="00A24A06" w:rsidRDefault="008066BD" w:rsidP="008066BD">
      <w:pPr>
        <w:rPr>
          <w:lang w:val="de-CH"/>
        </w:rPr>
      </w:pPr>
      <w:r>
        <w:rPr>
          <w:lang w:val="de-CH"/>
        </w:rPr>
        <w:t xml:space="preserve">In dieser Abbildung erkennt man, wie das Innenleben in AWS EKS in etwa aussehen </w:t>
      </w:r>
      <w:r w:rsidR="00FF2844">
        <w:rPr>
          <w:lang w:val="de-CH"/>
        </w:rPr>
        <w:t>könnte</w:t>
      </w:r>
      <w:r>
        <w:rPr>
          <w:lang w:val="de-CH"/>
        </w:rPr>
        <w:t>. Dabei sieht man, dass in diesem Cluster zwei verschiedene Namespaces aufgesetzt sind, damit die Monitoring Applikationen, logisch</w:t>
      </w:r>
      <w:r w:rsidR="00A24A06">
        <w:rPr>
          <w:lang w:val="de-CH"/>
        </w:rPr>
        <w:t>,</w:t>
      </w:r>
      <w:r>
        <w:rPr>
          <w:lang w:val="de-CH"/>
        </w:rPr>
        <w:t xml:space="preserve"> von der effektiven Applikation getrennt </w:t>
      </w:r>
      <w:r w:rsidR="00460E12">
        <w:rPr>
          <w:lang w:val="de-CH"/>
        </w:rPr>
        <w:t>ist</w:t>
      </w:r>
      <w:r>
        <w:rPr>
          <w:lang w:val="de-CH"/>
        </w:rPr>
        <w:t xml:space="preserve">, welche wir für den Kunden zur Verfügung stellen. </w:t>
      </w:r>
    </w:p>
    <w:p w14:paraId="75D56E16" w14:textId="77777777" w:rsidR="00A24A06" w:rsidRDefault="00A24A06" w:rsidP="008066BD">
      <w:pPr>
        <w:rPr>
          <w:lang w:val="de-CH"/>
        </w:rPr>
      </w:pPr>
    </w:p>
    <w:p w14:paraId="0602F69C" w14:textId="3BA33B87" w:rsidR="008066BD" w:rsidRDefault="008066BD" w:rsidP="008066BD">
      <w:pPr>
        <w:rPr>
          <w:lang w:val="de-CH"/>
        </w:rPr>
      </w:pPr>
      <w:r>
        <w:rPr>
          <w:lang w:val="de-CH"/>
        </w:rPr>
        <w:t xml:space="preserve">Im Namespace namens «application-ns» werden dabei </w:t>
      </w:r>
      <w:r w:rsidR="00EC17C7">
        <w:rPr>
          <w:lang w:val="de-CH"/>
        </w:rPr>
        <w:t>alle nötigen Komponenten</w:t>
      </w:r>
      <w:r>
        <w:rPr>
          <w:lang w:val="de-CH"/>
        </w:rPr>
        <w:t xml:space="preserve"> bereitgestellt, welche für den Betrieb der Applikation notwendig sind. Im Namespace «monitoring-ns» werden meist zwei verschiedene Tools eingesetzt, damit die bereitgestellte Applikation überwacht werden kann.</w:t>
      </w:r>
    </w:p>
    <w:p w14:paraId="3ABB79CA" w14:textId="77777777" w:rsidR="008066BD" w:rsidRDefault="008066BD" w:rsidP="008066BD">
      <w:pPr>
        <w:rPr>
          <w:lang w:val="de-CH"/>
        </w:rPr>
      </w:pPr>
    </w:p>
    <w:p w14:paraId="0A45C3DD" w14:textId="3B2AF808" w:rsidR="00744767" w:rsidRPr="00A24A06" w:rsidRDefault="008066BD" w:rsidP="00035484">
      <w:pPr>
        <w:rPr>
          <w:lang w:val="de-CH"/>
        </w:rPr>
      </w:pPr>
      <w:r>
        <w:rPr>
          <w:lang w:val="de-CH"/>
        </w:rPr>
        <w:t>Diese beiden Abbildungen sind jeweils sehr vereinfachte Beispiele, denn in der Regel befinden sich noch viele weitere Services und Namespaces in einer AWS Umgebung. Jedoch sieht die Integration</w:t>
      </w:r>
      <w:r w:rsidR="00A24A06">
        <w:rPr>
          <w:lang w:val="de-CH"/>
        </w:rPr>
        <w:t xml:space="preserve"> von Chaos-Mesh</w:t>
      </w:r>
      <w:r>
        <w:rPr>
          <w:lang w:val="de-CH"/>
        </w:rPr>
        <w:t xml:space="preserve"> in allen Szenarien gleich aus, weswegen </w:t>
      </w:r>
      <w:r w:rsidR="00EC17C7">
        <w:rPr>
          <w:lang w:val="de-CH"/>
        </w:rPr>
        <w:t>auf die weitere Komponente</w:t>
      </w:r>
      <w:r>
        <w:rPr>
          <w:lang w:val="de-CH"/>
        </w:rPr>
        <w:t xml:space="preserve"> verzichtet werden kann</w:t>
      </w:r>
      <w:r w:rsidR="00A24A06">
        <w:rPr>
          <w:lang w:val="de-CH"/>
        </w:rPr>
        <w:t xml:space="preserve"> und man sich auf die vitalen Komponenten konzentrieren kann.</w:t>
      </w:r>
    </w:p>
    <w:p w14:paraId="2B155088" w14:textId="5049D38F" w:rsidR="00035484" w:rsidRDefault="00035484" w:rsidP="00035484">
      <w:pPr>
        <w:pStyle w:val="berschrift3"/>
      </w:pPr>
      <w:bookmarkStart w:id="65" w:name="_Toc165378881"/>
      <w:r>
        <w:lastRenderedPageBreak/>
        <w:t>Soll-Zustand</w:t>
      </w:r>
      <w:bookmarkEnd w:id="65"/>
    </w:p>
    <w:p w14:paraId="1F97A114" w14:textId="4B3517ED" w:rsidR="006268D5" w:rsidRDefault="006268D5" w:rsidP="006268D5">
      <w:r>
        <w:t xml:space="preserve">Damit obengenanntes Problem in Zukunft vermieden werden kann, </w:t>
      </w:r>
      <w:r w:rsidR="00A24A06">
        <w:t>müsste</w:t>
      </w:r>
      <w:r>
        <w:t xml:space="preserve"> das Tool „Chaos-Mesh“ in die jeweiligen Kubernetes-Umgebungen integriert werden.</w:t>
      </w:r>
    </w:p>
    <w:p w14:paraId="13E6C215" w14:textId="77777777" w:rsidR="00A24A06" w:rsidRDefault="00A24A06" w:rsidP="006268D5"/>
    <w:p w14:paraId="07DDE88D" w14:textId="23D2D520" w:rsidR="00A24A06" w:rsidRDefault="00A24A06" w:rsidP="006268D5">
      <w:r>
        <w:t>Dies könnte anhand des vorherigen Beispiels innerhalb des EKS wie folgt aussehen:</w:t>
      </w:r>
      <w:r>
        <w:br/>
      </w:r>
    </w:p>
    <w:p w14:paraId="731C1CE4" w14:textId="77777777" w:rsidR="002B0892" w:rsidRDefault="00A24A06" w:rsidP="002B0892">
      <w:pPr>
        <w:keepNext/>
      </w:pPr>
      <w:r>
        <w:rPr>
          <w:noProof/>
        </w:rPr>
        <w:drawing>
          <wp:inline distT="0" distB="0" distL="0" distR="0" wp14:anchorId="795EC83E" wp14:editId="45173EA5">
            <wp:extent cx="5516545" cy="5570104"/>
            <wp:effectExtent l="0" t="0" r="0" b="5715"/>
            <wp:docPr id="897349330" name="Grafik 9" descr="Ein Bild, das Text, Screenshot, Display,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9330" name="Grafik 9" descr="Ein Bild, das Text, Screenshot, Display, Computersymbol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5528757" cy="5582434"/>
                    </a:xfrm>
                    <a:prstGeom prst="rect">
                      <a:avLst/>
                    </a:prstGeom>
                  </pic:spPr>
                </pic:pic>
              </a:graphicData>
            </a:graphic>
          </wp:inline>
        </w:drawing>
      </w:r>
    </w:p>
    <w:p w14:paraId="6C7CCC12" w14:textId="335E98CB" w:rsidR="006268D5" w:rsidRPr="002B0892" w:rsidRDefault="002B0892" w:rsidP="002B0892">
      <w:pPr>
        <w:pStyle w:val="Beschriftung"/>
        <w:rPr>
          <w:sz w:val="18"/>
          <w:szCs w:val="18"/>
        </w:rPr>
      </w:pPr>
      <w:r w:rsidRPr="002B0892">
        <w:rPr>
          <w:sz w:val="18"/>
          <w:szCs w:val="18"/>
        </w:rPr>
        <w:t xml:space="preserve">Abbildung </w:t>
      </w:r>
      <w:r w:rsidRPr="002B0892">
        <w:rPr>
          <w:sz w:val="18"/>
          <w:szCs w:val="18"/>
        </w:rPr>
        <w:fldChar w:fldCharType="begin"/>
      </w:r>
      <w:r w:rsidRPr="002B0892">
        <w:rPr>
          <w:sz w:val="18"/>
          <w:szCs w:val="18"/>
        </w:rPr>
        <w:instrText xml:space="preserve"> SEQ Abbildung \* ARABIC </w:instrText>
      </w:r>
      <w:r w:rsidRPr="002B0892">
        <w:rPr>
          <w:sz w:val="18"/>
          <w:szCs w:val="18"/>
        </w:rPr>
        <w:fldChar w:fldCharType="separate"/>
      </w:r>
      <w:r w:rsidR="00741600">
        <w:rPr>
          <w:noProof/>
          <w:sz w:val="18"/>
          <w:szCs w:val="18"/>
        </w:rPr>
        <w:t>13</w:t>
      </w:r>
      <w:r w:rsidRPr="002B0892">
        <w:rPr>
          <w:sz w:val="18"/>
          <w:szCs w:val="18"/>
        </w:rPr>
        <w:fldChar w:fldCharType="end"/>
      </w:r>
      <w:r w:rsidRPr="002B0892">
        <w:rPr>
          <w:sz w:val="18"/>
          <w:szCs w:val="18"/>
        </w:rPr>
        <w:t>: Soll-Zustand innerhalb des EKS</w:t>
      </w:r>
    </w:p>
    <w:p w14:paraId="443C25E1" w14:textId="3D469364" w:rsidR="002B0892" w:rsidRDefault="00A24A06" w:rsidP="006268D5">
      <w:r>
        <w:t>Man beachte nun dabei, dass nur ein weiterer Namespace zum EKS hinzugefügt wurde, welche</w:t>
      </w:r>
      <w:r w:rsidR="00DB56F5">
        <w:t>r</w:t>
      </w:r>
      <w:r>
        <w:t xml:space="preserve"> den Namen „chaos-mesh-ns“ besitzt. In diesem Namespace werden danach alle nötigen Pods gehostet, welche für den Betrieb von Chaos-Mesh nötig sind. Ebenso besteht die Möglichkeit zur Kommunikation zwischen den beiden Namespaces, welche später essenziel wird.</w:t>
      </w:r>
    </w:p>
    <w:p w14:paraId="7BFAE3F7" w14:textId="77777777" w:rsidR="002B0892" w:rsidRDefault="002B0892" w:rsidP="006268D5"/>
    <w:p w14:paraId="54CA9A18" w14:textId="55144016" w:rsidR="00A24A06" w:rsidRDefault="002B0892" w:rsidP="006268D5">
      <w:r>
        <w:t>Dadurch das nur ein weiterer Namespace in die bestehende Umgebung integriert werden muss, müssen ausserhalb oder sogar innerhalb des EKS keine weiteren Änderungen vorgenommen werden, was die Integration von Chaos-Mesh, als sehr leicht darstellt.</w:t>
      </w:r>
      <w:r w:rsidR="00A24A06">
        <w:br/>
      </w:r>
    </w:p>
    <w:p w14:paraId="7C00CDDC" w14:textId="03280007" w:rsidR="002B0892" w:rsidRDefault="006268D5" w:rsidP="006268D5">
      <w:r>
        <w:lastRenderedPageBreak/>
        <w:t>In diesem Projekt soll Chaos-Mesh in eine</w:t>
      </w:r>
      <w:r w:rsidR="002B0892">
        <w:t>r</w:t>
      </w:r>
      <w:r>
        <w:t xml:space="preserve"> fiktive</w:t>
      </w:r>
      <w:r w:rsidR="00F6291E">
        <w:t>n</w:t>
      </w:r>
      <w:r>
        <w:t xml:space="preserve"> Cloud-Native Kubernetes Umgebung eingesetzt werden</w:t>
      </w:r>
      <w:r w:rsidR="002B0892">
        <w:t>, welche ebenso auf der AWS Cloud bereitgestellt wird,</w:t>
      </w:r>
      <w:r>
        <w:t xml:space="preserve"> </w:t>
      </w:r>
      <w:r w:rsidR="002B0892">
        <w:t>damit</w:t>
      </w:r>
      <w:r>
        <w:t xml:space="preserve"> eine Integration in eine bestehende Umgebung </w:t>
      </w:r>
      <w:r w:rsidR="002B0892">
        <w:t>simuliert werden</w:t>
      </w:r>
      <w:r>
        <w:t xml:space="preserve"> </w:t>
      </w:r>
      <w:r w:rsidR="002B0892">
        <w:t>kann</w:t>
      </w:r>
      <w:r>
        <w:t>.</w:t>
      </w:r>
      <w:r w:rsidR="002B0892">
        <w:t xml:space="preserve"> </w:t>
      </w:r>
    </w:p>
    <w:p w14:paraId="33FC10E5" w14:textId="77777777" w:rsidR="002B0892" w:rsidRDefault="002B0892" w:rsidP="006268D5"/>
    <w:p w14:paraId="44CACFD8" w14:textId="48AB1297" w:rsidR="006268D5" w:rsidRDefault="002B0892" w:rsidP="006268D5">
      <w:r>
        <w:t xml:space="preserve">Damit eine möglichst identische Integration nachgeahmt werden kann, wird für dieses Projekt, das obige Diagramm übernommen, mit der Ausnahme, dass sich kein Database Deployment im Namespace „application-ns“ befindet und der Namespace „monitoring-ns“ auch komplett aus der Umgebung entfernt wird. Das Database Deployment wird dabei auf den Service „MongoDB Atlas“ ausgelagert. Diese Massnahmen wurden deswegen getroffen, damit Ressourcen und Zeit eingespart werden können, und das Projekt auch innerhalb der vorgegebenen 80 Stunden umgesetzt werden kann. Zudem kann mit der Auslagerung der Datenbank, weitere </w:t>
      </w:r>
      <w:r w:rsidR="00F6291E">
        <w:t>externe</w:t>
      </w:r>
      <w:r>
        <w:t xml:space="preserve"> Abhängigkeiten getestet und deren Reaktion ausgewertet werden.</w:t>
      </w:r>
    </w:p>
    <w:p w14:paraId="712EBEEC" w14:textId="3F0525CD" w:rsidR="007C4242" w:rsidRDefault="007C4242" w:rsidP="007C4242">
      <w:pPr>
        <w:pStyle w:val="berschrift2"/>
      </w:pPr>
      <w:bookmarkStart w:id="66" w:name="_Toc165378882"/>
      <w:r>
        <w:t>Ziele</w:t>
      </w:r>
      <w:bookmarkEnd w:id="66"/>
    </w:p>
    <w:p w14:paraId="45F3DFD6" w14:textId="49F0069C" w:rsidR="007C4242" w:rsidRDefault="007C4242" w:rsidP="007C4242">
      <w:r>
        <w:t>Da die Initialisierungsphase ebenso das Setzen von Zielen vorsieht, werden in diesem Kapitel Projektziele, sowie auch persönliche Vorgehensziele festgelegt.</w:t>
      </w:r>
    </w:p>
    <w:p w14:paraId="7E625C93" w14:textId="0B11FD69" w:rsidR="007C4242" w:rsidRDefault="007C4242" w:rsidP="00796B8D">
      <w:pPr>
        <w:pStyle w:val="berschrift3"/>
      </w:pPr>
      <w:bookmarkStart w:id="67" w:name="_Toc165378883"/>
      <w:r>
        <w:t>SMART</w:t>
      </w:r>
      <w:bookmarkEnd w:id="67"/>
    </w:p>
    <w:p w14:paraId="69BEB337" w14:textId="6259FC8E" w:rsidR="007C4242" w:rsidRDefault="007C4242" w:rsidP="007C4242">
      <w:r>
        <w:t>Alle Ziele innerhalb dieses Projektes werden nach SMART definiert. Das Akronym für SMART bildet sich dabei aus folgenden Bestandteilen, bei der Zielsetzung:</w:t>
      </w:r>
      <w:r w:rsidR="00DB59D1">
        <w:rPr>
          <w:rStyle w:val="Funotenzeichen"/>
        </w:rPr>
        <w:footnoteReference w:id="7"/>
      </w:r>
      <w:r w:rsidR="00796B8D">
        <w:br/>
      </w:r>
      <w:r>
        <w:br/>
      </w:r>
      <w:r w:rsidRPr="00796B8D">
        <w:rPr>
          <w:color w:val="E20073"/>
        </w:rPr>
        <w:t>S</w:t>
      </w:r>
      <w:r>
        <w:t xml:space="preserve"> – Ziele müssen </w:t>
      </w:r>
      <w:r w:rsidRPr="00796B8D">
        <w:rPr>
          <w:color w:val="E20073"/>
        </w:rPr>
        <w:t>s</w:t>
      </w:r>
      <w:r>
        <w:t>pezifisch sein</w:t>
      </w:r>
    </w:p>
    <w:p w14:paraId="5E1710E6" w14:textId="674ACBFE" w:rsidR="007C4242" w:rsidRDefault="007C4242" w:rsidP="007C4242">
      <w:r w:rsidRPr="00796B8D">
        <w:rPr>
          <w:color w:val="E20073"/>
        </w:rPr>
        <w:t>M</w:t>
      </w:r>
      <w:r>
        <w:t xml:space="preserve"> – Ziele müssen </w:t>
      </w:r>
      <w:r w:rsidRPr="00796B8D">
        <w:rPr>
          <w:color w:val="E20073"/>
        </w:rPr>
        <w:t>m</w:t>
      </w:r>
      <w:r>
        <w:t>essbar sein</w:t>
      </w:r>
    </w:p>
    <w:p w14:paraId="5223CC5C" w14:textId="0707A7BE" w:rsidR="007C4242" w:rsidRDefault="007C4242" w:rsidP="007C4242">
      <w:r w:rsidRPr="00796B8D">
        <w:rPr>
          <w:color w:val="E20073"/>
        </w:rPr>
        <w:t>A</w:t>
      </w:r>
      <w:r>
        <w:t xml:space="preserve"> – Ziele müssen erreichbar (engl. </w:t>
      </w:r>
      <w:r w:rsidRPr="00796B8D">
        <w:rPr>
          <w:color w:val="E20073"/>
        </w:rPr>
        <w:t>a</w:t>
      </w:r>
      <w:r>
        <w:t>chievable) sein</w:t>
      </w:r>
    </w:p>
    <w:p w14:paraId="5AB0723F" w14:textId="1CA3036B" w:rsidR="007C4242" w:rsidRDefault="007C4242" w:rsidP="007C4242">
      <w:r w:rsidRPr="00796B8D">
        <w:rPr>
          <w:color w:val="E20073"/>
        </w:rPr>
        <w:t>R</w:t>
      </w:r>
      <w:r>
        <w:t xml:space="preserve"> – Ziele müssen </w:t>
      </w:r>
      <w:r w:rsidR="00796B8D" w:rsidRPr="00796B8D">
        <w:rPr>
          <w:color w:val="E20073"/>
        </w:rPr>
        <w:t>r</w:t>
      </w:r>
      <w:r w:rsidR="00796B8D">
        <w:t>ealisierbar sein</w:t>
      </w:r>
    </w:p>
    <w:p w14:paraId="4EEC76CB" w14:textId="7836B770" w:rsidR="00796B8D" w:rsidRDefault="00796B8D" w:rsidP="007C4242">
      <w:r w:rsidRPr="00796B8D">
        <w:rPr>
          <w:color w:val="E20073"/>
        </w:rPr>
        <w:t>T</w:t>
      </w:r>
      <w:r>
        <w:t xml:space="preserve"> – Ziele </w:t>
      </w:r>
      <w:r w:rsidR="00EC17C7">
        <w:t>müssen</w:t>
      </w:r>
      <w:r>
        <w:t xml:space="preserve"> </w:t>
      </w:r>
      <w:r w:rsidRPr="00796B8D">
        <w:rPr>
          <w:color w:val="E20073"/>
        </w:rPr>
        <w:t>t</w:t>
      </w:r>
      <w:r>
        <w:t>erminierbar sein</w:t>
      </w:r>
    </w:p>
    <w:p w14:paraId="0B83F2CA" w14:textId="27228FA7" w:rsidR="00796B8D" w:rsidRDefault="00796B8D" w:rsidP="00796B8D">
      <w:pPr>
        <w:pStyle w:val="berschrift3"/>
      </w:pPr>
      <w:bookmarkStart w:id="68" w:name="_Toc165378884"/>
      <w:r>
        <w:t>Persönliche Vorgehensziele</w:t>
      </w:r>
      <w:bookmarkEnd w:id="68"/>
    </w:p>
    <w:p w14:paraId="0331926C" w14:textId="60F458C3" w:rsidR="00796B8D" w:rsidRDefault="00796B8D" w:rsidP="00796B8D">
      <w:r>
        <w:t>In der nachfolgenden Tabelle werden meine persönlichen Vorgehensziele gesetzt und erläuter.</w:t>
      </w:r>
      <w:r>
        <w:br/>
      </w:r>
    </w:p>
    <w:tbl>
      <w:tblPr>
        <w:tblStyle w:val="Tabellenraster"/>
        <w:tblW w:w="8930" w:type="dxa"/>
        <w:tblLook w:val="04A0" w:firstRow="1" w:lastRow="0" w:firstColumn="1" w:lastColumn="0" w:noHBand="0" w:noVBand="1"/>
      </w:tblPr>
      <w:tblGrid>
        <w:gridCol w:w="851"/>
        <w:gridCol w:w="6662"/>
        <w:gridCol w:w="1417"/>
      </w:tblGrid>
      <w:tr w:rsidR="00796B8D" w14:paraId="5DDDBFDF" w14:textId="77777777" w:rsidTr="00796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CF0BBC8" w14:textId="66EEDAAD" w:rsidR="00796B8D" w:rsidRPr="00796B8D" w:rsidRDefault="00796B8D" w:rsidP="00796B8D">
            <w:pPr>
              <w:rPr>
                <w:sz w:val="20"/>
                <w:szCs w:val="20"/>
              </w:rPr>
            </w:pPr>
            <w:r w:rsidRPr="00796B8D">
              <w:rPr>
                <w:sz w:val="20"/>
                <w:szCs w:val="20"/>
              </w:rPr>
              <w:t>Ziel Nr.</w:t>
            </w:r>
          </w:p>
        </w:tc>
        <w:tc>
          <w:tcPr>
            <w:tcW w:w="6662" w:type="dxa"/>
          </w:tcPr>
          <w:p w14:paraId="5A60AB9D" w14:textId="0BE5D88D"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4B177484" w14:textId="5C604997"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796B8D" w14:paraId="44588054"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F16B8A3" w14:textId="51B89D46" w:rsidR="00796B8D" w:rsidRPr="00796B8D" w:rsidRDefault="00796B8D" w:rsidP="00796B8D">
            <w:pPr>
              <w:rPr>
                <w:sz w:val="20"/>
                <w:szCs w:val="20"/>
              </w:rPr>
            </w:pPr>
            <w:r w:rsidRPr="00796B8D">
              <w:rPr>
                <w:sz w:val="20"/>
                <w:szCs w:val="20"/>
              </w:rPr>
              <w:t>PVZ-1</w:t>
            </w:r>
          </w:p>
        </w:tc>
        <w:tc>
          <w:tcPr>
            <w:tcW w:w="6662" w:type="dxa"/>
          </w:tcPr>
          <w:p w14:paraId="45B60AE6" w14:textId="0769D211" w:rsidR="00796B8D" w:rsidRPr="00796B8D" w:rsidRDefault="00796B8D" w:rsidP="00796B8D">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Alle Meilensteine werden termingerecht gemäss Zeitplan eingehalten</w:t>
            </w:r>
          </w:p>
        </w:tc>
        <w:tc>
          <w:tcPr>
            <w:tcW w:w="1417" w:type="dxa"/>
          </w:tcPr>
          <w:p w14:paraId="18350048" w14:textId="4718A2D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5408A49D"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23FFCDF" w14:textId="0121BAB4" w:rsidR="00796B8D" w:rsidRPr="00796B8D" w:rsidRDefault="00796B8D" w:rsidP="00796B8D">
            <w:pPr>
              <w:rPr>
                <w:sz w:val="20"/>
                <w:szCs w:val="20"/>
              </w:rPr>
            </w:pPr>
            <w:r w:rsidRPr="00796B8D">
              <w:rPr>
                <w:sz w:val="20"/>
                <w:szCs w:val="20"/>
              </w:rPr>
              <w:t>PVZ-2</w:t>
            </w:r>
          </w:p>
        </w:tc>
        <w:tc>
          <w:tcPr>
            <w:tcW w:w="6662" w:type="dxa"/>
          </w:tcPr>
          <w:p w14:paraId="3BD4AF22" w14:textId="45665ABF"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Der Abgabetermin der IPA wird eingehalten</w:t>
            </w:r>
          </w:p>
        </w:tc>
        <w:tc>
          <w:tcPr>
            <w:tcW w:w="1417" w:type="dxa"/>
          </w:tcPr>
          <w:p w14:paraId="2AFD573E" w14:textId="4AEDD4E5"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4D981C81"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6A9FF2A0" w14:textId="30C6ADEE" w:rsidR="00796B8D" w:rsidRPr="00796B8D" w:rsidRDefault="00796B8D" w:rsidP="00796B8D">
            <w:pPr>
              <w:rPr>
                <w:sz w:val="20"/>
                <w:szCs w:val="20"/>
              </w:rPr>
            </w:pPr>
            <w:r w:rsidRPr="00796B8D">
              <w:rPr>
                <w:sz w:val="20"/>
                <w:szCs w:val="20"/>
              </w:rPr>
              <w:t>PVZ-3</w:t>
            </w:r>
          </w:p>
        </w:tc>
        <w:tc>
          <w:tcPr>
            <w:tcW w:w="6662" w:type="dxa"/>
          </w:tcPr>
          <w:p w14:paraId="152BCAEE" w14:textId="308241DB"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 xml:space="preserve">Die Umsetzung von HERMES 5.1 folgt </w:t>
            </w:r>
            <w:r w:rsidR="00EC17C7" w:rsidRPr="00796B8D">
              <w:rPr>
                <w:sz w:val="20"/>
                <w:szCs w:val="20"/>
              </w:rPr>
              <w:t>korrekt</w:t>
            </w:r>
            <w:r w:rsidRPr="00796B8D">
              <w:rPr>
                <w:sz w:val="20"/>
                <w:szCs w:val="20"/>
              </w:rPr>
              <w:t xml:space="preserve"> gemäss Vorgaben</w:t>
            </w:r>
          </w:p>
        </w:tc>
        <w:tc>
          <w:tcPr>
            <w:tcW w:w="1417" w:type="dxa"/>
          </w:tcPr>
          <w:p w14:paraId="544A9DE4" w14:textId="4B3283C4"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117BEFD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5F8A512F" w14:textId="77ED5118" w:rsidR="00796B8D" w:rsidRPr="00796B8D" w:rsidRDefault="00796B8D" w:rsidP="00796B8D">
            <w:pPr>
              <w:rPr>
                <w:sz w:val="20"/>
                <w:szCs w:val="20"/>
              </w:rPr>
            </w:pPr>
            <w:r w:rsidRPr="00796B8D">
              <w:rPr>
                <w:sz w:val="20"/>
                <w:szCs w:val="20"/>
              </w:rPr>
              <w:t>PVZ-4</w:t>
            </w:r>
          </w:p>
        </w:tc>
        <w:tc>
          <w:tcPr>
            <w:tcW w:w="6662" w:type="dxa"/>
          </w:tcPr>
          <w:p w14:paraId="58596D7C" w14:textId="19AE0806" w:rsidR="00796B8D" w:rsidRPr="00796B8D" w:rsidRDefault="00796B8D" w:rsidP="00796B8D">
            <w:pPr>
              <w:ind w:left="5" w:right="-121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Lernjournal wird jeden Tag geführt</w:t>
            </w:r>
          </w:p>
        </w:tc>
        <w:tc>
          <w:tcPr>
            <w:tcW w:w="1417" w:type="dxa"/>
          </w:tcPr>
          <w:p w14:paraId="5A3DD75D" w14:textId="731AE24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14:paraId="2E00C37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2A138D54" w14:textId="2696B274" w:rsidR="00075F3F" w:rsidRPr="00796B8D" w:rsidRDefault="00075F3F" w:rsidP="00075F3F">
            <w:pPr>
              <w:rPr>
                <w:sz w:val="20"/>
                <w:szCs w:val="20"/>
              </w:rPr>
            </w:pPr>
            <w:r>
              <w:rPr>
                <w:sz w:val="20"/>
                <w:szCs w:val="20"/>
              </w:rPr>
              <w:t>PVZ-5</w:t>
            </w:r>
          </w:p>
        </w:tc>
        <w:tc>
          <w:tcPr>
            <w:tcW w:w="6662" w:type="dxa"/>
          </w:tcPr>
          <w:p w14:paraId="4B219D97" w14:textId="31253329" w:rsidR="00075F3F" w:rsidRDefault="00075F3F" w:rsidP="00075F3F">
            <w:pPr>
              <w:ind w:left="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Die Dokumentation wird jeden Abend auf beiden Speichermedien gesichert und das Versionierungsschema wird eingehalten.</w:t>
            </w:r>
          </w:p>
        </w:tc>
        <w:tc>
          <w:tcPr>
            <w:tcW w:w="1417" w:type="dxa"/>
          </w:tcPr>
          <w:p w14:paraId="63A78E08" w14:textId="2603A96E"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534A8FD5" w14:textId="7E29956D" w:rsidR="00796B8D" w:rsidRDefault="00B40EC0" w:rsidP="00B40EC0">
      <w:pPr>
        <w:pStyle w:val="berschrift3"/>
      </w:pPr>
      <w:bookmarkStart w:id="69" w:name="_Toc165378885"/>
      <w:r>
        <w:lastRenderedPageBreak/>
        <w:t>Projektziele</w:t>
      </w:r>
      <w:bookmarkEnd w:id="69"/>
    </w:p>
    <w:p w14:paraId="3DE45387" w14:textId="37875755" w:rsidR="00B40EC0" w:rsidRDefault="00B40EC0" w:rsidP="00B40EC0">
      <w:r>
        <w:t>In der untenstehenden Tabelle werden die Projektziele für die IPA definiert.</w:t>
      </w:r>
      <w:r>
        <w:br/>
      </w:r>
    </w:p>
    <w:tbl>
      <w:tblPr>
        <w:tblStyle w:val="Tabellenraster"/>
        <w:tblW w:w="8930" w:type="dxa"/>
        <w:tblLook w:val="04A0" w:firstRow="1" w:lastRow="0" w:firstColumn="1" w:lastColumn="0" w:noHBand="0" w:noVBand="1"/>
      </w:tblPr>
      <w:tblGrid>
        <w:gridCol w:w="851"/>
        <w:gridCol w:w="6662"/>
        <w:gridCol w:w="1417"/>
      </w:tblGrid>
      <w:tr w:rsidR="00B40EC0" w:rsidRPr="00796B8D" w14:paraId="3386D72C"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D849427" w14:textId="77777777" w:rsidR="00B40EC0" w:rsidRPr="00796B8D" w:rsidRDefault="00B40EC0" w:rsidP="00C62466">
            <w:pPr>
              <w:rPr>
                <w:sz w:val="20"/>
                <w:szCs w:val="20"/>
              </w:rPr>
            </w:pPr>
            <w:r w:rsidRPr="00796B8D">
              <w:rPr>
                <w:sz w:val="20"/>
                <w:szCs w:val="20"/>
              </w:rPr>
              <w:t>Ziel Nr.</w:t>
            </w:r>
          </w:p>
        </w:tc>
        <w:tc>
          <w:tcPr>
            <w:tcW w:w="6662" w:type="dxa"/>
          </w:tcPr>
          <w:p w14:paraId="72348CDB"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650CB4F4"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B40EC0" w:rsidRPr="00796B8D" w14:paraId="0437F4EC"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56F9875A" w14:textId="00081775" w:rsidR="00B40EC0" w:rsidRPr="00796B8D" w:rsidRDefault="00B40EC0" w:rsidP="00C62466">
            <w:pPr>
              <w:rPr>
                <w:sz w:val="20"/>
                <w:szCs w:val="20"/>
              </w:rPr>
            </w:pPr>
            <w:r>
              <w:rPr>
                <w:sz w:val="20"/>
                <w:szCs w:val="20"/>
              </w:rPr>
              <w:t>Z</w:t>
            </w:r>
            <w:r w:rsidRPr="00796B8D">
              <w:rPr>
                <w:sz w:val="20"/>
                <w:szCs w:val="20"/>
              </w:rPr>
              <w:t>-1</w:t>
            </w:r>
          </w:p>
        </w:tc>
        <w:tc>
          <w:tcPr>
            <w:tcW w:w="6662" w:type="dxa"/>
          </w:tcPr>
          <w:p w14:paraId="3DCA75C4" w14:textId="05522744" w:rsidR="00B40EC0" w:rsidRPr="00796B8D" w:rsidRDefault="00B40EC0" w:rsidP="00C62466">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Die vollständige Infrastruktur wird, gemäss Zeitplan, termingerecht bereitgestellt, um Verzögerung des Projekts zu vermeiden.</w:t>
            </w:r>
          </w:p>
        </w:tc>
        <w:tc>
          <w:tcPr>
            <w:tcW w:w="1417" w:type="dxa"/>
          </w:tcPr>
          <w:p w14:paraId="1B14B38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BE86833"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71BBC205" w14:textId="51789BA0" w:rsidR="00B40EC0" w:rsidRPr="00796B8D" w:rsidRDefault="00B40EC0" w:rsidP="00C62466">
            <w:pPr>
              <w:rPr>
                <w:sz w:val="20"/>
                <w:szCs w:val="20"/>
              </w:rPr>
            </w:pPr>
            <w:r w:rsidRPr="00796B8D">
              <w:rPr>
                <w:sz w:val="20"/>
                <w:szCs w:val="20"/>
              </w:rPr>
              <w:t>Z-2</w:t>
            </w:r>
          </w:p>
        </w:tc>
        <w:tc>
          <w:tcPr>
            <w:tcW w:w="6662" w:type="dxa"/>
          </w:tcPr>
          <w:p w14:paraId="4B0F342D" w14:textId="4DAEA719"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Benutzerhandbuch stellt sicher, dass die Anleitung den User in jeder Situation zum Erfolg bringt.</w:t>
            </w:r>
          </w:p>
        </w:tc>
        <w:tc>
          <w:tcPr>
            <w:tcW w:w="1417" w:type="dxa"/>
          </w:tcPr>
          <w:p w14:paraId="21516DA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8207998"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DF23FC6" w14:textId="1AF724D7" w:rsidR="00B40EC0" w:rsidRPr="00796B8D" w:rsidRDefault="00B40EC0" w:rsidP="00C62466">
            <w:pPr>
              <w:rPr>
                <w:sz w:val="20"/>
                <w:szCs w:val="20"/>
              </w:rPr>
            </w:pPr>
            <w:r w:rsidRPr="00796B8D">
              <w:rPr>
                <w:sz w:val="20"/>
                <w:szCs w:val="20"/>
              </w:rPr>
              <w:t>Z-3</w:t>
            </w:r>
          </w:p>
        </w:tc>
        <w:tc>
          <w:tcPr>
            <w:tcW w:w="6662" w:type="dxa"/>
          </w:tcPr>
          <w:p w14:paraId="41856134" w14:textId="2E3371B2"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 werden alle Experimente in der IPA per YAML umgesetzt und angewendet, damit eine anschliessende Auswertung möglich ist.</w:t>
            </w:r>
          </w:p>
        </w:tc>
        <w:tc>
          <w:tcPr>
            <w:tcW w:w="1417" w:type="dxa"/>
          </w:tcPr>
          <w:p w14:paraId="34EECC4D"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522383E2"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0E58AF8" w14:textId="164D19CF" w:rsidR="00B40EC0" w:rsidRPr="00796B8D" w:rsidRDefault="00B40EC0" w:rsidP="00C62466">
            <w:pPr>
              <w:rPr>
                <w:sz w:val="20"/>
                <w:szCs w:val="20"/>
              </w:rPr>
            </w:pPr>
            <w:r w:rsidRPr="00796B8D">
              <w:rPr>
                <w:sz w:val="20"/>
                <w:szCs w:val="20"/>
              </w:rPr>
              <w:t>Z-4</w:t>
            </w:r>
          </w:p>
        </w:tc>
        <w:tc>
          <w:tcPr>
            <w:tcW w:w="6662" w:type="dxa"/>
          </w:tcPr>
          <w:p w14:paraId="21112243" w14:textId="53DE99A0" w:rsidR="00B40EC0" w:rsidRPr="00796B8D"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CloudWatch Dashboard ist funktionstüchtig und zeigt alle nötigen und wichtigen Metriken an</w:t>
            </w:r>
            <w:r w:rsidR="00432F10">
              <w:rPr>
                <w:sz w:val="20"/>
                <w:szCs w:val="20"/>
              </w:rPr>
              <w:t>.</w:t>
            </w:r>
          </w:p>
        </w:tc>
        <w:tc>
          <w:tcPr>
            <w:tcW w:w="1417" w:type="dxa"/>
          </w:tcPr>
          <w:p w14:paraId="295C39D6"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200CA8F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7C5D71A" w14:textId="1D9F3307" w:rsidR="00B40EC0" w:rsidRPr="00796B8D" w:rsidRDefault="00B40EC0" w:rsidP="00B40EC0">
            <w:pPr>
              <w:rPr>
                <w:sz w:val="20"/>
                <w:szCs w:val="20"/>
              </w:rPr>
            </w:pPr>
            <w:r>
              <w:rPr>
                <w:sz w:val="20"/>
                <w:szCs w:val="20"/>
              </w:rPr>
              <w:t>Z-5</w:t>
            </w:r>
          </w:p>
        </w:tc>
        <w:tc>
          <w:tcPr>
            <w:tcW w:w="6662" w:type="dxa"/>
          </w:tcPr>
          <w:p w14:paraId="0BD9DA70" w14:textId="433B4CD4"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Mindestens ein Experiment wird über die GitHub Actions Pipeline automatisiert.</w:t>
            </w:r>
          </w:p>
        </w:tc>
        <w:tc>
          <w:tcPr>
            <w:tcW w:w="1417" w:type="dxa"/>
          </w:tcPr>
          <w:p w14:paraId="3F9DB3EF" w14:textId="31C8E74A"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7187902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6619FDEA" w14:textId="1F66AB42" w:rsidR="00B40EC0" w:rsidRDefault="00B40EC0" w:rsidP="00B40EC0">
            <w:pPr>
              <w:rPr>
                <w:sz w:val="20"/>
                <w:szCs w:val="20"/>
              </w:rPr>
            </w:pPr>
            <w:r>
              <w:rPr>
                <w:sz w:val="20"/>
                <w:szCs w:val="20"/>
              </w:rPr>
              <w:t>Z-6</w:t>
            </w:r>
          </w:p>
        </w:tc>
        <w:tc>
          <w:tcPr>
            <w:tcW w:w="6662" w:type="dxa"/>
          </w:tcPr>
          <w:p w14:paraId="0E2EF99D" w14:textId="2EC1287F"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Realisierungsphase muss, gemäss Zeitplan, termingerecht abgeschlossen werden. </w:t>
            </w:r>
          </w:p>
        </w:tc>
        <w:tc>
          <w:tcPr>
            <w:tcW w:w="1417" w:type="dxa"/>
          </w:tcPr>
          <w:p w14:paraId="3B2ABC53" w14:textId="00B91613"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62F517D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3E1609EB" w14:textId="6BA21E7D" w:rsidR="00B40EC0" w:rsidRDefault="00B40EC0" w:rsidP="00075F3F">
            <w:pPr>
              <w:rPr>
                <w:sz w:val="20"/>
                <w:szCs w:val="20"/>
              </w:rPr>
            </w:pPr>
            <w:r>
              <w:rPr>
                <w:sz w:val="20"/>
                <w:szCs w:val="20"/>
              </w:rPr>
              <w:t>Z-7</w:t>
            </w:r>
          </w:p>
        </w:tc>
        <w:tc>
          <w:tcPr>
            <w:tcW w:w="6662" w:type="dxa"/>
          </w:tcPr>
          <w:p w14:paraId="6E875CBA" w14:textId="1DB86525" w:rsidR="00B40EC0" w:rsidRDefault="00B40EC0"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Chaos-Mesh wird gemäss </w:t>
            </w:r>
            <w:r w:rsidR="00075F3F">
              <w:rPr>
                <w:sz w:val="20"/>
                <w:szCs w:val="20"/>
              </w:rPr>
              <w:t>offizieller Dokumentation per Helm installiert</w:t>
            </w:r>
            <w:r w:rsidR="00432F10">
              <w:rPr>
                <w:sz w:val="20"/>
                <w:szCs w:val="20"/>
              </w:rPr>
              <w:t>.</w:t>
            </w:r>
          </w:p>
        </w:tc>
        <w:tc>
          <w:tcPr>
            <w:tcW w:w="1417" w:type="dxa"/>
          </w:tcPr>
          <w:p w14:paraId="59FD3C09" w14:textId="4AD4057B" w:rsidR="00B40EC0"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BE5E38E"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6A1C792" w14:textId="3BF6FA8C" w:rsidR="00075F3F" w:rsidRDefault="00075F3F" w:rsidP="00075F3F">
            <w:pPr>
              <w:rPr>
                <w:sz w:val="20"/>
                <w:szCs w:val="20"/>
              </w:rPr>
            </w:pPr>
            <w:r>
              <w:rPr>
                <w:sz w:val="20"/>
                <w:szCs w:val="20"/>
              </w:rPr>
              <w:t>Z-8</w:t>
            </w:r>
          </w:p>
        </w:tc>
        <w:tc>
          <w:tcPr>
            <w:tcW w:w="6662" w:type="dxa"/>
          </w:tcPr>
          <w:p w14:paraId="2771EA75" w14:textId="460D03FF"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Der Terraform State wird stets in einem AWS S3 Bucket gespeichert</w:t>
            </w:r>
            <w:r w:rsidR="00432F10">
              <w:rPr>
                <w:sz w:val="20"/>
                <w:szCs w:val="20"/>
              </w:rPr>
              <w:t>.</w:t>
            </w:r>
          </w:p>
        </w:tc>
        <w:tc>
          <w:tcPr>
            <w:tcW w:w="1417" w:type="dxa"/>
          </w:tcPr>
          <w:p w14:paraId="583C49BE" w14:textId="66255FAF"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97DA5D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42BD4E3" w14:textId="10ACDBDC" w:rsidR="00075F3F" w:rsidRDefault="00075F3F" w:rsidP="00075F3F">
            <w:pPr>
              <w:rPr>
                <w:sz w:val="20"/>
                <w:szCs w:val="20"/>
              </w:rPr>
            </w:pPr>
            <w:r>
              <w:rPr>
                <w:sz w:val="20"/>
                <w:szCs w:val="20"/>
              </w:rPr>
              <w:t>Z-9</w:t>
            </w:r>
          </w:p>
        </w:tc>
        <w:tc>
          <w:tcPr>
            <w:tcW w:w="6662" w:type="dxa"/>
          </w:tcPr>
          <w:p w14:paraId="6092F2F0" w14:textId="7C5F3961"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 soll jederzeit ein Tagesaktuellerstand, aller verwendeten und erstellten Scripts, auf GitHub gesichert sein</w:t>
            </w:r>
            <w:r w:rsidR="00432F10">
              <w:rPr>
                <w:sz w:val="20"/>
                <w:szCs w:val="20"/>
              </w:rPr>
              <w:t>.</w:t>
            </w:r>
          </w:p>
        </w:tc>
        <w:tc>
          <w:tcPr>
            <w:tcW w:w="1417" w:type="dxa"/>
          </w:tcPr>
          <w:p w14:paraId="007EBF4D" w14:textId="7046C3FD"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36ACD217" w14:textId="0640C6D5" w:rsidR="008066BD" w:rsidRDefault="00075F3F" w:rsidP="007904E0">
      <w:pPr>
        <w:pStyle w:val="berschrift2"/>
      </w:pPr>
      <w:bookmarkStart w:id="70" w:name="_Toc165378886"/>
      <w:r>
        <w:t>Anforderungen</w:t>
      </w:r>
      <w:bookmarkEnd w:id="70"/>
    </w:p>
    <w:p w14:paraId="20E259BE" w14:textId="337CB55B" w:rsidR="00075F3F" w:rsidRPr="00075F3F" w:rsidRDefault="00016383" w:rsidP="00075F3F">
      <w:r>
        <w:t>Anhand der zuvor definierten Projektziele</w:t>
      </w:r>
      <w:r w:rsidR="00075F3F">
        <w:t xml:space="preserve"> werden in der nachfolgenden Tabelle die Anforderungen für das Projekt definiert und beschrieben.</w:t>
      </w:r>
      <w:r w:rsidR="00075F3F">
        <w:br/>
      </w:r>
    </w:p>
    <w:tbl>
      <w:tblPr>
        <w:tblStyle w:val="Tabellenraster"/>
        <w:tblW w:w="0" w:type="auto"/>
        <w:tblLook w:val="04A0" w:firstRow="1" w:lastRow="0" w:firstColumn="1" w:lastColumn="0" w:noHBand="0" w:noVBand="1"/>
      </w:tblPr>
      <w:tblGrid>
        <w:gridCol w:w="1134"/>
        <w:gridCol w:w="1358"/>
        <w:gridCol w:w="6545"/>
      </w:tblGrid>
      <w:tr w:rsidR="00432F10" w14:paraId="19A8D475" w14:textId="77777777" w:rsidTr="00432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B1962C" w14:textId="28DD9DEE" w:rsidR="00075F3F" w:rsidRPr="00075F3F" w:rsidRDefault="00075F3F" w:rsidP="00075F3F">
            <w:pPr>
              <w:rPr>
                <w:sz w:val="20"/>
                <w:szCs w:val="20"/>
              </w:rPr>
            </w:pPr>
            <w:r>
              <w:rPr>
                <w:sz w:val="20"/>
                <w:szCs w:val="20"/>
              </w:rPr>
              <w:t>Anforderung Nr.</w:t>
            </w:r>
          </w:p>
        </w:tc>
        <w:tc>
          <w:tcPr>
            <w:tcW w:w="1358" w:type="dxa"/>
          </w:tcPr>
          <w:p w14:paraId="06DAD2E8" w14:textId="32EDC9A8" w:rsidR="00075F3F" w:rsidRPr="00075F3F" w:rsidRDefault="00075F3F" w:rsidP="00432F10">
            <w:pPr>
              <w:ind w:left="139"/>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Ziel Nr.</w:t>
            </w:r>
          </w:p>
        </w:tc>
        <w:tc>
          <w:tcPr>
            <w:tcW w:w="6545" w:type="dxa"/>
          </w:tcPr>
          <w:p w14:paraId="13D9B53F" w14:textId="3E462770" w:rsidR="00075F3F" w:rsidRPr="00075F3F" w:rsidRDefault="00075F3F" w:rsidP="00075F3F">
            <w:pPr>
              <w:ind w:right="-40"/>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432F10" w:rsidRPr="00432F10" w14:paraId="295E222A"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CEB4286" w14:textId="45DE7522" w:rsidR="00432F10" w:rsidRPr="00E3650D" w:rsidRDefault="00432F10" w:rsidP="00E3650D">
            <w:pPr>
              <w:ind w:right="30"/>
              <w:rPr>
                <w:sz w:val="20"/>
                <w:szCs w:val="20"/>
              </w:rPr>
            </w:pPr>
            <w:r w:rsidRPr="00E3650D">
              <w:rPr>
                <w:sz w:val="20"/>
                <w:szCs w:val="20"/>
              </w:rPr>
              <w:t>A-1</w:t>
            </w:r>
          </w:p>
        </w:tc>
        <w:tc>
          <w:tcPr>
            <w:tcW w:w="1358" w:type="dxa"/>
          </w:tcPr>
          <w:p w14:paraId="68640D75" w14:textId="02407C69"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6165283B" w14:textId="5ED0D269"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Infrastruktur gemäss Zeitplan bereitstellen, umsetzen und testen.</w:t>
            </w:r>
          </w:p>
        </w:tc>
      </w:tr>
      <w:tr w:rsidR="00432F10" w:rsidRPr="00432F10" w14:paraId="7775D98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B516733" w14:textId="01DB0B09" w:rsidR="00432F10" w:rsidRPr="00E3650D" w:rsidRDefault="00432F10" w:rsidP="00E3650D">
            <w:pPr>
              <w:rPr>
                <w:sz w:val="20"/>
                <w:szCs w:val="20"/>
              </w:rPr>
            </w:pPr>
            <w:r w:rsidRPr="00E3650D">
              <w:rPr>
                <w:sz w:val="20"/>
                <w:szCs w:val="20"/>
              </w:rPr>
              <w:t>A-2</w:t>
            </w:r>
          </w:p>
        </w:tc>
        <w:tc>
          <w:tcPr>
            <w:tcW w:w="1358" w:type="dxa"/>
          </w:tcPr>
          <w:p w14:paraId="1CF0C883" w14:textId="4B42F7E4"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5C491587" w14:textId="5FE68295"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 xml:space="preserve">Regelmässige Dokumentationseinträge über die Infrastruktur </w:t>
            </w:r>
            <w:r w:rsidR="00E3650D" w:rsidRPr="00E3650D">
              <w:rPr>
                <w:sz w:val="20"/>
                <w:szCs w:val="20"/>
              </w:rPr>
              <w:t>führen.</w:t>
            </w:r>
          </w:p>
        </w:tc>
      </w:tr>
      <w:tr w:rsidR="00E3650D" w:rsidRPr="00432F10" w14:paraId="44C915BE"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F282F11" w14:textId="4A2BD480" w:rsidR="00E3650D" w:rsidRPr="00E3650D" w:rsidRDefault="00E3650D" w:rsidP="00E3650D">
            <w:pPr>
              <w:rPr>
                <w:sz w:val="20"/>
                <w:szCs w:val="20"/>
              </w:rPr>
            </w:pPr>
            <w:r w:rsidRPr="00E3650D">
              <w:rPr>
                <w:sz w:val="20"/>
                <w:szCs w:val="20"/>
              </w:rPr>
              <w:t>A-3</w:t>
            </w:r>
          </w:p>
        </w:tc>
        <w:tc>
          <w:tcPr>
            <w:tcW w:w="1358" w:type="dxa"/>
          </w:tcPr>
          <w:p w14:paraId="43A2A393" w14:textId="0E840E5E"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516A16BE" w14:textId="64B070DC"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Erstellung und Prüfung des Benutzerhandbuchs.</w:t>
            </w:r>
          </w:p>
        </w:tc>
      </w:tr>
      <w:tr w:rsidR="00E3650D" w:rsidRPr="00432F10" w14:paraId="7B86A165"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153E0D4" w14:textId="35B5BDD8" w:rsidR="00E3650D" w:rsidRPr="00E3650D" w:rsidRDefault="00E3650D" w:rsidP="00E3650D">
            <w:pPr>
              <w:rPr>
                <w:sz w:val="20"/>
                <w:szCs w:val="20"/>
              </w:rPr>
            </w:pPr>
            <w:r w:rsidRPr="00E3650D">
              <w:rPr>
                <w:sz w:val="20"/>
                <w:szCs w:val="20"/>
              </w:rPr>
              <w:t>A-4</w:t>
            </w:r>
          </w:p>
        </w:tc>
        <w:tc>
          <w:tcPr>
            <w:tcW w:w="1358" w:type="dxa"/>
          </w:tcPr>
          <w:p w14:paraId="39E517CE" w14:textId="1840CCC8"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24CF1E2B" w14:textId="08FCC8C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Validierung des Handbuchs durch Benutzertests.</w:t>
            </w:r>
          </w:p>
        </w:tc>
      </w:tr>
      <w:tr w:rsidR="00E3650D" w:rsidRPr="00432F10" w14:paraId="4C5828B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6EAA25D" w14:textId="165EB5B8" w:rsidR="00E3650D" w:rsidRPr="00E3650D" w:rsidRDefault="00E3650D" w:rsidP="00E3650D">
            <w:pPr>
              <w:rPr>
                <w:sz w:val="20"/>
                <w:szCs w:val="20"/>
              </w:rPr>
            </w:pPr>
            <w:r w:rsidRPr="00E3650D">
              <w:rPr>
                <w:sz w:val="20"/>
                <w:szCs w:val="20"/>
              </w:rPr>
              <w:t>A-5</w:t>
            </w:r>
          </w:p>
        </w:tc>
        <w:tc>
          <w:tcPr>
            <w:tcW w:w="1358" w:type="dxa"/>
          </w:tcPr>
          <w:p w14:paraId="2263C199" w14:textId="121E63E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Z-3</w:t>
            </w:r>
          </w:p>
        </w:tc>
        <w:tc>
          <w:tcPr>
            <w:tcW w:w="6545" w:type="dxa"/>
          </w:tcPr>
          <w:p w14:paraId="6806CF24" w14:textId="32EC1D91"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Durchführung und Überprüfung aller YAML-basierten Experimente.</w:t>
            </w:r>
          </w:p>
        </w:tc>
      </w:tr>
      <w:tr w:rsidR="00E3650D" w:rsidRPr="00432F10" w14:paraId="2F4906E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D2480F3" w14:textId="7D578136" w:rsidR="00E3650D" w:rsidRPr="00E3650D" w:rsidRDefault="00E3650D" w:rsidP="00E3650D">
            <w:pPr>
              <w:rPr>
                <w:sz w:val="20"/>
                <w:szCs w:val="20"/>
              </w:rPr>
            </w:pPr>
            <w:r w:rsidRPr="00E3650D">
              <w:rPr>
                <w:sz w:val="20"/>
                <w:szCs w:val="20"/>
              </w:rPr>
              <w:t>A-6</w:t>
            </w:r>
          </w:p>
        </w:tc>
        <w:tc>
          <w:tcPr>
            <w:tcW w:w="1358" w:type="dxa"/>
          </w:tcPr>
          <w:p w14:paraId="3C73B355" w14:textId="0452AD30"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3DB3A18A" w14:textId="72CAAD8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Entwicklung und Konfiguration des CloudWatch Dashboards zur Überwachung der erforderlichen Metriken.</w:t>
            </w:r>
          </w:p>
        </w:tc>
      </w:tr>
      <w:tr w:rsidR="00E3650D" w:rsidRPr="00432F10" w14:paraId="5A0F4D3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4C989824" w14:textId="5592AE38" w:rsidR="00E3650D" w:rsidRPr="00E3650D" w:rsidRDefault="00E3650D" w:rsidP="00E3650D">
            <w:pPr>
              <w:rPr>
                <w:sz w:val="20"/>
                <w:szCs w:val="20"/>
              </w:rPr>
            </w:pPr>
            <w:r w:rsidRPr="00E3650D">
              <w:rPr>
                <w:sz w:val="20"/>
                <w:szCs w:val="20"/>
              </w:rPr>
              <w:t>A-</w:t>
            </w:r>
            <w:r>
              <w:rPr>
                <w:sz w:val="20"/>
                <w:szCs w:val="20"/>
              </w:rPr>
              <w:t>7</w:t>
            </w:r>
          </w:p>
        </w:tc>
        <w:tc>
          <w:tcPr>
            <w:tcW w:w="1358" w:type="dxa"/>
          </w:tcPr>
          <w:p w14:paraId="15118C46" w14:textId="5C05E662"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5D3F222F" w14:textId="69641CD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Funktionstests und Validierung des Dashboards.</w:t>
            </w:r>
          </w:p>
        </w:tc>
      </w:tr>
      <w:tr w:rsidR="00E3650D" w:rsidRPr="00432F10" w14:paraId="504A9B37"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0C567B86" w14:textId="6896DE9A" w:rsidR="00E3650D" w:rsidRPr="00E3650D" w:rsidRDefault="00E3650D" w:rsidP="00E3650D">
            <w:pPr>
              <w:rPr>
                <w:sz w:val="20"/>
                <w:szCs w:val="20"/>
              </w:rPr>
            </w:pPr>
            <w:r w:rsidRPr="00E3650D">
              <w:rPr>
                <w:sz w:val="20"/>
                <w:szCs w:val="20"/>
              </w:rPr>
              <w:t>A-</w:t>
            </w:r>
            <w:r>
              <w:rPr>
                <w:sz w:val="20"/>
                <w:szCs w:val="20"/>
              </w:rPr>
              <w:t>8</w:t>
            </w:r>
          </w:p>
        </w:tc>
        <w:tc>
          <w:tcPr>
            <w:tcW w:w="1358" w:type="dxa"/>
          </w:tcPr>
          <w:p w14:paraId="6CCD75E1" w14:textId="798B633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1302D67" w14:textId="736ADCD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Implementierung der GitHub Actions Pipeline für mindestens ein Experiment.</w:t>
            </w:r>
          </w:p>
        </w:tc>
      </w:tr>
      <w:tr w:rsidR="00E3650D" w:rsidRPr="00432F10" w14:paraId="6B85C4A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E7D28FB" w14:textId="18822B7D" w:rsidR="00E3650D" w:rsidRPr="00E3650D" w:rsidRDefault="00E3650D" w:rsidP="00E3650D">
            <w:pPr>
              <w:rPr>
                <w:sz w:val="20"/>
                <w:szCs w:val="20"/>
              </w:rPr>
            </w:pPr>
            <w:r w:rsidRPr="00E3650D">
              <w:rPr>
                <w:sz w:val="20"/>
                <w:szCs w:val="20"/>
              </w:rPr>
              <w:t>A-</w:t>
            </w:r>
            <w:r>
              <w:rPr>
                <w:sz w:val="20"/>
                <w:szCs w:val="20"/>
              </w:rPr>
              <w:t>9</w:t>
            </w:r>
          </w:p>
        </w:tc>
        <w:tc>
          <w:tcPr>
            <w:tcW w:w="1358" w:type="dxa"/>
          </w:tcPr>
          <w:p w14:paraId="4299DCB5" w14:textId="158D5586"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3B4D616" w14:textId="6A16B2F8"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Test und Überprüfung der Automatisierung des Experiments.</w:t>
            </w:r>
          </w:p>
        </w:tc>
      </w:tr>
      <w:tr w:rsidR="00E3650D" w:rsidRPr="00432F10" w14:paraId="7104E29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831B5B1" w14:textId="4F7B5441" w:rsidR="00E3650D" w:rsidRPr="00E3650D" w:rsidRDefault="00E3650D" w:rsidP="00E3650D">
            <w:pPr>
              <w:rPr>
                <w:sz w:val="20"/>
                <w:szCs w:val="20"/>
              </w:rPr>
            </w:pPr>
            <w:r w:rsidRPr="00E3650D">
              <w:rPr>
                <w:sz w:val="20"/>
                <w:szCs w:val="20"/>
              </w:rPr>
              <w:t>A-</w:t>
            </w:r>
            <w:r>
              <w:rPr>
                <w:sz w:val="20"/>
                <w:szCs w:val="20"/>
              </w:rPr>
              <w:t>10</w:t>
            </w:r>
          </w:p>
        </w:tc>
        <w:tc>
          <w:tcPr>
            <w:tcW w:w="1358" w:type="dxa"/>
          </w:tcPr>
          <w:p w14:paraId="66142BC7" w14:textId="65EC7C13"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Z-7</w:t>
            </w:r>
          </w:p>
        </w:tc>
        <w:tc>
          <w:tcPr>
            <w:tcW w:w="6545" w:type="dxa"/>
          </w:tcPr>
          <w:p w14:paraId="2EE06163" w14:textId="090E6CD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Installation von Chaos-Mesh mittels Helm gemä</w:t>
            </w:r>
            <w:r w:rsidR="00250687">
              <w:rPr>
                <w:sz w:val="20"/>
                <w:szCs w:val="20"/>
              </w:rPr>
              <w:t>ss</w:t>
            </w:r>
            <w:r w:rsidRPr="00E3650D">
              <w:rPr>
                <w:sz w:val="20"/>
                <w:szCs w:val="20"/>
              </w:rPr>
              <w:t xml:space="preserve"> der offiziellen Anleitung.</w:t>
            </w:r>
          </w:p>
        </w:tc>
      </w:tr>
      <w:tr w:rsidR="00E3650D" w:rsidRPr="00432F10" w14:paraId="3349D4F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68D1B760" w14:textId="6D1A685F" w:rsidR="00E3650D" w:rsidRPr="00E3650D" w:rsidRDefault="00E3650D" w:rsidP="00E3650D">
            <w:pPr>
              <w:rPr>
                <w:sz w:val="20"/>
                <w:szCs w:val="20"/>
              </w:rPr>
            </w:pPr>
            <w:r w:rsidRPr="00E3650D">
              <w:rPr>
                <w:sz w:val="20"/>
                <w:szCs w:val="20"/>
              </w:rPr>
              <w:t>A-1</w:t>
            </w:r>
            <w:r>
              <w:rPr>
                <w:sz w:val="20"/>
                <w:szCs w:val="20"/>
              </w:rPr>
              <w:t>1</w:t>
            </w:r>
          </w:p>
        </w:tc>
        <w:tc>
          <w:tcPr>
            <w:tcW w:w="1358" w:type="dxa"/>
          </w:tcPr>
          <w:p w14:paraId="5074D84F" w14:textId="01AC0239"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Z-8</w:t>
            </w:r>
          </w:p>
        </w:tc>
        <w:tc>
          <w:tcPr>
            <w:tcW w:w="6545" w:type="dxa"/>
          </w:tcPr>
          <w:p w14:paraId="2D9B20E6" w14:textId="3EDE04C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Sicherstellung der kontinuierlichen Aktualisierung und Sicherheit des Terraform State.</w:t>
            </w:r>
          </w:p>
        </w:tc>
      </w:tr>
    </w:tbl>
    <w:p w14:paraId="4EE110E5" w14:textId="05657912" w:rsidR="00075F3F" w:rsidRDefault="00075F3F" w:rsidP="00075F3F">
      <w:pPr>
        <w:rPr>
          <w:sz w:val="20"/>
          <w:szCs w:val="20"/>
        </w:rPr>
      </w:pPr>
    </w:p>
    <w:p w14:paraId="7B74AFE8" w14:textId="77777777" w:rsidR="007904E0" w:rsidRDefault="007904E0" w:rsidP="00075F3F">
      <w:pPr>
        <w:rPr>
          <w:sz w:val="20"/>
          <w:szCs w:val="20"/>
        </w:rPr>
      </w:pPr>
    </w:p>
    <w:p w14:paraId="3873156F" w14:textId="77777777" w:rsidR="007904E0" w:rsidRDefault="007904E0" w:rsidP="00075F3F">
      <w:pPr>
        <w:rPr>
          <w:sz w:val="20"/>
          <w:szCs w:val="20"/>
        </w:rPr>
      </w:pPr>
    </w:p>
    <w:p w14:paraId="47CE9449" w14:textId="77777777" w:rsidR="007904E0" w:rsidRDefault="007904E0" w:rsidP="00075F3F">
      <w:pPr>
        <w:rPr>
          <w:sz w:val="20"/>
          <w:szCs w:val="20"/>
        </w:rPr>
      </w:pPr>
    </w:p>
    <w:p w14:paraId="0DD39DE8" w14:textId="77777777" w:rsidR="00DD7D53" w:rsidRDefault="00DD7D53" w:rsidP="00075F3F">
      <w:pPr>
        <w:rPr>
          <w:sz w:val="20"/>
          <w:szCs w:val="20"/>
        </w:rPr>
      </w:pPr>
    </w:p>
    <w:p w14:paraId="4AAFD6EA" w14:textId="2618CD84" w:rsidR="007904E0" w:rsidRDefault="00DD7D53" w:rsidP="00DD7D53">
      <w:pPr>
        <w:pStyle w:val="berschrift2"/>
      </w:pPr>
      <w:bookmarkStart w:id="71" w:name="_Toc165378887"/>
      <w:r>
        <w:lastRenderedPageBreak/>
        <w:t>Variantenentscheid</w:t>
      </w:r>
      <w:bookmarkEnd w:id="71"/>
    </w:p>
    <w:p w14:paraId="7417D077" w14:textId="294715E2" w:rsidR="00DD7D53" w:rsidRDefault="00DD7D53" w:rsidP="00DD7D53">
      <w:r>
        <w:t xml:space="preserve">HERMES 5.1 sieht normalerweise vor, dass für ein Projekt verschiedene </w:t>
      </w:r>
      <w:r w:rsidR="00EC17C7">
        <w:t>Varianten</w:t>
      </w:r>
      <w:r>
        <w:t xml:space="preserve"> gewählt und verglichen werden, damit anschliessend ein Variantenentscheid anhand der Ziele und Anforderungen getroffen werde kann. Da jedoch in diesem Projekt das Tool für den Einsatz im Projekt vorgegeben ist, kann hier kein Variantenentscheid getroffen werden.</w:t>
      </w:r>
      <w:r>
        <w:br/>
      </w:r>
      <w:r>
        <w:br/>
        <w:t>Damit jedoch trotzdem ein Überblick für künftige Chaos-Engineering Projekte verschafft werden kann, werden nachfolgend ein paar Alternativen zu Chaos-Mesh aufgelistet:</w:t>
      </w:r>
    </w:p>
    <w:p w14:paraId="640EEE68" w14:textId="77777777" w:rsidR="00DD7D53" w:rsidRDefault="00DD7D53" w:rsidP="00DD7D53"/>
    <w:p w14:paraId="54B532AF" w14:textId="2AEB48E5" w:rsidR="00DD7D53" w:rsidRDefault="00DD7D53" w:rsidP="006C281D">
      <w:pPr>
        <w:pStyle w:val="Listenabsatz"/>
        <w:numPr>
          <w:ilvl w:val="0"/>
          <w:numId w:val="10"/>
        </w:numPr>
        <w:rPr>
          <w:lang w:val="en-US"/>
        </w:rPr>
      </w:pPr>
      <w:r w:rsidRPr="00DD7D53">
        <w:rPr>
          <w:lang w:val="en-US"/>
        </w:rPr>
        <w:t>Chaos Monkey (</w:t>
      </w:r>
      <w:hyperlink r:id="rId45" w:history="1">
        <w:r w:rsidRPr="00DD7D53">
          <w:rPr>
            <w:rStyle w:val="Hyperlink"/>
            <w:lang w:val="en-US"/>
          </w:rPr>
          <w:t>https://netflix.github.io/chaosmonkey/</w:t>
        </w:r>
      </w:hyperlink>
      <w:r w:rsidRPr="00DD7D53">
        <w:rPr>
          <w:lang w:val="en-US"/>
        </w:rPr>
        <w:t>)</w:t>
      </w:r>
    </w:p>
    <w:p w14:paraId="1A92EA4A" w14:textId="063BE313" w:rsidR="00DD7D53" w:rsidRDefault="00DD7D53" w:rsidP="006C281D">
      <w:pPr>
        <w:pStyle w:val="Listenabsatz"/>
        <w:numPr>
          <w:ilvl w:val="0"/>
          <w:numId w:val="10"/>
        </w:numPr>
        <w:rPr>
          <w:lang w:val="en-US"/>
        </w:rPr>
      </w:pPr>
      <w:r>
        <w:rPr>
          <w:lang w:val="en-US"/>
        </w:rPr>
        <w:t>Litmus (</w:t>
      </w:r>
      <w:hyperlink r:id="rId46" w:history="1">
        <w:r w:rsidRPr="00DD7D53">
          <w:rPr>
            <w:rStyle w:val="Hyperlink"/>
            <w:lang w:val="en-US"/>
          </w:rPr>
          <w:t>https://litmuschaos.io/</w:t>
        </w:r>
      </w:hyperlink>
      <w:r>
        <w:rPr>
          <w:lang w:val="en-US"/>
        </w:rPr>
        <w:t>)</w:t>
      </w:r>
    </w:p>
    <w:p w14:paraId="38870201" w14:textId="0AB65ECE" w:rsidR="00DD7D53" w:rsidRPr="00DD7D53" w:rsidRDefault="00DD7D53" w:rsidP="006C281D">
      <w:pPr>
        <w:pStyle w:val="Listenabsatz"/>
        <w:numPr>
          <w:ilvl w:val="0"/>
          <w:numId w:val="10"/>
        </w:numPr>
        <w:rPr>
          <w:lang w:val="en-US"/>
        </w:rPr>
      </w:pPr>
      <w:r>
        <w:rPr>
          <w:lang w:val="en-US"/>
        </w:rPr>
        <w:t>SteadyBit (</w:t>
      </w:r>
      <w:hyperlink r:id="rId47" w:history="1">
        <w:r w:rsidRPr="00DD7D53">
          <w:rPr>
            <w:rStyle w:val="Hyperlink"/>
            <w:lang w:val="en-US"/>
          </w:rPr>
          <w:t>https://steadybit.com/</w:t>
        </w:r>
      </w:hyperlink>
      <w:r>
        <w:rPr>
          <w:lang w:val="en-US"/>
        </w:rPr>
        <w:t>)</w:t>
      </w:r>
    </w:p>
    <w:p w14:paraId="0AD55270" w14:textId="5CA9A56E" w:rsidR="008066BD" w:rsidRDefault="00DD7D53" w:rsidP="007904E0">
      <w:pPr>
        <w:pStyle w:val="berschrift2"/>
      </w:pPr>
      <w:bookmarkStart w:id="72" w:name="_Toc165378888"/>
      <w:r>
        <w:t>Projektfreigabe</w:t>
      </w:r>
      <w:bookmarkEnd w:id="72"/>
    </w:p>
    <w:p w14:paraId="6B214DFC" w14:textId="0754B035" w:rsidR="007904E0" w:rsidRDefault="007904E0" w:rsidP="007904E0">
      <w:pPr>
        <w:rPr>
          <w:sz w:val="23"/>
          <w:szCs w:val="23"/>
        </w:rPr>
      </w:pPr>
      <w:r>
        <w:rPr>
          <w:sz w:val="23"/>
          <w:szCs w:val="23"/>
        </w:rPr>
        <w:t>Durch die Unterschrift des Auftraggebers und des Projektleiters wird festgelegt, dass die Initialisierungsphase abgeschlossen wurde und somit die Konzeptphase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7904E0" w14:paraId="127F8A9E" w14:textId="77777777" w:rsidTr="00790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410CC0D0" w14:textId="32DEAA3E" w:rsidR="007904E0" w:rsidRPr="007904E0" w:rsidRDefault="007904E0" w:rsidP="007904E0">
            <w:pPr>
              <w:rPr>
                <w:sz w:val="20"/>
                <w:szCs w:val="20"/>
              </w:rPr>
            </w:pPr>
            <w:r w:rsidRPr="007904E0">
              <w:rPr>
                <w:sz w:val="20"/>
                <w:szCs w:val="20"/>
              </w:rPr>
              <w:t>Datum</w:t>
            </w:r>
          </w:p>
        </w:tc>
        <w:tc>
          <w:tcPr>
            <w:tcW w:w="2351" w:type="dxa"/>
          </w:tcPr>
          <w:p w14:paraId="214DD5AA" w14:textId="6D95F647"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420A9607" w14:textId="579DB732"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2B2A5805" w14:textId="3A3B47DA"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7904E0" w14:paraId="3F10A7D5"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41F577DC" w14:textId="39B46289" w:rsidR="007904E0" w:rsidRPr="007904E0" w:rsidRDefault="007904E0" w:rsidP="007904E0">
            <w:pPr>
              <w:rPr>
                <w:sz w:val="20"/>
                <w:szCs w:val="20"/>
              </w:rPr>
            </w:pPr>
            <w:r>
              <w:rPr>
                <w:sz w:val="20"/>
                <w:szCs w:val="20"/>
              </w:rPr>
              <w:t>24.04.2024</w:t>
            </w:r>
          </w:p>
        </w:tc>
        <w:tc>
          <w:tcPr>
            <w:tcW w:w="2351" w:type="dxa"/>
          </w:tcPr>
          <w:p w14:paraId="01041010" w14:textId="4305E59A"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13E8E0D3" w14:textId="4FE9385C"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4D7E50F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331E7D15"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805BC2B"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7904E0" w14:paraId="25BF5BFE"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7D036F51" w14:textId="30DAFD6A" w:rsidR="007904E0" w:rsidRPr="007904E0" w:rsidRDefault="007904E0" w:rsidP="007904E0">
            <w:pPr>
              <w:rPr>
                <w:sz w:val="20"/>
                <w:szCs w:val="20"/>
              </w:rPr>
            </w:pPr>
            <w:r>
              <w:rPr>
                <w:sz w:val="20"/>
                <w:szCs w:val="20"/>
              </w:rPr>
              <w:t>24.04.2024</w:t>
            </w:r>
          </w:p>
        </w:tc>
        <w:tc>
          <w:tcPr>
            <w:tcW w:w="2351" w:type="dxa"/>
          </w:tcPr>
          <w:p w14:paraId="07D26792" w14:textId="1983A39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DDC0A28" w14:textId="0C0F824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362481BD"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481F00B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D7E6A42"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4F43BBE2" w14:textId="77777777" w:rsidR="007904E0" w:rsidRPr="007904E0" w:rsidRDefault="007904E0" w:rsidP="007904E0"/>
    <w:p w14:paraId="25FA54AD" w14:textId="77777777" w:rsidR="005074C0" w:rsidRDefault="00E32D1D" w:rsidP="005074C0">
      <w:pPr>
        <w:pStyle w:val="berschrift1"/>
      </w:pPr>
      <w:r>
        <w:br w:type="page"/>
      </w:r>
      <w:bookmarkStart w:id="73" w:name="_Toc165378889"/>
      <w:r w:rsidR="005074C0">
        <w:lastRenderedPageBreak/>
        <w:t>Konzept</w:t>
      </w:r>
      <w:bookmarkEnd w:id="73"/>
    </w:p>
    <w:p w14:paraId="703BD5CB" w14:textId="77777777" w:rsidR="0090375B" w:rsidRDefault="005220F2" w:rsidP="0090375B">
      <w:pPr>
        <w:pStyle w:val="Flietext"/>
        <w:keepNext/>
      </w:pPr>
      <w:r>
        <w:t>Nach der Projektfreigabe startet, laut HERMES 5.1, die Konzeptphase des Projektes. In diesem Kapitel werden nun verschiedene Konzepte erstellt, welche für die Realisierung danach notwendig sind. Sobald diese Phase durchlaufen ist, und eine Phasenfreigabe stattgefunden hat, wird mit der Realisierung und somit mit der Umsetzung des Projektes, anhand der Konzepte gestartet.</w:t>
      </w:r>
      <w:r w:rsidR="0090375B">
        <w:br/>
      </w:r>
      <w:r w:rsidR="0090375B">
        <w:br/>
      </w:r>
      <w:r w:rsidR="0090375B" w:rsidRPr="0090375B">
        <w:rPr>
          <w:noProof/>
        </w:rPr>
        <w:drawing>
          <wp:inline distT="0" distB="0" distL="0" distR="0" wp14:anchorId="01E5FA50" wp14:editId="039E5951">
            <wp:extent cx="5972810" cy="650875"/>
            <wp:effectExtent l="0" t="0" r="0" b="0"/>
            <wp:docPr id="7644634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63410" name=""/>
                    <pic:cNvPicPr/>
                  </pic:nvPicPr>
                  <pic:blipFill>
                    <a:blip r:embed="rId48"/>
                    <a:stretch>
                      <a:fillRect/>
                    </a:stretch>
                  </pic:blipFill>
                  <pic:spPr>
                    <a:xfrm>
                      <a:off x="0" y="0"/>
                      <a:ext cx="5972810" cy="650875"/>
                    </a:xfrm>
                    <a:prstGeom prst="rect">
                      <a:avLst/>
                    </a:prstGeom>
                  </pic:spPr>
                </pic:pic>
              </a:graphicData>
            </a:graphic>
          </wp:inline>
        </w:drawing>
      </w:r>
    </w:p>
    <w:p w14:paraId="0633AD61" w14:textId="20F05102" w:rsidR="005220F2" w:rsidRPr="006341F5" w:rsidRDefault="0090375B" w:rsidP="0090375B">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741600">
        <w:rPr>
          <w:noProof/>
          <w:sz w:val="18"/>
          <w:szCs w:val="18"/>
        </w:rPr>
        <w:t>14</w:t>
      </w:r>
      <w:r w:rsidRPr="006341F5">
        <w:rPr>
          <w:sz w:val="18"/>
          <w:szCs w:val="18"/>
        </w:rPr>
        <w:fldChar w:fldCharType="end"/>
      </w:r>
      <w:r w:rsidRPr="006341F5">
        <w:rPr>
          <w:sz w:val="18"/>
          <w:szCs w:val="18"/>
        </w:rPr>
        <w:t>: Konzeptphase</w:t>
      </w:r>
    </w:p>
    <w:p w14:paraId="649D5327" w14:textId="77777777" w:rsidR="0090375B" w:rsidRDefault="0090375B" w:rsidP="0090375B">
      <w:pPr>
        <w:pStyle w:val="berschrift2"/>
      </w:pPr>
      <w:bookmarkStart w:id="74" w:name="_Toc165378890"/>
      <w:r>
        <w:t>Systemkonzept</w:t>
      </w:r>
      <w:bookmarkEnd w:id="74"/>
    </w:p>
    <w:p w14:paraId="7BA9F1C5" w14:textId="141E5CCC" w:rsidR="0090375B" w:rsidRDefault="0090375B" w:rsidP="0090375B">
      <w:r>
        <w:t xml:space="preserve">Das Systemkonzept </w:t>
      </w:r>
      <w:r w:rsidR="00881355">
        <w:t xml:space="preserve">dient als Vertiefung der Ist- / Soll-Analyse. So sollen Systemanforderungen konkretisiert werden und somit eine Systemarchitektur definiert und erstellt werden. Ebenso sollen dabei in einem Systemkonzept diverse Anforderungen erarbeitet und bewertet werden. Da jedoch anhand der Vorgaben und das Benutzen einer Cloudplattform </w:t>
      </w:r>
      <w:r w:rsidR="006341F5">
        <w:t>kein</w:t>
      </w:r>
      <w:r w:rsidR="00881355">
        <w:t xml:space="preserve"> Spielraum für diverse Varianten </w:t>
      </w:r>
      <w:r w:rsidR="00EC17C7">
        <w:t>offensteht</w:t>
      </w:r>
      <w:r w:rsidR="00881355">
        <w:t>, werden in diesem Systemkonzept nicht verschiedene Varianten erarbeitet.</w:t>
      </w:r>
    </w:p>
    <w:p w14:paraId="70856036" w14:textId="16CA313D" w:rsidR="00881355" w:rsidRDefault="00881355" w:rsidP="00881355">
      <w:pPr>
        <w:pStyle w:val="berschrift3"/>
      </w:pPr>
      <w:bookmarkStart w:id="75" w:name="_Toc165378891"/>
      <w:r>
        <w:t>AWS</w:t>
      </w:r>
      <w:bookmarkEnd w:id="75"/>
    </w:p>
    <w:p w14:paraId="6AFA06BA" w14:textId="2C394320" w:rsidR="00881355" w:rsidRDefault="00881355" w:rsidP="00881355">
      <w:r>
        <w:t xml:space="preserve">In diesem Projekt </w:t>
      </w:r>
      <w:r w:rsidR="006341F5">
        <w:t xml:space="preserve">wird </w:t>
      </w:r>
      <w:r>
        <w:t xml:space="preserve">zum </w:t>
      </w:r>
      <w:r w:rsidR="00EC17C7">
        <w:t>Bereitstellen</w:t>
      </w:r>
      <w:r>
        <w:t xml:space="preserve"> der Systemumgebung, die Cloud Plattform Amazon Web Services, kurz AWS, verwendet. AWS ist ein von Amazon gegründeter Cloud-Computing-Anbieter, welcher sich durch seine verschiedenen angebotenen Services hervorhebt. AWS zählt zu den grössten Anbietern, da sich diese Plattform für alle anbietet, sei es natürliche bis hin zu grossen juristischen Personen. Auch wir, in der T-Systems, verwenden AWS zu einem sehr grossen Teil, zum </w:t>
      </w:r>
      <w:r w:rsidR="00EC17C7">
        <w:t>Bereitstellen</w:t>
      </w:r>
      <w:r>
        <w:t xml:space="preserve"> von Kundenapplikation oder auch virtuelle Infrastrukturen.</w:t>
      </w:r>
    </w:p>
    <w:p w14:paraId="57334005" w14:textId="77777777" w:rsidR="00881355" w:rsidRDefault="00881355" w:rsidP="00881355"/>
    <w:p w14:paraId="0063DE0E" w14:textId="47CD1E11" w:rsidR="00881355" w:rsidRDefault="00881355" w:rsidP="00881355">
      <w:r>
        <w:t>Der Service, welcher als Kernpunkt dieses Projektes agiert, ist der AWS Elastic Kubernetes Service (AWS EKS). Wie es der Name bereits schon verrät, kann mit diesem Service eine komplette Kubernetes Umgebung über die Cloud bereitgestellt werden. Dadurch das dieser Service vollständig auf einer Cloud basiert, wird eine solche Kubernetesum</w:t>
      </w:r>
      <w:r w:rsidR="00EC17C7">
        <w:t>gebung</w:t>
      </w:r>
      <w:r>
        <w:t xml:space="preserve"> „Cloud-Native </w:t>
      </w:r>
      <w:r w:rsidR="003D5F72">
        <w:t xml:space="preserve">Kubernetes Umgebung“ genannt. Cloud-Native bezeichnet im Grunde alles, was vollständig in der Cloud bereitgestellt </w:t>
      </w:r>
      <w:r w:rsidR="006341F5">
        <w:t>wird</w:t>
      </w:r>
      <w:r w:rsidR="003D5F72">
        <w:t xml:space="preserve"> und auch für die Cloud erstellt wurde.</w:t>
      </w:r>
    </w:p>
    <w:p w14:paraId="0F2D039A" w14:textId="77777777" w:rsidR="003D5F72" w:rsidRDefault="003D5F72" w:rsidP="00881355"/>
    <w:p w14:paraId="289C4DC3" w14:textId="3FDD3C63" w:rsidR="003D5F72" w:rsidRDefault="003D5F72" w:rsidP="00881355">
      <w:r>
        <w:t>Da jedoch AWS EKS nicht ausreicht, um eine externe Kommunikation mit dem Internet zu ermöglichen, müssen noch folgende Services angewendet werden:</w:t>
      </w:r>
    </w:p>
    <w:p w14:paraId="0FCF95C0" w14:textId="77777777" w:rsidR="003D5F72" w:rsidRDefault="003D5F72" w:rsidP="00881355"/>
    <w:p w14:paraId="758426F9" w14:textId="72138A3E" w:rsidR="003D5F72" w:rsidRDefault="003D5F72" w:rsidP="006C281D">
      <w:pPr>
        <w:pStyle w:val="Listenabsatz"/>
        <w:numPr>
          <w:ilvl w:val="0"/>
          <w:numId w:val="10"/>
        </w:numPr>
      </w:pPr>
      <w:r>
        <w:t>VPC (Virtual Private Cloud)</w:t>
      </w:r>
    </w:p>
    <w:p w14:paraId="43F842C8" w14:textId="6C0A0F75" w:rsidR="003D5F72" w:rsidRDefault="003D5F72" w:rsidP="006C281D">
      <w:pPr>
        <w:pStyle w:val="Listenabsatz"/>
        <w:numPr>
          <w:ilvl w:val="0"/>
          <w:numId w:val="10"/>
        </w:numPr>
      </w:pPr>
      <w:r>
        <w:t>IGW (</w:t>
      </w:r>
      <w:r w:rsidR="00EC17C7">
        <w:t>Internet-Gateway</w:t>
      </w:r>
      <w:r>
        <w:t>)</w:t>
      </w:r>
    </w:p>
    <w:p w14:paraId="2FD5E2D7" w14:textId="4413ACF0" w:rsidR="003D5F72" w:rsidRDefault="003D5F72" w:rsidP="006C281D">
      <w:pPr>
        <w:pStyle w:val="Listenabsatz"/>
        <w:numPr>
          <w:ilvl w:val="0"/>
          <w:numId w:val="10"/>
        </w:numPr>
      </w:pPr>
      <w:r>
        <w:lastRenderedPageBreak/>
        <w:t>Public &amp; Private Subnets</w:t>
      </w:r>
    </w:p>
    <w:p w14:paraId="05EDB1DC" w14:textId="3EF5D8E6" w:rsidR="003D5F72" w:rsidRDefault="003D5F72" w:rsidP="006C281D">
      <w:pPr>
        <w:pStyle w:val="Listenabsatz"/>
        <w:numPr>
          <w:ilvl w:val="0"/>
          <w:numId w:val="10"/>
        </w:numPr>
      </w:pPr>
      <w:r>
        <w:t>ALB (Application Load Balancer)</w:t>
      </w:r>
    </w:p>
    <w:p w14:paraId="6AEF11FD" w14:textId="55BA5255" w:rsidR="003D5F72" w:rsidRDefault="003D5F72" w:rsidP="006C281D">
      <w:pPr>
        <w:pStyle w:val="Listenabsatz"/>
        <w:numPr>
          <w:ilvl w:val="0"/>
          <w:numId w:val="10"/>
        </w:numPr>
      </w:pPr>
      <w:r>
        <w:t>NAT</w:t>
      </w:r>
      <w:r w:rsidR="00FC752F">
        <w:t xml:space="preserve"> Gateways</w:t>
      </w:r>
    </w:p>
    <w:p w14:paraId="4AE70C69" w14:textId="1D4F6D43" w:rsidR="003D5F72" w:rsidRDefault="003D5F72" w:rsidP="006C281D">
      <w:pPr>
        <w:pStyle w:val="Listenabsatz"/>
        <w:numPr>
          <w:ilvl w:val="0"/>
          <w:numId w:val="10"/>
        </w:numPr>
      </w:pPr>
      <w:r>
        <w:t>RT (Route Tables)</w:t>
      </w:r>
    </w:p>
    <w:p w14:paraId="4E9147BB" w14:textId="1B9AD6B9" w:rsidR="003D5F72" w:rsidRDefault="003D5F72" w:rsidP="006C281D">
      <w:pPr>
        <w:pStyle w:val="Listenabsatz"/>
        <w:numPr>
          <w:ilvl w:val="0"/>
          <w:numId w:val="10"/>
        </w:numPr>
      </w:pPr>
      <w:r>
        <w:t>EKS (Elastic Kubernetes Service)</w:t>
      </w:r>
    </w:p>
    <w:p w14:paraId="235C5FFC" w14:textId="0EB6B0FC" w:rsidR="003D5F72" w:rsidRDefault="003D5F72" w:rsidP="006C281D">
      <w:pPr>
        <w:pStyle w:val="Listenabsatz"/>
        <w:numPr>
          <w:ilvl w:val="0"/>
          <w:numId w:val="10"/>
        </w:numPr>
      </w:pPr>
      <w:r>
        <w:t>IAM</w:t>
      </w:r>
    </w:p>
    <w:p w14:paraId="728D8236" w14:textId="6D10B3F2" w:rsidR="00CB391D" w:rsidRDefault="00CB391D" w:rsidP="006C281D">
      <w:pPr>
        <w:pStyle w:val="Listenabsatz"/>
        <w:numPr>
          <w:ilvl w:val="0"/>
          <w:numId w:val="10"/>
        </w:numPr>
      </w:pPr>
      <w:r>
        <w:t>S3 (Simple Storage Service)</w:t>
      </w:r>
    </w:p>
    <w:p w14:paraId="3602F326" w14:textId="77777777" w:rsidR="003D5F72" w:rsidRDefault="003D5F72" w:rsidP="003D5F72"/>
    <w:p w14:paraId="6FFF8EB4" w14:textId="5CFB8D5E" w:rsidR="003D5F72" w:rsidRDefault="003D5F72" w:rsidP="003D5F72">
      <w:r>
        <w:t>Setzt man all diese Services gemeinsam ein, so würde die Architektur danach wie folgt aussehen:</w:t>
      </w:r>
    </w:p>
    <w:p w14:paraId="16DFAFBD" w14:textId="77777777" w:rsidR="003D5F72" w:rsidRDefault="003D5F72" w:rsidP="003D5F72"/>
    <w:p w14:paraId="361CCC60" w14:textId="77777777" w:rsidR="006341F5" w:rsidRDefault="00FC752F" w:rsidP="006341F5">
      <w:pPr>
        <w:keepNext/>
        <w:tabs>
          <w:tab w:val="left" w:pos="2977"/>
        </w:tabs>
      </w:pPr>
      <w:r w:rsidRPr="00E473CC">
        <w:rPr>
          <w:noProof/>
          <w:highlight w:val="yellow"/>
        </w:rPr>
        <w:drawing>
          <wp:inline distT="0" distB="0" distL="0" distR="0" wp14:anchorId="465C4E51" wp14:editId="0F28F512">
            <wp:extent cx="5518484" cy="5936551"/>
            <wp:effectExtent l="0" t="0" r="0" b="0"/>
            <wp:docPr id="827820587"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0587" name="Grafik 1" descr="Ein Bild, das Text, Screenshot, Software, Multimedia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539402" cy="5959053"/>
                    </a:xfrm>
                    <a:prstGeom prst="rect">
                      <a:avLst/>
                    </a:prstGeom>
                  </pic:spPr>
                </pic:pic>
              </a:graphicData>
            </a:graphic>
          </wp:inline>
        </w:drawing>
      </w:r>
    </w:p>
    <w:p w14:paraId="28320DB9" w14:textId="20EBF99E" w:rsidR="003D5F72" w:rsidRPr="006341F5" w:rsidRDefault="006341F5" w:rsidP="006341F5">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741600">
        <w:rPr>
          <w:noProof/>
          <w:sz w:val="18"/>
          <w:szCs w:val="18"/>
        </w:rPr>
        <w:t>15</w:t>
      </w:r>
      <w:r w:rsidRPr="006341F5">
        <w:rPr>
          <w:sz w:val="18"/>
          <w:szCs w:val="18"/>
        </w:rPr>
        <w:fldChar w:fldCharType="end"/>
      </w:r>
      <w:r w:rsidRPr="006341F5">
        <w:rPr>
          <w:sz w:val="18"/>
          <w:szCs w:val="18"/>
        </w:rPr>
        <w:t>: AWS Systemarchitektur</w:t>
      </w:r>
    </w:p>
    <w:p w14:paraId="7EEA9065" w14:textId="4E7CE949" w:rsidR="00FC752F" w:rsidRDefault="00FC752F" w:rsidP="003D5F72">
      <w:r>
        <w:t xml:space="preserve">Auf dieser Abbildung sind nun alle erwähnten Services, mit </w:t>
      </w:r>
      <w:r w:rsidR="00EC17C7">
        <w:t>Ausnahme</w:t>
      </w:r>
      <w:r>
        <w:t xml:space="preserve"> der Route Tables</w:t>
      </w:r>
      <w:r w:rsidR="00CB391D">
        <w:t xml:space="preserve"> und dem S3 Bucket</w:t>
      </w:r>
      <w:r>
        <w:t xml:space="preserve"> abgebildet.</w:t>
      </w:r>
      <w:r w:rsidR="00CB391D">
        <w:t xml:space="preserve"> Die beiden erwähnten Services werden dabei nicht abgebildet, da die Route Tables jeweils mit einem </w:t>
      </w:r>
      <w:r w:rsidR="00276E64">
        <w:t>Subnetze</w:t>
      </w:r>
      <w:r w:rsidR="00CB391D">
        <w:t xml:space="preserve"> </w:t>
      </w:r>
      <w:r w:rsidR="00EC17C7">
        <w:t>assoziiert</w:t>
      </w:r>
      <w:r w:rsidR="00CB391D">
        <w:t xml:space="preserve"> werden und der S3 Bucket nicht im eigenen </w:t>
      </w:r>
      <w:r w:rsidR="00CB391D">
        <w:lastRenderedPageBreak/>
        <w:t>VPC gehostet wird.</w:t>
      </w:r>
      <w:r>
        <w:t xml:space="preserve"> Jeder Service erfüllt dabei seine eigene Aufgabe, in der nachfolgenden Tabelle, werden die jeweiligen Aufgaben kurz erklärt:</w:t>
      </w:r>
    </w:p>
    <w:p w14:paraId="6D958582" w14:textId="3E3C93B7" w:rsidR="00FC752F" w:rsidRPr="00881355" w:rsidRDefault="00FC752F" w:rsidP="003D5F72">
      <w:r>
        <w:br/>
      </w:r>
    </w:p>
    <w:tbl>
      <w:tblPr>
        <w:tblStyle w:val="Tabellenraster"/>
        <w:tblW w:w="0" w:type="auto"/>
        <w:tblLook w:val="04A0" w:firstRow="1" w:lastRow="0" w:firstColumn="1" w:lastColumn="0" w:noHBand="0" w:noVBand="1"/>
      </w:tblPr>
      <w:tblGrid>
        <w:gridCol w:w="4703"/>
        <w:gridCol w:w="4703"/>
      </w:tblGrid>
      <w:tr w:rsidR="00FC752F" w14:paraId="16DB85B9" w14:textId="77777777" w:rsidTr="00FC75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677A837" w14:textId="6E3C4F48" w:rsidR="00FC752F" w:rsidRPr="00FC752F" w:rsidRDefault="00FC752F" w:rsidP="00FC752F">
            <w:pPr>
              <w:rPr>
                <w:sz w:val="20"/>
                <w:szCs w:val="20"/>
              </w:rPr>
            </w:pPr>
            <w:r>
              <w:rPr>
                <w:sz w:val="20"/>
                <w:szCs w:val="20"/>
              </w:rPr>
              <w:t>Service</w:t>
            </w:r>
          </w:p>
        </w:tc>
        <w:tc>
          <w:tcPr>
            <w:tcW w:w="4703" w:type="dxa"/>
          </w:tcPr>
          <w:p w14:paraId="777D2403" w14:textId="68ED9AAD" w:rsidR="00FC752F" w:rsidRPr="00FC752F" w:rsidRDefault="00FC752F" w:rsidP="00FC752F">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FC752F" w14:paraId="0BB7E3CF"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A5BCA1" w14:textId="68F4E9CC" w:rsidR="00FC752F" w:rsidRPr="00FC752F" w:rsidRDefault="00FC752F" w:rsidP="00FC752F">
            <w:pPr>
              <w:rPr>
                <w:sz w:val="20"/>
                <w:szCs w:val="20"/>
              </w:rPr>
            </w:pPr>
            <w:r>
              <w:rPr>
                <w:sz w:val="20"/>
                <w:szCs w:val="20"/>
              </w:rPr>
              <w:t>AWS VPC</w:t>
            </w:r>
          </w:p>
        </w:tc>
        <w:tc>
          <w:tcPr>
            <w:tcW w:w="4703" w:type="dxa"/>
          </w:tcPr>
          <w:p w14:paraId="3742760F" w14:textId="37B2582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Virtual Private Cloud stellt über die Cloud einen eigenen virtuellen Bereich dar. Dies ist sehr vergleichbar </w:t>
            </w:r>
            <w:r w:rsidR="00EC17C7">
              <w:rPr>
                <w:sz w:val="20"/>
                <w:szCs w:val="20"/>
              </w:rPr>
              <w:t>mit einem virtuellen Rechenzentrum</w:t>
            </w:r>
            <w:r>
              <w:rPr>
                <w:sz w:val="20"/>
                <w:szCs w:val="20"/>
              </w:rPr>
              <w:t>, in welchem man anschliessend alles deployen kann.</w:t>
            </w:r>
          </w:p>
        </w:tc>
      </w:tr>
      <w:tr w:rsidR="00FC752F" w14:paraId="3A736B5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28AB452E" w14:textId="233BE853" w:rsidR="00FC752F" w:rsidRPr="00FC752F" w:rsidRDefault="00FC752F" w:rsidP="00FC752F">
            <w:pPr>
              <w:rPr>
                <w:sz w:val="20"/>
                <w:szCs w:val="20"/>
              </w:rPr>
            </w:pPr>
            <w:r>
              <w:rPr>
                <w:sz w:val="20"/>
                <w:szCs w:val="20"/>
              </w:rPr>
              <w:t>AWS IGW</w:t>
            </w:r>
          </w:p>
        </w:tc>
        <w:tc>
          <w:tcPr>
            <w:tcW w:w="4703" w:type="dxa"/>
          </w:tcPr>
          <w:p w14:paraId="4D89CC67" w14:textId="6261A94B"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Der </w:t>
            </w:r>
            <w:r w:rsidR="00EC17C7">
              <w:rPr>
                <w:sz w:val="20"/>
                <w:szCs w:val="20"/>
              </w:rPr>
              <w:t>Internet-Gateway</w:t>
            </w:r>
            <w:r>
              <w:rPr>
                <w:sz w:val="20"/>
                <w:szCs w:val="20"/>
              </w:rPr>
              <w:t xml:space="preserve"> ist zuständig, dass eine Verbindung mit der Aussenwelt (Internet) hergestellt werden kann. Ohne IGW ist auch keine Kommunikation nach ausserhalb der AWS </w:t>
            </w:r>
            <w:r w:rsidR="00EC17C7">
              <w:rPr>
                <w:sz w:val="20"/>
                <w:szCs w:val="20"/>
              </w:rPr>
              <w:t>Plattform</w:t>
            </w:r>
            <w:r>
              <w:rPr>
                <w:sz w:val="20"/>
                <w:szCs w:val="20"/>
              </w:rPr>
              <w:t xml:space="preserve"> möglich.</w:t>
            </w:r>
          </w:p>
        </w:tc>
      </w:tr>
      <w:tr w:rsidR="00FC752F" w14:paraId="3A152650"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8E93C2B" w14:textId="66BE21A6" w:rsidR="00FC752F" w:rsidRPr="00FC752F" w:rsidRDefault="00FC752F" w:rsidP="00FC752F">
            <w:pPr>
              <w:rPr>
                <w:sz w:val="20"/>
                <w:szCs w:val="20"/>
              </w:rPr>
            </w:pPr>
            <w:r>
              <w:rPr>
                <w:sz w:val="20"/>
                <w:szCs w:val="20"/>
              </w:rPr>
              <w:t>Public &amp; Private Subnets</w:t>
            </w:r>
          </w:p>
        </w:tc>
        <w:tc>
          <w:tcPr>
            <w:tcW w:w="4703" w:type="dxa"/>
          </w:tcPr>
          <w:p w14:paraId="26B648D7" w14:textId="31DCB5BA"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Dies sind normale </w:t>
            </w:r>
            <w:r w:rsidR="00EC17C7">
              <w:rPr>
                <w:sz w:val="20"/>
                <w:szCs w:val="20"/>
              </w:rPr>
              <w:t>Subnetze</w:t>
            </w:r>
            <w:r>
              <w:rPr>
                <w:sz w:val="20"/>
                <w:szCs w:val="20"/>
              </w:rPr>
              <w:t>, wie man sie auch aus dem Netzwerk-Bereich kennt, jedoch virtuell.</w:t>
            </w:r>
          </w:p>
        </w:tc>
      </w:tr>
      <w:tr w:rsidR="00FC752F" w14:paraId="4838583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586BAC78" w14:textId="53A417C8" w:rsidR="00FC752F" w:rsidRPr="00FC752F" w:rsidRDefault="00FC752F" w:rsidP="00FC752F">
            <w:pPr>
              <w:rPr>
                <w:sz w:val="20"/>
                <w:szCs w:val="20"/>
              </w:rPr>
            </w:pPr>
            <w:r>
              <w:rPr>
                <w:sz w:val="20"/>
                <w:szCs w:val="20"/>
              </w:rPr>
              <w:t>AWS ALB</w:t>
            </w:r>
          </w:p>
        </w:tc>
        <w:tc>
          <w:tcPr>
            <w:tcW w:w="4703" w:type="dxa"/>
          </w:tcPr>
          <w:p w14:paraId="35C45687" w14:textId="7CA0953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Der Application Load Balancer dient als dynamischer Load Balancer, welcher den einkommenden Traffic gleichmässig auf die Pods innerhalb von AWS EKS verteilt.</w:t>
            </w:r>
          </w:p>
        </w:tc>
      </w:tr>
      <w:tr w:rsidR="00FC752F" w14:paraId="1277A86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349C9098" w14:textId="5EED6EA3" w:rsidR="00FC752F" w:rsidRPr="00FC752F" w:rsidRDefault="00FC752F" w:rsidP="00FC752F">
            <w:pPr>
              <w:rPr>
                <w:sz w:val="20"/>
                <w:szCs w:val="20"/>
              </w:rPr>
            </w:pPr>
            <w:r>
              <w:rPr>
                <w:sz w:val="20"/>
                <w:szCs w:val="20"/>
              </w:rPr>
              <w:t>NAT Gateways</w:t>
            </w:r>
          </w:p>
        </w:tc>
        <w:tc>
          <w:tcPr>
            <w:tcW w:w="4703" w:type="dxa"/>
          </w:tcPr>
          <w:p w14:paraId="7563D88E" w14:textId="2457C1B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Auch hier sind die NAT Gateways, normale NAT Gateways, welche eine „private“ Verbindung ins Internet ermöglichen. Dies ist besonders möglich, wenn </w:t>
            </w:r>
            <w:r w:rsidR="00EC17C7">
              <w:rPr>
                <w:sz w:val="20"/>
                <w:szCs w:val="20"/>
              </w:rPr>
              <w:t>ein Service</w:t>
            </w:r>
            <w:r>
              <w:rPr>
                <w:sz w:val="20"/>
                <w:szCs w:val="20"/>
              </w:rPr>
              <w:t xml:space="preserve"> ins Internet zugreifen muss, jedoch nicht öffentlich erreichbar sein soll.</w:t>
            </w:r>
          </w:p>
        </w:tc>
      </w:tr>
      <w:tr w:rsidR="00FC752F" w14:paraId="351C752D"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384A27B" w14:textId="68C7D1FD" w:rsidR="00FC752F" w:rsidRPr="00FC752F" w:rsidRDefault="00FC752F" w:rsidP="00FC752F">
            <w:pPr>
              <w:rPr>
                <w:sz w:val="20"/>
                <w:szCs w:val="20"/>
              </w:rPr>
            </w:pPr>
            <w:r>
              <w:rPr>
                <w:sz w:val="20"/>
                <w:szCs w:val="20"/>
              </w:rPr>
              <w:t>RT</w:t>
            </w:r>
          </w:p>
        </w:tc>
        <w:tc>
          <w:tcPr>
            <w:tcW w:w="4703" w:type="dxa"/>
          </w:tcPr>
          <w:p w14:paraId="625A1675" w14:textId="647012BE"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AWS Route Tables sind auch hier, wie im physischen Netzwerk üblich, Routing Tabellen, welche verschiedene Regeln enthalten. Der Unterschied dabei ist, dass die Route Tables jeweils direkt mit einem Subnet </w:t>
            </w:r>
            <w:r w:rsidR="00EC17C7">
              <w:rPr>
                <w:sz w:val="20"/>
                <w:szCs w:val="20"/>
              </w:rPr>
              <w:t>assoziiert</w:t>
            </w:r>
            <w:r>
              <w:rPr>
                <w:sz w:val="20"/>
                <w:szCs w:val="20"/>
              </w:rPr>
              <w:t xml:space="preserve"> werden.</w:t>
            </w:r>
          </w:p>
        </w:tc>
      </w:tr>
      <w:tr w:rsidR="00FC752F" w14:paraId="2866F5B1"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FC7FDB1" w14:textId="6691E4B3" w:rsidR="00FC752F" w:rsidRPr="00FC752F" w:rsidRDefault="00FC752F" w:rsidP="00FC752F">
            <w:pPr>
              <w:rPr>
                <w:sz w:val="20"/>
                <w:szCs w:val="20"/>
              </w:rPr>
            </w:pPr>
            <w:r>
              <w:rPr>
                <w:sz w:val="20"/>
                <w:szCs w:val="20"/>
              </w:rPr>
              <w:t>AWS EKS</w:t>
            </w:r>
          </w:p>
        </w:tc>
        <w:tc>
          <w:tcPr>
            <w:tcW w:w="4703" w:type="dxa"/>
          </w:tcPr>
          <w:p w14:paraId="565C2792" w14:textId="1127462C"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Elastic Kubernetes Services ist ein Service, welcher eine automatische Bereitstellung einer Kubernetes Umgebung erledigt.</w:t>
            </w:r>
          </w:p>
        </w:tc>
      </w:tr>
      <w:tr w:rsidR="00FC752F" w14:paraId="2B41B587"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430C31B" w14:textId="694378D0" w:rsidR="00FC752F" w:rsidRDefault="00FC752F" w:rsidP="00FC752F">
            <w:pPr>
              <w:rPr>
                <w:sz w:val="20"/>
                <w:szCs w:val="20"/>
              </w:rPr>
            </w:pPr>
            <w:r>
              <w:rPr>
                <w:sz w:val="20"/>
                <w:szCs w:val="20"/>
              </w:rPr>
              <w:t>AWS IAM</w:t>
            </w:r>
          </w:p>
        </w:tc>
        <w:tc>
          <w:tcPr>
            <w:tcW w:w="4703" w:type="dxa"/>
          </w:tcPr>
          <w:p w14:paraId="0DB9C831" w14:textId="485FABB7" w:rsid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Identitiy and Access Management ist ein Service, welcher die Erstellung von Nutzern, Policies und Gruppen ermöglicht. Vergleichbar mit den typischen Active Directories.</w:t>
            </w:r>
          </w:p>
        </w:tc>
      </w:tr>
      <w:tr w:rsidR="00CB391D" w14:paraId="69A43D4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FFF789" w14:textId="5CFB6E86" w:rsidR="00CB391D" w:rsidRDefault="00CB391D" w:rsidP="00FC752F">
            <w:pPr>
              <w:rPr>
                <w:sz w:val="20"/>
                <w:szCs w:val="20"/>
              </w:rPr>
            </w:pPr>
            <w:r>
              <w:rPr>
                <w:sz w:val="20"/>
                <w:szCs w:val="20"/>
              </w:rPr>
              <w:t>AWS S3</w:t>
            </w:r>
          </w:p>
        </w:tc>
        <w:tc>
          <w:tcPr>
            <w:tcW w:w="4703" w:type="dxa"/>
          </w:tcPr>
          <w:p w14:paraId="3CC8424C" w14:textId="65E4B9DA" w:rsid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Simple Storage Service ist ein Objektspeicher, welcher die Dateiverwaltung in der Cloud ermöglicht. So können alle beliebigen Dateien in einem sogenannten Bucket gespeichert werden.</w:t>
            </w:r>
          </w:p>
        </w:tc>
      </w:tr>
    </w:tbl>
    <w:p w14:paraId="6255FD05" w14:textId="319CF5FC" w:rsidR="00FC752F" w:rsidRDefault="00FC752F" w:rsidP="003D5F72"/>
    <w:p w14:paraId="1CAD5F73" w14:textId="132D313A" w:rsidR="00FC752F" w:rsidRDefault="00FC752F" w:rsidP="003D5F72">
      <w:r>
        <w:t>Durch das Zusammenspiel all dieser Services</w:t>
      </w:r>
      <w:r w:rsidR="006341F5">
        <w:t>, kann schnell, flexibel und effektiv eine Cloud-Native Systemarchitektur erstellt werden, auf welcher wir unsere Applikation bereitstellen können. Das praktische dabei ist, dass AWS dabei bereits schon viele Aufgaben abnimmt und man sehr intuitiv durch den Erstellungsprozess geleitet wird.</w:t>
      </w:r>
    </w:p>
    <w:p w14:paraId="727F713A" w14:textId="029D024F" w:rsidR="00905FB2" w:rsidRDefault="00905FB2" w:rsidP="00905FB2">
      <w:pPr>
        <w:pStyle w:val="berschrift3"/>
      </w:pPr>
      <w:bookmarkStart w:id="76" w:name="_Toc165378892"/>
      <w:r>
        <w:t>Teilsysteme und Abhängigkeiten</w:t>
      </w:r>
      <w:bookmarkEnd w:id="76"/>
    </w:p>
    <w:p w14:paraId="38D05A21" w14:textId="3AF928D2" w:rsidR="00DB5472" w:rsidRDefault="00DB5472" w:rsidP="00DB5472">
      <w:r>
        <w:t>Die ganze Projektumgebung besteht im Grunde, aus drei diversen und wichtigen Teilen: Die Infrastruktur auf AWS selbst, die Kubernetesumgebung mit der Applikation und Chaos-Mesh</w:t>
      </w:r>
      <w:r w:rsidR="00CE0721">
        <w:t>.</w:t>
      </w:r>
    </w:p>
    <w:p w14:paraId="3F18FCB1" w14:textId="0C3C0378" w:rsidR="00573545" w:rsidRPr="00DB5472" w:rsidRDefault="00573545" w:rsidP="00DB5472">
      <w:r>
        <w:t>Dabei ist die Kubernetesumgebung von der darunterliegenden Infrastruktur abhängig</w:t>
      </w:r>
      <w:r w:rsidR="0009471A">
        <w:t xml:space="preserve">, während Chaos-Mesh von der Kubernetesumgebung abhängig ist. Daraus lässt sich schliessen, dass die </w:t>
      </w:r>
      <w:r w:rsidR="0009471A">
        <w:lastRenderedPageBreak/>
        <w:t>Infrastruktur einen besonders hohen Stellenwert hat, da von dieser das ganze Projekt abhängig ist.</w:t>
      </w:r>
    </w:p>
    <w:p w14:paraId="1B8F80B4" w14:textId="68BE7857" w:rsidR="006341F5" w:rsidRDefault="00434578" w:rsidP="006341F5">
      <w:pPr>
        <w:pStyle w:val="berschrift2"/>
      </w:pPr>
      <w:bookmarkStart w:id="77" w:name="_Toc165378893"/>
      <w:r>
        <w:t>Namenskonzept</w:t>
      </w:r>
      <w:bookmarkEnd w:id="77"/>
    </w:p>
    <w:p w14:paraId="3E246DC2" w14:textId="12BAC32E" w:rsidR="00DF56ED" w:rsidRDefault="00434578" w:rsidP="00434578">
      <w:r>
        <w:t>Damit die Namensgebung von Ressourcen identisch ist und nicht zur Verwirrung führen kann, wird im folgenden Abschnitt ein globales Namenskonzept erstellt, welches innerhalb dieses Projektes angewendet wird.</w:t>
      </w:r>
    </w:p>
    <w:p w14:paraId="73221680" w14:textId="633BB1D8" w:rsidR="00DF56ED" w:rsidRDefault="00DF56ED" w:rsidP="00DF56ED">
      <w:pPr>
        <w:pStyle w:val="berschrift3"/>
      </w:pPr>
      <w:bookmarkStart w:id="78" w:name="_Toc165378894"/>
      <w:r>
        <w:t>AWS Ressourcen</w:t>
      </w:r>
      <w:bookmarkEnd w:id="78"/>
    </w:p>
    <w:p w14:paraId="3B751877" w14:textId="59F6C932" w:rsidR="00DF56ED" w:rsidRDefault="00DF56ED" w:rsidP="00DF56ED">
      <w:r>
        <w:t>Für alle Ressourcen und Services, welche innerhalb von AWS bereitgestellt werden, zählt folgende Namenskonve</w:t>
      </w:r>
      <w:r w:rsidR="00E010D5">
        <w:t>n</w:t>
      </w:r>
      <w:r>
        <w:t>tion:</w:t>
      </w:r>
    </w:p>
    <w:p w14:paraId="3C03C083" w14:textId="77777777" w:rsidR="00DF56ED" w:rsidRDefault="00DF56ED" w:rsidP="00DF56ED"/>
    <w:tbl>
      <w:tblPr>
        <w:tblStyle w:val="Tabellenraster"/>
        <w:tblW w:w="0" w:type="auto"/>
        <w:tblLook w:val="04A0" w:firstRow="1" w:lastRow="0" w:firstColumn="1" w:lastColumn="0" w:noHBand="0" w:noVBand="1"/>
      </w:tblPr>
      <w:tblGrid>
        <w:gridCol w:w="3135"/>
        <w:gridCol w:w="3135"/>
        <w:gridCol w:w="3136"/>
      </w:tblGrid>
      <w:tr w:rsidR="00DF56ED" w14:paraId="56A9F61F" w14:textId="77777777" w:rsidTr="00DF56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74E4E5F9" w14:textId="50A9D3E1" w:rsidR="00DF56ED" w:rsidRPr="00DF56ED" w:rsidRDefault="00DF56ED" w:rsidP="00DF56ED">
            <w:pPr>
              <w:rPr>
                <w:sz w:val="20"/>
                <w:szCs w:val="20"/>
              </w:rPr>
            </w:pPr>
            <w:r>
              <w:rPr>
                <w:sz w:val="20"/>
                <w:szCs w:val="20"/>
              </w:rPr>
              <w:t>Ressourcentyp</w:t>
            </w:r>
          </w:p>
        </w:tc>
        <w:tc>
          <w:tcPr>
            <w:tcW w:w="3135" w:type="dxa"/>
          </w:tcPr>
          <w:p w14:paraId="0C578290" w14:textId="1B5B9D87"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Namenskonvention</w:t>
            </w:r>
          </w:p>
        </w:tc>
        <w:tc>
          <w:tcPr>
            <w:tcW w:w="3136" w:type="dxa"/>
          </w:tcPr>
          <w:p w14:paraId="14388098" w14:textId="7E6ACFC2"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Beispiel</w:t>
            </w:r>
          </w:p>
        </w:tc>
      </w:tr>
      <w:tr w:rsidR="00DF56ED" w14:paraId="0FE4468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5153F839" w14:textId="280332D6" w:rsidR="00DF56ED" w:rsidRPr="00DF56ED" w:rsidRDefault="00DF56ED" w:rsidP="00DF56ED">
            <w:pPr>
              <w:rPr>
                <w:sz w:val="20"/>
                <w:szCs w:val="20"/>
              </w:rPr>
            </w:pPr>
            <w:r>
              <w:rPr>
                <w:sz w:val="20"/>
                <w:szCs w:val="20"/>
              </w:rPr>
              <w:t>EKS Cluster</w:t>
            </w:r>
          </w:p>
        </w:tc>
        <w:tc>
          <w:tcPr>
            <w:tcW w:w="3135" w:type="dxa"/>
          </w:tcPr>
          <w:p w14:paraId="1D66914E" w14:textId="73FE650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eks-&lt;projekt&gt;-&lt;umgebung&gt;</w:t>
            </w:r>
          </w:p>
        </w:tc>
        <w:tc>
          <w:tcPr>
            <w:tcW w:w="3136" w:type="dxa"/>
          </w:tcPr>
          <w:p w14:paraId="02E114B6" w14:textId="29C99CC0"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eks-chaos-ipa-test</w:t>
            </w:r>
          </w:p>
        </w:tc>
      </w:tr>
      <w:tr w:rsidR="00DF56ED" w:rsidRPr="000252E0" w14:paraId="00A7D92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71D281" w14:textId="1DC2107D" w:rsidR="00DF56ED" w:rsidRPr="00DF56ED" w:rsidRDefault="00DF56ED" w:rsidP="00DF56ED">
            <w:pPr>
              <w:rPr>
                <w:sz w:val="20"/>
                <w:szCs w:val="20"/>
              </w:rPr>
            </w:pPr>
            <w:r>
              <w:rPr>
                <w:sz w:val="20"/>
                <w:szCs w:val="20"/>
              </w:rPr>
              <w:t>EKS Node Group</w:t>
            </w:r>
          </w:p>
        </w:tc>
        <w:tc>
          <w:tcPr>
            <w:tcW w:w="3135" w:type="dxa"/>
          </w:tcPr>
          <w:p w14:paraId="00A57137" w14:textId="7643F46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eks-&lt;projekt&gt;-ng-&lt;grösse&gt;-&lt;umgebung&gt;</w:t>
            </w:r>
          </w:p>
        </w:tc>
        <w:tc>
          <w:tcPr>
            <w:tcW w:w="3136" w:type="dxa"/>
          </w:tcPr>
          <w:p w14:paraId="65F4EFFE" w14:textId="4342449A"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DF56ED">
              <w:rPr>
                <w:sz w:val="20"/>
                <w:szCs w:val="20"/>
                <w:lang w:val="en-US"/>
              </w:rPr>
              <w:t>eks-chaos-ipa-ng-t4gsmall</w:t>
            </w:r>
            <w:r>
              <w:rPr>
                <w:sz w:val="20"/>
                <w:szCs w:val="20"/>
                <w:lang w:val="en-US"/>
              </w:rPr>
              <w:t>-test</w:t>
            </w:r>
          </w:p>
        </w:tc>
      </w:tr>
      <w:tr w:rsidR="00DF56ED" w:rsidRPr="00DF56ED" w14:paraId="39CABD9D"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241EE4E" w14:textId="3D18DD79" w:rsidR="00DF56ED" w:rsidRPr="00DF56ED" w:rsidRDefault="00DF56ED" w:rsidP="00DF56ED">
            <w:pPr>
              <w:rPr>
                <w:sz w:val="20"/>
                <w:szCs w:val="20"/>
                <w:lang w:val="en-US"/>
              </w:rPr>
            </w:pPr>
            <w:r>
              <w:rPr>
                <w:sz w:val="20"/>
                <w:szCs w:val="20"/>
                <w:lang w:val="en-US"/>
              </w:rPr>
              <w:t>S3 Bucket</w:t>
            </w:r>
          </w:p>
        </w:tc>
        <w:tc>
          <w:tcPr>
            <w:tcW w:w="3135" w:type="dxa"/>
          </w:tcPr>
          <w:p w14:paraId="765FF0F6" w14:textId="0CA69ED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&lt;projekt&gt;-&lt;umgebung&gt;-&lt;nutzen&gt;</w:t>
            </w:r>
          </w:p>
        </w:tc>
        <w:tc>
          <w:tcPr>
            <w:tcW w:w="3136" w:type="dxa"/>
          </w:tcPr>
          <w:p w14:paraId="59AC15BC" w14:textId="7E46A7A5"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chaos-ipa-test-terraformstate</w:t>
            </w:r>
          </w:p>
        </w:tc>
      </w:tr>
      <w:tr w:rsidR="00DF56ED" w:rsidRPr="00DF56ED" w14:paraId="5A6239F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31D91497" w14:textId="359D5F4C" w:rsidR="00DF56ED" w:rsidRPr="00DF56ED" w:rsidRDefault="00DF56ED" w:rsidP="00DF56ED">
            <w:pPr>
              <w:rPr>
                <w:sz w:val="20"/>
                <w:szCs w:val="20"/>
                <w:lang w:val="en-US"/>
              </w:rPr>
            </w:pPr>
            <w:r>
              <w:rPr>
                <w:sz w:val="20"/>
                <w:szCs w:val="20"/>
                <w:lang w:val="en-US"/>
              </w:rPr>
              <w:t>VPC</w:t>
            </w:r>
          </w:p>
        </w:tc>
        <w:tc>
          <w:tcPr>
            <w:tcW w:w="3135" w:type="dxa"/>
          </w:tcPr>
          <w:p w14:paraId="6FF7B58D" w14:textId="3C8D8328"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vpc-&lt;projekt&gt;-&lt;umgebung&gt;</w:t>
            </w:r>
          </w:p>
        </w:tc>
        <w:tc>
          <w:tcPr>
            <w:tcW w:w="3136" w:type="dxa"/>
          </w:tcPr>
          <w:p w14:paraId="0CFCD41E" w14:textId="7E00B5E3"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vpc-chaos-ipa-test</w:t>
            </w:r>
          </w:p>
        </w:tc>
      </w:tr>
      <w:tr w:rsidR="00DF56ED" w:rsidRPr="000252E0" w14:paraId="288BB4C9"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556CC58" w14:textId="5FFFEBD2" w:rsidR="00DF56ED" w:rsidRPr="00CB391D" w:rsidRDefault="00DF56ED" w:rsidP="00CB391D">
            <w:pPr>
              <w:rPr>
                <w:sz w:val="20"/>
                <w:szCs w:val="20"/>
                <w:lang w:val="en-US"/>
              </w:rPr>
            </w:pPr>
            <w:r w:rsidRPr="00CB391D">
              <w:rPr>
                <w:sz w:val="20"/>
                <w:szCs w:val="20"/>
              </w:rPr>
              <w:t>Subnet</w:t>
            </w:r>
          </w:p>
        </w:tc>
        <w:tc>
          <w:tcPr>
            <w:tcW w:w="3135" w:type="dxa"/>
          </w:tcPr>
          <w:p w14:paraId="6DE9F900" w14:textId="4A592BC3" w:rsidR="00DF56ED" w:rsidRPr="00CB391D" w:rsidRDefault="00BC027B"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rPr>
              <w:t>&lt;s</w:t>
            </w:r>
            <w:r w:rsidR="00DF56ED" w:rsidRPr="00CB391D">
              <w:rPr>
                <w:sz w:val="20"/>
                <w:szCs w:val="20"/>
              </w:rPr>
              <w:t>ubnet</w:t>
            </w:r>
            <w:r>
              <w:rPr>
                <w:sz w:val="20"/>
                <w:szCs w:val="20"/>
              </w:rPr>
              <w:t>&gt;</w:t>
            </w:r>
            <w:r w:rsidR="00DF56ED" w:rsidRPr="00CB391D">
              <w:rPr>
                <w:sz w:val="20"/>
                <w:szCs w:val="20"/>
              </w:rPr>
              <w:t>-&lt;projekt&gt;-&lt;umgebung&gt;-&lt;az&gt;</w:t>
            </w:r>
          </w:p>
        </w:tc>
        <w:tc>
          <w:tcPr>
            <w:tcW w:w="3136" w:type="dxa"/>
          </w:tcPr>
          <w:p w14:paraId="44025535" w14:textId="1E6BE509"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subnet-chaos-ipa-test-eu-west-1a</w:t>
            </w:r>
          </w:p>
        </w:tc>
      </w:tr>
      <w:tr w:rsidR="00DF56ED" w:rsidRPr="000252E0" w14:paraId="3C7B0D1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A35764" w14:textId="3047491B" w:rsidR="00DF56ED" w:rsidRPr="00CB391D" w:rsidRDefault="00DF56ED" w:rsidP="00CB391D">
            <w:pPr>
              <w:rPr>
                <w:sz w:val="20"/>
                <w:szCs w:val="20"/>
                <w:lang w:val="en-US"/>
              </w:rPr>
            </w:pPr>
            <w:r w:rsidRPr="00CB391D">
              <w:rPr>
                <w:sz w:val="20"/>
                <w:szCs w:val="20"/>
              </w:rPr>
              <w:t>Security Group</w:t>
            </w:r>
          </w:p>
        </w:tc>
        <w:tc>
          <w:tcPr>
            <w:tcW w:w="3135" w:type="dxa"/>
          </w:tcPr>
          <w:p w14:paraId="1F5C5F09" w14:textId="39CC5FDC"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sg-&lt;projekt&gt;-&lt;umgebung&gt;-&lt;ressource&gt;</w:t>
            </w:r>
          </w:p>
        </w:tc>
        <w:tc>
          <w:tcPr>
            <w:tcW w:w="3136" w:type="dxa"/>
          </w:tcPr>
          <w:p w14:paraId="35B6AF97" w14:textId="5F4E8C6A"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sg-chaos-ipa-test-eks</w:t>
            </w:r>
          </w:p>
        </w:tc>
      </w:tr>
      <w:tr w:rsidR="00CB391D" w:rsidRPr="000252E0" w14:paraId="5E416575"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1FAFB16" w14:textId="095AC81D" w:rsidR="00CB391D" w:rsidRPr="00CB391D" w:rsidRDefault="00CB391D" w:rsidP="00CB391D">
            <w:pPr>
              <w:rPr>
                <w:sz w:val="20"/>
                <w:szCs w:val="20"/>
                <w:lang w:val="en-US"/>
              </w:rPr>
            </w:pPr>
            <w:r w:rsidRPr="00CB391D">
              <w:rPr>
                <w:sz w:val="20"/>
                <w:szCs w:val="20"/>
              </w:rPr>
              <w:t>IAM Rolle</w:t>
            </w:r>
          </w:p>
        </w:tc>
        <w:tc>
          <w:tcPr>
            <w:tcW w:w="3135" w:type="dxa"/>
          </w:tcPr>
          <w:p w14:paraId="147F3464" w14:textId="7AF7653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role-&lt;projekt&gt;-&lt;umgebung&gt;-&lt;zweck&gt;</w:t>
            </w:r>
          </w:p>
        </w:tc>
        <w:tc>
          <w:tcPr>
            <w:tcW w:w="3136" w:type="dxa"/>
          </w:tcPr>
          <w:p w14:paraId="6F09990C" w14:textId="03B82F06"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role-chaos-ipa-test-eks-zugriff</w:t>
            </w:r>
          </w:p>
        </w:tc>
      </w:tr>
      <w:tr w:rsidR="00CB391D" w:rsidRPr="000252E0" w14:paraId="75371A46"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FF66DFB" w14:textId="281B38C8" w:rsidR="00CB391D" w:rsidRPr="00CB391D" w:rsidRDefault="00CB391D" w:rsidP="00CB391D">
            <w:pPr>
              <w:rPr>
                <w:sz w:val="20"/>
                <w:szCs w:val="20"/>
                <w:lang w:val="en-US"/>
              </w:rPr>
            </w:pPr>
            <w:r w:rsidRPr="00CB391D">
              <w:rPr>
                <w:sz w:val="20"/>
                <w:szCs w:val="20"/>
              </w:rPr>
              <w:t>IAM Richtlinie</w:t>
            </w:r>
          </w:p>
        </w:tc>
        <w:tc>
          <w:tcPr>
            <w:tcW w:w="3135" w:type="dxa"/>
          </w:tcPr>
          <w:p w14:paraId="7BE5E3BD" w14:textId="3B2AA7C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poli</w:t>
            </w:r>
            <w:r w:rsidR="00212958">
              <w:rPr>
                <w:sz w:val="20"/>
                <w:szCs w:val="20"/>
              </w:rPr>
              <w:t>cy</w:t>
            </w:r>
            <w:r w:rsidRPr="00CB391D">
              <w:rPr>
                <w:sz w:val="20"/>
                <w:szCs w:val="20"/>
              </w:rPr>
              <w:t>-&lt;projekt&gt;-&lt;umgebung&gt;-&lt;ressource&gt;</w:t>
            </w:r>
          </w:p>
        </w:tc>
        <w:tc>
          <w:tcPr>
            <w:tcW w:w="3136" w:type="dxa"/>
          </w:tcPr>
          <w:p w14:paraId="3D5EB449" w14:textId="1BBE5F42" w:rsidR="00CB391D" w:rsidRPr="00CB391D" w:rsidRDefault="00212958"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w:t>
            </w:r>
            <w:r w:rsidR="00CB391D" w:rsidRPr="00CB391D">
              <w:rPr>
                <w:sz w:val="20"/>
                <w:szCs w:val="20"/>
                <w:lang w:val="en-US"/>
              </w:rPr>
              <w:t>-chaos-ipa-test-s3</w:t>
            </w:r>
          </w:p>
        </w:tc>
      </w:tr>
      <w:tr w:rsidR="00CB391D" w:rsidRPr="000252E0" w14:paraId="4D4A3D90"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B481B85" w14:textId="739B1007" w:rsidR="00CB391D" w:rsidRPr="00CB391D" w:rsidRDefault="00CB391D" w:rsidP="00CB391D">
            <w:pPr>
              <w:rPr>
                <w:sz w:val="20"/>
                <w:szCs w:val="20"/>
              </w:rPr>
            </w:pPr>
            <w:r w:rsidRPr="00CB391D">
              <w:rPr>
                <w:sz w:val="20"/>
                <w:szCs w:val="20"/>
              </w:rPr>
              <w:t>Application Load Balancer</w:t>
            </w:r>
          </w:p>
        </w:tc>
        <w:tc>
          <w:tcPr>
            <w:tcW w:w="3135" w:type="dxa"/>
          </w:tcPr>
          <w:p w14:paraId="685478CF" w14:textId="1EC2C7B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r w:rsidRPr="00CB391D">
              <w:rPr>
                <w:sz w:val="20"/>
                <w:szCs w:val="20"/>
              </w:rPr>
              <w:t>alb-&lt;projekt&gt;-&lt;umgebung&gt;-&lt;anwendung&gt;</w:t>
            </w:r>
          </w:p>
        </w:tc>
        <w:tc>
          <w:tcPr>
            <w:tcW w:w="3136" w:type="dxa"/>
          </w:tcPr>
          <w:p w14:paraId="0BAB7F95" w14:textId="49A9DB7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alb-chaos-ipa-test-app</w:t>
            </w:r>
          </w:p>
        </w:tc>
      </w:tr>
      <w:tr w:rsidR="00CB391D" w:rsidRPr="000252E0" w14:paraId="3DC45FF7"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956BE2" w14:textId="7DF94CD9" w:rsidR="00CB391D" w:rsidRPr="00CB391D" w:rsidRDefault="00CB391D" w:rsidP="00CB391D">
            <w:pPr>
              <w:rPr>
                <w:sz w:val="20"/>
                <w:szCs w:val="20"/>
                <w:lang w:val="en-US"/>
              </w:rPr>
            </w:pPr>
            <w:r w:rsidRPr="00CB391D">
              <w:rPr>
                <w:sz w:val="20"/>
                <w:szCs w:val="20"/>
              </w:rPr>
              <w:t>CloudWatch Dashboard</w:t>
            </w:r>
          </w:p>
        </w:tc>
        <w:tc>
          <w:tcPr>
            <w:tcW w:w="3135" w:type="dxa"/>
          </w:tcPr>
          <w:p w14:paraId="5658A40D" w14:textId="2F5A8439"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cw-&lt;projekt&gt;-&lt;umgebung&gt;-&lt;ressource&gt;</w:t>
            </w:r>
          </w:p>
        </w:tc>
        <w:tc>
          <w:tcPr>
            <w:tcW w:w="3136" w:type="dxa"/>
          </w:tcPr>
          <w:p w14:paraId="219A7698" w14:textId="784BCE4D"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cw-chaos-ipa-test-eks</w:t>
            </w:r>
          </w:p>
        </w:tc>
      </w:tr>
      <w:tr w:rsidR="00AD2D49" w:rsidRPr="007158A2" w14:paraId="25EE884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7C5EBE6" w14:textId="70BA5D6B" w:rsidR="00AD2D49" w:rsidRPr="00CB391D" w:rsidRDefault="00AD2D49" w:rsidP="00AD2D49">
            <w:pPr>
              <w:rPr>
                <w:sz w:val="20"/>
                <w:szCs w:val="20"/>
              </w:rPr>
            </w:pPr>
            <w:r>
              <w:rPr>
                <w:sz w:val="20"/>
                <w:szCs w:val="20"/>
              </w:rPr>
              <w:t>IGW</w:t>
            </w:r>
          </w:p>
        </w:tc>
        <w:tc>
          <w:tcPr>
            <w:tcW w:w="3135" w:type="dxa"/>
          </w:tcPr>
          <w:p w14:paraId="1EF7A60E" w14:textId="4AC45A4B" w:rsidR="00AD2D49" w:rsidRPr="00CB391D" w:rsidRDefault="00AD2D49" w:rsidP="00AD2D49">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igw-&lt;projekt&gt;-&lt;umgebung&gt;</w:t>
            </w:r>
          </w:p>
        </w:tc>
        <w:tc>
          <w:tcPr>
            <w:tcW w:w="3136" w:type="dxa"/>
          </w:tcPr>
          <w:p w14:paraId="1DAA3636" w14:textId="35E7EC36" w:rsidR="00AD2D49" w:rsidRPr="00CB391D" w:rsidRDefault="00BC027B" w:rsidP="00AD2D49">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i</w:t>
            </w:r>
            <w:r w:rsidR="00AD2D49">
              <w:rPr>
                <w:sz w:val="20"/>
                <w:szCs w:val="20"/>
                <w:lang w:val="en-US"/>
              </w:rPr>
              <w:t>gw-chaos-ipa-test</w:t>
            </w:r>
          </w:p>
        </w:tc>
      </w:tr>
      <w:tr w:rsidR="00BC027B" w:rsidRPr="007158A2" w14:paraId="5AEABF0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6D44251F" w14:textId="325B02F0" w:rsidR="00BC027B" w:rsidRDefault="00BC027B" w:rsidP="00BC027B">
            <w:pPr>
              <w:rPr>
                <w:sz w:val="20"/>
                <w:szCs w:val="20"/>
              </w:rPr>
            </w:pPr>
            <w:r>
              <w:rPr>
                <w:sz w:val="20"/>
                <w:szCs w:val="20"/>
              </w:rPr>
              <w:t>NAT</w:t>
            </w:r>
          </w:p>
        </w:tc>
        <w:tc>
          <w:tcPr>
            <w:tcW w:w="3135" w:type="dxa"/>
          </w:tcPr>
          <w:p w14:paraId="6A510621" w14:textId="35918AF0"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nat-&lt;projekt&gt;-&lt;umgebung&gt;</w:t>
            </w:r>
          </w:p>
        </w:tc>
        <w:tc>
          <w:tcPr>
            <w:tcW w:w="3136" w:type="dxa"/>
          </w:tcPr>
          <w:p w14:paraId="4165012C" w14:textId="1F9312E7"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nat</w:t>
            </w:r>
            <w:r w:rsidR="00656243">
              <w:rPr>
                <w:sz w:val="20"/>
                <w:szCs w:val="20"/>
                <w:lang w:val="en-US"/>
              </w:rPr>
              <w:t>-chaos-ipa-test</w:t>
            </w:r>
          </w:p>
        </w:tc>
      </w:tr>
      <w:tr w:rsidR="00656243" w:rsidRPr="007158A2" w14:paraId="78ADE7EF"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23802E" w14:textId="13295775" w:rsidR="00656243" w:rsidRDefault="00656243" w:rsidP="00656243">
            <w:pPr>
              <w:rPr>
                <w:sz w:val="20"/>
                <w:szCs w:val="20"/>
              </w:rPr>
            </w:pPr>
            <w:r>
              <w:rPr>
                <w:sz w:val="20"/>
                <w:szCs w:val="20"/>
              </w:rPr>
              <w:t>Elastic IP</w:t>
            </w:r>
          </w:p>
        </w:tc>
        <w:tc>
          <w:tcPr>
            <w:tcW w:w="3135" w:type="dxa"/>
          </w:tcPr>
          <w:p w14:paraId="76F919FB" w14:textId="4151AB6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eip-&lt;projekt&gt;-&lt;umgebung&gt;</w:t>
            </w:r>
          </w:p>
        </w:tc>
        <w:tc>
          <w:tcPr>
            <w:tcW w:w="3136" w:type="dxa"/>
          </w:tcPr>
          <w:p w14:paraId="4D66B801" w14:textId="55053E4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eip-chaos-ipa-test</w:t>
            </w:r>
          </w:p>
        </w:tc>
      </w:tr>
      <w:tr w:rsidR="005326E7" w:rsidRPr="000252E0" w14:paraId="2C6FE2E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75426E07" w14:textId="0065B448" w:rsidR="005326E7" w:rsidRDefault="003D3A43" w:rsidP="002D317C">
            <w:pPr>
              <w:rPr>
                <w:sz w:val="20"/>
                <w:szCs w:val="20"/>
              </w:rPr>
            </w:pPr>
            <w:r>
              <w:rPr>
                <w:sz w:val="20"/>
                <w:szCs w:val="20"/>
              </w:rPr>
              <w:t>Route Table</w:t>
            </w:r>
          </w:p>
        </w:tc>
        <w:tc>
          <w:tcPr>
            <w:tcW w:w="3135" w:type="dxa"/>
          </w:tcPr>
          <w:p w14:paraId="108404C6" w14:textId="10B21BC7" w:rsidR="005326E7" w:rsidRDefault="003D3A43" w:rsidP="002D317C">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route-&lt;projekt&gt;-&lt;umgebung&gt;-&lt;subnet&gt;</w:t>
            </w:r>
          </w:p>
        </w:tc>
        <w:tc>
          <w:tcPr>
            <w:tcW w:w="3136" w:type="dxa"/>
          </w:tcPr>
          <w:p w14:paraId="33B7C791" w14:textId="0656F16D" w:rsidR="005326E7" w:rsidRDefault="002D317C" w:rsidP="002D317C">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Route-chaos-ipa-test-private</w:t>
            </w:r>
          </w:p>
        </w:tc>
      </w:tr>
    </w:tbl>
    <w:p w14:paraId="6B98BFBC" w14:textId="77777777" w:rsidR="00DF56ED" w:rsidRDefault="00DF56ED" w:rsidP="00DF56ED">
      <w:pPr>
        <w:rPr>
          <w:lang w:val="en-US"/>
        </w:rPr>
      </w:pPr>
    </w:p>
    <w:p w14:paraId="7E4D32E3" w14:textId="671F650B" w:rsidR="00CB391D" w:rsidRDefault="00CB391D" w:rsidP="00CB391D">
      <w:pPr>
        <w:rPr>
          <w:color w:val="E20073"/>
          <w:lang w:val="en-US"/>
        </w:rPr>
      </w:pPr>
      <w:r w:rsidRPr="00CB391D">
        <w:rPr>
          <w:color w:val="E20073"/>
          <w:lang w:val="en-US"/>
        </w:rPr>
        <w:t>Erläuterungen zur Namenskonvention:</w:t>
      </w:r>
    </w:p>
    <w:p w14:paraId="30C68F2F" w14:textId="47484D53" w:rsidR="00CB391D" w:rsidRPr="00CB391D" w:rsidRDefault="00CB391D" w:rsidP="006C281D">
      <w:pPr>
        <w:pStyle w:val="Listenabsatz"/>
        <w:numPr>
          <w:ilvl w:val="0"/>
          <w:numId w:val="13"/>
        </w:numPr>
        <w:rPr>
          <w:lang w:val="de-CH"/>
        </w:rPr>
      </w:pPr>
      <w:r w:rsidRPr="00CB391D">
        <w:rPr>
          <w:lang w:val="de-CH"/>
        </w:rPr>
        <w:t xml:space="preserve">&lt;projekt&gt; ist der Projektname oder ein spezifisches Kürzel, das das Projekt beschreibt, </w:t>
      </w:r>
      <w:r>
        <w:rPr>
          <w:lang w:val="de-CH"/>
        </w:rPr>
        <w:t>in diesem Projekt dementsprechend «chaos-ipa».</w:t>
      </w:r>
    </w:p>
    <w:p w14:paraId="4C6FD42B" w14:textId="77777777" w:rsidR="00CB391D" w:rsidRPr="00CB391D" w:rsidRDefault="00CB391D" w:rsidP="006C281D">
      <w:pPr>
        <w:pStyle w:val="Listenabsatz"/>
        <w:numPr>
          <w:ilvl w:val="0"/>
          <w:numId w:val="13"/>
        </w:numPr>
        <w:rPr>
          <w:lang w:val="de-CH"/>
        </w:rPr>
      </w:pPr>
      <w:r w:rsidRPr="00CB391D">
        <w:rPr>
          <w:lang w:val="de-CH"/>
        </w:rPr>
        <w:t>&lt;umgebung&gt; bezieht sich auf die Umgebung wie prod (Produktion), dev (Entwicklung), test, usw.</w:t>
      </w:r>
    </w:p>
    <w:p w14:paraId="792B4425" w14:textId="3BCB502E" w:rsidR="00CB391D" w:rsidRPr="00CB391D" w:rsidRDefault="00CB391D" w:rsidP="006C281D">
      <w:pPr>
        <w:pStyle w:val="Listenabsatz"/>
        <w:numPr>
          <w:ilvl w:val="0"/>
          <w:numId w:val="13"/>
        </w:numPr>
        <w:rPr>
          <w:lang w:val="de-CH"/>
        </w:rPr>
      </w:pPr>
      <w:r w:rsidRPr="00CB391D">
        <w:rPr>
          <w:lang w:val="de-CH"/>
        </w:rPr>
        <w:t>&lt;zweck&gt; oder &lt;ressource&gt; beschreibt den spezifischen Zweck oder die spezifische Ressource, z.B. zugriff (Zugriff), app (Anwendung), usw.</w:t>
      </w:r>
    </w:p>
    <w:p w14:paraId="0BE22712" w14:textId="772244B6" w:rsidR="00CB391D" w:rsidRPr="00CB391D" w:rsidRDefault="00CB391D" w:rsidP="006C281D">
      <w:pPr>
        <w:pStyle w:val="Listenabsatz"/>
        <w:numPr>
          <w:ilvl w:val="0"/>
          <w:numId w:val="13"/>
        </w:numPr>
        <w:rPr>
          <w:lang w:val="de-CH"/>
        </w:rPr>
      </w:pPr>
      <w:r w:rsidRPr="00CB391D">
        <w:rPr>
          <w:lang w:val="de-CH"/>
        </w:rPr>
        <w:t>&lt;groesse&gt; wird verwendet, um die Grö</w:t>
      </w:r>
      <w:r>
        <w:rPr>
          <w:lang w:val="de-CH"/>
        </w:rPr>
        <w:t>ss</w:t>
      </w:r>
      <w:r w:rsidRPr="00CB391D">
        <w:rPr>
          <w:lang w:val="de-CH"/>
        </w:rPr>
        <w:t xml:space="preserve">e oder Kapazität von Node Groups zu beschreiben, z.B. </w:t>
      </w:r>
      <w:r>
        <w:rPr>
          <w:lang w:val="de-CH"/>
        </w:rPr>
        <w:t>t4gsmall, t3micro, usw</w:t>
      </w:r>
      <w:r w:rsidRPr="00CB391D">
        <w:rPr>
          <w:lang w:val="de-CH"/>
        </w:rPr>
        <w:t>.</w:t>
      </w:r>
      <w:r>
        <w:rPr>
          <w:lang w:val="de-CH"/>
        </w:rPr>
        <w:t xml:space="preserve"> Dabei handelt es sich um die Grössen, welche AWS anbietet.</w:t>
      </w:r>
    </w:p>
    <w:p w14:paraId="7E01991B" w14:textId="77777777" w:rsidR="00CB391D" w:rsidRPr="00CB391D" w:rsidRDefault="00CB391D" w:rsidP="006C281D">
      <w:pPr>
        <w:pStyle w:val="Listenabsatz"/>
        <w:numPr>
          <w:ilvl w:val="0"/>
          <w:numId w:val="13"/>
        </w:numPr>
        <w:rPr>
          <w:lang w:val="de-CH"/>
        </w:rPr>
      </w:pPr>
      <w:r w:rsidRPr="00CB391D">
        <w:rPr>
          <w:lang w:val="de-CH"/>
        </w:rPr>
        <w:lastRenderedPageBreak/>
        <w:t>&lt;az&gt; steht für die AWS Availability Zone, z.B. eu-west-1a.</w:t>
      </w:r>
    </w:p>
    <w:p w14:paraId="35B7C8E2" w14:textId="3CC72809" w:rsidR="00CB391D" w:rsidRDefault="00CB391D" w:rsidP="006C281D">
      <w:pPr>
        <w:pStyle w:val="Listenabsatz"/>
        <w:numPr>
          <w:ilvl w:val="0"/>
          <w:numId w:val="13"/>
        </w:numPr>
        <w:rPr>
          <w:lang w:val="de-CH"/>
        </w:rPr>
      </w:pPr>
      <w:r w:rsidRPr="00CB391D">
        <w:rPr>
          <w:lang w:val="de-CH"/>
        </w:rPr>
        <w:t>&lt;anwendung&gt; bezieht sich auf die spezifische Anwendung, die durch die Ressource bereitgestellt wird, z.B. app (Anwendung), db (Datenbank)</w:t>
      </w:r>
      <w:r>
        <w:rPr>
          <w:lang w:val="de-CH"/>
        </w:rPr>
        <w:t>, usw</w:t>
      </w:r>
      <w:r w:rsidRPr="00CB391D">
        <w:rPr>
          <w:lang w:val="de-CH"/>
        </w:rPr>
        <w:t>.</w:t>
      </w:r>
    </w:p>
    <w:p w14:paraId="00AC7F98" w14:textId="1076D122" w:rsidR="00BC027B" w:rsidRDefault="00BC027B" w:rsidP="006C281D">
      <w:pPr>
        <w:pStyle w:val="Listenabsatz"/>
        <w:numPr>
          <w:ilvl w:val="0"/>
          <w:numId w:val="13"/>
        </w:numPr>
        <w:rPr>
          <w:lang w:val="de-CH"/>
        </w:rPr>
      </w:pPr>
      <w:r>
        <w:rPr>
          <w:lang w:val="de-CH"/>
        </w:rPr>
        <w:t>&lt;subnet&gt; definiert, ob es um ein Öffentliches (public) oder um ein Privates (private) Subnetz handelt.</w:t>
      </w:r>
    </w:p>
    <w:p w14:paraId="4E08655C" w14:textId="4CBE4266" w:rsidR="00E010D5" w:rsidRDefault="00E010D5" w:rsidP="00E010D5">
      <w:pPr>
        <w:pStyle w:val="berschrift3"/>
        <w:rPr>
          <w:lang w:val="de-CH"/>
        </w:rPr>
      </w:pPr>
      <w:bookmarkStart w:id="79" w:name="_Toc165378895"/>
      <w:r>
        <w:rPr>
          <w:lang w:val="de-CH"/>
        </w:rPr>
        <w:t>Kubernetes Ressourcen</w:t>
      </w:r>
      <w:bookmarkEnd w:id="79"/>
    </w:p>
    <w:p w14:paraId="168ADC98" w14:textId="77777777" w:rsidR="00B870AE" w:rsidRDefault="00E010D5" w:rsidP="00E010D5">
      <w:pPr>
        <w:rPr>
          <w:lang w:val="de-CH"/>
        </w:rPr>
      </w:pPr>
      <w:r>
        <w:rPr>
          <w:lang w:val="de-CH"/>
        </w:rPr>
        <w:t>Für alle Ressourcen und Services, welche innerhalb von Kubernetes bereitgestellt werden, zählt folgende Namenskonvention:</w:t>
      </w:r>
    </w:p>
    <w:p w14:paraId="77C374CF" w14:textId="4429E6DF" w:rsidR="00B870AE" w:rsidRPr="00E010D5" w:rsidRDefault="00B870AE" w:rsidP="00E010D5">
      <w:pPr>
        <w:rPr>
          <w:lang w:val="de-CH"/>
        </w:rPr>
      </w:pPr>
      <w:r>
        <w:rPr>
          <w:lang w:val="de-CH"/>
        </w:rPr>
        <w:br/>
      </w:r>
    </w:p>
    <w:tbl>
      <w:tblPr>
        <w:tblStyle w:val="Tabellenraster"/>
        <w:tblW w:w="0" w:type="auto"/>
        <w:tblLook w:val="04A0" w:firstRow="1" w:lastRow="0" w:firstColumn="1" w:lastColumn="0" w:noHBand="0" w:noVBand="1"/>
      </w:tblPr>
      <w:tblGrid>
        <w:gridCol w:w="3135"/>
        <w:gridCol w:w="3135"/>
        <w:gridCol w:w="3136"/>
      </w:tblGrid>
      <w:tr w:rsidR="00B870AE" w14:paraId="03C4854A" w14:textId="77777777" w:rsidTr="00B87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4EE10B49" w14:textId="5E11F4D0" w:rsidR="00B870AE" w:rsidRPr="00B870AE" w:rsidRDefault="00B870AE" w:rsidP="00E010D5">
            <w:pPr>
              <w:rPr>
                <w:sz w:val="20"/>
                <w:szCs w:val="20"/>
                <w:lang w:val="de-CH"/>
              </w:rPr>
            </w:pPr>
            <w:r>
              <w:rPr>
                <w:sz w:val="20"/>
                <w:szCs w:val="20"/>
                <w:lang w:val="de-CH"/>
              </w:rPr>
              <w:t>Ressourcentyp</w:t>
            </w:r>
          </w:p>
        </w:tc>
        <w:tc>
          <w:tcPr>
            <w:tcW w:w="3135" w:type="dxa"/>
          </w:tcPr>
          <w:p w14:paraId="2A7AD0C7" w14:textId="71DD1ADF"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Namenskonvention</w:t>
            </w:r>
          </w:p>
        </w:tc>
        <w:tc>
          <w:tcPr>
            <w:tcW w:w="3136" w:type="dxa"/>
          </w:tcPr>
          <w:p w14:paraId="44A8334A" w14:textId="4D3D4FC4"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Beispiel</w:t>
            </w:r>
          </w:p>
        </w:tc>
      </w:tr>
      <w:tr w:rsidR="00B870AE" w:rsidRPr="000252E0" w14:paraId="1B3DC186"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3A0E79" w14:textId="4BDE8845" w:rsidR="00B870AE" w:rsidRPr="00B870AE" w:rsidRDefault="00B870AE" w:rsidP="00B870AE">
            <w:pPr>
              <w:rPr>
                <w:sz w:val="20"/>
                <w:szCs w:val="20"/>
                <w:lang w:val="de-CH"/>
              </w:rPr>
            </w:pPr>
            <w:r w:rsidRPr="00B870AE">
              <w:rPr>
                <w:sz w:val="20"/>
                <w:szCs w:val="20"/>
              </w:rPr>
              <w:t>Namespace</w:t>
            </w:r>
          </w:p>
        </w:tc>
        <w:tc>
          <w:tcPr>
            <w:tcW w:w="3135" w:type="dxa"/>
          </w:tcPr>
          <w:p w14:paraId="3F4A0057" w14:textId="34BE26D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ns-&lt;projekt&gt;-&lt;umgebung&gt;-&lt;zweck&gt;</w:t>
            </w:r>
          </w:p>
        </w:tc>
        <w:tc>
          <w:tcPr>
            <w:tcW w:w="3136" w:type="dxa"/>
          </w:tcPr>
          <w:p w14:paraId="14FBCEEB" w14:textId="336F6780"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ns-chaos-ipa-test-app</w:t>
            </w:r>
          </w:p>
        </w:tc>
      </w:tr>
      <w:tr w:rsidR="00B870AE" w:rsidRPr="00B870AE" w14:paraId="519DA12E"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B35F557" w14:textId="216E7ACA" w:rsidR="00B870AE" w:rsidRPr="00B870AE" w:rsidRDefault="00B870AE" w:rsidP="00B870AE">
            <w:pPr>
              <w:rPr>
                <w:sz w:val="20"/>
                <w:szCs w:val="20"/>
                <w:lang w:val="de-CH"/>
              </w:rPr>
            </w:pPr>
            <w:r w:rsidRPr="00B870AE">
              <w:rPr>
                <w:sz w:val="20"/>
                <w:szCs w:val="20"/>
              </w:rPr>
              <w:t>Deployment</w:t>
            </w:r>
          </w:p>
        </w:tc>
        <w:tc>
          <w:tcPr>
            <w:tcW w:w="3135" w:type="dxa"/>
          </w:tcPr>
          <w:p w14:paraId="5011E545" w14:textId="7E9469F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deploy-&lt;projekt&gt;-&lt;umgebung&gt;-&lt;anwendung&gt;</w:t>
            </w:r>
          </w:p>
        </w:tc>
        <w:tc>
          <w:tcPr>
            <w:tcW w:w="3136" w:type="dxa"/>
          </w:tcPr>
          <w:p w14:paraId="599559A9" w14:textId="10B8D54D"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deploy-test-frontend</w:t>
            </w:r>
          </w:p>
        </w:tc>
      </w:tr>
      <w:tr w:rsidR="00B870AE" w:rsidRPr="000252E0" w14:paraId="584D3927"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73D340F" w14:textId="5E1387FE" w:rsidR="00B870AE" w:rsidRPr="00B870AE" w:rsidRDefault="00B870AE" w:rsidP="00B870AE">
            <w:pPr>
              <w:rPr>
                <w:sz w:val="20"/>
                <w:szCs w:val="20"/>
                <w:lang w:val="en-US"/>
              </w:rPr>
            </w:pPr>
            <w:r w:rsidRPr="00B870AE">
              <w:rPr>
                <w:sz w:val="20"/>
                <w:szCs w:val="20"/>
              </w:rPr>
              <w:t>Service</w:t>
            </w:r>
          </w:p>
        </w:tc>
        <w:tc>
          <w:tcPr>
            <w:tcW w:w="3135" w:type="dxa"/>
          </w:tcPr>
          <w:p w14:paraId="7202EED3" w14:textId="2E54FFC1"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svc-&lt;projekt&gt;-&lt;umgebung&gt;-&lt;anwendung&gt;</w:t>
            </w:r>
          </w:p>
        </w:tc>
        <w:tc>
          <w:tcPr>
            <w:tcW w:w="3136" w:type="dxa"/>
          </w:tcPr>
          <w:p w14:paraId="75910A83" w14:textId="32DC658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svc-chaos-ipa-test-frontend</w:t>
            </w:r>
          </w:p>
        </w:tc>
      </w:tr>
      <w:tr w:rsidR="00B870AE" w:rsidRPr="000252E0" w14:paraId="0AA42E3D"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9666DC" w14:textId="3ECEABDE" w:rsidR="00B870AE" w:rsidRPr="00B870AE" w:rsidRDefault="00B870AE" w:rsidP="00B870AE">
            <w:pPr>
              <w:rPr>
                <w:sz w:val="20"/>
                <w:szCs w:val="20"/>
                <w:lang w:val="en-US"/>
              </w:rPr>
            </w:pPr>
            <w:r w:rsidRPr="00B870AE">
              <w:rPr>
                <w:sz w:val="20"/>
                <w:szCs w:val="20"/>
              </w:rPr>
              <w:t>Pod</w:t>
            </w:r>
          </w:p>
        </w:tc>
        <w:tc>
          <w:tcPr>
            <w:tcW w:w="3135" w:type="dxa"/>
          </w:tcPr>
          <w:p w14:paraId="15F4C9A9" w14:textId="19A43C84"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pod-&lt;projekt&gt;-&lt;umgebung&gt;-&lt;anwendung&gt;-&lt;unique-id&gt;</w:t>
            </w:r>
          </w:p>
        </w:tc>
        <w:tc>
          <w:tcPr>
            <w:tcW w:w="3136" w:type="dxa"/>
          </w:tcPr>
          <w:p w14:paraId="6AE913A9" w14:textId="50B6A269"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pod-chaos-ipa-test-frontend-1234</w:t>
            </w:r>
          </w:p>
        </w:tc>
      </w:tr>
      <w:tr w:rsidR="00B870AE" w:rsidRPr="000252E0" w14:paraId="15F0E4BA"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78E8697" w14:textId="227EE477" w:rsidR="00B870AE" w:rsidRPr="00B870AE" w:rsidRDefault="00B870AE" w:rsidP="00B870AE">
            <w:pPr>
              <w:rPr>
                <w:sz w:val="20"/>
                <w:szCs w:val="20"/>
                <w:lang w:val="en-US"/>
              </w:rPr>
            </w:pPr>
            <w:r w:rsidRPr="00B870AE">
              <w:rPr>
                <w:sz w:val="20"/>
                <w:szCs w:val="20"/>
              </w:rPr>
              <w:t>Secret</w:t>
            </w:r>
          </w:p>
        </w:tc>
        <w:tc>
          <w:tcPr>
            <w:tcW w:w="3135" w:type="dxa"/>
          </w:tcPr>
          <w:p w14:paraId="11CE440C" w14:textId="790F732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secret-&lt;projekt&gt;-&lt;umgebung&gt;-&lt;zweck&gt;</w:t>
            </w:r>
          </w:p>
        </w:tc>
        <w:tc>
          <w:tcPr>
            <w:tcW w:w="3136" w:type="dxa"/>
          </w:tcPr>
          <w:p w14:paraId="31153722" w14:textId="510DF89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secret-chaos-ipa-test-docker-credentials</w:t>
            </w:r>
          </w:p>
        </w:tc>
      </w:tr>
      <w:tr w:rsidR="00B870AE" w:rsidRPr="000252E0" w14:paraId="63159A01"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5837116" w14:textId="1F6ACFC8" w:rsidR="00B870AE" w:rsidRPr="00B870AE" w:rsidRDefault="00B870AE" w:rsidP="00B870AE">
            <w:pPr>
              <w:rPr>
                <w:sz w:val="20"/>
                <w:szCs w:val="20"/>
                <w:lang w:val="en-US"/>
              </w:rPr>
            </w:pPr>
            <w:r w:rsidRPr="00B870AE">
              <w:rPr>
                <w:sz w:val="20"/>
                <w:szCs w:val="20"/>
              </w:rPr>
              <w:t>Ingress</w:t>
            </w:r>
          </w:p>
        </w:tc>
        <w:tc>
          <w:tcPr>
            <w:tcW w:w="3135" w:type="dxa"/>
          </w:tcPr>
          <w:p w14:paraId="2E9637B4" w14:textId="5FB1E18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ingress-&lt;projekt&gt;-&lt;umgebung&gt;-&lt;anwendung&gt;</w:t>
            </w:r>
          </w:p>
        </w:tc>
        <w:tc>
          <w:tcPr>
            <w:tcW w:w="3136" w:type="dxa"/>
          </w:tcPr>
          <w:p w14:paraId="53E3BEA5" w14:textId="70BF778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ingress-chaos-ipa-test-frontend</w:t>
            </w:r>
          </w:p>
        </w:tc>
      </w:tr>
      <w:tr w:rsidR="00B870AE" w:rsidRPr="000252E0" w14:paraId="2A2A4070"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B5ADC70" w14:textId="3346634A" w:rsidR="00B870AE" w:rsidRPr="00B870AE" w:rsidRDefault="00B870AE" w:rsidP="00B870AE">
            <w:pPr>
              <w:rPr>
                <w:sz w:val="20"/>
                <w:szCs w:val="20"/>
                <w:lang w:val="en-US"/>
              </w:rPr>
            </w:pPr>
            <w:r w:rsidRPr="00B870AE">
              <w:rPr>
                <w:sz w:val="20"/>
                <w:szCs w:val="20"/>
              </w:rPr>
              <w:t>Role</w:t>
            </w:r>
          </w:p>
        </w:tc>
        <w:tc>
          <w:tcPr>
            <w:tcW w:w="3135" w:type="dxa"/>
          </w:tcPr>
          <w:p w14:paraId="27C793A0" w14:textId="2E5BCCD3"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role-&lt;projekt&gt;-&lt;umgebung&gt;-&lt;berechtigung&gt;</w:t>
            </w:r>
          </w:p>
        </w:tc>
        <w:tc>
          <w:tcPr>
            <w:tcW w:w="3136" w:type="dxa"/>
          </w:tcPr>
          <w:p w14:paraId="2E7719EC" w14:textId="025CEBC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role-chaos-ipa-test-read</w:t>
            </w:r>
          </w:p>
        </w:tc>
      </w:tr>
      <w:tr w:rsidR="005D6332" w:rsidRPr="000252E0" w14:paraId="1F797B94"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9A5EAD9" w14:textId="6847B2E2" w:rsidR="005D6332" w:rsidRPr="00B870AE" w:rsidRDefault="005D6332" w:rsidP="00CE1625">
            <w:pPr>
              <w:rPr>
                <w:sz w:val="20"/>
                <w:szCs w:val="20"/>
              </w:rPr>
            </w:pPr>
            <w:r>
              <w:rPr>
                <w:sz w:val="20"/>
                <w:szCs w:val="20"/>
              </w:rPr>
              <w:t>Service Account</w:t>
            </w:r>
          </w:p>
        </w:tc>
        <w:tc>
          <w:tcPr>
            <w:tcW w:w="3135" w:type="dxa"/>
          </w:tcPr>
          <w:p w14:paraId="2D2F5B6D" w14:textId="2BAECF96"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w:t>
            </w:r>
            <w:r w:rsidR="005D6332">
              <w:rPr>
                <w:sz w:val="20"/>
                <w:szCs w:val="20"/>
              </w:rPr>
              <w:t>vcaccount</w:t>
            </w:r>
            <w:r w:rsidR="001C3638">
              <w:rPr>
                <w:sz w:val="20"/>
                <w:szCs w:val="20"/>
              </w:rPr>
              <w:t>-&lt;projekt&gt;-&lt;umgebung&gt;-&lt;zweck&gt;</w:t>
            </w:r>
          </w:p>
        </w:tc>
        <w:tc>
          <w:tcPr>
            <w:tcW w:w="3136" w:type="dxa"/>
          </w:tcPr>
          <w:p w14:paraId="0CD34136" w14:textId="44DF093D"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s</w:t>
            </w:r>
            <w:r w:rsidR="001C3638">
              <w:rPr>
                <w:sz w:val="20"/>
                <w:szCs w:val="20"/>
                <w:lang w:val="en-US"/>
              </w:rPr>
              <w:t>vcaccount-chaos-ipa-test-</w:t>
            </w:r>
            <w:r>
              <w:rPr>
                <w:sz w:val="20"/>
                <w:szCs w:val="20"/>
                <w:lang w:val="en-US"/>
              </w:rPr>
              <w:t>alb</w:t>
            </w:r>
          </w:p>
        </w:tc>
      </w:tr>
    </w:tbl>
    <w:p w14:paraId="17027534" w14:textId="74443573" w:rsidR="00E010D5" w:rsidRPr="00B870AE" w:rsidRDefault="00E010D5" w:rsidP="00E010D5">
      <w:pPr>
        <w:rPr>
          <w:lang w:val="en-US"/>
        </w:rPr>
      </w:pPr>
    </w:p>
    <w:p w14:paraId="74AB1ACB" w14:textId="77777777" w:rsidR="00B870AE" w:rsidRPr="00B870AE" w:rsidRDefault="00B870AE" w:rsidP="00B870AE">
      <w:pPr>
        <w:rPr>
          <w:color w:val="E20073"/>
          <w:lang w:val="de-CH"/>
        </w:rPr>
      </w:pPr>
      <w:r w:rsidRPr="00B870AE">
        <w:rPr>
          <w:color w:val="E20073"/>
          <w:lang w:val="de-CH"/>
        </w:rPr>
        <w:t>Erläuterungen zur Namenskonvention:</w:t>
      </w:r>
    </w:p>
    <w:p w14:paraId="325CB559" w14:textId="77777777" w:rsidR="00B870AE" w:rsidRPr="00CB391D" w:rsidRDefault="00B870AE" w:rsidP="006C281D">
      <w:pPr>
        <w:pStyle w:val="Listenabsatz"/>
        <w:numPr>
          <w:ilvl w:val="0"/>
          <w:numId w:val="14"/>
        </w:numPr>
        <w:rPr>
          <w:lang w:val="de-CH"/>
        </w:rPr>
      </w:pPr>
      <w:r w:rsidRPr="00CB391D">
        <w:rPr>
          <w:lang w:val="de-CH"/>
        </w:rPr>
        <w:t xml:space="preserve">&lt;projekt&gt; ist der Projektname oder ein spezifisches Kürzel, das das Projekt beschreibt, </w:t>
      </w:r>
      <w:r>
        <w:rPr>
          <w:lang w:val="de-CH"/>
        </w:rPr>
        <w:t>in diesem Projekt dementsprechend «chaos-ipa».</w:t>
      </w:r>
    </w:p>
    <w:p w14:paraId="29A5D6F3" w14:textId="77777777" w:rsidR="00B870AE" w:rsidRPr="00CB391D" w:rsidRDefault="00B870AE" w:rsidP="006C281D">
      <w:pPr>
        <w:pStyle w:val="Listenabsatz"/>
        <w:numPr>
          <w:ilvl w:val="0"/>
          <w:numId w:val="14"/>
        </w:numPr>
        <w:rPr>
          <w:lang w:val="de-CH"/>
        </w:rPr>
      </w:pPr>
      <w:r w:rsidRPr="00CB391D">
        <w:rPr>
          <w:lang w:val="de-CH"/>
        </w:rPr>
        <w:t>&lt;umgebung&gt; bezieht sich auf die Umgebung wie prod (Produktion), dev (Entwicklung), test, usw.</w:t>
      </w:r>
    </w:p>
    <w:p w14:paraId="612BACE8" w14:textId="77777777" w:rsidR="00B870AE" w:rsidRPr="00B870AE" w:rsidRDefault="00B870AE" w:rsidP="006C281D">
      <w:pPr>
        <w:pStyle w:val="Listenabsatz"/>
        <w:numPr>
          <w:ilvl w:val="0"/>
          <w:numId w:val="14"/>
        </w:numPr>
        <w:rPr>
          <w:lang w:val="de-CH"/>
        </w:rPr>
      </w:pPr>
      <w:r w:rsidRPr="00B870AE">
        <w:rPr>
          <w:lang w:val="de-CH"/>
        </w:rPr>
        <w:t>&lt;anwendung&gt; bezieht sich auf die spezifische Anwendung, die durch die Ressource bereitgestellt wird, z.B. app (Anwendung), db (Datenbank), usw.</w:t>
      </w:r>
    </w:p>
    <w:p w14:paraId="6A0D6EE1" w14:textId="2B21FDAC" w:rsidR="00B870AE" w:rsidRPr="00B870AE" w:rsidRDefault="00B870AE" w:rsidP="006C281D">
      <w:pPr>
        <w:pStyle w:val="Flietext"/>
        <w:numPr>
          <w:ilvl w:val="0"/>
          <w:numId w:val="14"/>
        </w:numPr>
        <w:rPr>
          <w:lang w:val="de-CH"/>
        </w:rPr>
      </w:pPr>
      <w:r w:rsidRPr="00B870AE">
        <w:rPr>
          <w:lang w:val="de-CH"/>
        </w:rPr>
        <w:t xml:space="preserve">&lt;unique-id&gt; ist eine einzigartige Kennung, die verwendet wird, um spezifische Pods zu identifizieren. </w:t>
      </w:r>
      <w:r w:rsidR="00096826">
        <w:rPr>
          <w:lang w:val="de-CH"/>
        </w:rPr>
        <w:t>Diese ID wird dabei von Kubernetes automatisch erstellt.</w:t>
      </w:r>
    </w:p>
    <w:p w14:paraId="6ADBB806" w14:textId="77777777" w:rsidR="00096826" w:rsidRDefault="00B870AE" w:rsidP="006C281D">
      <w:pPr>
        <w:pStyle w:val="Flietext"/>
        <w:numPr>
          <w:ilvl w:val="0"/>
          <w:numId w:val="14"/>
        </w:numPr>
        <w:rPr>
          <w:lang w:val="de-CH"/>
        </w:rPr>
      </w:pPr>
      <w:r w:rsidRPr="00B870AE">
        <w:rPr>
          <w:lang w:val="de-CH"/>
        </w:rPr>
        <w:t>&lt;zweck&gt; oder &lt;berechtigung&gt; beschreibt den spezifischen Zweck oder die Berechtigungsebene eines Secrets oder einer Rolle, z.B. credentials, read.</w:t>
      </w:r>
    </w:p>
    <w:p w14:paraId="1C22A3B3" w14:textId="77777777" w:rsidR="00096826" w:rsidRDefault="00096826" w:rsidP="00096826">
      <w:pPr>
        <w:pStyle w:val="berschrift2"/>
        <w:rPr>
          <w:lang w:val="de-CH"/>
        </w:rPr>
      </w:pPr>
      <w:bookmarkStart w:id="80" w:name="_Toc165378896"/>
      <w:r>
        <w:rPr>
          <w:lang w:val="de-CH"/>
        </w:rPr>
        <w:t>Netzwerkkonzept</w:t>
      </w:r>
      <w:bookmarkEnd w:id="80"/>
    </w:p>
    <w:p w14:paraId="521B5B4A" w14:textId="5A79A52A" w:rsidR="00096826" w:rsidRDefault="00096826" w:rsidP="00096826">
      <w:pPr>
        <w:pStyle w:val="Flietext"/>
        <w:rPr>
          <w:lang w:val="de-CH"/>
        </w:rPr>
      </w:pPr>
      <w:r>
        <w:rPr>
          <w:lang w:val="de-CH"/>
        </w:rPr>
        <w:t xml:space="preserve">In diesem Abschnitt wird das Netzwerkkonzept für die erwähnte Systemumgebung definiert, damit es nicht zu Fehlkonfigurationen kommen kann. Dabei </w:t>
      </w:r>
      <w:r w:rsidR="00D50D7E">
        <w:rPr>
          <w:lang w:val="de-CH"/>
        </w:rPr>
        <w:t>werden jeweils Services zusammen gruppiert</w:t>
      </w:r>
      <w:r>
        <w:rPr>
          <w:lang w:val="de-CH"/>
        </w:rPr>
        <w:t xml:space="preserve">, </w:t>
      </w:r>
      <w:r w:rsidR="00D50D7E">
        <w:rPr>
          <w:lang w:val="de-CH"/>
        </w:rPr>
        <w:t>welche</w:t>
      </w:r>
      <w:r>
        <w:rPr>
          <w:lang w:val="de-CH"/>
        </w:rPr>
        <w:t xml:space="preserve"> relevant für das Netzwerk </w:t>
      </w:r>
      <w:r w:rsidR="00D50D7E">
        <w:rPr>
          <w:lang w:val="de-CH"/>
        </w:rPr>
        <w:t>sind</w:t>
      </w:r>
      <w:r>
        <w:rPr>
          <w:lang w:val="de-CH"/>
        </w:rPr>
        <w:t xml:space="preserve">, und </w:t>
      </w:r>
      <w:r w:rsidR="00EC17C7">
        <w:rPr>
          <w:lang w:val="de-CH"/>
        </w:rPr>
        <w:t>darunter stehend</w:t>
      </w:r>
      <w:r>
        <w:rPr>
          <w:lang w:val="de-CH"/>
        </w:rPr>
        <w:t xml:space="preserve"> eine Tabelle mit den jeweiligen Konfigurationen.</w:t>
      </w:r>
      <w:r w:rsidR="00D50D7E">
        <w:rPr>
          <w:lang w:val="de-CH"/>
        </w:rPr>
        <w:t xml:space="preserve"> </w:t>
      </w:r>
      <w:r w:rsidR="00D50D7E" w:rsidRPr="003740C9">
        <w:rPr>
          <w:lang w:val="de-CH"/>
        </w:rPr>
        <w:t xml:space="preserve">Wichtig zu erwähnen </w:t>
      </w:r>
      <w:r w:rsidR="003740C9">
        <w:rPr>
          <w:lang w:val="de-CH"/>
        </w:rPr>
        <w:t xml:space="preserve">hierbei </w:t>
      </w:r>
      <w:r w:rsidR="00D50D7E" w:rsidRPr="003740C9">
        <w:rPr>
          <w:lang w:val="de-CH"/>
        </w:rPr>
        <w:t xml:space="preserve">ist, dass das Netzwerk keinem </w:t>
      </w:r>
      <w:r w:rsidR="00D50D7E" w:rsidRPr="003740C9">
        <w:rPr>
          <w:lang w:val="de-CH"/>
        </w:rPr>
        <w:lastRenderedPageBreak/>
        <w:t xml:space="preserve">«Hochverfügbarkeits»-Prinzip folgt und somit auch </w:t>
      </w:r>
      <w:r w:rsidR="003740C9" w:rsidRPr="003740C9">
        <w:rPr>
          <w:lang w:val="de-CH"/>
        </w:rPr>
        <w:t>nicht überall</w:t>
      </w:r>
      <w:r w:rsidR="00D50D7E" w:rsidRPr="003740C9">
        <w:rPr>
          <w:lang w:val="de-CH"/>
        </w:rPr>
        <w:t xml:space="preserve"> Redundanzen eingebaut werden, da es sich hierbei nur um eine Testumgebung handelt und so Ressourcen, inklusive Kosten, eingespart werden können.</w:t>
      </w:r>
    </w:p>
    <w:p w14:paraId="6D419B2F" w14:textId="77777777" w:rsidR="00096826" w:rsidRDefault="00096826" w:rsidP="00096826">
      <w:pPr>
        <w:pStyle w:val="berschrift3"/>
        <w:rPr>
          <w:lang w:val="de-CH"/>
        </w:rPr>
      </w:pPr>
      <w:bookmarkStart w:id="81" w:name="_Toc165378897"/>
      <w:r>
        <w:rPr>
          <w:lang w:val="de-CH"/>
        </w:rPr>
        <w:t>Virtual Private Cloud</w:t>
      </w:r>
      <w:bookmarkEnd w:id="81"/>
    </w:p>
    <w:tbl>
      <w:tblPr>
        <w:tblStyle w:val="Tabellenraster"/>
        <w:tblW w:w="0" w:type="auto"/>
        <w:tblLook w:val="04A0" w:firstRow="1" w:lastRow="0" w:firstColumn="1" w:lastColumn="0" w:noHBand="0" w:noVBand="1"/>
      </w:tblPr>
      <w:tblGrid>
        <w:gridCol w:w="2410"/>
        <w:gridCol w:w="3135"/>
        <w:gridCol w:w="3527"/>
      </w:tblGrid>
      <w:tr w:rsidR="00D50D7E" w14:paraId="7DEC5116" w14:textId="77777777" w:rsidTr="00D50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10AE483" w14:textId="12C2AF94" w:rsidR="00D50D7E" w:rsidRPr="00D50D7E" w:rsidRDefault="00D50D7E" w:rsidP="00D50D7E">
            <w:pPr>
              <w:pStyle w:val="Flietext"/>
              <w:rPr>
                <w:sz w:val="20"/>
                <w:szCs w:val="20"/>
                <w:lang w:val="de-CH"/>
              </w:rPr>
            </w:pPr>
            <w:r w:rsidRPr="00D50D7E">
              <w:rPr>
                <w:sz w:val="20"/>
                <w:szCs w:val="20"/>
              </w:rPr>
              <w:t>Komponente</w:t>
            </w:r>
          </w:p>
        </w:tc>
        <w:tc>
          <w:tcPr>
            <w:tcW w:w="3135" w:type="dxa"/>
          </w:tcPr>
          <w:p w14:paraId="59ED5712" w14:textId="51D676DD" w:rsidR="00D50D7E" w:rsidRPr="00D50D7E" w:rsidRDefault="00D50D7E" w:rsidP="00D50D7E">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Beschreibung</w:t>
            </w:r>
          </w:p>
        </w:tc>
        <w:tc>
          <w:tcPr>
            <w:tcW w:w="3527" w:type="dxa"/>
          </w:tcPr>
          <w:p w14:paraId="01323372" w14:textId="2B9ADBAC" w:rsidR="00D50D7E" w:rsidRPr="00D50D7E" w:rsidRDefault="00D50D7E" w:rsidP="00D50D7E">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Konfiguration</w:t>
            </w:r>
          </w:p>
        </w:tc>
      </w:tr>
      <w:tr w:rsidR="00D50D7E" w14:paraId="11524CC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DEFAD6E" w14:textId="6EEA11B9" w:rsidR="00D50D7E" w:rsidRPr="00D50D7E" w:rsidRDefault="00D50D7E" w:rsidP="00D50D7E">
            <w:pPr>
              <w:pStyle w:val="Flietext"/>
              <w:rPr>
                <w:sz w:val="20"/>
                <w:szCs w:val="20"/>
                <w:lang w:val="de-CH"/>
              </w:rPr>
            </w:pPr>
            <w:r w:rsidRPr="00D50D7E">
              <w:rPr>
                <w:sz w:val="20"/>
                <w:szCs w:val="20"/>
              </w:rPr>
              <w:t>VPC</w:t>
            </w:r>
          </w:p>
        </w:tc>
        <w:tc>
          <w:tcPr>
            <w:tcW w:w="3135" w:type="dxa"/>
          </w:tcPr>
          <w:p w14:paraId="1EDD44AE" w14:textId="24B6E7E9"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Hauptnetzwerkcontainer für Ressourcen</w:t>
            </w:r>
          </w:p>
        </w:tc>
        <w:tc>
          <w:tcPr>
            <w:tcW w:w="3527" w:type="dxa"/>
          </w:tcPr>
          <w:p w14:paraId="29A09A75" w14:textId="17EB994F"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CIDR Block: 10.0.0.0/16</w:t>
            </w:r>
          </w:p>
        </w:tc>
      </w:tr>
      <w:tr w:rsidR="00D50D7E" w:rsidRPr="000252E0" w14:paraId="3E059A46"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D5832B4" w14:textId="171B9D8E" w:rsidR="00D50D7E" w:rsidRPr="00D50D7E" w:rsidRDefault="00D50D7E" w:rsidP="00D50D7E">
            <w:pPr>
              <w:pStyle w:val="Flietext"/>
              <w:rPr>
                <w:sz w:val="20"/>
                <w:szCs w:val="20"/>
                <w:lang w:val="de-CH"/>
              </w:rPr>
            </w:pPr>
            <w:r w:rsidRPr="00D50D7E">
              <w:rPr>
                <w:sz w:val="20"/>
                <w:szCs w:val="20"/>
              </w:rPr>
              <w:t>Public Subnet</w:t>
            </w:r>
            <w:r>
              <w:rPr>
                <w:sz w:val="20"/>
                <w:szCs w:val="20"/>
              </w:rPr>
              <w:t xml:space="preserve"> 1</w:t>
            </w:r>
          </w:p>
        </w:tc>
        <w:tc>
          <w:tcPr>
            <w:tcW w:w="3135" w:type="dxa"/>
          </w:tcPr>
          <w:p w14:paraId="5B9DF702" w14:textId="76897198"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öffentlich zugängliche Ressourcen</w:t>
            </w:r>
          </w:p>
        </w:tc>
        <w:tc>
          <w:tcPr>
            <w:tcW w:w="3527" w:type="dxa"/>
          </w:tcPr>
          <w:p w14:paraId="5619FCD7" w14:textId="5C6DE7B3"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10.0.1.0/24 in AZ </w:t>
            </w:r>
            <w:r w:rsidR="009F12BA" w:rsidRPr="009F12BA">
              <w:rPr>
                <w:sz w:val="20"/>
                <w:szCs w:val="20"/>
                <w:lang w:val="en-US"/>
              </w:rPr>
              <w:t>us</w:t>
            </w:r>
            <w:r w:rsidRPr="009F12BA">
              <w:rPr>
                <w:sz w:val="20"/>
                <w:szCs w:val="20"/>
                <w:lang w:val="en-US"/>
              </w:rPr>
              <w:t>-west-</w:t>
            </w:r>
            <w:r w:rsidR="009F12BA">
              <w:rPr>
                <w:sz w:val="20"/>
                <w:szCs w:val="20"/>
                <w:lang w:val="en-US"/>
              </w:rPr>
              <w:t>2</w:t>
            </w:r>
            <w:r w:rsidRPr="009F12BA">
              <w:rPr>
                <w:sz w:val="20"/>
                <w:szCs w:val="20"/>
                <w:lang w:val="en-US"/>
              </w:rPr>
              <w:t>a</w:t>
            </w:r>
          </w:p>
        </w:tc>
      </w:tr>
      <w:tr w:rsidR="00D50D7E" w:rsidRPr="000252E0" w14:paraId="3FFCF8BE"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2153D236" w14:textId="12EB1040" w:rsidR="00D50D7E" w:rsidRPr="00D50D7E" w:rsidRDefault="00D50D7E" w:rsidP="00D50D7E">
            <w:pPr>
              <w:pStyle w:val="Flietext"/>
              <w:rPr>
                <w:sz w:val="20"/>
                <w:szCs w:val="20"/>
              </w:rPr>
            </w:pPr>
            <w:r w:rsidRPr="00D50D7E">
              <w:rPr>
                <w:sz w:val="20"/>
                <w:szCs w:val="20"/>
              </w:rPr>
              <w:t>Public Subnet</w:t>
            </w:r>
            <w:r>
              <w:rPr>
                <w:sz w:val="20"/>
                <w:szCs w:val="20"/>
              </w:rPr>
              <w:t xml:space="preserve"> 2</w:t>
            </w:r>
          </w:p>
        </w:tc>
        <w:tc>
          <w:tcPr>
            <w:tcW w:w="3135" w:type="dxa"/>
          </w:tcPr>
          <w:p w14:paraId="27B42428" w14:textId="3B5D4F8B"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öffentlich zugängliche Ressourcen</w:t>
            </w:r>
          </w:p>
        </w:tc>
        <w:tc>
          <w:tcPr>
            <w:tcW w:w="3527" w:type="dxa"/>
          </w:tcPr>
          <w:p w14:paraId="44DBD165" w14:textId="6FAF1ADF"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10.0.2.0/24 in AZ </w:t>
            </w:r>
            <w:r w:rsidR="009F12BA" w:rsidRPr="009F12BA">
              <w:rPr>
                <w:sz w:val="20"/>
                <w:szCs w:val="20"/>
                <w:lang w:val="en-US"/>
              </w:rPr>
              <w:t>us</w:t>
            </w:r>
            <w:r w:rsidRPr="009F12BA">
              <w:rPr>
                <w:sz w:val="20"/>
                <w:szCs w:val="20"/>
                <w:lang w:val="en-US"/>
              </w:rPr>
              <w:t>-west-</w:t>
            </w:r>
            <w:r w:rsidR="009F12BA">
              <w:rPr>
                <w:sz w:val="20"/>
                <w:szCs w:val="20"/>
                <w:lang w:val="en-US"/>
              </w:rPr>
              <w:t>2</w:t>
            </w:r>
            <w:r w:rsidR="009F12BA" w:rsidRPr="009F12BA">
              <w:rPr>
                <w:sz w:val="20"/>
                <w:szCs w:val="20"/>
                <w:lang w:val="en-US"/>
              </w:rPr>
              <w:t>b</w:t>
            </w:r>
          </w:p>
        </w:tc>
      </w:tr>
      <w:tr w:rsidR="00D50D7E" w:rsidRPr="000252E0" w14:paraId="27ED6630"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77FC44EB" w14:textId="23EDC254" w:rsidR="00D50D7E" w:rsidRPr="00D50D7E" w:rsidRDefault="00D50D7E" w:rsidP="00D50D7E">
            <w:pPr>
              <w:pStyle w:val="Flietext"/>
              <w:rPr>
                <w:sz w:val="20"/>
                <w:szCs w:val="20"/>
                <w:lang w:val="de-CH"/>
              </w:rPr>
            </w:pPr>
            <w:r w:rsidRPr="00D50D7E">
              <w:rPr>
                <w:sz w:val="20"/>
                <w:szCs w:val="20"/>
              </w:rPr>
              <w:t>Private Subnet</w:t>
            </w:r>
            <w:r w:rsidR="009F12BA">
              <w:rPr>
                <w:sz w:val="20"/>
                <w:szCs w:val="20"/>
              </w:rPr>
              <w:t xml:space="preserve"> 1</w:t>
            </w:r>
          </w:p>
        </w:tc>
        <w:tc>
          <w:tcPr>
            <w:tcW w:w="3135" w:type="dxa"/>
          </w:tcPr>
          <w:p w14:paraId="23ECF53E" w14:textId="23771E7F"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interne Ressourcen</w:t>
            </w:r>
          </w:p>
        </w:tc>
        <w:tc>
          <w:tcPr>
            <w:tcW w:w="3527" w:type="dxa"/>
          </w:tcPr>
          <w:p w14:paraId="54890764" w14:textId="6C8A97B0"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w:t>
            </w:r>
            <w:r w:rsidR="009F12BA" w:rsidRPr="009F12BA">
              <w:rPr>
                <w:sz w:val="20"/>
                <w:szCs w:val="20"/>
                <w:lang w:val="en-US"/>
              </w:rPr>
              <w:t>3</w:t>
            </w:r>
            <w:r w:rsidRPr="009F12BA">
              <w:rPr>
                <w:sz w:val="20"/>
                <w:szCs w:val="20"/>
                <w:lang w:val="en-US"/>
              </w:rPr>
              <w:t xml:space="preserve">.0/24 in AZ </w:t>
            </w:r>
            <w:r w:rsidR="009F12BA" w:rsidRPr="009F12BA">
              <w:rPr>
                <w:sz w:val="20"/>
                <w:szCs w:val="20"/>
                <w:lang w:val="en-US"/>
              </w:rPr>
              <w:t>us</w:t>
            </w:r>
            <w:r w:rsidRPr="009F12BA">
              <w:rPr>
                <w:sz w:val="20"/>
                <w:szCs w:val="20"/>
                <w:lang w:val="en-US"/>
              </w:rPr>
              <w:t>-west-</w:t>
            </w:r>
            <w:r w:rsidR="009F12BA" w:rsidRPr="009F12BA">
              <w:rPr>
                <w:sz w:val="20"/>
                <w:szCs w:val="20"/>
                <w:lang w:val="en-US"/>
              </w:rPr>
              <w:t>2a</w:t>
            </w:r>
          </w:p>
        </w:tc>
      </w:tr>
      <w:tr w:rsidR="009F12BA" w:rsidRPr="000252E0" w14:paraId="68D5F763"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66D4E50" w14:textId="313C4C25" w:rsidR="009F12BA" w:rsidRPr="00D50D7E" w:rsidRDefault="009F12BA" w:rsidP="009F12BA">
            <w:pPr>
              <w:pStyle w:val="Flietext"/>
              <w:rPr>
                <w:sz w:val="20"/>
                <w:szCs w:val="20"/>
              </w:rPr>
            </w:pPr>
            <w:r w:rsidRPr="00D50D7E">
              <w:rPr>
                <w:sz w:val="20"/>
                <w:szCs w:val="20"/>
              </w:rPr>
              <w:t>Private Subnet</w:t>
            </w:r>
            <w:r>
              <w:rPr>
                <w:sz w:val="20"/>
                <w:szCs w:val="20"/>
              </w:rPr>
              <w:t xml:space="preserve"> 2</w:t>
            </w:r>
          </w:p>
        </w:tc>
        <w:tc>
          <w:tcPr>
            <w:tcW w:w="3135" w:type="dxa"/>
          </w:tcPr>
          <w:p w14:paraId="0A624F13" w14:textId="28E21E19" w:rsidR="009F12BA" w:rsidRPr="00D50D7E" w:rsidRDefault="009F12BA" w:rsidP="009F12BA">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interne Ressourcen</w:t>
            </w:r>
          </w:p>
        </w:tc>
        <w:tc>
          <w:tcPr>
            <w:tcW w:w="3527" w:type="dxa"/>
          </w:tcPr>
          <w:p w14:paraId="7880309D" w14:textId="3AD21051" w:rsidR="009F12BA" w:rsidRPr="009F12BA" w:rsidRDefault="009F12BA" w:rsidP="009F12BA">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10.0.4.0/24 in AZ us-west-2b</w:t>
            </w:r>
          </w:p>
        </w:tc>
      </w:tr>
      <w:tr w:rsidR="00D50D7E" w14:paraId="3A314D8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597617A0" w14:textId="3EBC2D63" w:rsidR="00D50D7E" w:rsidRPr="00D50D7E" w:rsidRDefault="00EC17C7" w:rsidP="00D50D7E">
            <w:pPr>
              <w:pStyle w:val="Flietext"/>
              <w:rPr>
                <w:sz w:val="20"/>
                <w:szCs w:val="20"/>
                <w:lang w:val="de-CH"/>
              </w:rPr>
            </w:pPr>
            <w:r w:rsidRPr="00D50D7E">
              <w:rPr>
                <w:sz w:val="20"/>
                <w:szCs w:val="20"/>
              </w:rPr>
              <w:t>Internet-Gateway</w:t>
            </w:r>
          </w:p>
        </w:tc>
        <w:tc>
          <w:tcPr>
            <w:tcW w:w="3135" w:type="dxa"/>
          </w:tcPr>
          <w:p w14:paraId="22754D50" w14:textId="30070D41"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Zugangspunkt für das Internet</w:t>
            </w:r>
          </w:p>
        </w:tc>
        <w:tc>
          <w:tcPr>
            <w:tcW w:w="3527" w:type="dxa"/>
          </w:tcPr>
          <w:p w14:paraId="0923B707" w14:textId="19943781"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Angebunden an VPC</w:t>
            </w:r>
          </w:p>
        </w:tc>
      </w:tr>
      <w:tr w:rsidR="00D50D7E" w14:paraId="31944CEC"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078008C" w14:textId="66220EE0" w:rsidR="00D50D7E" w:rsidRPr="00D50D7E" w:rsidRDefault="00D50D7E" w:rsidP="00D50D7E">
            <w:pPr>
              <w:pStyle w:val="Flietext"/>
              <w:rPr>
                <w:sz w:val="20"/>
                <w:szCs w:val="20"/>
                <w:lang w:val="de-CH"/>
              </w:rPr>
            </w:pPr>
            <w:r w:rsidRPr="00D50D7E">
              <w:rPr>
                <w:sz w:val="20"/>
                <w:szCs w:val="20"/>
              </w:rPr>
              <w:t>NAT Gateway</w:t>
            </w:r>
          </w:p>
        </w:tc>
        <w:tc>
          <w:tcPr>
            <w:tcW w:w="3135" w:type="dxa"/>
          </w:tcPr>
          <w:p w14:paraId="66B9BFCB" w14:textId="43A19E5C" w:rsidR="00D50D7E" w:rsidRPr="00D50D7E" w:rsidRDefault="00D50D7E" w:rsidP="003740C9">
            <w:pPr>
              <w:pStyle w:val="Flietext"/>
              <w:ind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Ermöglicht privaten Subnetzen Internetzugang</w:t>
            </w:r>
          </w:p>
        </w:tc>
        <w:tc>
          <w:tcPr>
            <w:tcW w:w="3527" w:type="dxa"/>
          </w:tcPr>
          <w:p w14:paraId="7EFFACC7" w14:textId="1414CC84"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 xml:space="preserve">Installiert in </w:t>
            </w:r>
            <w:r w:rsidR="00705B17">
              <w:rPr>
                <w:sz w:val="20"/>
                <w:szCs w:val="20"/>
              </w:rPr>
              <w:t>Public Subnet 1</w:t>
            </w:r>
          </w:p>
        </w:tc>
      </w:tr>
    </w:tbl>
    <w:p w14:paraId="39D3475D" w14:textId="77777777" w:rsidR="003740C9" w:rsidRDefault="003740C9" w:rsidP="00D50D7E">
      <w:pPr>
        <w:pStyle w:val="Flietext"/>
        <w:rPr>
          <w:lang w:val="de-CH"/>
        </w:rPr>
      </w:pPr>
    </w:p>
    <w:p w14:paraId="759BC30F" w14:textId="77777777" w:rsidR="003740C9" w:rsidRDefault="003740C9" w:rsidP="003740C9">
      <w:pPr>
        <w:pStyle w:val="berschrift3"/>
        <w:rPr>
          <w:lang w:val="de-CH"/>
        </w:rPr>
      </w:pPr>
      <w:bookmarkStart w:id="82" w:name="_Toc165378898"/>
      <w:r>
        <w:rPr>
          <w:lang w:val="de-CH"/>
        </w:rPr>
        <w:t>Elastic Kubernetes Service (EKS)</w:t>
      </w:r>
      <w:bookmarkEnd w:id="82"/>
    </w:p>
    <w:tbl>
      <w:tblPr>
        <w:tblStyle w:val="Tabellenraster"/>
        <w:tblW w:w="0" w:type="auto"/>
        <w:tblLook w:val="04A0" w:firstRow="1" w:lastRow="0" w:firstColumn="1" w:lastColumn="0" w:noHBand="0" w:noVBand="1"/>
      </w:tblPr>
      <w:tblGrid>
        <w:gridCol w:w="2410"/>
        <w:gridCol w:w="3135"/>
        <w:gridCol w:w="3527"/>
      </w:tblGrid>
      <w:tr w:rsidR="003740C9" w14:paraId="6748A04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67D146" w14:textId="61E6C11D" w:rsidR="003740C9" w:rsidRPr="003740C9" w:rsidRDefault="003740C9" w:rsidP="003740C9">
            <w:pPr>
              <w:pStyle w:val="Flietext"/>
              <w:rPr>
                <w:sz w:val="20"/>
                <w:szCs w:val="20"/>
                <w:lang w:val="de-CH"/>
              </w:rPr>
            </w:pPr>
            <w:r w:rsidRPr="003740C9">
              <w:rPr>
                <w:sz w:val="20"/>
                <w:szCs w:val="20"/>
              </w:rPr>
              <w:t>Komponente</w:t>
            </w:r>
          </w:p>
        </w:tc>
        <w:tc>
          <w:tcPr>
            <w:tcW w:w="3135" w:type="dxa"/>
          </w:tcPr>
          <w:p w14:paraId="40D42CD1" w14:textId="6C8B69D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6C82538" w14:textId="3B6799E5" w:rsidR="003740C9" w:rsidRPr="003740C9" w:rsidRDefault="003740C9" w:rsidP="003740C9">
            <w:pPr>
              <w:pStyle w:val="Flietext"/>
              <w:ind w:left="1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6F7FD2B6"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839697B" w14:textId="1087C2BB" w:rsidR="003740C9" w:rsidRPr="003740C9" w:rsidRDefault="003740C9" w:rsidP="003740C9">
            <w:pPr>
              <w:pStyle w:val="Flietext"/>
              <w:rPr>
                <w:sz w:val="20"/>
                <w:szCs w:val="20"/>
                <w:lang w:val="de-CH"/>
              </w:rPr>
            </w:pPr>
            <w:r w:rsidRPr="003740C9">
              <w:rPr>
                <w:sz w:val="20"/>
                <w:szCs w:val="20"/>
              </w:rPr>
              <w:t>EKS Cluster</w:t>
            </w:r>
          </w:p>
        </w:tc>
        <w:tc>
          <w:tcPr>
            <w:tcW w:w="3135" w:type="dxa"/>
          </w:tcPr>
          <w:p w14:paraId="7D907B88" w14:textId="439E3436" w:rsidR="003740C9" w:rsidRPr="003740C9" w:rsidRDefault="003740C9" w:rsidP="003740C9">
            <w:pPr>
              <w:pStyle w:val="Flietext"/>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rPr>
              <w:t>Der Kern der Kubernetes Umgebung</w:t>
            </w:r>
          </w:p>
        </w:tc>
        <w:tc>
          <w:tcPr>
            <w:tcW w:w="3527" w:type="dxa"/>
          </w:tcPr>
          <w:p w14:paraId="2AE0072B" w14:textId="790F1F37"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Vernetzt mit VPC</w:t>
            </w:r>
          </w:p>
        </w:tc>
      </w:tr>
      <w:tr w:rsidR="003740C9" w14:paraId="6551CE9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15C38502" w14:textId="542D830E" w:rsidR="003740C9" w:rsidRPr="003740C9" w:rsidRDefault="003740C9" w:rsidP="003740C9">
            <w:pPr>
              <w:pStyle w:val="Flietext"/>
              <w:rPr>
                <w:sz w:val="20"/>
                <w:szCs w:val="20"/>
                <w:lang w:val="de-CH"/>
              </w:rPr>
            </w:pPr>
            <w:r w:rsidRPr="003740C9">
              <w:rPr>
                <w:sz w:val="20"/>
                <w:szCs w:val="20"/>
              </w:rPr>
              <w:t>EKS Node Groups</w:t>
            </w:r>
          </w:p>
        </w:tc>
        <w:tc>
          <w:tcPr>
            <w:tcW w:w="3135" w:type="dxa"/>
          </w:tcPr>
          <w:p w14:paraId="08D25EFE" w14:textId="2745E63E"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Gruppen von Nodes innerhalb des Clusters</w:t>
            </w:r>
          </w:p>
        </w:tc>
        <w:tc>
          <w:tcPr>
            <w:tcW w:w="3527" w:type="dxa"/>
          </w:tcPr>
          <w:p w14:paraId="0992F1C5" w14:textId="732C8A3C"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Positioniert</w:t>
            </w:r>
            <w:r>
              <w:rPr>
                <w:sz w:val="20"/>
                <w:szCs w:val="20"/>
              </w:rPr>
              <w:t xml:space="preserve"> sich automatisch</w:t>
            </w:r>
            <w:r w:rsidRPr="003740C9">
              <w:rPr>
                <w:sz w:val="20"/>
                <w:szCs w:val="20"/>
              </w:rPr>
              <w:t xml:space="preserve"> in privaten Subnetzen</w:t>
            </w:r>
          </w:p>
        </w:tc>
      </w:tr>
    </w:tbl>
    <w:p w14:paraId="12ACB150" w14:textId="77777777" w:rsidR="003740C9" w:rsidRDefault="003740C9" w:rsidP="003740C9">
      <w:pPr>
        <w:pStyle w:val="Flietext"/>
        <w:rPr>
          <w:lang w:val="de-CH"/>
        </w:rPr>
      </w:pPr>
    </w:p>
    <w:p w14:paraId="74B9C0C4" w14:textId="77777777" w:rsidR="003740C9" w:rsidRDefault="003740C9" w:rsidP="003740C9">
      <w:pPr>
        <w:pStyle w:val="berschrift3"/>
        <w:rPr>
          <w:lang w:val="de-CH"/>
        </w:rPr>
      </w:pPr>
      <w:bookmarkStart w:id="83" w:name="_Toc165378899"/>
      <w:r>
        <w:rPr>
          <w:lang w:val="de-CH"/>
        </w:rPr>
        <w:t>Sicherheitsgruppen</w:t>
      </w:r>
      <w:bookmarkEnd w:id="83"/>
    </w:p>
    <w:tbl>
      <w:tblPr>
        <w:tblStyle w:val="Tabellenraster"/>
        <w:tblW w:w="0" w:type="auto"/>
        <w:tblLook w:val="04A0" w:firstRow="1" w:lastRow="0" w:firstColumn="1" w:lastColumn="0" w:noHBand="0" w:noVBand="1"/>
      </w:tblPr>
      <w:tblGrid>
        <w:gridCol w:w="2410"/>
        <w:gridCol w:w="3135"/>
        <w:gridCol w:w="3527"/>
      </w:tblGrid>
      <w:tr w:rsidR="003740C9" w14:paraId="731B06E4"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A9D5B7" w14:textId="1508965D" w:rsidR="003740C9" w:rsidRPr="003740C9" w:rsidRDefault="003740C9" w:rsidP="003740C9">
            <w:pPr>
              <w:pStyle w:val="Flietext"/>
              <w:rPr>
                <w:sz w:val="20"/>
                <w:szCs w:val="20"/>
                <w:lang w:val="de-CH"/>
              </w:rPr>
            </w:pPr>
            <w:r w:rsidRPr="003740C9">
              <w:rPr>
                <w:sz w:val="20"/>
                <w:szCs w:val="20"/>
              </w:rPr>
              <w:t>Komponente</w:t>
            </w:r>
          </w:p>
        </w:tc>
        <w:tc>
          <w:tcPr>
            <w:tcW w:w="3135" w:type="dxa"/>
          </w:tcPr>
          <w:p w14:paraId="0478C7B1" w14:textId="057D2B15" w:rsidR="003740C9" w:rsidRPr="003740C9" w:rsidRDefault="003740C9" w:rsidP="003740C9">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8918EAB" w14:textId="2DEA681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2DBCEA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EE451AF" w14:textId="14A75129" w:rsidR="003740C9" w:rsidRPr="003740C9" w:rsidRDefault="003740C9" w:rsidP="003740C9">
            <w:pPr>
              <w:pStyle w:val="Flietext"/>
              <w:rPr>
                <w:sz w:val="20"/>
                <w:szCs w:val="20"/>
                <w:lang w:val="de-CH"/>
              </w:rPr>
            </w:pPr>
            <w:r w:rsidRPr="003740C9">
              <w:rPr>
                <w:sz w:val="20"/>
                <w:szCs w:val="20"/>
              </w:rPr>
              <w:t>Control Plane SG</w:t>
            </w:r>
          </w:p>
        </w:tc>
        <w:tc>
          <w:tcPr>
            <w:tcW w:w="3135" w:type="dxa"/>
          </w:tcPr>
          <w:p w14:paraId="481EA654" w14:textId="71E14478"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Kubernetes-API</w:t>
            </w:r>
          </w:p>
        </w:tc>
        <w:tc>
          <w:tcPr>
            <w:tcW w:w="3527" w:type="dxa"/>
          </w:tcPr>
          <w:p w14:paraId="5ADFB2D0" w14:textId="6A0CA0BC"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Erlaubt Traffic nur von vertrauenswürdigen IPs</w:t>
            </w:r>
          </w:p>
        </w:tc>
      </w:tr>
      <w:tr w:rsidR="003740C9" w14:paraId="3D9FC3A9"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5937E29" w14:textId="017F30C8" w:rsidR="003740C9" w:rsidRPr="003740C9" w:rsidRDefault="003740C9" w:rsidP="003740C9">
            <w:pPr>
              <w:pStyle w:val="Flietext"/>
              <w:rPr>
                <w:sz w:val="20"/>
                <w:szCs w:val="20"/>
                <w:lang w:val="de-CH"/>
              </w:rPr>
            </w:pPr>
            <w:r w:rsidRPr="003740C9">
              <w:rPr>
                <w:sz w:val="20"/>
                <w:szCs w:val="20"/>
              </w:rPr>
              <w:t>Node Group SG</w:t>
            </w:r>
          </w:p>
        </w:tc>
        <w:tc>
          <w:tcPr>
            <w:tcW w:w="3135" w:type="dxa"/>
          </w:tcPr>
          <w:p w14:paraId="165BCC28" w14:textId="077F0C0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Kubernetes-Nodes</w:t>
            </w:r>
          </w:p>
        </w:tc>
        <w:tc>
          <w:tcPr>
            <w:tcW w:w="3527" w:type="dxa"/>
          </w:tcPr>
          <w:p w14:paraId="5AB3C52A" w14:textId="2FFD11D5" w:rsidR="003740C9" w:rsidRPr="003740C9" w:rsidRDefault="003740C9" w:rsidP="003740C9">
            <w:pPr>
              <w:pStyle w:val="Flietext"/>
              <w:ind w:right="-394"/>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Inbound von Control Plane, Outbound zum Internet</w:t>
            </w:r>
          </w:p>
        </w:tc>
      </w:tr>
    </w:tbl>
    <w:p w14:paraId="371AC6A0" w14:textId="77777777" w:rsidR="003740C9" w:rsidRDefault="003740C9" w:rsidP="003740C9">
      <w:pPr>
        <w:pStyle w:val="Flietext"/>
        <w:rPr>
          <w:lang w:val="de-CH"/>
        </w:rPr>
      </w:pPr>
    </w:p>
    <w:p w14:paraId="19106D7F" w14:textId="77777777" w:rsidR="003740C9" w:rsidRDefault="003740C9" w:rsidP="003740C9">
      <w:pPr>
        <w:pStyle w:val="berschrift3"/>
        <w:rPr>
          <w:lang w:val="de-CH"/>
        </w:rPr>
      </w:pPr>
      <w:bookmarkStart w:id="84" w:name="_Toc165378900"/>
      <w:r>
        <w:rPr>
          <w:lang w:val="de-CH"/>
        </w:rPr>
        <w:t>Load Balancer</w:t>
      </w:r>
      <w:bookmarkEnd w:id="84"/>
    </w:p>
    <w:tbl>
      <w:tblPr>
        <w:tblStyle w:val="Tabellenraster"/>
        <w:tblW w:w="0" w:type="auto"/>
        <w:tblLook w:val="04A0" w:firstRow="1" w:lastRow="0" w:firstColumn="1" w:lastColumn="0" w:noHBand="0" w:noVBand="1"/>
      </w:tblPr>
      <w:tblGrid>
        <w:gridCol w:w="2410"/>
        <w:gridCol w:w="3135"/>
        <w:gridCol w:w="3527"/>
      </w:tblGrid>
      <w:tr w:rsidR="003740C9" w14:paraId="26A676DF"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9831BE" w14:textId="57C1BB5F" w:rsidR="003740C9" w:rsidRPr="003740C9" w:rsidRDefault="003740C9" w:rsidP="003740C9">
            <w:pPr>
              <w:pStyle w:val="Flietext"/>
              <w:rPr>
                <w:sz w:val="20"/>
                <w:szCs w:val="20"/>
                <w:lang w:val="de-CH"/>
              </w:rPr>
            </w:pPr>
            <w:r w:rsidRPr="003740C9">
              <w:rPr>
                <w:sz w:val="20"/>
                <w:szCs w:val="20"/>
              </w:rPr>
              <w:t>Komponente</w:t>
            </w:r>
          </w:p>
        </w:tc>
        <w:tc>
          <w:tcPr>
            <w:tcW w:w="3135" w:type="dxa"/>
          </w:tcPr>
          <w:p w14:paraId="49B92A81" w14:textId="3E3E067A"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5FA06097" w14:textId="6C8B3D6D"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381E4AC3"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B2AFFB5" w14:textId="34C066E6" w:rsidR="003740C9" w:rsidRPr="003740C9" w:rsidRDefault="003740C9" w:rsidP="003740C9">
            <w:pPr>
              <w:pStyle w:val="Flietext"/>
              <w:rPr>
                <w:sz w:val="20"/>
                <w:szCs w:val="20"/>
                <w:lang w:val="de-CH"/>
              </w:rPr>
            </w:pPr>
            <w:r w:rsidRPr="003740C9">
              <w:rPr>
                <w:sz w:val="20"/>
                <w:szCs w:val="20"/>
              </w:rPr>
              <w:t>ALB</w:t>
            </w:r>
          </w:p>
        </w:tc>
        <w:tc>
          <w:tcPr>
            <w:tcW w:w="3135" w:type="dxa"/>
          </w:tcPr>
          <w:p w14:paraId="1BA0B386" w14:textId="5438596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Verteilt eingehenden Traffic</w:t>
            </w:r>
          </w:p>
        </w:tc>
        <w:tc>
          <w:tcPr>
            <w:tcW w:w="3527" w:type="dxa"/>
          </w:tcPr>
          <w:p w14:paraId="7F13DD50" w14:textId="55062F85"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Positioniert </w:t>
            </w:r>
            <w:r>
              <w:rPr>
                <w:sz w:val="20"/>
                <w:szCs w:val="20"/>
              </w:rPr>
              <w:t>sich automatisch in</w:t>
            </w:r>
            <w:r w:rsidRPr="003740C9">
              <w:rPr>
                <w:sz w:val="20"/>
                <w:szCs w:val="20"/>
              </w:rPr>
              <w:t xml:space="preserve"> öffentlichen Subnetzen, routet Traffic zu Services in privaten Subnetzen</w:t>
            </w:r>
          </w:p>
        </w:tc>
      </w:tr>
    </w:tbl>
    <w:p w14:paraId="12F51A95" w14:textId="77777777" w:rsidR="003740C9" w:rsidRDefault="003740C9" w:rsidP="003740C9">
      <w:pPr>
        <w:pStyle w:val="berschrift3"/>
        <w:rPr>
          <w:lang w:val="de-CH"/>
        </w:rPr>
      </w:pPr>
      <w:bookmarkStart w:id="85" w:name="_Toc165378901"/>
      <w:r>
        <w:rPr>
          <w:lang w:val="de-CH"/>
        </w:rPr>
        <w:lastRenderedPageBreak/>
        <w:t>Route Tables</w:t>
      </w:r>
      <w:bookmarkEnd w:id="85"/>
    </w:p>
    <w:tbl>
      <w:tblPr>
        <w:tblStyle w:val="Tabellenraster"/>
        <w:tblW w:w="0" w:type="auto"/>
        <w:tblLook w:val="04A0" w:firstRow="1" w:lastRow="0" w:firstColumn="1" w:lastColumn="0" w:noHBand="0" w:noVBand="1"/>
      </w:tblPr>
      <w:tblGrid>
        <w:gridCol w:w="2410"/>
        <w:gridCol w:w="3135"/>
        <w:gridCol w:w="3136"/>
      </w:tblGrid>
      <w:tr w:rsidR="003740C9" w14:paraId="59C8CD0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FDBBD9" w14:textId="3242BE0B" w:rsidR="003740C9" w:rsidRPr="003740C9" w:rsidRDefault="003740C9" w:rsidP="003740C9">
            <w:pPr>
              <w:pStyle w:val="Flietext"/>
              <w:rPr>
                <w:sz w:val="20"/>
                <w:szCs w:val="20"/>
                <w:lang w:val="de-CH"/>
              </w:rPr>
            </w:pPr>
            <w:r w:rsidRPr="003740C9">
              <w:rPr>
                <w:sz w:val="20"/>
                <w:szCs w:val="20"/>
              </w:rPr>
              <w:t>Komponente</w:t>
            </w:r>
          </w:p>
        </w:tc>
        <w:tc>
          <w:tcPr>
            <w:tcW w:w="3135" w:type="dxa"/>
          </w:tcPr>
          <w:p w14:paraId="3B1C5B4F" w14:textId="45817F51" w:rsidR="003740C9" w:rsidRPr="003740C9" w:rsidRDefault="003740C9" w:rsidP="003740C9">
            <w:pPr>
              <w:pStyle w:val="Flietext"/>
              <w:ind w:left="-3" w:firstLine="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136" w:type="dxa"/>
          </w:tcPr>
          <w:p w14:paraId="49E7B99E" w14:textId="13FE1FAB"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BCEFA27"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076E24DE" w14:textId="1711A36A" w:rsidR="003740C9" w:rsidRPr="003740C9" w:rsidRDefault="003740C9" w:rsidP="003740C9">
            <w:pPr>
              <w:pStyle w:val="Flietext"/>
              <w:rPr>
                <w:sz w:val="20"/>
                <w:szCs w:val="20"/>
                <w:lang w:val="de-CH"/>
              </w:rPr>
            </w:pPr>
            <w:r w:rsidRPr="003740C9">
              <w:rPr>
                <w:sz w:val="20"/>
                <w:szCs w:val="20"/>
              </w:rPr>
              <w:t>Public Route Table</w:t>
            </w:r>
          </w:p>
        </w:tc>
        <w:tc>
          <w:tcPr>
            <w:tcW w:w="3135" w:type="dxa"/>
          </w:tcPr>
          <w:p w14:paraId="27890947" w14:textId="1AB6C724"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öffentlichen Subnetzen</w:t>
            </w:r>
          </w:p>
        </w:tc>
        <w:tc>
          <w:tcPr>
            <w:tcW w:w="3136" w:type="dxa"/>
          </w:tcPr>
          <w:p w14:paraId="4F35BE36" w14:textId="53BF066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Verbindet zu </w:t>
            </w:r>
            <w:r w:rsidR="00EC17C7" w:rsidRPr="003740C9">
              <w:rPr>
                <w:sz w:val="20"/>
                <w:szCs w:val="20"/>
              </w:rPr>
              <w:t>Internet-Gateway</w:t>
            </w:r>
          </w:p>
        </w:tc>
      </w:tr>
      <w:tr w:rsidR="003740C9" w14:paraId="699AB180"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2E5F9085" w14:textId="07414744" w:rsidR="003740C9" w:rsidRPr="003740C9" w:rsidRDefault="003740C9" w:rsidP="003740C9">
            <w:pPr>
              <w:pStyle w:val="Flietext"/>
              <w:rPr>
                <w:sz w:val="20"/>
                <w:szCs w:val="20"/>
                <w:lang w:val="de-CH"/>
              </w:rPr>
            </w:pPr>
            <w:r w:rsidRPr="003740C9">
              <w:rPr>
                <w:sz w:val="20"/>
                <w:szCs w:val="20"/>
              </w:rPr>
              <w:t>Private Route Table</w:t>
            </w:r>
          </w:p>
        </w:tc>
        <w:tc>
          <w:tcPr>
            <w:tcW w:w="3135" w:type="dxa"/>
          </w:tcPr>
          <w:p w14:paraId="23381CCE" w14:textId="6E57ACC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privaten Subnetzen</w:t>
            </w:r>
          </w:p>
        </w:tc>
        <w:tc>
          <w:tcPr>
            <w:tcW w:w="3136" w:type="dxa"/>
          </w:tcPr>
          <w:p w14:paraId="3AB5C02F" w14:textId="348C4D8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Verbindet zu NAT Gateway</w:t>
            </w:r>
          </w:p>
        </w:tc>
      </w:tr>
    </w:tbl>
    <w:p w14:paraId="3658CA46" w14:textId="6E2EC2D3" w:rsidR="00E32D1D" w:rsidRDefault="00E32D1D" w:rsidP="003740C9">
      <w:pPr>
        <w:pStyle w:val="berschrift3"/>
        <w:numPr>
          <w:ilvl w:val="0"/>
          <w:numId w:val="0"/>
        </w:numPr>
        <w:rPr>
          <w:lang w:val="de-CH"/>
        </w:rPr>
      </w:pPr>
      <w:r w:rsidRPr="00B870AE">
        <w:rPr>
          <w:lang w:val="de-CH"/>
        </w:rPr>
        <w:br w:type="page"/>
      </w:r>
    </w:p>
    <w:p w14:paraId="7593CC68" w14:textId="10B6B9C1" w:rsidR="00BE1828" w:rsidRDefault="00BE1828" w:rsidP="00BE1828">
      <w:pPr>
        <w:pStyle w:val="berschrift2"/>
        <w:rPr>
          <w:lang w:val="de-CH"/>
        </w:rPr>
      </w:pPr>
      <w:bookmarkStart w:id="86" w:name="_Toc165378902"/>
      <w:r>
        <w:rPr>
          <w:lang w:val="de-CH"/>
        </w:rPr>
        <w:lastRenderedPageBreak/>
        <w:t>Berechtigungskonzept</w:t>
      </w:r>
      <w:bookmarkEnd w:id="86"/>
    </w:p>
    <w:p w14:paraId="3DC17CD6" w14:textId="45CFC9AD" w:rsidR="00BE1828" w:rsidRDefault="00BE1828" w:rsidP="00BE1828">
      <w:pPr>
        <w:rPr>
          <w:lang w:val="de-CH"/>
        </w:rPr>
      </w:pPr>
      <w:r>
        <w:rPr>
          <w:lang w:val="de-CH"/>
        </w:rPr>
        <w:t xml:space="preserve">In diesem Abschnitt wird das Berechtigungskonzept definiert, welches relevant für die Sicherheit des </w:t>
      </w:r>
      <w:r w:rsidR="00EC17C7">
        <w:rPr>
          <w:lang w:val="de-CH"/>
        </w:rPr>
        <w:t>Systems</w:t>
      </w:r>
      <w:r>
        <w:rPr>
          <w:lang w:val="de-CH"/>
        </w:rPr>
        <w:t xml:space="preserve"> ist. Da es sich dieses Projekt besonders auf den AWS EKS </w:t>
      </w:r>
      <w:r w:rsidR="00EC17C7">
        <w:rPr>
          <w:lang w:val="de-CH"/>
        </w:rPr>
        <w:t>fokussiert</w:t>
      </w:r>
      <w:r>
        <w:rPr>
          <w:lang w:val="de-CH"/>
        </w:rPr>
        <w:t xml:space="preserve">, wird das Berechtigungskonzept innerhalb von AWS sehr einfach gehalten und der Fokus liegt mehr auf die Berechtigungen innerhalb des EKS. Ebenso </w:t>
      </w:r>
      <w:r w:rsidR="00EC17C7">
        <w:rPr>
          <w:lang w:val="de-CH"/>
        </w:rPr>
        <w:t>existieren</w:t>
      </w:r>
      <w:r>
        <w:rPr>
          <w:lang w:val="de-CH"/>
        </w:rPr>
        <w:t xml:space="preserve"> hierbei auch externe Einschränkungen, da ich keinen Full-Admin Access auf der AWS Plattform habe, da dieses Projekt innerhalb einer firmeninternen Sandbox ausgeführt wird.</w:t>
      </w:r>
    </w:p>
    <w:p w14:paraId="349AAE83" w14:textId="6BDCC582" w:rsidR="00BE1828" w:rsidRDefault="00BE1828" w:rsidP="00BE1828">
      <w:pPr>
        <w:pStyle w:val="berschrift3"/>
        <w:rPr>
          <w:lang w:val="de-CH"/>
        </w:rPr>
      </w:pPr>
      <w:bookmarkStart w:id="87" w:name="_Toc165378903"/>
      <w:r>
        <w:rPr>
          <w:lang w:val="de-CH"/>
        </w:rPr>
        <w:t>Berechtigungen innerhalb AWS</w:t>
      </w:r>
      <w:bookmarkEnd w:id="87"/>
    </w:p>
    <w:p w14:paraId="4131386E" w14:textId="66FFFE0F" w:rsidR="00BE1828" w:rsidRPr="00BE1828" w:rsidRDefault="00BE1828" w:rsidP="00212958">
      <w:pPr>
        <w:pStyle w:val="Flietext"/>
        <w:rPr>
          <w:lang w:val="de-CH"/>
        </w:rPr>
      </w:pPr>
      <w:r>
        <w:rPr>
          <w:lang w:val="de-CH"/>
        </w:rPr>
        <w:t>I</w:t>
      </w:r>
      <w:r w:rsidR="00E35D73">
        <w:rPr>
          <w:lang w:val="de-CH"/>
        </w:rPr>
        <w:t>n diesem Berechtigungskonzept für AWS, setzen wir die Berechtigungen nach den Best Practices von AWS selbst um. Somit werden keine User mit spezifischen Berechtigungen erstellt, sondern es werden sogenannte Rollen erstellt, welche sich ein User selbst zuweisen kann und somit über diese Rolle seine Berechtigungen erhält. Ebenso wird hierbei auch auf das «Least Privilege» Prinzip geachtet, wonach Rollen &amp; User nur die wichtigsten Berechtigungen erhalten.</w:t>
      </w:r>
      <w:r w:rsidR="00212958">
        <w:rPr>
          <w:lang w:val="de-CH"/>
        </w:rPr>
        <w:br/>
      </w:r>
      <w:r w:rsidR="00212958">
        <w:rPr>
          <w:lang w:val="de-CH"/>
        </w:rPr>
        <w:br/>
      </w:r>
      <w:r w:rsidR="00212958">
        <w:rPr>
          <w:b/>
          <w:bCs/>
          <w:color w:val="E20073"/>
          <w:lang w:val="de-CH"/>
        </w:rPr>
        <w:t>Rollen</w:t>
      </w:r>
      <w:r w:rsidR="00212958" w:rsidRPr="00212958">
        <w:rPr>
          <w:b/>
          <w:bCs/>
          <w:color w:val="E20073"/>
          <w:lang w:val="de-CH"/>
        </w:rPr>
        <w:t>:</w:t>
      </w:r>
      <w:r w:rsidR="00212958">
        <w:rPr>
          <w:b/>
          <w:bCs/>
          <w:color w:val="E20073"/>
          <w:lang w:val="de-CH"/>
        </w:rPr>
        <w:br/>
      </w:r>
      <w:r w:rsidR="00212958">
        <w:rPr>
          <w:lang w:val="de-CH"/>
        </w:rPr>
        <w:t>Bei AWS werden normalerweise Rollen, Benutzern und Gruppen, die Berechtigungen nicht direkt zugewiesen, sondern es wird jeweils eine eigene Policy dafür erstellt. Die untenstehende Tabelle führt dabei auf, welche Rolle mit welcher Policy zusamm</w:t>
      </w:r>
      <w:r w:rsidR="00EC17C7">
        <w:rPr>
          <w:lang w:val="de-CH"/>
        </w:rPr>
        <w:t>en</w:t>
      </w:r>
      <w:r w:rsidR="00212958">
        <w:rPr>
          <w:lang w:val="de-CH"/>
        </w:rPr>
        <w:t>hängt.</w:t>
      </w:r>
      <w:r>
        <w:rPr>
          <w:lang w:val="de-CH"/>
        </w:rPr>
        <w:br/>
      </w:r>
    </w:p>
    <w:tbl>
      <w:tblPr>
        <w:tblStyle w:val="Tabellenraster"/>
        <w:tblW w:w="0" w:type="auto"/>
        <w:tblLook w:val="04A0" w:firstRow="1" w:lastRow="0" w:firstColumn="1" w:lastColumn="0" w:noHBand="0" w:noVBand="1"/>
      </w:tblPr>
      <w:tblGrid>
        <w:gridCol w:w="2380"/>
        <w:gridCol w:w="2440"/>
        <w:gridCol w:w="4536"/>
      </w:tblGrid>
      <w:tr w:rsidR="00E35D73" w14:paraId="47D9828A" w14:textId="77777777" w:rsidTr="00E35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0" w:type="dxa"/>
          </w:tcPr>
          <w:p w14:paraId="3EB1A7FF" w14:textId="12752EC3" w:rsidR="00BE1828" w:rsidRPr="00BE1828" w:rsidRDefault="00BE1828" w:rsidP="00BE1828">
            <w:pPr>
              <w:rPr>
                <w:sz w:val="20"/>
                <w:szCs w:val="20"/>
                <w:lang w:val="de-CH"/>
              </w:rPr>
            </w:pPr>
            <w:r>
              <w:rPr>
                <w:sz w:val="20"/>
                <w:szCs w:val="20"/>
                <w:lang w:val="de-CH"/>
              </w:rPr>
              <w:t>Rolle</w:t>
            </w:r>
          </w:p>
        </w:tc>
        <w:tc>
          <w:tcPr>
            <w:tcW w:w="2440" w:type="dxa"/>
          </w:tcPr>
          <w:p w14:paraId="4086BAE0" w14:textId="6DFBCEE3" w:rsidR="00BE1828" w:rsidRPr="00BE1828" w:rsidRDefault="00212958" w:rsidP="00E35D73">
            <w:pPr>
              <w:ind w:right="4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Policy</w:t>
            </w:r>
          </w:p>
        </w:tc>
        <w:tc>
          <w:tcPr>
            <w:tcW w:w="4536" w:type="dxa"/>
          </w:tcPr>
          <w:p w14:paraId="0BBC0A08" w14:textId="1C263E0F" w:rsidR="00BE1828" w:rsidRPr="00BE1828" w:rsidRDefault="00BE1828" w:rsidP="00BE182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Beschreibung</w:t>
            </w:r>
          </w:p>
        </w:tc>
      </w:tr>
      <w:tr w:rsidR="00E35D73" w:rsidRPr="00E35D73" w14:paraId="370D55DF"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7E71B35B" w14:textId="0C8B2F70" w:rsidR="00BE1828" w:rsidRPr="00BE1828" w:rsidRDefault="00E35D73" w:rsidP="00E35D73">
            <w:pPr>
              <w:rPr>
                <w:sz w:val="20"/>
                <w:szCs w:val="20"/>
                <w:lang w:val="de-CH"/>
              </w:rPr>
            </w:pPr>
            <w:r>
              <w:rPr>
                <w:sz w:val="20"/>
                <w:szCs w:val="20"/>
                <w:lang w:val="de-CH"/>
              </w:rPr>
              <w:t>sandbox (firmenintern vorgegeben)</w:t>
            </w:r>
          </w:p>
        </w:tc>
        <w:tc>
          <w:tcPr>
            <w:tcW w:w="2440" w:type="dxa"/>
          </w:tcPr>
          <w:p w14:paraId="6AFAB858" w14:textId="6BA7B7CB" w:rsidR="00BE1828" w:rsidRPr="00E35D73"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sandbox</w:t>
            </w:r>
          </w:p>
        </w:tc>
        <w:tc>
          <w:tcPr>
            <w:tcW w:w="4536" w:type="dxa"/>
          </w:tcPr>
          <w:p w14:paraId="2F7F05C6" w14:textId="3BCBF67B" w:rsidR="00BE1828" w:rsidRPr="00E35D73" w:rsidRDefault="00E35D73"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E35D73">
              <w:rPr>
                <w:sz w:val="20"/>
                <w:szCs w:val="20"/>
                <w:lang w:val="de-CH"/>
              </w:rPr>
              <w:t xml:space="preserve">Mit dieser Rolle hat man </w:t>
            </w:r>
            <w:r w:rsidR="00212958">
              <w:rPr>
                <w:sz w:val="20"/>
                <w:szCs w:val="20"/>
                <w:lang w:val="de-CH"/>
              </w:rPr>
              <w:t>F</w:t>
            </w:r>
            <w:r w:rsidRPr="00E35D73">
              <w:rPr>
                <w:sz w:val="20"/>
                <w:szCs w:val="20"/>
                <w:lang w:val="de-CH"/>
              </w:rPr>
              <w:t>ull</w:t>
            </w:r>
            <w:r>
              <w:rPr>
                <w:sz w:val="20"/>
                <w:szCs w:val="20"/>
                <w:lang w:val="de-CH"/>
              </w:rPr>
              <w:t>-</w:t>
            </w:r>
            <w:r w:rsidR="00212958">
              <w:rPr>
                <w:sz w:val="20"/>
                <w:szCs w:val="20"/>
                <w:lang w:val="de-CH"/>
              </w:rPr>
              <w:t>A</w:t>
            </w:r>
            <w:r>
              <w:rPr>
                <w:sz w:val="20"/>
                <w:szCs w:val="20"/>
                <w:lang w:val="de-CH"/>
              </w:rPr>
              <w:t>ccess auf jeden einzelnen Service innerhalb von AWS. Jedoch können nur die eignene Ressourcen gesehen und bearbeitet werden.</w:t>
            </w:r>
          </w:p>
        </w:tc>
      </w:tr>
      <w:tr w:rsidR="00E35D73" w:rsidRPr="00212958" w14:paraId="53B7501A"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15A416CB" w14:textId="51027203" w:rsidR="00BE1828" w:rsidRPr="00E35D73" w:rsidRDefault="00212958" w:rsidP="00BE1828">
            <w:pPr>
              <w:rPr>
                <w:sz w:val="20"/>
                <w:szCs w:val="20"/>
                <w:lang w:val="de-CH"/>
              </w:rPr>
            </w:pPr>
            <w:r>
              <w:rPr>
                <w:sz w:val="20"/>
                <w:szCs w:val="20"/>
                <w:lang w:val="de-CH"/>
              </w:rPr>
              <w:t>chaos-ipa-read*</w:t>
            </w:r>
          </w:p>
        </w:tc>
        <w:tc>
          <w:tcPr>
            <w:tcW w:w="2440" w:type="dxa"/>
          </w:tcPr>
          <w:p w14:paraId="530B27DC" w14:textId="252D28AD" w:rsidR="00BE1828" w:rsidRPr="00212958"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policy-chaos-ipa-test-fullread</w:t>
            </w:r>
          </w:p>
        </w:tc>
        <w:tc>
          <w:tcPr>
            <w:tcW w:w="4536" w:type="dxa"/>
          </w:tcPr>
          <w:p w14:paraId="6E051303" w14:textId="35E412D4" w:rsidR="00BE1828" w:rsidRPr="00212958" w:rsidRDefault="00212958"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Diese Rolle erlaubt den Read</w:t>
            </w:r>
            <w:r>
              <w:rPr>
                <w:sz w:val="20"/>
                <w:szCs w:val="20"/>
                <w:lang w:val="de-CH"/>
              </w:rPr>
              <w:t>-Access auf alle Ressourcen innerhalb von AWS, welche mit dem Tag «chaos-ipa» gekennzeichnet werden.</w:t>
            </w:r>
          </w:p>
        </w:tc>
      </w:tr>
    </w:tbl>
    <w:p w14:paraId="51CE33D4" w14:textId="388EEB03" w:rsidR="00212958" w:rsidRPr="00212958" w:rsidRDefault="00212958" w:rsidP="00BE1828">
      <w:pPr>
        <w:rPr>
          <w:lang w:val="de-CH"/>
        </w:rPr>
      </w:pPr>
      <w:r>
        <w:rPr>
          <w:lang w:val="de-CH"/>
        </w:rPr>
        <w:br/>
      </w:r>
      <w:r w:rsidRPr="00212958">
        <w:rPr>
          <w:sz w:val="18"/>
          <w:szCs w:val="20"/>
          <w:lang w:val="de-CH"/>
        </w:rPr>
        <w:t>*</w:t>
      </w:r>
      <w:r>
        <w:rPr>
          <w:sz w:val="18"/>
          <w:szCs w:val="20"/>
          <w:lang w:val="de-CH"/>
        </w:rPr>
        <w:t xml:space="preserve"> </w:t>
      </w:r>
      <w:r w:rsidRPr="00212958">
        <w:rPr>
          <w:sz w:val="18"/>
          <w:szCs w:val="20"/>
          <w:lang w:val="de-CH"/>
        </w:rPr>
        <w:t xml:space="preserve">Bei dieser Rolle handelt es sich um eine theoretische Rolle, welche so praktisch nicht umgesetzt werden kann, </w:t>
      </w:r>
      <w:r w:rsidR="00EC17C7" w:rsidRPr="00212958">
        <w:rPr>
          <w:sz w:val="18"/>
          <w:szCs w:val="20"/>
          <w:lang w:val="de-CH"/>
        </w:rPr>
        <w:t>aufgrund</w:t>
      </w:r>
      <w:r w:rsidRPr="00212958">
        <w:rPr>
          <w:sz w:val="18"/>
          <w:szCs w:val="20"/>
          <w:lang w:val="de-CH"/>
        </w:rPr>
        <w:t xml:space="preserve"> von fehlenden Berechtigungen.</w:t>
      </w:r>
      <w:r>
        <w:rPr>
          <w:sz w:val="18"/>
          <w:szCs w:val="20"/>
          <w:lang w:val="de-CH"/>
        </w:rPr>
        <w:br/>
      </w:r>
      <w:r>
        <w:rPr>
          <w:sz w:val="18"/>
          <w:szCs w:val="20"/>
          <w:lang w:val="de-CH"/>
        </w:rPr>
        <w:br/>
      </w:r>
      <w:r w:rsidRPr="00212958">
        <w:rPr>
          <w:b/>
          <w:bCs/>
          <w:color w:val="E20073"/>
          <w:lang w:val="de-CH"/>
        </w:rPr>
        <w:t>Policies:</w:t>
      </w:r>
      <w:r>
        <w:rPr>
          <w:b/>
          <w:bCs/>
          <w:color w:val="E20073"/>
          <w:lang w:val="de-CH"/>
        </w:rPr>
        <w:br/>
      </w:r>
      <w:r>
        <w:rPr>
          <w:lang w:val="de-CH"/>
        </w:rPr>
        <w:t>Die nachfolgende Tabelle definiert die Policies und deren jeweiligen Berechtigungen.</w:t>
      </w:r>
      <w:r>
        <w:rPr>
          <w:lang w:val="de-CH"/>
        </w:rPr>
        <w:br/>
      </w:r>
    </w:p>
    <w:tbl>
      <w:tblPr>
        <w:tblStyle w:val="Tabellenraster"/>
        <w:tblW w:w="0" w:type="auto"/>
        <w:tblLook w:val="04A0" w:firstRow="1" w:lastRow="0" w:firstColumn="1" w:lastColumn="0" w:noHBand="0" w:noVBand="1"/>
      </w:tblPr>
      <w:tblGrid>
        <w:gridCol w:w="4703"/>
        <w:gridCol w:w="4703"/>
      </w:tblGrid>
      <w:tr w:rsidR="00212958" w14:paraId="398642BB" w14:textId="77777777" w:rsidTr="002129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728CF12F" w14:textId="3304F930" w:rsidR="00212958" w:rsidRPr="00212958" w:rsidRDefault="00212958" w:rsidP="00212958">
            <w:pPr>
              <w:rPr>
                <w:sz w:val="20"/>
                <w:szCs w:val="20"/>
                <w:lang w:val="de-CH"/>
              </w:rPr>
            </w:pPr>
            <w:r w:rsidRPr="00212958">
              <w:rPr>
                <w:sz w:val="20"/>
                <w:szCs w:val="20"/>
                <w:lang w:val="de-CH"/>
              </w:rPr>
              <w:t>Policy</w:t>
            </w:r>
          </w:p>
        </w:tc>
        <w:tc>
          <w:tcPr>
            <w:tcW w:w="4703" w:type="dxa"/>
          </w:tcPr>
          <w:p w14:paraId="240D9E7F" w14:textId="2A43E071" w:rsidR="00212958" w:rsidRPr="00212958" w:rsidRDefault="00212958" w:rsidP="0021295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Berechtigungen</w:t>
            </w:r>
          </w:p>
        </w:tc>
      </w:tr>
      <w:tr w:rsidR="00212958" w14:paraId="0238055E"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6EBADC8B" w14:textId="0430E25B" w:rsidR="00212958" w:rsidRPr="00212958" w:rsidRDefault="00212958" w:rsidP="00212958">
            <w:pPr>
              <w:rPr>
                <w:sz w:val="20"/>
                <w:szCs w:val="20"/>
                <w:lang w:val="de-CH"/>
              </w:rPr>
            </w:pPr>
            <w:r w:rsidRPr="00212958">
              <w:rPr>
                <w:sz w:val="20"/>
                <w:szCs w:val="20"/>
                <w:lang w:val="de-CH"/>
              </w:rPr>
              <w:t>sandbox</w:t>
            </w:r>
          </w:p>
        </w:tc>
        <w:tc>
          <w:tcPr>
            <w:tcW w:w="4703" w:type="dxa"/>
          </w:tcPr>
          <w:p w14:paraId="11ABADD2" w14:textId="1C42C53C"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en-US"/>
              </w:rPr>
              <w:t>Full-Access auf alle eigenen AWS Services</w:t>
            </w:r>
          </w:p>
        </w:tc>
      </w:tr>
      <w:tr w:rsidR="00212958" w:rsidRPr="000252E0" w14:paraId="5CED0C0D"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3A32A3D7" w14:textId="587E9789" w:rsidR="00212958" w:rsidRPr="00212958" w:rsidRDefault="00212958" w:rsidP="00212958">
            <w:pPr>
              <w:rPr>
                <w:sz w:val="20"/>
                <w:szCs w:val="20"/>
                <w:lang w:val="en-US"/>
              </w:rPr>
            </w:pPr>
            <w:r w:rsidRPr="00212958">
              <w:rPr>
                <w:sz w:val="20"/>
                <w:szCs w:val="20"/>
                <w:lang w:val="en-US"/>
              </w:rPr>
              <w:t>policy-chaos-ipa-test-fullread</w:t>
            </w:r>
          </w:p>
        </w:tc>
        <w:tc>
          <w:tcPr>
            <w:tcW w:w="4703" w:type="dxa"/>
          </w:tcPr>
          <w:p w14:paraId="43C44DE4" w14:textId="507E3C8E"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212958">
              <w:rPr>
                <w:sz w:val="20"/>
                <w:szCs w:val="20"/>
                <w:lang w:val="en-US"/>
              </w:rPr>
              <w:t>Read Access auf Ressourcen mit dem Tag «chaos-ipa»</w:t>
            </w:r>
          </w:p>
        </w:tc>
      </w:tr>
    </w:tbl>
    <w:p w14:paraId="35DCC91D" w14:textId="2551428B" w:rsidR="00BE1828" w:rsidRDefault="00BE1828" w:rsidP="00BE1828">
      <w:pPr>
        <w:rPr>
          <w:lang w:val="en-US"/>
        </w:rPr>
      </w:pPr>
    </w:p>
    <w:p w14:paraId="3DD41D36" w14:textId="2C9BE447" w:rsidR="00D7055E" w:rsidRPr="00212958" w:rsidRDefault="00D7055E" w:rsidP="00D7055E">
      <w:pPr>
        <w:pStyle w:val="berschrift3"/>
        <w:rPr>
          <w:lang w:val="en-US"/>
        </w:rPr>
      </w:pPr>
      <w:bookmarkStart w:id="88" w:name="_Toc165378904"/>
      <w:r>
        <w:rPr>
          <w:lang w:val="en-US"/>
        </w:rPr>
        <w:t>Berechtigungen innerhalb des EKS</w:t>
      </w:r>
      <w:bookmarkEnd w:id="88"/>
    </w:p>
    <w:p w14:paraId="6BC68540" w14:textId="6CB04ACA" w:rsidR="00BE1828" w:rsidRDefault="00D7055E" w:rsidP="00BE1828">
      <w:pPr>
        <w:rPr>
          <w:lang w:val="de-CH"/>
        </w:rPr>
      </w:pPr>
      <w:r w:rsidRPr="00D7055E">
        <w:rPr>
          <w:lang w:val="de-CH"/>
        </w:rPr>
        <w:t xml:space="preserve">In diesem Berechtigungskonzept handelt es sich um die </w:t>
      </w:r>
      <w:r>
        <w:rPr>
          <w:lang w:val="de-CH"/>
        </w:rPr>
        <w:t>Kubernetes RBAC (Role-Based Access Control), in welchem auch für jeweilige Rollen, diverse Berech</w:t>
      </w:r>
      <w:r w:rsidR="00EC17C7">
        <w:rPr>
          <w:lang w:val="de-CH"/>
        </w:rPr>
        <w:t>tig</w:t>
      </w:r>
      <w:r>
        <w:rPr>
          <w:lang w:val="de-CH"/>
        </w:rPr>
        <w:t>ungen vergeben werden. Hierbei werden ähnlich wie bei AWS, zwei verschiedene Rollen eingesetzt:</w:t>
      </w:r>
    </w:p>
    <w:tbl>
      <w:tblPr>
        <w:tblStyle w:val="Tabellenraster"/>
        <w:tblW w:w="0" w:type="auto"/>
        <w:tblLook w:val="04A0" w:firstRow="1" w:lastRow="0" w:firstColumn="1" w:lastColumn="0" w:noHBand="0" w:noVBand="1"/>
      </w:tblPr>
      <w:tblGrid>
        <w:gridCol w:w="2410"/>
        <w:gridCol w:w="3135"/>
        <w:gridCol w:w="3811"/>
      </w:tblGrid>
      <w:tr w:rsidR="00D7055E" w14:paraId="56EB7522" w14:textId="77777777" w:rsidTr="00D705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0F168CF" w14:textId="186084E1" w:rsidR="00D7055E" w:rsidRPr="00D7055E" w:rsidRDefault="00D7055E" w:rsidP="00D7055E">
            <w:pPr>
              <w:rPr>
                <w:sz w:val="20"/>
                <w:szCs w:val="20"/>
                <w:lang w:val="de-CH"/>
              </w:rPr>
            </w:pPr>
            <w:r w:rsidRPr="00D7055E">
              <w:rPr>
                <w:sz w:val="20"/>
                <w:szCs w:val="20"/>
              </w:rPr>
              <w:lastRenderedPageBreak/>
              <w:t>ClusterRole</w:t>
            </w:r>
          </w:p>
        </w:tc>
        <w:tc>
          <w:tcPr>
            <w:tcW w:w="3135" w:type="dxa"/>
          </w:tcPr>
          <w:p w14:paraId="084EAA30" w14:textId="49D66B6D"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Zugriffsberechtigungen</w:t>
            </w:r>
          </w:p>
        </w:tc>
        <w:tc>
          <w:tcPr>
            <w:tcW w:w="3811" w:type="dxa"/>
          </w:tcPr>
          <w:p w14:paraId="4CE3B6DF" w14:textId="41E41D93"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Beschreibung</w:t>
            </w:r>
          </w:p>
        </w:tc>
      </w:tr>
      <w:tr w:rsidR="00D7055E" w14:paraId="54D2FEB5"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21F97750" w14:textId="0E4D12D0" w:rsidR="00D7055E" w:rsidRPr="00D7055E" w:rsidRDefault="00D7055E" w:rsidP="00D7055E">
            <w:pPr>
              <w:rPr>
                <w:sz w:val="20"/>
                <w:szCs w:val="20"/>
                <w:lang w:val="en-US"/>
              </w:rPr>
            </w:pPr>
            <w:r>
              <w:rPr>
                <w:sz w:val="20"/>
                <w:szCs w:val="20"/>
                <w:lang w:val="en-US"/>
              </w:rPr>
              <w:t>r</w:t>
            </w:r>
            <w:r w:rsidRPr="00D7055E">
              <w:rPr>
                <w:sz w:val="20"/>
                <w:szCs w:val="20"/>
                <w:lang w:val="en-US"/>
              </w:rPr>
              <w:t>ole-chaos-ipa-test-ad</w:t>
            </w:r>
            <w:r>
              <w:rPr>
                <w:sz w:val="20"/>
                <w:szCs w:val="20"/>
                <w:lang w:val="en-US"/>
              </w:rPr>
              <w:t>min</w:t>
            </w:r>
          </w:p>
        </w:tc>
        <w:tc>
          <w:tcPr>
            <w:tcW w:w="3135" w:type="dxa"/>
          </w:tcPr>
          <w:p w14:paraId="7A63095B" w14:textId="69AC20B9" w:rsidR="00D7055E" w:rsidRPr="00D7055E" w:rsidRDefault="00D7055E" w:rsidP="00D7055E">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Vollzugriff auf alle Ressourcen und Operationen</w:t>
            </w:r>
          </w:p>
        </w:tc>
        <w:tc>
          <w:tcPr>
            <w:tcW w:w="3811" w:type="dxa"/>
          </w:tcPr>
          <w:p w14:paraId="446AEB55" w14:textId="42A478B5"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 xml:space="preserve">Vollständige administrative Kontrolle </w:t>
            </w:r>
            <w:r w:rsidR="00884141" w:rsidRPr="00D7055E">
              <w:rPr>
                <w:sz w:val="20"/>
                <w:szCs w:val="20"/>
              </w:rPr>
              <w:t>über dem gesamten Cluster</w:t>
            </w:r>
            <w:r w:rsidRPr="00D7055E">
              <w:rPr>
                <w:sz w:val="20"/>
                <w:szCs w:val="20"/>
              </w:rPr>
              <w:t>.</w:t>
            </w:r>
          </w:p>
        </w:tc>
      </w:tr>
      <w:tr w:rsidR="00D7055E" w14:paraId="2FD0E633"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3D8255FF" w14:textId="1EE532CA" w:rsidR="00D7055E" w:rsidRPr="00D7055E" w:rsidRDefault="00D7055E" w:rsidP="00D7055E">
            <w:pPr>
              <w:rPr>
                <w:sz w:val="20"/>
                <w:szCs w:val="20"/>
                <w:lang w:val="en-US"/>
              </w:rPr>
            </w:pPr>
            <w:r>
              <w:rPr>
                <w:sz w:val="20"/>
                <w:szCs w:val="20"/>
                <w:lang w:val="en-US"/>
              </w:rPr>
              <w:t>r</w:t>
            </w:r>
            <w:r w:rsidRPr="00D7055E">
              <w:rPr>
                <w:sz w:val="20"/>
                <w:szCs w:val="20"/>
                <w:lang w:val="en-US"/>
              </w:rPr>
              <w:t>ole-chaos-ipa-test-</w:t>
            </w:r>
            <w:r>
              <w:rPr>
                <w:sz w:val="20"/>
                <w:szCs w:val="20"/>
                <w:lang w:val="en-US"/>
              </w:rPr>
              <w:t>read</w:t>
            </w:r>
          </w:p>
        </w:tc>
        <w:tc>
          <w:tcPr>
            <w:tcW w:w="3135" w:type="dxa"/>
          </w:tcPr>
          <w:p w14:paraId="4C29F539" w14:textId="38E85DCB"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Lesender Zugriff auf alle Ressourcen</w:t>
            </w:r>
          </w:p>
        </w:tc>
        <w:tc>
          <w:tcPr>
            <w:tcW w:w="3811" w:type="dxa"/>
          </w:tcPr>
          <w:p w14:paraId="00B16088" w14:textId="45631062"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Ermöglicht Benutzern das Ansehen von Ressourcen, aber keine Änderungen.</w:t>
            </w:r>
          </w:p>
        </w:tc>
      </w:tr>
    </w:tbl>
    <w:p w14:paraId="139BD3DC" w14:textId="77777777" w:rsidR="00D7055E" w:rsidRPr="00D7055E" w:rsidRDefault="00D7055E" w:rsidP="00BE1828">
      <w:pPr>
        <w:rPr>
          <w:lang w:val="de-CH"/>
        </w:rPr>
      </w:pPr>
    </w:p>
    <w:p w14:paraId="4BA27045" w14:textId="1666632B" w:rsidR="007904E0" w:rsidRDefault="00A41549" w:rsidP="00E32D1D">
      <w:pPr>
        <w:spacing w:line="250" w:lineRule="auto"/>
        <w:rPr>
          <w:lang w:val="de-CH"/>
        </w:rPr>
      </w:pPr>
      <w:r>
        <w:rPr>
          <w:lang w:val="de-CH"/>
        </w:rPr>
        <w:t>Da der eigentliche Test und die Implementierung der Software von Chaos-Mesh im Vordergrund steht, sind jeweils nur Admin und Read Rollen nötig, da man entweder alles konfiguriert und erstellt oder als dritt Person sich das Tool und die Architektur ansehen möchte.</w:t>
      </w:r>
    </w:p>
    <w:p w14:paraId="51C46ADA" w14:textId="492DB2F5" w:rsidR="00A41549" w:rsidRDefault="00A41549" w:rsidP="00A41549">
      <w:pPr>
        <w:pStyle w:val="berschrift2"/>
        <w:rPr>
          <w:lang w:val="de-CH"/>
        </w:rPr>
      </w:pPr>
      <w:bookmarkStart w:id="89" w:name="_Toc165378905"/>
      <w:r>
        <w:rPr>
          <w:lang w:val="de-CH"/>
        </w:rPr>
        <w:t>ISDS-Konzept</w:t>
      </w:r>
      <w:bookmarkEnd w:id="89"/>
    </w:p>
    <w:p w14:paraId="1A719A45" w14:textId="35AB4CC4" w:rsidR="00DB0F1D" w:rsidRDefault="00DB0F1D" w:rsidP="00DB0F1D">
      <w:pPr>
        <w:rPr>
          <w:lang w:val="de-CH"/>
        </w:rPr>
      </w:pPr>
      <w:r>
        <w:rPr>
          <w:lang w:val="de-CH"/>
        </w:rPr>
        <w:t xml:space="preserve">Das ISDS-Konzept ist ein wichtiger Bestandteil </w:t>
      </w:r>
      <w:r w:rsidR="007E528B">
        <w:rPr>
          <w:lang w:val="de-CH"/>
        </w:rPr>
        <w:t xml:space="preserve">eines jeden Projektes, da der Datenschutz und die Informationssicherheit heutzutage extrem wichtig sind. Auch in diesem Projekt wird ein ISDS-Konzept erarbeitet, obwohl es </w:t>
      </w:r>
      <w:r w:rsidR="00EC17C7">
        <w:rPr>
          <w:lang w:val="de-CH"/>
        </w:rPr>
        <w:t>keine schützenswerten Informationen</w:t>
      </w:r>
      <w:r w:rsidR="007E528B">
        <w:rPr>
          <w:lang w:val="de-CH"/>
        </w:rPr>
        <w:t xml:space="preserve"> gäbe, da alles in einer Testumgebung stattfindet und ein ungewünschter Zugang zu diesen Informationen und Daten </w:t>
      </w:r>
      <w:r w:rsidR="00276E64">
        <w:rPr>
          <w:lang w:val="de-CH"/>
        </w:rPr>
        <w:t>keine verehrenden Folgen</w:t>
      </w:r>
      <w:r w:rsidR="007E528B">
        <w:rPr>
          <w:lang w:val="de-CH"/>
        </w:rPr>
        <w:t xml:space="preserve"> hätte. Folgende Daten und Informationen </w:t>
      </w:r>
      <w:r w:rsidR="00EC17C7">
        <w:rPr>
          <w:lang w:val="de-CH"/>
        </w:rPr>
        <w:t>müssen,</w:t>
      </w:r>
      <w:r w:rsidR="007E528B">
        <w:rPr>
          <w:lang w:val="de-CH"/>
        </w:rPr>
        <w:t xml:space="preserve"> während diesem Projekt geschützt werden.</w:t>
      </w:r>
    </w:p>
    <w:p w14:paraId="5962A598" w14:textId="49333930" w:rsidR="007E528B" w:rsidRDefault="007E528B" w:rsidP="007E528B">
      <w:pPr>
        <w:pStyle w:val="berschrift3"/>
        <w:rPr>
          <w:lang w:val="de-CH"/>
        </w:rPr>
      </w:pPr>
      <w:bookmarkStart w:id="90" w:name="_Toc165378906"/>
      <w:r>
        <w:rPr>
          <w:lang w:val="de-CH"/>
        </w:rPr>
        <w:t>Informationsschutz</w:t>
      </w:r>
      <w:bookmarkEnd w:id="90"/>
    </w:p>
    <w:p w14:paraId="33827CA6" w14:textId="3A0D9F8A" w:rsidR="007E528B" w:rsidRPr="007E528B" w:rsidRDefault="007E528B" w:rsidP="007E528B">
      <w:pPr>
        <w:rPr>
          <w:lang w:val="de-CH"/>
        </w:rPr>
      </w:pPr>
      <w:r>
        <w:rPr>
          <w:lang w:val="de-CH"/>
        </w:rPr>
        <w:t>Folgende Massnahmen sind einzuhalten, um entsprechende Informationen zu schützen.</w:t>
      </w:r>
      <w:r>
        <w:rPr>
          <w:lang w:val="de-CH"/>
        </w:rPr>
        <w:br/>
      </w:r>
    </w:p>
    <w:tbl>
      <w:tblPr>
        <w:tblStyle w:val="Tabellenraster"/>
        <w:tblW w:w="0" w:type="auto"/>
        <w:tblLook w:val="04A0" w:firstRow="1" w:lastRow="0" w:firstColumn="1" w:lastColumn="0" w:noHBand="0" w:noVBand="1"/>
      </w:tblPr>
      <w:tblGrid>
        <w:gridCol w:w="2410"/>
        <w:gridCol w:w="3135"/>
        <w:gridCol w:w="3811"/>
      </w:tblGrid>
      <w:tr w:rsidR="007E528B" w14:paraId="6F505ABD" w14:textId="77777777" w:rsidTr="007E52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EB34E3" w14:textId="6C6E6D13" w:rsidR="007E528B" w:rsidRPr="007E528B" w:rsidRDefault="007E528B" w:rsidP="007E528B">
            <w:pPr>
              <w:rPr>
                <w:sz w:val="20"/>
                <w:szCs w:val="32"/>
                <w:lang w:val="de-CH"/>
              </w:rPr>
            </w:pPr>
            <w:r>
              <w:rPr>
                <w:sz w:val="20"/>
                <w:szCs w:val="32"/>
                <w:lang w:val="de-CH"/>
              </w:rPr>
              <w:t>Informationsschutz Nr.</w:t>
            </w:r>
          </w:p>
        </w:tc>
        <w:tc>
          <w:tcPr>
            <w:tcW w:w="3135" w:type="dxa"/>
          </w:tcPr>
          <w:p w14:paraId="3A58E166" w14:textId="4CBA8462"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7ECBE656" w14:textId="5A72A9D5"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7E528B" w14:paraId="0BD02BCD"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78B5FB45" w14:textId="5F43319B" w:rsidR="007E528B" w:rsidRPr="007E528B" w:rsidRDefault="007E528B" w:rsidP="007E528B">
            <w:pPr>
              <w:rPr>
                <w:sz w:val="20"/>
                <w:szCs w:val="32"/>
                <w:lang w:val="de-CH"/>
              </w:rPr>
            </w:pPr>
            <w:r>
              <w:rPr>
                <w:sz w:val="20"/>
                <w:szCs w:val="32"/>
                <w:lang w:val="de-CH"/>
              </w:rPr>
              <w:t>IS-1</w:t>
            </w:r>
          </w:p>
        </w:tc>
        <w:tc>
          <w:tcPr>
            <w:tcW w:w="3135" w:type="dxa"/>
          </w:tcPr>
          <w:p w14:paraId="78757495" w14:textId="0752D515"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Klassifizierung</w:t>
            </w:r>
          </w:p>
        </w:tc>
        <w:tc>
          <w:tcPr>
            <w:tcW w:w="3811" w:type="dxa"/>
          </w:tcPr>
          <w:p w14:paraId="4D067555" w14:textId="5BB7015B"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Alle Dokumente, welche diesem Projekt angehören, müssten korrekt klassifiziert und dementsprechend behandelt werden.</w:t>
            </w:r>
          </w:p>
        </w:tc>
      </w:tr>
      <w:tr w:rsidR="007E528B" w14:paraId="02242AD0"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C2D1CDB" w14:textId="7DA49DBC" w:rsidR="007E528B" w:rsidRPr="007E528B" w:rsidRDefault="007E528B" w:rsidP="007E528B">
            <w:pPr>
              <w:ind w:right="3"/>
              <w:rPr>
                <w:sz w:val="20"/>
                <w:szCs w:val="32"/>
                <w:lang w:val="de-CH"/>
              </w:rPr>
            </w:pPr>
            <w:r>
              <w:rPr>
                <w:sz w:val="20"/>
                <w:szCs w:val="32"/>
                <w:lang w:val="de-CH"/>
              </w:rPr>
              <w:t>IS-2</w:t>
            </w:r>
          </w:p>
        </w:tc>
        <w:tc>
          <w:tcPr>
            <w:tcW w:w="3135" w:type="dxa"/>
          </w:tcPr>
          <w:p w14:paraId="79B8DF09" w14:textId="2D4E6C6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Passwörter</w:t>
            </w:r>
          </w:p>
        </w:tc>
        <w:tc>
          <w:tcPr>
            <w:tcW w:w="3811" w:type="dxa"/>
          </w:tcPr>
          <w:p w14:paraId="44516889" w14:textId="7C5A93A8"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müssen stets sichere Passwörter verwendet werden. Passwörter dürfen nicht weitergegeben werden oder an unsicheren Orten gesichert werden.</w:t>
            </w:r>
          </w:p>
        </w:tc>
      </w:tr>
      <w:tr w:rsidR="007E528B" w14:paraId="7B97F941"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08B1546" w14:textId="3F794791" w:rsidR="007E528B" w:rsidRPr="007E528B" w:rsidRDefault="007E528B" w:rsidP="007E528B">
            <w:pPr>
              <w:rPr>
                <w:sz w:val="20"/>
                <w:szCs w:val="32"/>
                <w:lang w:val="de-CH"/>
              </w:rPr>
            </w:pPr>
            <w:r>
              <w:rPr>
                <w:sz w:val="20"/>
                <w:szCs w:val="32"/>
                <w:lang w:val="de-CH"/>
              </w:rPr>
              <w:t>IS-</w:t>
            </w:r>
            <w:r w:rsidR="00F85FBB">
              <w:rPr>
                <w:sz w:val="20"/>
                <w:szCs w:val="32"/>
                <w:lang w:val="de-CH"/>
              </w:rPr>
              <w:t>3</w:t>
            </w:r>
          </w:p>
        </w:tc>
        <w:tc>
          <w:tcPr>
            <w:tcW w:w="3135" w:type="dxa"/>
          </w:tcPr>
          <w:p w14:paraId="32BC029D" w14:textId="7CA4D547"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Clear Desk</w:t>
            </w:r>
          </w:p>
        </w:tc>
        <w:tc>
          <w:tcPr>
            <w:tcW w:w="3811" w:type="dxa"/>
          </w:tcPr>
          <w:p w14:paraId="71BD05E4" w14:textId="498A99F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dürfen keine Dokumente mit vertraulichen Daten auf dem Schreibtisch liegen gelassen werden.</w:t>
            </w:r>
          </w:p>
        </w:tc>
      </w:tr>
    </w:tbl>
    <w:p w14:paraId="3F3993D7" w14:textId="5895989A" w:rsidR="007E528B" w:rsidRDefault="007E528B" w:rsidP="007E528B">
      <w:pPr>
        <w:pStyle w:val="berschrift3"/>
        <w:rPr>
          <w:lang w:val="de-CH"/>
        </w:rPr>
      </w:pPr>
      <w:bookmarkStart w:id="91" w:name="_Toc165378907"/>
      <w:r>
        <w:rPr>
          <w:lang w:val="de-CH"/>
        </w:rPr>
        <w:t>Datenschutz</w:t>
      </w:r>
      <w:bookmarkEnd w:id="91"/>
    </w:p>
    <w:p w14:paraId="329939FC" w14:textId="5AF20683" w:rsidR="007E528B" w:rsidRDefault="007E528B" w:rsidP="007E528B">
      <w:pPr>
        <w:rPr>
          <w:lang w:val="de-CH"/>
        </w:rPr>
      </w:pPr>
      <w:r>
        <w:rPr>
          <w:lang w:val="de-CH"/>
        </w:rPr>
        <w:t>Folgende Massnahmen sind einzuhalten, um entsprechende Daten zu schützen.</w:t>
      </w:r>
    </w:p>
    <w:p w14:paraId="5A1F016E" w14:textId="77777777" w:rsidR="007E528B" w:rsidRPr="007E528B" w:rsidRDefault="007E528B" w:rsidP="007E528B">
      <w:pPr>
        <w:rPr>
          <w:lang w:val="de-CH"/>
        </w:rPr>
      </w:pPr>
    </w:p>
    <w:tbl>
      <w:tblPr>
        <w:tblStyle w:val="Tabellenraster"/>
        <w:tblW w:w="0" w:type="auto"/>
        <w:tblLook w:val="04A0" w:firstRow="1" w:lastRow="0" w:firstColumn="1" w:lastColumn="0" w:noHBand="0" w:noVBand="1"/>
      </w:tblPr>
      <w:tblGrid>
        <w:gridCol w:w="2410"/>
        <w:gridCol w:w="3135"/>
        <w:gridCol w:w="3811"/>
      </w:tblGrid>
      <w:tr w:rsidR="007E528B" w:rsidRPr="007E528B" w14:paraId="32BD61D8"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3F05129" w14:textId="3579F525" w:rsidR="007E528B" w:rsidRPr="007E528B" w:rsidRDefault="007E528B" w:rsidP="00C62466">
            <w:pPr>
              <w:rPr>
                <w:sz w:val="20"/>
                <w:szCs w:val="32"/>
                <w:lang w:val="de-CH"/>
              </w:rPr>
            </w:pPr>
            <w:r>
              <w:rPr>
                <w:sz w:val="20"/>
                <w:szCs w:val="32"/>
                <w:lang w:val="de-CH"/>
              </w:rPr>
              <w:t>Datenschutz Nr.</w:t>
            </w:r>
          </w:p>
        </w:tc>
        <w:tc>
          <w:tcPr>
            <w:tcW w:w="3135" w:type="dxa"/>
          </w:tcPr>
          <w:p w14:paraId="6566932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2B27D90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F85FBB" w:rsidRPr="007E528B" w14:paraId="401161C2"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65F6AD2" w14:textId="6F1A8007" w:rsidR="00F85FBB" w:rsidRPr="007E528B" w:rsidRDefault="00F85FBB" w:rsidP="00F85FBB">
            <w:pPr>
              <w:rPr>
                <w:sz w:val="20"/>
                <w:szCs w:val="32"/>
                <w:lang w:val="de-CH"/>
              </w:rPr>
            </w:pPr>
            <w:r>
              <w:rPr>
                <w:sz w:val="20"/>
                <w:szCs w:val="20"/>
              </w:rPr>
              <w:t xml:space="preserve">DS-1 </w:t>
            </w:r>
          </w:p>
        </w:tc>
        <w:tc>
          <w:tcPr>
            <w:tcW w:w="3135" w:type="dxa"/>
          </w:tcPr>
          <w:p w14:paraId="3591BB7A" w14:textId="4DAB778D"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Personendaten </w:t>
            </w:r>
          </w:p>
        </w:tc>
        <w:tc>
          <w:tcPr>
            <w:tcW w:w="3811" w:type="dxa"/>
          </w:tcPr>
          <w:p w14:paraId="32D21236" w14:textId="6C275CA7"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Personenbezogene Daten, welche sich in diesem Dokument befinden, dürfen nicht weiter gegeben werden</w:t>
            </w:r>
          </w:p>
        </w:tc>
      </w:tr>
      <w:tr w:rsidR="00F85FBB" w:rsidRPr="007E528B" w14:paraId="36E59CA7"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5E01588" w14:textId="08BDA3E4" w:rsidR="00F85FBB" w:rsidRPr="007E528B" w:rsidRDefault="00F85FBB" w:rsidP="00F85FBB">
            <w:pPr>
              <w:ind w:right="3"/>
              <w:rPr>
                <w:sz w:val="20"/>
                <w:szCs w:val="32"/>
                <w:lang w:val="de-CH"/>
              </w:rPr>
            </w:pPr>
            <w:r>
              <w:rPr>
                <w:sz w:val="20"/>
                <w:szCs w:val="20"/>
              </w:rPr>
              <w:t xml:space="preserve">DS-2 </w:t>
            </w:r>
          </w:p>
        </w:tc>
        <w:tc>
          <w:tcPr>
            <w:tcW w:w="3135" w:type="dxa"/>
          </w:tcPr>
          <w:p w14:paraId="30A6FC3E" w14:textId="692FDB73"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Netzplandaten </w:t>
            </w:r>
          </w:p>
        </w:tc>
        <w:tc>
          <w:tcPr>
            <w:tcW w:w="3811" w:type="dxa"/>
          </w:tcPr>
          <w:p w14:paraId="11279757" w14:textId="123D3FF6"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Daten wie IPs, Hostname oder ähnliches, dürfen ausserhalb dieses Projektes ebenfalls nicht weitergegeben werden. </w:t>
            </w:r>
          </w:p>
        </w:tc>
      </w:tr>
      <w:tr w:rsidR="00F85FBB" w:rsidRPr="007E528B" w14:paraId="6B693C59"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1B7876A" w14:textId="07C6E11B" w:rsidR="00F85FBB" w:rsidRPr="007E528B" w:rsidRDefault="00F85FBB" w:rsidP="00F85FBB">
            <w:pPr>
              <w:rPr>
                <w:sz w:val="20"/>
                <w:szCs w:val="32"/>
                <w:lang w:val="de-CH"/>
              </w:rPr>
            </w:pPr>
            <w:r>
              <w:rPr>
                <w:sz w:val="20"/>
                <w:szCs w:val="20"/>
              </w:rPr>
              <w:lastRenderedPageBreak/>
              <w:t xml:space="preserve">DS-3 </w:t>
            </w:r>
          </w:p>
        </w:tc>
        <w:tc>
          <w:tcPr>
            <w:tcW w:w="3135" w:type="dxa"/>
          </w:tcPr>
          <w:p w14:paraId="18D2B1B2" w14:textId="3A01973F"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Dokumentation </w:t>
            </w:r>
          </w:p>
        </w:tc>
        <w:tc>
          <w:tcPr>
            <w:tcW w:w="3811" w:type="dxa"/>
          </w:tcPr>
          <w:p w14:paraId="65F7B861" w14:textId="56FC8805"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Die Klassifizierung dieser und anderen Projektdokumentation sind entsprechend zu behandeln </w:t>
            </w:r>
          </w:p>
        </w:tc>
      </w:tr>
      <w:tr w:rsidR="00F85FBB" w:rsidRPr="007E528B" w14:paraId="4CC61938"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7799DC6" w14:textId="71A666A5" w:rsidR="00F85FBB" w:rsidRDefault="00F85FBB" w:rsidP="00F85FBB">
            <w:pPr>
              <w:rPr>
                <w:sz w:val="20"/>
                <w:szCs w:val="20"/>
              </w:rPr>
            </w:pPr>
            <w:r>
              <w:rPr>
                <w:sz w:val="20"/>
                <w:szCs w:val="20"/>
              </w:rPr>
              <w:t xml:space="preserve">DS-4 </w:t>
            </w:r>
          </w:p>
        </w:tc>
        <w:tc>
          <w:tcPr>
            <w:tcW w:w="3135" w:type="dxa"/>
          </w:tcPr>
          <w:p w14:paraId="0FA6B07D" w14:textId="17BCC60C"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Prozessdaten </w:t>
            </w:r>
          </w:p>
        </w:tc>
        <w:tc>
          <w:tcPr>
            <w:tcW w:w="3811" w:type="dxa"/>
          </w:tcPr>
          <w:p w14:paraId="08CD731F" w14:textId="278FA64F"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Daten über firmeninterne Prozesse dürfen nicht weitergegeben werden. </w:t>
            </w:r>
          </w:p>
        </w:tc>
      </w:tr>
    </w:tbl>
    <w:p w14:paraId="0931BAA7" w14:textId="77777777" w:rsidR="00A41549" w:rsidRDefault="00A41549" w:rsidP="00E32D1D">
      <w:pPr>
        <w:spacing w:line="250" w:lineRule="auto"/>
        <w:rPr>
          <w:lang w:val="de-CH"/>
        </w:rPr>
      </w:pPr>
    </w:p>
    <w:p w14:paraId="1365D342" w14:textId="78EC19B0" w:rsidR="00F85FBB" w:rsidRDefault="00F85FBB" w:rsidP="00F85FBB">
      <w:pPr>
        <w:pStyle w:val="berschrift3"/>
        <w:rPr>
          <w:lang w:val="de-CH"/>
        </w:rPr>
      </w:pPr>
      <w:bookmarkStart w:id="92" w:name="_Toc165378908"/>
      <w:r>
        <w:rPr>
          <w:lang w:val="de-CH"/>
        </w:rPr>
        <w:t>Gefahren</w:t>
      </w:r>
      <w:bookmarkEnd w:id="92"/>
    </w:p>
    <w:p w14:paraId="0EFCC73D" w14:textId="6740B945" w:rsidR="006A2A99" w:rsidRPr="00F85FBB" w:rsidRDefault="00F85FBB" w:rsidP="00F85FBB">
      <w:pPr>
        <w:rPr>
          <w:lang w:val="de-CH"/>
        </w:rPr>
      </w:pPr>
      <w:r>
        <w:rPr>
          <w:lang w:val="de-CH"/>
        </w:rPr>
        <w:t xml:space="preserve">Zusätzlich zum Datenschutz und Informationsschutz, können stets weitere Gefahren auftreten, welche beide Kategorien gefährden können. Um diese Gefahren </w:t>
      </w:r>
      <w:r w:rsidR="00EC17C7">
        <w:rPr>
          <w:lang w:val="de-CH"/>
        </w:rPr>
        <w:t>einzuschränken</w:t>
      </w:r>
      <w:r>
        <w:rPr>
          <w:lang w:val="de-CH"/>
        </w:rPr>
        <w:t>, folgt nun eine Tabelle mit möglichen Gefahren und deren Folgen:</w:t>
      </w:r>
      <w:r>
        <w:rPr>
          <w:lang w:val="de-CH"/>
        </w:rPr>
        <w:br/>
      </w:r>
    </w:p>
    <w:tbl>
      <w:tblPr>
        <w:tblStyle w:val="Tabellenraster"/>
        <w:tblW w:w="0" w:type="auto"/>
        <w:tblLook w:val="04A0" w:firstRow="1" w:lastRow="0" w:firstColumn="1" w:lastColumn="0" w:noHBand="0" w:noVBand="1"/>
      </w:tblPr>
      <w:tblGrid>
        <w:gridCol w:w="2410"/>
        <w:gridCol w:w="6946"/>
      </w:tblGrid>
      <w:tr w:rsidR="006A2A99" w14:paraId="7E386797" w14:textId="77777777" w:rsidTr="006A2A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1F6F76" w14:textId="04AC47DD" w:rsidR="006A2A99" w:rsidRPr="006A2A99" w:rsidRDefault="006A2A99" w:rsidP="006A2A99">
            <w:pPr>
              <w:rPr>
                <w:sz w:val="20"/>
                <w:szCs w:val="32"/>
                <w:lang w:val="de-CH"/>
              </w:rPr>
            </w:pPr>
            <w:r w:rsidRPr="006A2A99">
              <w:rPr>
                <w:sz w:val="20"/>
                <w:szCs w:val="32"/>
                <w:lang w:val="de-CH"/>
              </w:rPr>
              <w:t>Gefahr Nr.</w:t>
            </w:r>
          </w:p>
        </w:tc>
        <w:tc>
          <w:tcPr>
            <w:tcW w:w="6946" w:type="dxa"/>
          </w:tcPr>
          <w:p w14:paraId="3103EA18" w14:textId="3CC4C430" w:rsidR="006A2A99" w:rsidRPr="006A2A99" w:rsidRDefault="006A2A99" w:rsidP="006A2A99">
            <w:pPr>
              <w:ind w:left="-3" w:firstLine="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Gefahr</w:t>
            </w:r>
          </w:p>
        </w:tc>
      </w:tr>
      <w:tr w:rsidR="006A2A99" w14:paraId="73A4E72F"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54EB19FE" w14:textId="5EAAB135" w:rsidR="006A2A99" w:rsidRPr="006A2A99" w:rsidRDefault="006A2A99" w:rsidP="006A2A99">
            <w:pPr>
              <w:rPr>
                <w:sz w:val="20"/>
                <w:szCs w:val="32"/>
                <w:lang w:val="de-CH"/>
              </w:rPr>
            </w:pPr>
            <w:r>
              <w:rPr>
                <w:sz w:val="20"/>
                <w:szCs w:val="32"/>
                <w:lang w:val="de-CH"/>
              </w:rPr>
              <w:t>G01</w:t>
            </w:r>
          </w:p>
        </w:tc>
        <w:tc>
          <w:tcPr>
            <w:tcW w:w="6946" w:type="dxa"/>
          </w:tcPr>
          <w:p w14:paraId="5A511524" w14:textId="1E7D139D"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Konfigurationsfehler bei der Installation von Chaos-Mesh führen zu unkontrollierten Zugriffen und Datenlecks.</w:t>
            </w:r>
          </w:p>
        </w:tc>
      </w:tr>
      <w:tr w:rsidR="006A2A99" w14:paraId="39F376B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1845DF80" w14:textId="1A0B20F2" w:rsidR="006A2A99" w:rsidRPr="006A2A99" w:rsidRDefault="006A2A99" w:rsidP="006A2A99">
            <w:pPr>
              <w:rPr>
                <w:sz w:val="20"/>
                <w:szCs w:val="32"/>
                <w:lang w:val="de-CH"/>
              </w:rPr>
            </w:pPr>
            <w:r>
              <w:rPr>
                <w:sz w:val="20"/>
                <w:szCs w:val="32"/>
                <w:lang w:val="de-CH"/>
              </w:rPr>
              <w:t>G02</w:t>
            </w:r>
          </w:p>
        </w:tc>
        <w:tc>
          <w:tcPr>
            <w:tcW w:w="6946" w:type="dxa"/>
          </w:tcPr>
          <w:p w14:paraId="4B9BFADB" w14:textId="4C8DC148"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Unbefugter Zugriff auf die Terraform State-Dateien im S3-Bucket, was zu Datenmanipulation führen könnte.</w:t>
            </w:r>
          </w:p>
        </w:tc>
      </w:tr>
      <w:tr w:rsidR="006A2A99" w14:paraId="2F707C8C"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4C1EAF3C" w14:textId="5E6A16BE" w:rsidR="006A2A99" w:rsidRPr="006A2A99" w:rsidRDefault="006A2A99" w:rsidP="006A2A99">
            <w:pPr>
              <w:rPr>
                <w:sz w:val="20"/>
                <w:szCs w:val="32"/>
                <w:lang w:val="de-CH"/>
              </w:rPr>
            </w:pPr>
            <w:r>
              <w:rPr>
                <w:sz w:val="20"/>
                <w:szCs w:val="32"/>
                <w:lang w:val="de-CH"/>
              </w:rPr>
              <w:t>G03</w:t>
            </w:r>
          </w:p>
        </w:tc>
        <w:tc>
          <w:tcPr>
            <w:tcW w:w="6946" w:type="dxa"/>
          </w:tcPr>
          <w:p w14:paraId="50357FB1" w14:textId="62F921FE"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Mangelnde Netzwerksicherheit führt zu möglichen Denial-of-Service-Angriffen auf das Kinoticketverkauf System.</w:t>
            </w:r>
          </w:p>
        </w:tc>
      </w:tr>
      <w:tr w:rsidR="006A2A99" w14:paraId="4E445976"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0966D922" w14:textId="6141A99D" w:rsidR="006A2A99" w:rsidRPr="006A2A99" w:rsidRDefault="006A2A99" w:rsidP="006A2A99">
            <w:pPr>
              <w:rPr>
                <w:sz w:val="20"/>
                <w:szCs w:val="32"/>
                <w:lang w:val="de-CH"/>
              </w:rPr>
            </w:pPr>
            <w:r>
              <w:rPr>
                <w:sz w:val="20"/>
                <w:szCs w:val="32"/>
                <w:lang w:val="de-CH"/>
              </w:rPr>
              <w:t>G04</w:t>
            </w:r>
          </w:p>
        </w:tc>
        <w:tc>
          <w:tcPr>
            <w:tcW w:w="6946" w:type="dxa"/>
          </w:tcPr>
          <w:p w14:paraId="49A4B1C3" w14:textId="342D2B10"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F</w:t>
            </w:r>
            <w:r w:rsidRPr="006A2A99">
              <w:rPr>
                <w:sz w:val="20"/>
                <w:szCs w:val="32"/>
                <w:lang w:val="de-CH"/>
              </w:rPr>
              <w:t>ehlerhafte Integration und Konfiguration des Monitoring-Tools führt zu blinden Flecken in der Überwachung.</w:t>
            </w:r>
          </w:p>
        </w:tc>
      </w:tr>
      <w:tr w:rsidR="006A2A99" w14:paraId="3AEF092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2F28D29E" w14:textId="7197F70E" w:rsidR="006A2A99" w:rsidRPr="006A2A99" w:rsidRDefault="006A2A99" w:rsidP="006A2A99">
            <w:pPr>
              <w:rPr>
                <w:sz w:val="20"/>
                <w:szCs w:val="32"/>
                <w:lang w:val="de-CH"/>
              </w:rPr>
            </w:pPr>
            <w:r>
              <w:rPr>
                <w:sz w:val="20"/>
                <w:szCs w:val="32"/>
                <w:lang w:val="de-CH"/>
              </w:rPr>
              <w:t>G05</w:t>
            </w:r>
          </w:p>
        </w:tc>
        <w:tc>
          <w:tcPr>
            <w:tcW w:w="6946" w:type="dxa"/>
          </w:tcPr>
          <w:p w14:paraId="4C24CD91" w14:textId="6A22A88C"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Schadcode-Injektion durch Dritte in öffentlich zugängliche Repositories, die für die Pipeline verwendet werden.</w:t>
            </w:r>
          </w:p>
        </w:tc>
      </w:tr>
    </w:tbl>
    <w:p w14:paraId="3630CD7E" w14:textId="77777777" w:rsidR="00FB6A0A" w:rsidRPr="00F85FBB" w:rsidRDefault="00FB6A0A" w:rsidP="00F85FBB">
      <w:pPr>
        <w:rPr>
          <w:lang w:val="de-CH"/>
        </w:rPr>
      </w:pPr>
      <w:r>
        <w:rPr>
          <w:lang w:val="de-CH"/>
        </w:rPr>
        <w:br/>
        <w:t>Für all diese Gefahren können auch Massnahmen entwickelt werden, folgend sind nun mögliche Massnahmen aufgelistet:</w:t>
      </w:r>
      <w:r>
        <w:rPr>
          <w:lang w:val="de-CH"/>
        </w:rPr>
        <w:br/>
      </w:r>
    </w:p>
    <w:tbl>
      <w:tblPr>
        <w:tblStyle w:val="Tabellenraster"/>
        <w:tblW w:w="9356" w:type="dxa"/>
        <w:tblLook w:val="04A0" w:firstRow="1" w:lastRow="0" w:firstColumn="1" w:lastColumn="0" w:noHBand="0" w:noVBand="1"/>
      </w:tblPr>
      <w:tblGrid>
        <w:gridCol w:w="2410"/>
        <w:gridCol w:w="1418"/>
        <w:gridCol w:w="5528"/>
      </w:tblGrid>
      <w:tr w:rsidR="00FB6A0A" w14:paraId="612A3200" w14:textId="77777777" w:rsidTr="00FB6A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A9C7E18" w14:textId="778207D0" w:rsidR="00FB6A0A" w:rsidRPr="00FB6A0A" w:rsidRDefault="00FB6A0A" w:rsidP="00FB6A0A">
            <w:pPr>
              <w:rPr>
                <w:sz w:val="20"/>
                <w:szCs w:val="32"/>
                <w:lang w:val="de-CH"/>
              </w:rPr>
            </w:pPr>
            <w:r w:rsidRPr="00FB6A0A">
              <w:rPr>
                <w:sz w:val="20"/>
                <w:szCs w:val="32"/>
                <w:lang w:val="de-CH"/>
              </w:rPr>
              <w:t>Massnahme Nr.</w:t>
            </w:r>
          </w:p>
        </w:tc>
        <w:tc>
          <w:tcPr>
            <w:tcW w:w="1418" w:type="dxa"/>
          </w:tcPr>
          <w:p w14:paraId="409E44FF" w14:textId="64BBAF1B" w:rsidR="00FB6A0A" w:rsidRPr="00FB6A0A" w:rsidRDefault="00FB6A0A" w:rsidP="00FB6A0A">
            <w:pPr>
              <w:ind w:left="-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Gefahr Nr.</w:t>
            </w:r>
          </w:p>
        </w:tc>
        <w:tc>
          <w:tcPr>
            <w:tcW w:w="5528" w:type="dxa"/>
          </w:tcPr>
          <w:p w14:paraId="12C9C228" w14:textId="5446AB8B" w:rsidR="00FB6A0A" w:rsidRPr="00FB6A0A" w:rsidRDefault="00FB6A0A" w:rsidP="00FB6A0A">
            <w:pPr>
              <w:ind w:left="1" w:right="4"/>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Massnahme</w:t>
            </w:r>
          </w:p>
        </w:tc>
      </w:tr>
      <w:tr w:rsidR="00FB6A0A" w14:paraId="2EFA57DA"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ACD100E" w14:textId="7B77F8F7" w:rsidR="00FB6A0A" w:rsidRPr="00FB6A0A" w:rsidRDefault="00FB6A0A" w:rsidP="00FB6A0A">
            <w:pPr>
              <w:rPr>
                <w:sz w:val="20"/>
                <w:szCs w:val="32"/>
                <w:lang w:val="de-CH"/>
              </w:rPr>
            </w:pPr>
            <w:r>
              <w:rPr>
                <w:sz w:val="20"/>
                <w:szCs w:val="32"/>
                <w:lang w:val="de-CH"/>
              </w:rPr>
              <w:t>M01</w:t>
            </w:r>
          </w:p>
        </w:tc>
        <w:tc>
          <w:tcPr>
            <w:tcW w:w="1418" w:type="dxa"/>
          </w:tcPr>
          <w:p w14:paraId="17EDABB3" w14:textId="3EDD407C"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G01</w:t>
            </w:r>
          </w:p>
        </w:tc>
        <w:tc>
          <w:tcPr>
            <w:tcW w:w="5528" w:type="dxa"/>
          </w:tcPr>
          <w:p w14:paraId="13E0B7DD" w14:textId="17883DD9"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 Installation wird gemäss offizieller Dokumentation von Chaos-Mesh oder gemässe Betriebshandbuch vorgenommen.</w:t>
            </w:r>
          </w:p>
        </w:tc>
      </w:tr>
      <w:tr w:rsidR="00FB6A0A" w14:paraId="466BF182"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5509135F" w14:textId="5C6D69C1" w:rsidR="00FB6A0A" w:rsidRPr="00FB6A0A" w:rsidRDefault="00FB6A0A" w:rsidP="00FB6A0A">
            <w:pPr>
              <w:rPr>
                <w:sz w:val="20"/>
                <w:szCs w:val="32"/>
                <w:lang w:val="de-CH"/>
              </w:rPr>
            </w:pPr>
            <w:r>
              <w:rPr>
                <w:sz w:val="20"/>
                <w:szCs w:val="32"/>
                <w:lang w:val="de-CH"/>
              </w:rPr>
              <w:t>M02</w:t>
            </w:r>
          </w:p>
        </w:tc>
        <w:tc>
          <w:tcPr>
            <w:tcW w:w="1418" w:type="dxa"/>
          </w:tcPr>
          <w:p w14:paraId="583900CC" w14:textId="4B032BB3"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G02</w:t>
            </w:r>
          </w:p>
        </w:tc>
        <w:tc>
          <w:tcPr>
            <w:tcW w:w="5528" w:type="dxa"/>
          </w:tcPr>
          <w:p w14:paraId="1DE0716C" w14:textId="6CA57A4A"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Durch den Einsatz der festgelegten Rollen und Policies, kann ein unbefugter Zugriff auf ein Minimum reduziert werden.</w:t>
            </w:r>
          </w:p>
        </w:tc>
      </w:tr>
      <w:tr w:rsidR="00FB6A0A" w14:paraId="0CB96D25"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361CE7B0" w14:textId="0C3150D8" w:rsidR="00FB6A0A" w:rsidRPr="00FB6A0A" w:rsidRDefault="00FB6A0A" w:rsidP="00FB6A0A">
            <w:pPr>
              <w:rPr>
                <w:sz w:val="20"/>
                <w:szCs w:val="32"/>
                <w:lang w:val="de-CH"/>
              </w:rPr>
            </w:pPr>
            <w:r>
              <w:rPr>
                <w:sz w:val="20"/>
                <w:szCs w:val="32"/>
                <w:lang w:val="de-CH"/>
              </w:rPr>
              <w:t>M03</w:t>
            </w:r>
          </w:p>
        </w:tc>
        <w:tc>
          <w:tcPr>
            <w:tcW w:w="1418" w:type="dxa"/>
          </w:tcPr>
          <w:p w14:paraId="0DF10E27" w14:textId="78F564CF"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G03</w:t>
            </w:r>
          </w:p>
        </w:tc>
        <w:tc>
          <w:tcPr>
            <w:tcW w:w="5528" w:type="dxa"/>
          </w:tcPr>
          <w:p w14:paraId="73B89F05" w14:textId="7FF8A0F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7675F13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409CCE54" w14:textId="4581DF0D" w:rsidR="00FB6A0A" w:rsidRPr="00FB6A0A" w:rsidRDefault="00FB6A0A" w:rsidP="00FB6A0A">
            <w:pPr>
              <w:rPr>
                <w:sz w:val="20"/>
                <w:szCs w:val="32"/>
                <w:lang w:val="de-CH"/>
              </w:rPr>
            </w:pPr>
            <w:r>
              <w:rPr>
                <w:sz w:val="20"/>
                <w:szCs w:val="32"/>
                <w:lang w:val="de-CH"/>
              </w:rPr>
              <w:t>M04</w:t>
            </w:r>
          </w:p>
        </w:tc>
        <w:tc>
          <w:tcPr>
            <w:tcW w:w="1418" w:type="dxa"/>
          </w:tcPr>
          <w:p w14:paraId="5AA43498" w14:textId="337FFFD7"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G04</w:t>
            </w:r>
          </w:p>
        </w:tc>
        <w:tc>
          <w:tcPr>
            <w:tcW w:w="5528" w:type="dxa"/>
          </w:tcPr>
          <w:p w14:paraId="6882A161" w14:textId="677AF5D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0C5F5C6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5B47353" w14:textId="61FA85C1" w:rsidR="00FB6A0A" w:rsidRPr="00FB6A0A" w:rsidRDefault="00FB6A0A" w:rsidP="00FB6A0A">
            <w:pPr>
              <w:rPr>
                <w:sz w:val="20"/>
                <w:szCs w:val="32"/>
                <w:lang w:val="de-CH"/>
              </w:rPr>
            </w:pPr>
            <w:r>
              <w:rPr>
                <w:sz w:val="20"/>
                <w:szCs w:val="32"/>
                <w:lang w:val="de-CH"/>
              </w:rPr>
              <w:t>M05</w:t>
            </w:r>
          </w:p>
        </w:tc>
        <w:tc>
          <w:tcPr>
            <w:tcW w:w="1418" w:type="dxa"/>
          </w:tcPr>
          <w:p w14:paraId="16B8F99E" w14:textId="68EB2276"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G05</w:t>
            </w:r>
          </w:p>
        </w:tc>
        <w:tc>
          <w:tcPr>
            <w:tcW w:w="5528" w:type="dxa"/>
          </w:tcPr>
          <w:p w14:paraId="514CDA4B" w14:textId="645B462D" w:rsidR="00FB6A0A" w:rsidRPr="00FB6A0A" w:rsidRDefault="00EC17C7"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EC17C7">
              <w:rPr>
                <w:sz w:val="20"/>
                <w:szCs w:val="32"/>
                <w:lang w:val="de-CH"/>
              </w:rPr>
              <w:t>Implementierung von Security-Scans und Audit-Tools in den CI/CD-Pipelines, um Code-Injektionen vor der Deployment-Phase zu erkennen.</w:t>
            </w:r>
          </w:p>
        </w:tc>
      </w:tr>
    </w:tbl>
    <w:p w14:paraId="33F6BFF9" w14:textId="423995B3" w:rsidR="00F85FBB" w:rsidRDefault="00F85FBB" w:rsidP="00F85FBB">
      <w:pPr>
        <w:rPr>
          <w:lang w:val="de-CH"/>
        </w:rPr>
      </w:pPr>
    </w:p>
    <w:p w14:paraId="47053877" w14:textId="5902A414" w:rsidR="00EC17C7" w:rsidRDefault="00EC17C7" w:rsidP="00EC17C7">
      <w:pPr>
        <w:pStyle w:val="berschrift2"/>
        <w:rPr>
          <w:lang w:val="de-CH"/>
        </w:rPr>
      </w:pPr>
      <w:bookmarkStart w:id="93" w:name="_Toc165378909"/>
      <w:r>
        <w:rPr>
          <w:lang w:val="de-CH"/>
        </w:rPr>
        <w:t>Testkonzept</w:t>
      </w:r>
      <w:bookmarkEnd w:id="93"/>
    </w:p>
    <w:p w14:paraId="4652F93F" w14:textId="0B5AB1C2" w:rsidR="00EC17C7" w:rsidRDefault="00EC17C7" w:rsidP="00EC17C7">
      <w:pPr>
        <w:rPr>
          <w:lang w:val="de-CH"/>
        </w:rPr>
      </w:pPr>
      <w:r>
        <w:rPr>
          <w:lang w:val="de-CH"/>
        </w:rPr>
        <w:t>Ein Testkonzept ist eine fundamentale Komponente, welche</w:t>
      </w:r>
      <w:r w:rsidR="000B2B69">
        <w:rPr>
          <w:lang w:val="de-CH"/>
        </w:rPr>
        <w:t>s sicherstellt, dass ein entwickeltes System</w:t>
      </w:r>
      <w:r w:rsidR="007158A2">
        <w:rPr>
          <w:lang w:val="de-CH"/>
        </w:rPr>
        <w:t>, welches</w:t>
      </w:r>
      <w:r w:rsidR="000B2B69">
        <w:rPr>
          <w:lang w:val="de-CH"/>
        </w:rPr>
        <w:t xml:space="preserve"> innerhalb eines Projektes umgesetzt wird, auf seine Funktionalität und Härte getestet wird. Hierbei werden verschiedene Tests definiert, welche anschliessend in der Realisierungsphase umgesetzt, analysiert und ausgewertet werden. Es werden </w:t>
      </w:r>
      <w:r w:rsidR="000B2B69">
        <w:rPr>
          <w:lang w:val="de-CH"/>
        </w:rPr>
        <w:lastRenderedPageBreak/>
        <w:t>Testvoraussetzungen und Testmethoden festgelegt, sowie auch Testanforderungen und das erwartete Ergebnis.</w:t>
      </w:r>
    </w:p>
    <w:p w14:paraId="5F245066" w14:textId="2B30F879" w:rsidR="00360F71" w:rsidRDefault="00C266C1" w:rsidP="00C266C1">
      <w:pPr>
        <w:pStyle w:val="berschrift3"/>
        <w:rPr>
          <w:lang w:val="de-CH"/>
        </w:rPr>
      </w:pPr>
      <w:bookmarkStart w:id="94" w:name="_Toc165378910"/>
      <w:r>
        <w:rPr>
          <w:lang w:val="de-CH"/>
        </w:rPr>
        <w:t>Testvorgehen</w:t>
      </w:r>
      <w:bookmarkEnd w:id="94"/>
    </w:p>
    <w:p w14:paraId="30022DB3" w14:textId="77777777" w:rsidR="009827EF" w:rsidRDefault="00C266C1" w:rsidP="009827EF">
      <w:pPr>
        <w:keepNext/>
      </w:pPr>
      <w:r>
        <w:rPr>
          <w:lang w:val="de-CH"/>
        </w:rPr>
        <w:t>Die Testphase verläuft nach untenstehender Grafik.</w:t>
      </w:r>
      <w:r>
        <w:rPr>
          <w:lang w:val="de-CH"/>
        </w:rPr>
        <w:br/>
      </w:r>
      <w:r w:rsidR="009827EF" w:rsidRPr="009827EF">
        <w:rPr>
          <w:noProof/>
          <w:lang w:val="de-CH"/>
        </w:rPr>
        <w:drawing>
          <wp:inline distT="0" distB="0" distL="0" distR="0" wp14:anchorId="3804705E" wp14:editId="3CAEA9CD">
            <wp:extent cx="5972810" cy="3051175"/>
            <wp:effectExtent l="0" t="0" r="0" b="0"/>
            <wp:docPr id="524898439" name="Grafik 1" descr="Ein Bild, das Text, Screenshot, Schrift, pin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8439" name="Grafik 1" descr="Ein Bild, das Text, Screenshot, Schrift, pink enthält.&#10;&#10;Automatisch generierte Beschreibung"/>
                    <pic:cNvPicPr/>
                  </pic:nvPicPr>
                  <pic:blipFill>
                    <a:blip r:embed="rId50"/>
                    <a:stretch>
                      <a:fillRect/>
                    </a:stretch>
                  </pic:blipFill>
                  <pic:spPr>
                    <a:xfrm>
                      <a:off x="0" y="0"/>
                      <a:ext cx="5972810" cy="3051175"/>
                    </a:xfrm>
                    <a:prstGeom prst="rect">
                      <a:avLst/>
                    </a:prstGeom>
                  </pic:spPr>
                </pic:pic>
              </a:graphicData>
            </a:graphic>
          </wp:inline>
        </w:drawing>
      </w:r>
    </w:p>
    <w:p w14:paraId="2217A5E3" w14:textId="4B221330" w:rsidR="00C266C1" w:rsidRDefault="009827EF" w:rsidP="009827EF">
      <w:pPr>
        <w:pStyle w:val="Beschriftung"/>
        <w:rPr>
          <w:sz w:val="18"/>
          <w:szCs w:val="21"/>
        </w:rPr>
      </w:pPr>
      <w:r w:rsidRPr="009827EF">
        <w:rPr>
          <w:sz w:val="18"/>
          <w:szCs w:val="21"/>
        </w:rPr>
        <w:t xml:space="preserve">Abbildung </w:t>
      </w:r>
      <w:r w:rsidRPr="009827EF">
        <w:rPr>
          <w:sz w:val="18"/>
          <w:szCs w:val="21"/>
        </w:rPr>
        <w:fldChar w:fldCharType="begin"/>
      </w:r>
      <w:r w:rsidRPr="009827EF">
        <w:rPr>
          <w:sz w:val="18"/>
          <w:szCs w:val="21"/>
        </w:rPr>
        <w:instrText xml:space="preserve"> SEQ Abbildung \* ARABIC </w:instrText>
      </w:r>
      <w:r w:rsidRPr="009827EF">
        <w:rPr>
          <w:sz w:val="18"/>
          <w:szCs w:val="21"/>
        </w:rPr>
        <w:fldChar w:fldCharType="separate"/>
      </w:r>
      <w:r w:rsidR="00741600">
        <w:rPr>
          <w:noProof/>
          <w:sz w:val="18"/>
          <w:szCs w:val="21"/>
        </w:rPr>
        <w:t>16</w:t>
      </w:r>
      <w:r w:rsidRPr="009827EF">
        <w:rPr>
          <w:sz w:val="18"/>
          <w:szCs w:val="21"/>
        </w:rPr>
        <w:fldChar w:fldCharType="end"/>
      </w:r>
      <w:r w:rsidRPr="009827EF">
        <w:rPr>
          <w:sz w:val="18"/>
          <w:szCs w:val="21"/>
        </w:rPr>
        <w:t>: Testvorgehen</w:t>
      </w:r>
    </w:p>
    <w:p w14:paraId="7A40C16E" w14:textId="0A69C55F" w:rsidR="005877F4" w:rsidRPr="005877F4" w:rsidRDefault="005877F4" w:rsidP="005877F4">
      <w:pPr>
        <w:rPr>
          <w:lang w:val="de-CH"/>
        </w:rPr>
      </w:pPr>
      <w:r>
        <w:rPr>
          <w:lang w:val="de-CH"/>
        </w:rPr>
        <w:t>Der Schritt «Fehlerkorrektur» wird nur durchgeführt, falls Fehler auftreten sollten. Ansonsten wird dieser Schritt nicht durchgeführt.</w:t>
      </w:r>
    </w:p>
    <w:p w14:paraId="55D5180A" w14:textId="61B26796" w:rsidR="00360F71" w:rsidRDefault="006C281D" w:rsidP="00360F71">
      <w:pPr>
        <w:pStyle w:val="berschrift3"/>
        <w:rPr>
          <w:lang w:val="de-CH"/>
        </w:rPr>
      </w:pPr>
      <w:bookmarkStart w:id="95" w:name="_Toc165378911"/>
      <w:r>
        <w:rPr>
          <w:lang w:val="de-CH"/>
        </w:rPr>
        <w:t>Das z</w:t>
      </w:r>
      <w:r w:rsidR="00360F71">
        <w:rPr>
          <w:lang w:val="de-CH"/>
        </w:rPr>
        <w:t>u testende System &amp; Umgebung</w:t>
      </w:r>
      <w:bookmarkEnd w:id="95"/>
    </w:p>
    <w:p w14:paraId="2EA38F51" w14:textId="67E28216" w:rsidR="00360F71" w:rsidRDefault="00250687" w:rsidP="00360F71">
      <w:pPr>
        <w:rPr>
          <w:lang w:val="de-CH"/>
        </w:rPr>
      </w:pPr>
      <w:r w:rsidRPr="00250687">
        <w:rPr>
          <w:lang w:val="de-CH"/>
        </w:rPr>
        <w:t>Das zu testende System ist eine Full-Stack-Applikation, die ein Kinoticketverkaufssystem simuliert, einschlie</w:t>
      </w:r>
      <w:r>
        <w:rPr>
          <w:lang w:val="de-CH"/>
        </w:rPr>
        <w:t>ss</w:t>
      </w:r>
      <w:r w:rsidRPr="00250687">
        <w:rPr>
          <w:lang w:val="de-CH"/>
        </w:rPr>
        <w:t xml:space="preserve">lich Backend, Frontend und zugehöriger Datenbankdienste. Diese Applikation wird in einer Cloud-Infrastruktur betrieben, die auf Kubernetes (EKS) basiert und mit Terraform automatisiert bereitgestellt wird. Die Umgebung beinhaltet Netzwerkelemente wie VPC, Subnetze, </w:t>
      </w:r>
      <w:r w:rsidR="000C7D3C" w:rsidRPr="00250687">
        <w:rPr>
          <w:lang w:val="de-CH"/>
        </w:rPr>
        <w:t>Internet-Gateways</w:t>
      </w:r>
      <w:r w:rsidRPr="00250687">
        <w:rPr>
          <w:lang w:val="de-CH"/>
        </w:rPr>
        <w:t>, NAT Gateways und Route Tables, sowie IAM-Rollen für Zugriffsberechtigungen. Die Infrastruktur und der Betriebszustand der Applikation werden mittels CloudWatch überwacht.</w:t>
      </w:r>
    </w:p>
    <w:p w14:paraId="144EB570" w14:textId="5ED7C5CB" w:rsidR="005A75DD" w:rsidRDefault="005A75DD" w:rsidP="005A75DD">
      <w:pPr>
        <w:pStyle w:val="berschrift3"/>
        <w:rPr>
          <w:lang w:val="de-CH"/>
        </w:rPr>
      </w:pPr>
      <w:bookmarkStart w:id="96" w:name="_Toc165378912"/>
      <w:r>
        <w:rPr>
          <w:lang w:val="de-CH"/>
        </w:rPr>
        <w:t>Abgrenzung der Testkonzepte</w:t>
      </w:r>
      <w:bookmarkEnd w:id="96"/>
    </w:p>
    <w:p w14:paraId="2FEA3C0E" w14:textId="26220823" w:rsidR="00B17E47" w:rsidRDefault="00C517E8" w:rsidP="00C517E8">
      <w:pPr>
        <w:pStyle w:val="Flietext"/>
        <w:rPr>
          <w:lang w:val="de-CH"/>
        </w:rPr>
      </w:pPr>
      <w:r w:rsidRPr="00C517E8">
        <w:rPr>
          <w:lang w:val="de-CH"/>
        </w:rPr>
        <w:t>Bei der Konzeption der Chaos-Engineering-Tests wird bewusst darauf verzichtet, bestimmte Szenarien zu testen. Diese Entscheidung beruht auf der Abwägung von Risikopriorität, Relevanz und den technischen Grenzen der Testumgebung:</w:t>
      </w:r>
    </w:p>
    <w:p w14:paraId="28A2FC3C" w14:textId="77777777" w:rsidR="00B17E47" w:rsidRDefault="00B17E47" w:rsidP="00C517E8">
      <w:pPr>
        <w:pStyle w:val="Flietext"/>
        <w:rPr>
          <w:lang w:val="de-CH"/>
        </w:rPr>
      </w:pPr>
    </w:p>
    <w:p w14:paraId="373702F2" w14:textId="77777777" w:rsidR="00B81EA7" w:rsidRPr="00B81EA7" w:rsidRDefault="00B81EA7" w:rsidP="00B17E47">
      <w:pPr>
        <w:pStyle w:val="Flietext"/>
        <w:numPr>
          <w:ilvl w:val="0"/>
          <w:numId w:val="14"/>
        </w:numPr>
        <w:rPr>
          <w:lang w:val="de-CH"/>
        </w:rPr>
      </w:pPr>
    </w:p>
    <w:p w14:paraId="3ACEBABA" w14:textId="115F6147" w:rsidR="00B81EA7" w:rsidRPr="00B81EA7" w:rsidRDefault="00B81EA7" w:rsidP="00B17E47">
      <w:pPr>
        <w:pStyle w:val="Flietext"/>
        <w:numPr>
          <w:ilvl w:val="0"/>
          <w:numId w:val="14"/>
        </w:numPr>
        <w:rPr>
          <w:lang w:val="de-CH"/>
        </w:rPr>
      </w:pPr>
      <w:r w:rsidRPr="003C6722">
        <w:rPr>
          <w:b/>
          <w:bCs/>
          <w:color w:val="E20074" w:themeColor="text2"/>
          <w:lang w:val="de-CH"/>
        </w:rPr>
        <w:lastRenderedPageBreak/>
        <w:t>Chaos-Experimente:</w:t>
      </w:r>
      <w:r w:rsidRPr="003C6722">
        <w:rPr>
          <w:color w:val="E20074" w:themeColor="text2"/>
          <w:lang w:val="de-CH"/>
        </w:rPr>
        <w:t xml:space="preserve"> </w:t>
      </w:r>
      <w:r w:rsidR="003C6722">
        <w:rPr>
          <w:lang w:val="de-CH"/>
        </w:rPr>
        <w:t xml:space="preserve">Es werden </w:t>
      </w:r>
      <w:r w:rsidR="00C2488C">
        <w:rPr>
          <w:lang w:val="de-CH"/>
        </w:rPr>
        <w:t>keine</w:t>
      </w:r>
      <w:r w:rsidR="003C6722">
        <w:rPr>
          <w:lang w:val="de-CH"/>
        </w:rPr>
        <w:t xml:space="preserve"> Chaos-Experimente getestet, da diese in einem separaten Teil innerhalb der Realisierung durchgeführt, analysiert und ausgewertet werden. Dies würde ansonsten zu Redundanzen führen. Jedoch zum Sicherstellen, ob die Chaos-Experimente funktionieren, wird ein einzelnes </w:t>
      </w:r>
      <w:r w:rsidR="00A310BC">
        <w:rPr>
          <w:lang w:val="de-CH"/>
        </w:rPr>
        <w:t>Experiment</w:t>
      </w:r>
      <w:r w:rsidR="003C6722">
        <w:rPr>
          <w:lang w:val="de-CH"/>
        </w:rPr>
        <w:t xml:space="preserve"> in die Testfälle aufgenommen, damit die Funktionalität des Tools sichergestellt werden kann.</w:t>
      </w:r>
      <w:r w:rsidR="003C6722">
        <w:rPr>
          <w:lang w:val="de-CH"/>
        </w:rPr>
        <w:br/>
      </w:r>
    </w:p>
    <w:p w14:paraId="6CE610B6" w14:textId="5478D6A1" w:rsidR="00B17E47" w:rsidRDefault="00B17E47" w:rsidP="00B17E47">
      <w:pPr>
        <w:pStyle w:val="Flietext"/>
        <w:numPr>
          <w:ilvl w:val="0"/>
          <w:numId w:val="14"/>
        </w:numPr>
        <w:rPr>
          <w:lang w:val="de-CH"/>
        </w:rPr>
      </w:pPr>
      <w:r w:rsidRPr="00D747B8">
        <w:rPr>
          <w:b/>
          <w:bCs/>
          <w:color w:val="E20074" w:themeColor="text2"/>
          <w:lang w:val="de-CH"/>
        </w:rPr>
        <w:t>Externe Dienste:</w:t>
      </w:r>
      <w:r w:rsidRPr="00D747B8">
        <w:rPr>
          <w:color w:val="E20074" w:themeColor="text2"/>
          <w:lang w:val="de-CH"/>
        </w:rPr>
        <w:t xml:space="preserve"> </w:t>
      </w:r>
      <w:r w:rsidR="00D747B8" w:rsidRPr="00D747B8">
        <w:rPr>
          <w:lang w:val="de-CH"/>
        </w:rPr>
        <w:t>Ausfälle oder Beeinträchtigungen von Diensten, die au</w:t>
      </w:r>
      <w:r w:rsidR="00D747B8">
        <w:rPr>
          <w:lang w:val="de-CH"/>
        </w:rPr>
        <w:t>ss</w:t>
      </w:r>
      <w:r w:rsidR="00D747B8" w:rsidRPr="00D747B8">
        <w:rPr>
          <w:lang w:val="de-CH"/>
        </w:rPr>
        <w:t>erhalb unserer Cloud-Umgebung gehostet werden und nicht durch das Kinoticketverkaufssystem oder die Infrastruktur beeinflussbar sind, werden nicht getestet. Dazu zählen Ausfälle von Drittanbieterdiensten, überregionale Internetstörungen und Katastrophenszenarien, die eine umfassende physische Zerstörung der Infrastruktur bewirken könnten.</w:t>
      </w:r>
      <w:r w:rsidR="005139F2">
        <w:rPr>
          <w:lang w:val="de-CH"/>
        </w:rPr>
        <w:br/>
      </w:r>
    </w:p>
    <w:p w14:paraId="309625E0" w14:textId="64AECF94" w:rsidR="007A5B9B" w:rsidRDefault="007A5B9B" w:rsidP="00B17E47">
      <w:pPr>
        <w:pStyle w:val="Flietext"/>
        <w:numPr>
          <w:ilvl w:val="0"/>
          <w:numId w:val="14"/>
        </w:numPr>
        <w:rPr>
          <w:lang w:val="de-CH"/>
        </w:rPr>
      </w:pPr>
      <w:r w:rsidRPr="007A5B9B">
        <w:rPr>
          <w:b/>
          <w:bCs/>
          <w:color w:val="E20074" w:themeColor="text2"/>
          <w:lang w:val="de-CH"/>
        </w:rPr>
        <w:t>Nicht-technische Aspekte:</w:t>
      </w:r>
      <w:r w:rsidRPr="007A5B9B">
        <w:rPr>
          <w:color w:val="E20074" w:themeColor="text2"/>
          <w:lang w:val="de-CH"/>
        </w:rPr>
        <w:t xml:space="preserve"> </w:t>
      </w:r>
      <w:r w:rsidR="005139F2" w:rsidRPr="005139F2">
        <w:rPr>
          <w:lang w:val="de-CH"/>
        </w:rPr>
        <w:t xml:space="preserve">Aspekte wie menschliches Fehlverhalten, Betrug oder physische Sicherheit sind ebenfalls ausgeschlossen, da sie über den Rahmen und die Ziele des Chaos-Engineering hinausgehen. </w:t>
      </w:r>
      <w:r w:rsidR="00E570FD">
        <w:rPr>
          <w:lang w:val="de-CH"/>
        </w:rPr>
        <w:t>Der</w:t>
      </w:r>
      <w:r w:rsidR="005139F2" w:rsidRPr="005139F2">
        <w:rPr>
          <w:lang w:val="de-CH"/>
        </w:rPr>
        <w:t xml:space="preserve"> Fokus liegt auf der technischen Resilienz und der Reaktionsfähigkeit der Infrastruktur und Applikation.</w:t>
      </w:r>
      <w:r w:rsidR="00E570FD">
        <w:rPr>
          <w:lang w:val="de-CH"/>
        </w:rPr>
        <w:br/>
      </w:r>
    </w:p>
    <w:p w14:paraId="3BAF87CB" w14:textId="2F21091F" w:rsidR="00E570FD" w:rsidRDefault="00E570FD" w:rsidP="00B17E47">
      <w:pPr>
        <w:pStyle w:val="Flietext"/>
        <w:numPr>
          <w:ilvl w:val="0"/>
          <w:numId w:val="14"/>
        </w:numPr>
        <w:rPr>
          <w:lang w:val="de-CH"/>
        </w:rPr>
      </w:pPr>
      <w:r>
        <w:rPr>
          <w:b/>
          <w:bCs/>
          <w:color w:val="E20074" w:themeColor="text2"/>
          <w:lang w:val="de-CH"/>
        </w:rPr>
        <w:t>Hardware-</w:t>
      </w:r>
      <w:r w:rsidRPr="006C152B">
        <w:rPr>
          <w:b/>
          <w:bCs/>
          <w:color w:val="E20074" w:themeColor="text2"/>
          <w:lang w:val="de-CH"/>
        </w:rPr>
        <w:t>Ausfälle:</w:t>
      </w:r>
      <w:r w:rsidRPr="006C152B">
        <w:rPr>
          <w:color w:val="E20074" w:themeColor="text2"/>
          <w:lang w:val="de-CH"/>
        </w:rPr>
        <w:t xml:space="preserve"> </w:t>
      </w:r>
      <w:r w:rsidR="00FF79A3">
        <w:rPr>
          <w:lang w:val="de-CH"/>
        </w:rPr>
        <w:t xml:space="preserve">Das Testkonzept konzentriert sich auf </w:t>
      </w:r>
      <w:r w:rsidR="00FF79A3" w:rsidRPr="00FF79A3">
        <w:rPr>
          <w:lang w:val="de-CH"/>
        </w:rPr>
        <w:t xml:space="preserve">softwaredefinierte Infrastruktur, wobei </w:t>
      </w:r>
      <w:r w:rsidR="00FF79A3">
        <w:rPr>
          <w:lang w:val="de-CH"/>
        </w:rPr>
        <w:t>man</w:t>
      </w:r>
      <w:r w:rsidR="00FF79A3" w:rsidRPr="00FF79A3">
        <w:rPr>
          <w:lang w:val="de-CH"/>
        </w:rPr>
        <w:t xml:space="preserve"> davon ausgehen</w:t>
      </w:r>
      <w:r w:rsidR="00FF79A3">
        <w:rPr>
          <w:lang w:val="de-CH"/>
        </w:rPr>
        <w:t xml:space="preserve"> kann</w:t>
      </w:r>
      <w:r w:rsidR="00FF79A3" w:rsidRPr="00FF79A3">
        <w:rPr>
          <w:lang w:val="de-CH"/>
        </w:rPr>
        <w:t xml:space="preserve">, dass die zugrundeliegende physische Hardware durch </w:t>
      </w:r>
      <w:r w:rsidR="00FF79A3">
        <w:rPr>
          <w:lang w:val="de-CH"/>
        </w:rPr>
        <w:t>den</w:t>
      </w:r>
      <w:r w:rsidR="00FF79A3" w:rsidRPr="00FF79A3">
        <w:rPr>
          <w:lang w:val="de-CH"/>
        </w:rPr>
        <w:t xml:space="preserve"> Cloud-Dienstanbieter gewartet und bei Bedarf ersetzt wird. Spezifische Hardware-Ausfälle, wie z.B. Festplattendefekte oder Netzwerkkomponentenausfälle, sind somit nicht Teil </w:t>
      </w:r>
      <w:r w:rsidR="00FF79A3">
        <w:rPr>
          <w:lang w:val="de-CH"/>
        </w:rPr>
        <w:t>der</w:t>
      </w:r>
      <w:r w:rsidR="00FF79A3" w:rsidRPr="00FF79A3">
        <w:rPr>
          <w:lang w:val="de-CH"/>
        </w:rPr>
        <w:t xml:space="preserve"> Testszenarien.</w:t>
      </w:r>
      <w:r w:rsidR="00A43E7B">
        <w:rPr>
          <w:lang w:val="de-CH"/>
        </w:rPr>
        <w:br/>
      </w:r>
    </w:p>
    <w:p w14:paraId="043789E3" w14:textId="0DE805B3" w:rsidR="00A50DAC" w:rsidRPr="00B81EA7" w:rsidRDefault="00A43E7B" w:rsidP="00A50DAC">
      <w:pPr>
        <w:pStyle w:val="Flietext"/>
        <w:numPr>
          <w:ilvl w:val="0"/>
          <w:numId w:val="14"/>
        </w:numPr>
        <w:rPr>
          <w:lang w:val="de-CH"/>
        </w:rPr>
      </w:pPr>
      <w:r w:rsidRPr="00B81EA7">
        <w:rPr>
          <w:b/>
          <w:bCs/>
          <w:color w:val="E20074" w:themeColor="text2"/>
          <w:lang w:val="de-CH"/>
        </w:rPr>
        <w:t>Performanztests unter extremen Bedingungen:</w:t>
      </w:r>
      <w:r w:rsidRPr="00B81EA7">
        <w:rPr>
          <w:lang w:val="de-CH"/>
        </w:rPr>
        <w:t xml:space="preserve"> Obwohl während der Realisierung die beiden Experimente «CPU- und Speicherchaos» </w:t>
      </w:r>
      <w:r w:rsidR="00DD219F" w:rsidRPr="00B81EA7">
        <w:rPr>
          <w:lang w:val="de-CH"/>
        </w:rPr>
        <w:t>durchgeführt werden, werden extreme Belastungstests, die über die vordefinierte Kapazität der Systeme hinausgehen, nicht durchgeführt, da sie den Rahmen der normalen Betriebsbedingungen sprengen und keine realistischen Ergebnisse liefern würden.</w:t>
      </w:r>
      <w:r w:rsidR="00A50DAC" w:rsidRPr="00B81EA7">
        <w:rPr>
          <w:lang w:val="de-CH"/>
        </w:rPr>
        <w:br/>
      </w:r>
    </w:p>
    <w:p w14:paraId="6BD4625F" w14:textId="2DDAD07B" w:rsidR="00324404" w:rsidRDefault="00A50DAC" w:rsidP="00324404">
      <w:pPr>
        <w:pStyle w:val="Flietext"/>
        <w:numPr>
          <w:ilvl w:val="0"/>
          <w:numId w:val="14"/>
        </w:numPr>
        <w:rPr>
          <w:lang w:val="de-CH"/>
        </w:rPr>
      </w:pPr>
      <w:r>
        <w:rPr>
          <w:b/>
          <w:bCs/>
          <w:color w:val="E20074" w:themeColor="text2"/>
          <w:lang w:val="de-CH"/>
        </w:rPr>
        <w:t>Technische Grundvoraussetzungen:</w:t>
      </w:r>
      <w:r>
        <w:rPr>
          <w:lang w:val="de-CH"/>
        </w:rPr>
        <w:t xml:space="preserve"> In diesem Testkonzept wird voraus</w:t>
      </w:r>
      <w:r w:rsidR="000411E8">
        <w:rPr>
          <w:lang w:val="de-CH"/>
        </w:rPr>
        <w:t xml:space="preserve">gesetzt, dass gewisse Grundbedingungen erfüllt sind. Somit werden Tests, welche </w:t>
      </w:r>
      <w:r w:rsidR="008646D7" w:rsidRPr="008646D7">
        <w:rPr>
          <w:lang w:val="de-CH"/>
        </w:rPr>
        <w:t>Verfügbarkeit einer Internetverbindung</w:t>
      </w:r>
      <w:r w:rsidR="008646D7">
        <w:rPr>
          <w:lang w:val="de-CH"/>
        </w:rPr>
        <w:t xml:space="preserve"> </w:t>
      </w:r>
      <w:r w:rsidR="008646D7" w:rsidRPr="008646D7">
        <w:rPr>
          <w:lang w:val="de-CH"/>
        </w:rPr>
        <w:t>oder die Kompatibilität mit allen möglichen Browser-Versionen</w:t>
      </w:r>
      <w:r w:rsidR="008646D7">
        <w:rPr>
          <w:lang w:val="de-CH"/>
        </w:rPr>
        <w:t xml:space="preserve"> testen, </w:t>
      </w:r>
      <w:r w:rsidR="00F26782">
        <w:rPr>
          <w:lang w:val="de-CH"/>
        </w:rPr>
        <w:t xml:space="preserve">nicht durchgeführt. Man nimmt an, </w:t>
      </w:r>
      <w:r w:rsidR="00804FC0" w:rsidRPr="00804FC0">
        <w:rPr>
          <w:lang w:val="de-CH"/>
        </w:rPr>
        <w:t xml:space="preserve">dass Nutzer eine stabile und angemessene Internetverbindung haben und einen aktuellen Browser verwenden. Somit </w:t>
      </w:r>
      <w:r w:rsidR="00804FC0">
        <w:rPr>
          <w:lang w:val="de-CH"/>
        </w:rPr>
        <w:t>fokussiert sich dieses Testkonzept</w:t>
      </w:r>
      <w:r w:rsidR="00804FC0" w:rsidRPr="00804FC0">
        <w:rPr>
          <w:lang w:val="de-CH"/>
        </w:rPr>
        <w:t xml:space="preserve"> auf die Resilienz des Systems unter der Annahme, dass diese grundlegenden technischen Anforderungen erfüllt sind.</w:t>
      </w:r>
    </w:p>
    <w:p w14:paraId="476DBB71" w14:textId="3CE81E96" w:rsidR="002254D4" w:rsidRDefault="002254D4" w:rsidP="00B17E47">
      <w:pPr>
        <w:pStyle w:val="berschrift3"/>
        <w:rPr>
          <w:lang w:val="de-CH"/>
        </w:rPr>
      </w:pPr>
      <w:bookmarkStart w:id="97" w:name="_Toc165378913"/>
      <w:r>
        <w:rPr>
          <w:lang w:val="de-CH"/>
        </w:rPr>
        <w:t>Relevante Testmittel</w:t>
      </w:r>
      <w:bookmarkEnd w:id="97"/>
    </w:p>
    <w:p w14:paraId="1CBD6062" w14:textId="32A39FF4" w:rsidR="008D786F" w:rsidRDefault="00313A4F" w:rsidP="008D786F">
      <w:pPr>
        <w:rPr>
          <w:lang w:val="de-CH"/>
        </w:rPr>
      </w:pPr>
      <w:r w:rsidRPr="00313A4F">
        <w:rPr>
          <w:lang w:val="de-CH"/>
        </w:rPr>
        <w:t>Die Testmittel umfassen die gesamte Cloud-Infrastruktur, die bereitgestellte Full-Stack-Applikation und die Chaos-Mesh-Komponenten. Die Hardware-Ressourcen sind virtuelle Maschinen und andere Cloud-Ressourcen. Netzwerkressourcen umfassen VPC, Subnetze und Internet/NAT Gateways.</w:t>
      </w:r>
      <w:r>
        <w:rPr>
          <w:lang w:val="de-CH"/>
        </w:rPr>
        <w:t xml:space="preserve"> Ebenso wird auch ein üblicher Endnutzer-Client verwendet, mit welchem der Zugriff auf die Applikation getestet werden soll.</w:t>
      </w:r>
    </w:p>
    <w:p w14:paraId="5F192D23" w14:textId="5F1389B1" w:rsidR="00706CC9" w:rsidRDefault="00AE189B" w:rsidP="00706CC9">
      <w:pPr>
        <w:pStyle w:val="berschrift3"/>
        <w:rPr>
          <w:lang w:val="de-CH"/>
        </w:rPr>
      </w:pPr>
      <w:bookmarkStart w:id="98" w:name="_Toc165378914"/>
      <w:r>
        <w:rPr>
          <w:lang w:val="de-CH"/>
        </w:rPr>
        <w:t xml:space="preserve">Globale </w:t>
      </w:r>
      <w:r w:rsidR="00706CC9">
        <w:rPr>
          <w:lang w:val="de-CH"/>
        </w:rPr>
        <w:t>Testziele</w:t>
      </w:r>
      <w:bookmarkEnd w:id="98"/>
    </w:p>
    <w:p w14:paraId="1C896290" w14:textId="7EEF4BCC" w:rsidR="00B35AFB" w:rsidRPr="00B35AFB" w:rsidRDefault="00B35AFB" w:rsidP="00B35AFB">
      <w:pPr>
        <w:rPr>
          <w:lang w:val="de-CH"/>
        </w:rPr>
      </w:pPr>
      <w:r>
        <w:rPr>
          <w:lang w:val="de-CH"/>
        </w:rPr>
        <w:lastRenderedPageBreak/>
        <w:t xml:space="preserve">Über alle Tests hinweg, möchte man ein globales Testziel erreichen. Das globale Testziel ist darauf ausgerichtet, </w:t>
      </w:r>
      <w:r w:rsidR="00F02D7C" w:rsidRPr="00F02D7C">
        <w:rPr>
          <w:lang w:val="de-CH"/>
        </w:rPr>
        <w:t xml:space="preserve">die Robustheit, Zuverlässigkeit und Ausfallsicherheit der Cloud-Infrastruktur und der Kinoticketverkauf-Applikation zu gewährleisten. </w:t>
      </w:r>
      <w:r w:rsidR="002B1E07">
        <w:rPr>
          <w:lang w:val="de-CH"/>
        </w:rPr>
        <w:t xml:space="preserve">So soll </w:t>
      </w:r>
      <w:r w:rsidR="00F02D7C" w:rsidRPr="00F02D7C">
        <w:rPr>
          <w:lang w:val="de-CH"/>
        </w:rPr>
        <w:t xml:space="preserve">das Vertrauen in die Infrastruktur und Applikation </w:t>
      </w:r>
      <w:r w:rsidR="002B1E07">
        <w:rPr>
          <w:lang w:val="de-CH"/>
        </w:rPr>
        <w:t>gestärkt werden</w:t>
      </w:r>
      <w:r w:rsidR="00F02D7C" w:rsidRPr="00F02D7C">
        <w:rPr>
          <w:lang w:val="de-CH"/>
        </w:rPr>
        <w:t>, indem nachgewiesen wird, dass diese unter verschiedenen Bedingungen und bei verschiedenen Arten von Ausfällen und Störungen so funktionieren, wie es von ihnen erwartet wird.</w:t>
      </w:r>
    </w:p>
    <w:p w14:paraId="266EB9FE" w14:textId="3177F323" w:rsidR="00C32158" w:rsidRDefault="00C32158" w:rsidP="00C32158">
      <w:pPr>
        <w:pStyle w:val="berschrift3"/>
        <w:rPr>
          <w:lang w:val="de-CH"/>
        </w:rPr>
      </w:pPr>
      <w:bookmarkStart w:id="99" w:name="_Toc165378915"/>
      <w:r>
        <w:rPr>
          <w:lang w:val="de-CH"/>
        </w:rPr>
        <w:t>Testmethoden</w:t>
      </w:r>
      <w:bookmarkEnd w:id="99"/>
    </w:p>
    <w:p w14:paraId="50A075DD" w14:textId="307FDD67" w:rsidR="00C32158" w:rsidRDefault="00AB7DBE" w:rsidP="00C32158">
      <w:pPr>
        <w:rPr>
          <w:lang w:val="de-CH"/>
        </w:rPr>
      </w:pPr>
      <w:r>
        <w:rPr>
          <w:lang w:val="de-CH"/>
        </w:rPr>
        <w:t xml:space="preserve">Für </w:t>
      </w:r>
      <w:r w:rsidR="00102BD5">
        <w:rPr>
          <w:lang w:val="de-CH"/>
        </w:rPr>
        <w:t>das Erarbeiten und Durchführen</w:t>
      </w:r>
      <w:r>
        <w:rPr>
          <w:lang w:val="de-CH"/>
        </w:rPr>
        <w:t xml:space="preserve"> der Testfälle, werden folgende Testmethoden angewendet:</w:t>
      </w:r>
      <w:r w:rsidR="00102BD5">
        <w:rPr>
          <w:lang w:val="de-CH"/>
        </w:rPr>
        <w:br/>
      </w:r>
    </w:p>
    <w:p w14:paraId="4BCE6E2B" w14:textId="7C896C42" w:rsidR="004E6CDC" w:rsidRDefault="00AB7DBE" w:rsidP="004E6CDC">
      <w:pPr>
        <w:pStyle w:val="Listenabsatz"/>
        <w:numPr>
          <w:ilvl w:val="0"/>
          <w:numId w:val="14"/>
        </w:numPr>
        <w:rPr>
          <w:lang w:val="de-CH"/>
        </w:rPr>
      </w:pPr>
      <w:r w:rsidRPr="00102BD5">
        <w:rPr>
          <w:b/>
          <w:bCs/>
          <w:color w:val="E20074" w:themeColor="text2"/>
          <w:lang w:val="de-CH"/>
        </w:rPr>
        <w:t>Black-Box-Tests:</w:t>
      </w:r>
      <w:r w:rsidR="004E6CDC" w:rsidRPr="00102BD5">
        <w:rPr>
          <w:color w:val="E20074" w:themeColor="text2"/>
        </w:rPr>
        <w:t xml:space="preserve"> </w:t>
      </w:r>
      <w:r w:rsidR="004E6CDC" w:rsidRPr="004E6CDC">
        <w:rPr>
          <w:lang w:val="de-CH"/>
        </w:rPr>
        <w:t>Diese Tests überprüfen die Verfügbarkeit und Funktionalität der Applikation aus Nutzersicht, ohne Kenntnis des internen Codes.</w:t>
      </w:r>
      <w:r w:rsidR="004E6CDC">
        <w:rPr>
          <w:lang w:val="de-CH"/>
        </w:rPr>
        <w:br/>
      </w:r>
    </w:p>
    <w:p w14:paraId="4570EA21" w14:textId="1546B936" w:rsidR="004E6CDC" w:rsidRDefault="004E6CDC" w:rsidP="004E6CDC">
      <w:pPr>
        <w:pStyle w:val="Listenabsatz"/>
        <w:numPr>
          <w:ilvl w:val="0"/>
          <w:numId w:val="14"/>
        </w:numPr>
        <w:rPr>
          <w:lang w:val="de-CH"/>
        </w:rPr>
      </w:pPr>
      <w:r w:rsidRPr="00102BD5">
        <w:rPr>
          <w:b/>
          <w:bCs/>
          <w:color w:val="E20074" w:themeColor="text2"/>
          <w:lang w:val="de-CH"/>
        </w:rPr>
        <w:t>White-Box-Tests:</w:t>
      </w:r>
      <w:r w:rsidRPr="00102BD5">
        <w:rPr>
          <w:color w:val="E20074" w:themeColor="text2"/>
          <w:lang w:val="de-CH"/>
        </w:rPr>
        <w:t xml:space="preserve"> </w:t>
      </w:r>
      <w:r w:rsidRPr="004E6CDC">
        <w:rPr>
          <w:lang w:val="de-CH"/>
        </w:rPr>
        <w:t>Hier wird das interne Verhalten der Applikation getestet, wobei Kenntnisse über den Code genutzt werden, um die interne Logik und Prozesse zu überprüfen.</w:t>
      </w:r>
      <w:r>
        <w:rPr>
          <w:lang w:val="de-CH"/>
        </w:rPr>
        <w:br/>
      </w:r>
    </w:p>
    <w:p w14:paraId="7CAB0A0E" w14:textId="3CF91D2E" w:rsidR="004E6CDC" w:rsidRPr="00C91CFA" w:rsidRDefault="004E6CDC" w:rsidP="004E6CDC">
      <w:pPr>
        <w:pStyle w:val="Listenabsatz"/>
        <w:numPr>
          <w:ilvl w:val="0"/>
          <w:numId w:val="14"/>
        </w:numPr>
        <w:rPr>
          <w:highlight w:val="yellow"/>
          <w:lang w:val="de-CH"/>
        </w:rPr>
      </w:pPr>
      <w:r w:rsidRPr="00C91CFA">
        <w:rPr>
          <w:b/>
          <w:bCs/>
          <w:color w:val="E20074" w:themeColor="text2"/>
          <w:highlight w:val="yellow"/>
          <w:lang w:val="de-CH"/>
        </w:rPr>
        <w:t>Chaos-Engineering:</w:t>
      </w:r>
      <w:r w:rsidRPr="00C91CFA">
        <w:rPr>
          <w:color w:val="E20074" w:themeColor="text2"/>
          <w:highlight w:val="yellow"/>
          <w:lang w:val="de-CH"/>
        </w:rPr>
        <w:t xml:space="preserve"> </w:t>
      </w:r>
      <w:r w:rsidR="00102BD5" w:rsidRPr="00C91CFA">
        <w:rPr>
          <w:highlight w:val="yellow"/>
          <w:lang w:val="de-CH"/>
        </w:rPr>
        <w:t>Anwendung von geplanten, kontrollierten Experimenten, um die Stabilität und Fehlertoleranz der Infrastruktur und Applikation unter Stressbedingungen zu testen.</w:t>
      </w:r>
    </w:p>
    <w:p w14:paraId="003A53C5" w14:textId="54AB3959" w:rsidR="00102BD5" w:rsidRDefault="00102BD5" w:rsidP="00102BD5">
      <w:pPr>
        <w:rPr>
          <w:lang w:val="de-CH"/>
        </w:rPr>
      </w:pPr>
    </w:p>
    <w:p w14:paraId="4291AB44" w14:textId="625AEDDF" w:rsidR="00102BD5" w:rsidRPr="00102BD5" w:rsidRDefault="00102BD5" w:rsidP="00102BD5">
      <w:pPr>
        <w:rPr>
          <w:lang w:val="de-CH"/>
        </w:rPr>
      </w:pPr>
      <w:r>
        <w:rPr>
          <w:lang w:val="de-CH"/>
        </w:rPr>
        <w:t>Durch diese Testmoden kann sichergestellt werden, dass sowohl die Benutzererfahrung, sowie auch die technische Integrität und Belastbarkeit des Systems sichergestellt werden kann.</w:t>
      </w:r>
    </w:p>
    <w:p w14:paraId="04A5DA9C" w14:textId="501E8ACB" w:rsidR="002E7E01" w:rsidRDefault="004E2393" w:rsidP="002E7E01">
      <w:pPr>
        <w:pStyle w:val="berschrift3"/>
        <w:rPr>
          <w:lang w:val="de-CH"/>
        </w:rPr>
      </w:pPr>
      <w:bookmarkStart w:id="100" w:name="_Toc165378916"/>
      <w:r>
        <w:rPr>
          <w:lang w:val="de-CH"/>
        </w:rPr>
        <w:t>Mängelklassifizierung</w:t>
      </w:r>
      <w:bookmarkEnd w:id="100"/>
    </w:p>
    <w:p w14:paraId="3408E387" w14:textId="08B1DA2A" w:rsidR="005877F4" w:rsidRDefault="00907765" w:rsidP="005877F4">
      <w:pPr>
        <w:rPr>
          <w:lang w:val="de-CH"/>
        </w:rPr>
      </w:pPr>
      <w:r>
        <w:rPr>
          <w:lang w:val="de-CH"/>
        </w:rPr>
        <w:t>Die jeweiligen Testergebnisse, werden diversen Fehlerklassen zugeteilt, um festzustellen</w:t>
      </w:r>
      <w:r w:rsidR="0099090B">
        <w:rPr>
          <w:lang w:val="de-CH"/>
        </w:rPr>
        <w:t>, ob anhand der Testergebnisse, weitere Massnahmen getroffen werden müssen.</w:t>
      </w:r>
    </w:p>
    <w:p w14:paraId="28C0D8C0" w14:textId="77777777" w:rsidR="0072455F" w:rsidRDefault="0072455F" w:rsidP="005877F4">
      <w:pPr>
        <w:rPr>
          <w:lang w:val="de-CH"/>
        </w:rPr>
      </w:pPr>
    </w:p>
    <w:tbl>
      <w:tblPr>
        <w:tblStyle w:val="Tabellenraster"/>
        <w:tblW w:w="9498" w:type="dxa"/>
        <w:tblLook w:val="04A0" w:firstRow="1" w:lastRow="0" w:firstColumn="1" w:lastColumn="0" w:noHBand="0" w:noVBand="1"/>
      </w:tblPr>
      <w:tblGrid>
        <w:gridCol w:w="1560"/>
        <w:gridCol w:w="2268"/>
        <w:gridCol w:w="141"/>
        <w:gridCol w:w="5529"/>
      </w:tblGrid>
      <w:tr w:rsidR="00931CE6" w14:paraId="38346FE5" w14:textId="77777777" w:rsidTr="00931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5D2631" w14:textId="3E7E5E70" w:rsidR="0072455F" w:rsidRPr="0072455F" w:rsidRDefault="0072455F" w:rsidP="0072455F">
            <w:pPr>
              <w:rPr>
                <w:sz w:val="20"/>
                <w:szCs w:val="20"/>
                <w:lang w:val="de-CH"/>
              </w:rPr>
            </w:pPr>
            <w:r w:rsidRPr="0072455F">
              <w:rPr>
                <w:sz w:val="20"/>
                <w:szCs w:val="20"/>
                <w:lang w:val="de-CH"/>
              </w:rPr>
              <w:t>Fehlerklassen ID</w:t>
            </w:r>
          </w:p>
        </w:tc>
        <w:tc>
          <w:tcPr>
            <w:tcW w:w="2268" w:type="dxa"/>
          </w:tcPr>
          <w:p w14:paraId="2A8F05A3" w14:textId="7865600B" w:rsidR="0072455F" w:rsidRPr="0072455F" w:rsidRDefault="0072455F" w:rsidP="0072455F">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Ausmass</w:t>
            </w:r>
          </w:p>
        </w:tc>
        <w:tc>
          <w:tcPr>
            <w:tcW w:w="5670" w:type="dxa"/>
            <w:gridSpan w:val="2"/>
          </w:tcPr>
          <w:p w14:paraId="4BD7FDE7" w14:textId="29B5F653" w:rsidR="0072455F" w:rsidRPr="0072455F" w:rsidRDefault="0072455F" w:rsidP="00931CE6">
            <w:pPr>
              <w:tabs>
                <w:tab w:val="left" w:pos="996"/>
              </w:tabs>
              <w:ind w:left="284" w:hanging="142"/>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Beschreibung</w:t>
            </w:r>
          </w:p>
        </w:tc>
      </w:tr>
      <w:tr w:rsidR="00931CE6" w14:paraId="7A2F4B9D"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4EB56A06" w14:textId="57EF20E8" w:rsidR="0072455F" w:rsidRPr="0072455F" w:rsidRDefault="0072455F" w:rsidP="0072455F">
            <w:pPr>
              <w:rPr>
                <w:sz w:val="20"/>
                <w:szCs w:val="20"/>
                <w:lang w:val="de-CH"/>
              </w:rPr>
            </w:pPr>
            <w:r>
              <w:rPr>
                <w:sz w:val="20"/>
                <w:szCs w:val="20"/>
                <w:lang w:val="de-CH"/>
              </w:rPr>
              <w:t>FK00</w:t>
            </w:r>
          </w:p>
        </w:tc>
        <w:tc>
          <w:tcPr>
            <w:tcW w:w="2268" w:type="dxa"/>
          </w:tcPr>
          <w:p w14:paraId="20B14D1C" w14:textId="0780148E" w:rsidR="0072455F" w:rsidRPr="0072455F" w:rsidRDefault="00931CE6" w:rsidP="00ED62D1">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Mangelfrei</w:t>
            </w:r>
          </w:p>
        </w:tc>
        <w:tc>
          <w:tcPr>
            <w:tcW w:w="5670" w:type="dxa"/>
            <w:gridSpan w:val="2"/>
          </w:tcPr>
          <w:p w14:paraId="4CE7F859" w14:textId="5CA4974E" w:rsidR="0072455F" w:rsidRPr="0072455F" w:rsidRDefault="00931CE6" w:rsidP="00931CE6">
            <w:pPr>
              <w:ind w:left="142"/>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Test verlief problemlos. Es müssen keine Massnahmen getroffen werden</w:t>
            </w:r>
          </w:p>
        </w:tc>
      </w:tr>
      <w:tr w:rsidR="00931CE6" w14:paraId="535EA198"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0374CBB6" w14:textId="3BB53D8A" w:rsidR="0072455F" w:rsidRPr="0072455F" w:rsidRDefault="0072455F" w:rsidP="0072455F">
            <w:pPr>
              <w:rPr>
                <w:sz w:val="20"/>
                <w:szCs w:val="20"/>
                <w:lang w:val="de-CH"/>
              </w:rPr>
            </w:pPr>
            <w:r>
              <w:rPr>
                <w:sz w:val="20"/>
                <w:szCs w:val="20"/>
                <w:lang w:val="de-CH"/>
              </w:rPr>
              <w:t>FK01</w:t>
            </w:r>
          </w:p>
        </w:tc>
        <w:tc>
          <w:tcPr>
            <w:tcW w:w="2409" w:type="dxa"/>
            <w:gridSpan w:val="2"/>
          </w:tcPr>
          <w:p w14:paraId="32B7BA64" w14:textId="5E73A10C"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Unwesentlicher Mangel</w:t>
            </w:r>
          </w:p>
        </w:tc>
        <w:tc>
          <w:tcPr>
            <w:tcW w:w="5529" w:type="dxa"/>
          </w:tcPr>
          <w:p w14:paraId="4D766DC9" w14:textId="5FCE71E0" w:rsidR="0072455F" w:rsidRPr="0072455F" w:rsidRDefault="00FA2033" w:rsidP="00FA2033">
            <w:pPr>
              <w:ind w:left="3"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Es trat ein kleiner Mangel auf, das System kann weiterhin verwendet werden.</w:t>
            </w:r>
          </w:p>
        </w:tc>
      </w:tr>
      <w:tr w:rsidR="00931CE6" w14:paraId="76AC72AA"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706A1B6F" w14:textId="2C7E2120" w:rsidR="0072455F" w:rsidRPr="0072455F" w:rsidRDefault="0072455F" w:rsidP="0072455F">
            <w:pPr>
              <w:rPr>
                <w:sz w:val="20"/>
                <w:szCs w:val="20"/>
                <w:lang w:val="de-CH"/>
              </w:rPr>
            </w:pPr>
            <w:r>
              <w:rPr>
                <w:sz w:val="20"/>
                <w:szCs w:val="20"/>
                <w:lang w:val="de-CH"/>
              </w:rPr>
              <w:t>FK02</w:t>
            </w:r>
          </w:p>
        </w:tc>
        <w:tc>
          <w:tcPr>
            <w:tcW w:w="2409" w:type="dxa"/>
            <w:gridSpan w:val="2"/>
          </w:tcPr>
          <w:p w14:paraId="31AB5BA6" w14:textId="50174EC8"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Wesentlicher Mange</w:t>
            </w:r>
            <w:r w:rsidR="00FA2033">
              <w:rPr>
                <w:sz w:val="20"/>
                <w:szCs w:val="20"/>
                <w:lang w:val="de-CH"/>
              </w:rPr>
              <w:t>l</w:t>
            </w:r>
          </w:p>
        </w:tc>
        <w:tc>
          <w:tcPr>
            <w:tcW w:w="5529" w:type="dxa"/>
          </w:tcPr>
          <w:p w14:paraId="15E7BF8E" w14:textId="3FB5FA4C"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Mangel beeinträchtigt die Funktionalität. Das System kann jedoch weiterhin verwendet werden.</w:t>
            </w:r>
          </w:p>
        </w:tc>
      </w:tr>
      <w:tr w:rsidR="00931CE6" w14:paraId="33F34E20"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50B7D9EB" w14:textId="629B8CBD" w:rsidR="0072455F" w:rsidRPr="0072455F" w:rsidRDefault="0072455F" w:rsidP="0072455F">
            <w:pPr>
              <w:rPr>
                <w:sz w:val="20"/>
                <w:szCs w:val="20"/>
                <w:lang w:val="de-CH"/>
              </w:rPr>
            </w:pPr>
            <w:r>
              <w:rPr>
                <w:sz w:val="20"/>
                <w:szCs w:val="20"/>
                <w:lang w:val="de-CH"/>
              </w:rPr>
              <w:t>FK03</w:t>
            </w:r>
          </w:p>
        </w:tc>
        <w:tc>
          <w:tcPr>
            <w:tcW w:w="2409" w:type="dxa"/>
            <w:gridSpan w:val="2"/>
          </w:tcPr>
          <w:p w14:paraId="382FF772" w14:textId="2B89D179"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Kritischer Mangel</w:t>
            </w:r>
          </w:p>
        </w:tc>
        <w:tc>
          <w:tcPr>
            <w:tcW w:w="5529" w:type="dxa"/>
          </w:tcPr>
          <w:p w14:paraId="2334998C" w14:textId="4E376BF4"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Die Anforderungen wurden nicht erfüllt. Der Mangel muss schnellstmöglich behoben werden.</w:t>
            </w:r>
          </w:p>
        </w:tc>
      </w:tr>
    </w:tbl>
    <w:p w14:paraId="08E97E87" w14:textId="77777777" w:rsidR="0099090B" w:rsidRDefault="0099090B" w:rsidP="005877F4">
      <w:pPr>
        <w:rPr>
          <w:lang w:val="de-CH"/>
        </w:rPr>
      </w:pPr>
    </w:p>
    <w:p w14:paraId="142952FE" w14:textId="154C0744" w:rsidR="00054B7C" w:rsidRDefault="00FA2033" w:rsidP="00054B7C">
      <w:pPr>
        <w:rPr>
          <w:lang w:val="de-CH"/>
        </w:rPr>
      </w:pPr>
      <w:r>
        <w:rPr>
          <w:lang w:val="de-CH"/>
        </w:rPr>
        <w:t>Sollte eine Fehlerklasse über der Klasse «FK00» liegen, so müssen alle Mängel dokumentiert werden.</w:t>
      </w:r>
    </w:p>
    <w:p w14:paraId="20D39C59" w14:textId="10B0FFAB" w:rsidR="00054B7C" w:rsidRDefault="00B811C8" w:rsidP="00054B7C">
      <w:pPr>
        <w:pStyle w:val="berschrift3"/>
        <w:rPr>
          <w:lang w:val="de-CH"/>
        </w:rPr>
      </w:pPr>
      <w:bookmarkStart w:id="101" w:name="_Toc165378917"/>
      <w:r>
        <w:rPr>
          <w:lang w:val="de-CH"/>
        </w:rPr>
        <w:t>Testfälle</w:t>
      </w:r>
      <w:bookmarkEnd w:id="101"/>
    </w:p>
    <w:p w14:paraId="1264E93A" w14:textId="50EF8E6B" w:rsidR="00C05A70" w:rsidRDefault="00C05A70" w:rsidP="00C05A70">
      <w:pPr>
        <w:rPr>
          <w:lang w:val="de-CH"/>
        </w:rPr>
      </w:pPr>
      <w:r>
        <w:rPr>
          <w:lang w:val="de-CH"/>
        </w:rPr>
        <w:lastRenderedPageBreak/>
        <w:t>Folgend werden die Testfälle definiert und jeweils tabellarisch dargestellt.</w:t>
      </w:r>
    </w:p>
    <w:p w14:paraId="1AC51145" w14:textId="0ACE9064" w:rsidR="00952940" w:rsidRDefault="00952940">
      <w:pPr>
        <w:spacing w:line="250" w:lineRule="auto"/>
        <w:rPr>
          <w:lang w:val="de-CH"/>
        </w:rPr>
      </w:pPr>
      <w:r>
        <w:rPr>
          <w:lang w:val="de-CH"/>
        </w:rPr>
        <w:br w:type="page"/>
      </w:r>
    </w:p>
    <w:p w14:paraId="3186111D" w14:textId="77777777" w:rsidR="00C05A70" w:rsidRDefault="00C05A70" w:rsidP="00C05A70">
      <w:pPr>
        <w:rPr>
          <w:lang w:val="de-CH"/>
        </w:rPr>
      </w:pPr>
    </w:p>
    <w:tbl>
      <w:tblPr>
        <w:tblStyle w:val="Tabellenraster"/>
        <w:tblW w:w="9356" w:type="dxa"/>
        <w:tblLook w:val="04A0" w:firstRow="1" w:lastRow="0" w:firstColumn="1" w:lastColumn="0" w:noHBand="0" w:noVBand="1"/>
      </w:tblPr>
      <w:tblGrid>
        <w:gridCol w:w="2552"/>
        <w:gridCol w:w="6804"/>
      </w:tblGrid>
      <w:tr w:rsidR="00FF094E" w:rsidRPr="00952940" w14:paraId="707D2A90" w14:textId="77777777" w:rsidTr="00FF0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974645" w14:textId="0C54A885" w:rsidR="00FF094E" w:rsidRPr="00952940" w:rsidRDefault="00FF094E" w:rsidP="007F1895">
            <w:pPr>
              <w:rPr>
                <w:sz w:val="20"/>
                <w:szCs w:val="20"/>
                <w:lang w:val="de-CH"/>
              </w:rPr>
            </w:pPr>
            <w:r w:rsidRPr="00952940">
              <w:rPr>
                <w:sz w:val="20"/>
                <w:szCs w:val="20"/>
                <w:lang w:val="de-CH"/>
              </w:rPr>
              <w:t>Testfall Nr.</w:t>
            </w:r>
          </w:p>
        </w:tc>
        <w:tc>
          <w:tcPr>
            <w:tcW w:w="6804" w:type="dxa"/>
          </w:tcPr>
          <w:p w14:paraId="2B6F868E" w14:textId="2A76DF73" w:rsidR="00FF094E" w:rsidRPr="00952940" w:rsidRDefault="00FF094E" w:rsidP="00FF094E">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FF094E" w:rsidRPr="00952940" w14:paraId="364C8498" w14:textId="77777777" w:rsidTr="00FF094E">
        <w:tc>
          <w:tcPr>
            <w:cnfStyle w:val="001000000000" w:firstRow="0" w:lastRow="0" w:firstColumn="1" w:lastColumn="0" w:oddVBand="0" w:evenVBand="0" w:oddHBand="0" w:evenHBand="0" w:firstRowFirstColumn="0" w:firstRowLastColumn="0" w:lastRowFirstColumn="0" w:lastRowLastColumn="0"/>
            <w:tcW w:w="2552" w:type="dxa"/>
          </w:tcPr>
          <w:p w14:paraId="0CD6C43C" w14:textId="26BF3985" w:rsidR="00FF094E" w:rsidRPr="00952940" w:rsidRDefault="00FF094E" w:rsidP="007F1895">
            <w:pPr>
              <w:rPr>
                <w:sz w:val="20"/>
                <w:szCs w:val="20"/>
                <w:lang w:val="de-CH"/>
              </w:rPr>
            </w:pPr>
            <w:r w:rsidRPr="00952940">
              <w:rPr>
                <w:sz w:val="20"/>
                <w:szCs w:val="20"/>
                <w:lang w:val="de-CH"/>
              </w:rPr>
              <w:t>TF01</w:t>
            </w:r>
          </w:p>
        </w:tc>
        <w:tc>
          <w:tcPr>
            <w:tcW w:w="6804" w:type="dxa"/>
          </w:tcPr>
          <w:p w14:paraId="2632F742" w14:textId="48EC4CF0" w:rsidR="00FF094E" w:rsidRPr="00952940" w:rsidRDefault="00FF094E" w:rsidP="00A13D80">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Bereitstellung der Infrastruktur mit Terraform</w:t>
            </w:r>
          </w:p>
        </w:tc>
      </w:tr>
    </w:tbl>
    <w:p w14:paraId="12ECB703" w14:textId="77777777" w:rsidR="00C05A70" w:rsidRPr="00952940" w:rsidRDefault="00C05A70" w:rsidP="00C05A70">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764A8976"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821085D" w14:textId="133634FE" w:rsidR="00952940" w:rsidRPr="00952940" w:rsidRDefault="00952940" w:rsidP="002254D4">
            <w:pPr>
              <w:rPr>
                <w:sz w:val="20"/>
                <w:szCs w:val="20"/>
                <w:lang w:val="de-CH"/>
              </w:rPr>
            </w:pPr>
            <w:r w:rsidRPr="00952940">
              <w:rPr>
                <w:sz w:val="20"/>
                <w:szCs w:val="20"/>
                <w:lang w:val="de-CH"/>
              </w:rPr>
              <w:t>Anforderungen</w:t>
            </w:r>
          </w:p>
        </w:tc>
      </w:tr>
      <w:tr w:rsidR="00952940" w:rsidRPr="00952940" w14:paraId="1E8F6E1B"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24885E1E" w14:textId="0222FB40" w:rsidR="00952940" w:rsidRPr="00952940" w:rsidRDefault="00F20E67" w:rsidP="002254D4">
            <w:pPr>
              <w:rPr>
                <w:sz w:val="20"/>
                <w:szCs w:val="20"/>
                <w:lang w:val="de-CH"/>
              </w:rPr>
            </w:pPr>
            <w:r>
              <w:rPr>
                <w:sz w:val="20"/>
                <w:szCs w:val="20"/>
                <w:lang w:val="de-CH"/>
              </w:rPr>
              <w:t>Eine Internetverbindung muss gewährleistet sein, sowie</w:t>
            </w:r>
            <w:r w:rsidR="00BF6B4A">
              <w:rPr>
                <w:sz w:val="20"/>
                <w:szCs w:val="20"/>
                <w:lang w:val="de-CH"/>
              </w:rPr>
              <w:t xml:space="preserve"> der Zugang über die AWS CLI. Alle Scripts müssen vorhanden und komplett sein.</w:t>
            </w:r>
          </w:p>
        </w:tc>
      </w:tr>
    </w:tbl>
    <w:p w14:paraId="25540971" w14:textId="77777777" w:rsidR="002254D4" w:rsidRPr="00952940" w:rsidRDefault="002254D4"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57514114"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B1FA031" w14:textId="589B9B92" w:rsidR="00952940" w:rsidRPr="00952940" w:rsidRDefault="00952940" w:rsidP="002254D4">
            <w:pPr>
              <w:rPr>
                <w:sz w:val="20"/>
                <w:szCs w:val="20"/>
                <w:lang w:val="de-CH"/>
              </w:rPr>
            </w:pPr>
            <w:r w:rsidRPr="00952940">
              <w:rPr>
                <w:sz w:val="20"/>
                <w:szCs w:val="20"/>
                <w:lang w:val="de-CH"/>
              </w:rPr>
              <w:t>Vorgehen</w:t>
            </w:r>
          </w:p>
        </w:tc>
      </w:tr>
      <w:tr w:rsidR="00952940" w:rsidRPr="00952940" w14:paraId="588650C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0498892D" w14:textId="59892BD9" w:rsidR="00952940" w:rsidRDefault="00720FEF" w:rsidP="00720FEF">
            <w:pPr>
              <w:pStyle w:val="Listenabsatz"/>
              <w:numPr>
                <w:ilvl w:val="0"/>
                <w:numId w:val="15"/>
              </w:numPr>
              <w:rPr>
                <w:sz w:val="20"/>
                <w:szCs w:val="20"/>
                <w:lang w:val="de-CH"/>
              </w:rPr>
            </w:pPr>
            <w:r>
              <w:rPr>
                <w:sz w:val="20"/>
                <w:szCs w:val="20"/>
                <w:lang w:val="de-CH"/>
              </w:rPr>
              <w:t>Mit der AWS CLI verbinden.</w:t>
            </w:r>
          </w:p>
          <w:p w14:paraId="667F839E" w14:textId="49B5ABB5" w:rsidR="00720FEF" w:rsidRDefault="00720FEF" w:rsidP="00720FEF">
            <w:pPr>
              <w:pStyle w:val="Listenabsatz"/>
              <w:numPr>
                <w:ilvl w:val="0"/>
                <w:numId w:val="15"/>
              </w:numPr>
              <w:rPr>
                <w:sz w:val="20"/>
                <w:szCs w:val="20"/>
                <w:lang w:val="de-CH"/>
              </w:rPr>
            </w:pPr>
            <w:r>
              <w:rPr>
                <w:sz w:val="20"/>
                <w:szCs w:val="20"/>
                <w:lang w:val="de-CH"/>
              </w:rPr>
              <w:t>«terraform apply» in der Konsole eintippen.</w:t>
            </w:r>
          </w:p>
          <w:p w14:paraId="253C918B" w14:textId="65F5FAAE" w:rsidR="00720FEF" w:rsidRDefault="00720FEF" w:rsidP="00720FEF">
            <w:pPr>
              <w:pStyle w:val="Listenabsatz"/>
              <w:numPr>
                <w:ilvl w:val="0"/>
                <w:numId w:val="15"/>
              </w:numPr>
              <w:rPr>
                <w:sz w:val="20"/>
                <w:szCs w:val="20"/>
                <w:lang w:val="de-CH"/>
              </w:rPr>
            </w:pPr>
            <w:r>
              <w:rPr>
                <w:sz w:val="20"/>
                <w:szCs w:val="20"/>
                <w:lang w:val="de-CH"/>
              </w:rPr>
              <w:t>Warten, bis die Infrastruktur bereitgestellt ist.</w:t>
            </w:r>
          </w:p>
          <w:p w14:paraId="633A8ED4" w14:textId="42AD98F6" w:rsidR="00720FEF" w:rsidRPr="00720FEF" w:rsidRDefault="00720FEF" w:rsidP="00720FEF">
            <w:pPr>
              <w:pStyle w:val="Listenabsatz"/>
              <w:numPr>
                <w:ilvl w:val="0"/>
                <w:numId w:val="15"/>
              </w:numPr>
              <w:rPr>
                <w:sz w:val="20"/>
                <w:szCs w:val="20"/>
                <w:lang w:val="de-CH"/>
              </w:rPr>
            </w:pPr>
            <w:r>
              <w:rPr>
                <w:sz w:val="20"/>
                <w:szCs w:val="20"/>
                <w:lang w:val="de-CH"/>
              </w:rPr>
              <w:t>Sicherstellen, dass alles korrekt bereitgestellt wurde.</w:t>
            </w:r>
          </w:p>
        </w:tc>
      </w:tr>
    </w:tbl>
    <w:p w14:paraId="09DA54CE" w14:textId="77777777" w:rsidR="00952940" w:rsidRP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3101FC2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09D6395" w14:textId="05F8B23C" w:rsidR="00952940" w:rsidRPr="00952940" w:rsidRDefault="00952940" w:rsidP="002254D4">
            <w:pPr>
              <w:rPr>
                <w:sz w:val="20"/>
                <w:szCs w:val="20"/>
                <w:lang w:val="de-CH"/>
              </w:rPr>
            </w:pPr>
            <w:r w:rsidRPr="00952940">
              <w:rPr>
                <w:sz w:val="20"/>
                <w:szCs w:val="20"/>
                <w:lang w:val="de-CH"/>
              </w:rPr>
              <w:t>Erwartetes Ergebnis</w:t>
            </w:r>
          </w:p>
        </w:tc>
      </w:tr>
      <w:tr w:rsidR="00952940" w:rsidRPr="00952940" w14:paraId="0EEF48B0"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34327640" w14:textId="4DEE172A" w:rsidR="00952940" w:rsidRPr="00952940" w:rsidRDefault="00FF094E" w:rsidP="002254D4">
            <w:pPr>
              <w:rPr>
                <w:sz w:val="20"/>
                <w:szCs w:val="20"/>
                <w:lang w:val="de-CH"/>
              </w:rPr>
            </w:pPr>
            <w:r w:rsidRPr="00FF094E">
              <w:rPr>
                <w:sz w:val="20"/>
                <w:szCs w:val="20"/>
                <w:lang w:val="de-CH"/>
              </w:rPr>
              <w:t>Die Infrastruktur wird vollständig und fehlerfrei aufgesetzt</w:t>
            </w:r>
            <w:r>
              <w:rPr>
                <w:sz w:val="20"/>
                <w:szCs w:val="20"/>
                <w:lang w:val="de-CH"/>
              </w:rPr>
              <w:t>, allein durch Terraform.</w:t>
            </w:r>
          </w:p>
        </w:tc>
      </w:tr>
    </w:tbl>
    <w:p w14:paraId="3894D56D" w14:textId="77777777" w:rsid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3ADC0256" w14:textId="77777777" w:rsidTr="0049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2CD8931C" w14:textId="448A2CD8" w:rsidR="00E373D1" w:rsidRDefault="00E373D1" w:rsidP="002254D4">
            <w:pPr>
              <w:rPr>
                <w:sz w:val="20"/>
                <w:szCs w:val="20"/>
                <w:lang w:val="de-CH"/>
              </w:rPr>
            </w:pPr>
            <w:r w:rsidRPr="00E373D1">
              <w:rPr>
                <w:sz w:val="20"/>
                <w:szCs w:val="20"/>
                <w:lang w:val="de-CH"/>
              </w:rPr>
              <w:t>Eingetroffenes Ergebnis</w:t>
            </w:r>
          </w:p>
        </w:tc>
        <w:tc>
          <w:tcPr>
            <w:tcW w:w="1534" w:type="dxa"/>
          </w:tcPr>
          <w:p w14:paraId="0B905365" w14:textId="029A3271" w:rsidR="00E373D1" w:rsidRDefault="00E373D1" w:rsidP="0049458C">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6C45636E" w14:textId="77777777" w:rsidTr="0049458C">
        <w:tc>
          <w:tcPr>
            <w:cnfStyle w:val="001000000000" w:firstRow="0" w:lastRow="0" w:firstColumn="1" w:lastColumn="0" w:oddVBand="0" w:evenVBand="0" w:oddHBand="0" w:evenHBand="0" w:firstRowFirstColumn="0" w:firstRowLastColumn="0" w:lastRowFirstColumn="0" w:lastRowLastColumn="0"/>
            <w:tcW w:w="7797" w:type="dxa"/>
          </w:tcPr>
          <w:p w14:paraId="2552835F" w14:textId="77777777" w:rsidR="00E373D1" w:rsidRDefault="00E373D1" w:rsidP="002254D4">
            <w:pPr>
              <w:rPr>
                <w:sz w:val="20"/>
                <w:szCs w:val="20"/>
                <w:lang w:val="de-CH"/>
              </w:rPr>
            </w:pPr>
          </w:p>
        </w:tc>
        <w:tc>
          <w:tcPr>
            <w:tcW w:w="1534" w:type="dxa"/>
          </w:tcPr>
          <w:p w14:paraId="69869D17" w14:textId="77777777" w:rsidR="00E373D1" w:rsidRDefault="00E373D1" w:rsidP="002254D4">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2A11F40A" w14:textId="77777777" w:rsidR="00E373D1" w:rsidRPr="00952940" w:rsidRDefault="00E373D1"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6423B53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8237A9D" w14:textId="2016F26A" w:rsidR="00952940" w:rsidRPr="00952940" w:rsidRDefault="00952940" w:rsidP="002254D4">
            <w:pPr>
              <w:rPr>
                <w:sz w:val="20"/>
                <w:szCs w:val="20"/>
                <w:lang w:val="de-CH"/>
              </w:rPr>
            </w:pPr>
            <w:r w:rsidRPr="00952940">
              <w:rPr>
                <w:sz w:val="20"/>
                <w:szCs w:val="20"/>
                <w:lang w:val="de-CH"/>
              </w:rPr>
              <w:t>Durchführung und Freigabe</w:t>
            </w:r>
          </w:p>
        </w:tc>
      </w:tr>
      <w:tr w:rsidR="00952940" w:rsidRPr="00952940" w14:paraId="0092315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48EB290A" w14:textId="1E7F57FF" w:rsidR="00952940" w:rsidRPr="00952940" w:rsidRDefault="00FF094E" w:rsidP="002254D4">
            <w:pPr>
              <w:rPr>
                <w:sz w:val="20"/>
                <w:szCs w:val="20"/>
                <w:lang w:val="de-CH"/>
              </w:rPr>
            </w:pPr>
            <w:r>
              <w:rPr>
                <w:sz w:val="20"/>
                <w:szCs w:val="20"/>
                <w:lang w:val="de-CH"/>
              </w:rPr>
              <w:t>Datum, Name</w:t>
            </w:r>
          </w:p>
        </w:tc>
      </w:tr>
    </w:tbl>
    <w:p w14:paraId="2690EA7B" w14:textId="77777777" w:rsidR="002B5CCB" w:rsidRPr="002254D4" w:rsidRDefault="002B5CCB" w:rsidP="002254D4">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2B5CCB" w:rsidRPr="00952940" w14:paraId="58155D9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0802CB4" w14:textId="77777777" w:rsidR="002B5CCB" w:rsidRPr="00952940" w:rsidRDefault="002B5CCB" w:rsidP="00F15E2D">
            <w:pPr>
              <w:rPr>
                <w:sz w:val="20"/>
                <w:szCs w:val="20"/>
                <w:lang w:val="de-CH"/>
              </w:rPr>
            </w:pPr>
            <w:r w:rsidRPr="00952940">
              <w:rPr>
                <w:sz w:val="20"/>
                <w:szCs w:val="20"/>
                <w:lang w:val="de-CH"/>
              </w:rPr>
              <w:t>Testfall Nr.</w:t>
            </w:r>
          </w:p>
        </w:tc>
        <w:tc>
          <w:tcPr>
            <w:tcW w:w="6804" w:type="dxa"/>
          </w:tcPr>
          <w:p w14:paraId="703FBBD2" w14:textId="77777777" w:rsidR="002B5CCB" w:rsidRPr="00952940" w:rsidRDefault="002B5CCB"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2B5CCB" w:rsidRPr="00952940" w14:paraId="3739C030"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6B4AF97" w14:textId="5AFE0B8B" w:rsidR="002B5CCB" w:rsidRPr="00952940" w:rsidRDefault="002B5CCB" w:rsidP="00F15E2D">
            <w:pPr>
              <w:rPr>
                <w:sz w:val="20"/>
                <w:szCs w:val="20"/>
                <w:lang w:val="de-CH"/>
              </w:rPr>
            </w:pPr>
            <w:r w:rsidRPr="00952940">
              <w:rPr>
                <w:sz w:val="20"/>
                <w:szCs w:val="20"/>
                <w:lang w:val="de-CH"/>
              </w:rPr>
              <w:t>TF0</w:t>
            </w:r>
            <w:r>
              <w:rPr>
                <w:sz w:val="20"/>
                <w:szCs w:val="20"/>
                <w:lang w:val="de-CH"/>
              </w:rPr>
              <w:t>2</w:t>
            </w:r>
          </w:p>
        </w:tc>
        <w:tc>
          <w:tcPr>
            <w:tcW w:w="6804" w:type="dxa"/>
          </w:tcPr>
          <w:p w14:paraId="1CC11B1C" w14:textId="4D61A408" w:rsidR="002B5CCB" w:rsidRPr="00952940" w:rsidRDefault="00D22466"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Frontend ist erreichbar und nutzbar</w:t>
            </w:r>
          </w:p>
        </w:tc>
      </w:tr>
    </w:tbl>
    <w:p w14:paraId="3D8EC210"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2829B21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8B7A460" w14:textId="77777777" w:rsidR="002B5CCB" w:rsidRPr="00952940" w:rsidRDefault="002B5CCB" w:rsidP="00F15E2D">
            <w:pPr>
              <w:rPr>
                <w:sz w:val="20"/>
                <w:szCs w:val="20"/>
                <w:lang w:val="de-CH"/>
              </w:rPr>
            </w:pPr>
            <w:r w:rsidRPr="00952940">
              <w:rPr>
                <w:sz w:val="20"/>
                <w:szCs w:val="20"/>
                <w:lang w:val="de-CH"/>
              </w:rPr>
              <w:t>Anforderungen</w:t>
            </w:r>
          </w:p>
        </w:tc>
      </w:tr>
      <w:tr w:rsidR="002B5CCB" w:rsidRPr="00952940" w14:paraId="5ACA5A4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2A1230B" w14:textId="00FAAC70" w:rsidR="002B5CCB" w:rsidRPr="00952940" w:rsidRDefault="002B5CCB" w:rsidP="00F15E2D">
            <w:pPr>
              <w:rPr>
                <w:sz w:val="20"/>
                <w:szCs w:val="20"/>
                <w:lang w:val="de-CH"/>
              </w:rPr>
            </w:pPr>
            <w:r>
              <w:rPr>
                <w:sz w:val="20"/>
                <w:szCs w:val="20"/>
                <w:lang w:val="de-CH"/>
              </w:rPr>
              <w:t>Eine Internetverbindung muss gewährleistet sei</w:t>
            </w:r>
            <w:r w:rsidR="00D22466">
              <w:rPr>
                <w:sz w:val="20"/>
                <w:szCs w:val="20"/>
                <w:lang w:val="de-CH"/>
              </w:rPr>
              <w:t>n. Ebenso muss die Infrastruktur bereits bereitgestellt sein.</w:t>
            </w:r>
          </w:p>
        </w:tc>
      </w:tr>
    </w:tbl>
    <w:p w14:paraId="1FF6243F"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6959AD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D93F2E" w14:textId="77777777" w:rsidR="002B5CCB" w:rsidRPr="00952940" w:rsidRDefault="002B5CCB" w:rsidP="00F15E2D">
            <w:pPr>
              <w:rPr>
                <w:sz w:val="20"/>
                <w:szCs w:val="20"/>
                <w:lang w:val="de-CH"/>
              </w:rPr>
            </w:pPr>
            <w:r w:rsidRPr="00952940">
              <w:rPr>
                <w:sz w:val="20"/>
                <w:szCs w:val="20"/>
                <w:lang w:val="de-CH"/>
              </w:rPr>
              <w:t>Vorgehen</w:t>
            </w:r>
          </w:p>
        </w:tc>
      </w:tr>
      <w:tr w:rsidR="002B5CCB" w:rsidRPr="00952940" w14:paraId="2386676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8203317" w14:textId="77777777" w:rsidR="002B5CCB" w:rsidRDefault="00D22466" w:rsidP="002B5CCB">
            <w:pPr>
              <w:pStyle w:val="Listenabsatz"/>
              <w:numPr>
                <w:ilvl w:val="0"/>
                <w:numId w:val="16"/>
              </w:numPr>
              <w:rPr>
                <w:sz w:val="20"/>
                <w:szCs w:val="20"/>
                <w:lang w:val="de-CH"/>
              </w:rPr>
            </w:pPr>
            <w:r>
              <w:rPr>
                <w:sz w:val="20"/>
                <w:szCs w:val="20"/>
                <w:lang w:val="de-CH"/>
              </w:rPr>
              <w:t>Mit dem Frontend verbinden</w:t>
            </w:r>
          </w:p>
          <w:p w14:paraId="16D2677C" w14:textId="77777777" w:rsidR="00D22466" w:rsidRDefault="00D22466" w:rsidP="002B5CCB">
            <w:pPr>
              <w:pStyle w:val="Listenabsatz"/>
              <w:numPr>
                <w:ilvl w:val="0"/>
                <w:numId w:val="16"/>
              </w:numPr>
              <w:rPr>
                <w:sz w:val="20"/>
                <w:szCs w:val="20"/>
                <w:lang w:val="de-CH"/>
              </w:rPr>
            </w:pPr>
            <w:r>
              <w:rPr>
                <w:sz w:val="20"/>
                <w:szCs w:val="20"/>
                <w:lang w:val="de-CH"/>
              </w:rPr>
              <w:t>Kino-Film auswählen</w:t>
            </w:r>
          </w:p>
          <w:p w14:paraId="73F5371E" w14:textId="77777777" w:rsidR="00D22466" w:rsidRDefault="00D22466" w:rsidP="002B5CCB">
            <w:pPr>
              <w:pStyle w:val="Listenabsatz"/>
              <w:numPr>
                <w:ilvl w:val="0"/>
                <w:numId w:val="16"/>
              </w:numPr>
              <w:rPr>
                <w:sz w:val="20"/>
                <w:szCs w:val="20"/>
                <w:lang w:val="de-CH"/>
              </w:rPr>
            </w:pPr>
            <w:r>
              <w:rPr>
                <w:sz w:val="20"/>
                <w:szCs w:val="20"/>
                <w:lang w:val="de-CH"/>
              </w:rPr>
              <w:t>Sitzplatz auswählen</w:t>
            </w:r>
          </w:p>
          <w:p w14:paraId="188616A5" w14:textId="77777777" w:rsidR="00D22466" w:rsidRDefault="00D22466" w:rsidP="002B5CCB">
            <w:pPr>
              <w:pStyle w:val="Listenabsatz"/>
              <w:numPr>
                <w:ilvl w:val="0"/>
                <w:numId w:val="16"/>
              </w:numPr>
              <w:rPr>
                <w:sz w:val="20"/>
                <w:szCs w:val="20"/>
                <w:lang w:val="de-CH"/>
              </w:rPr>
            </w:pPr>
            <w:r>
              <w:rPr>
                <w:sz w:val="20"/>
                <w:szCs w:val="20"/>
                <w:lang w:val="de-CH"/>
              </w:rPr>
              <w:t>Bezahlprozess abschliessen</w:t>
            </w:r>
          </w:p>
          <w:p w14:paraId="14693797" w14:textId="735B410E" w:rsidR="00D22466" w:rsidRPr="00720FEF" w:rsidRDefault="00D22466" w:rsidP="002B5CCB">
            <w:pPr>
              <w:pStyle w:val="Listenabsatz"/>
              <w:numPr>
                <w:ilvl w:val="0"/>
                <w:numId w:val="16"/>
              </w:numPr>
              <w:rPr>
                <w:sz w:val="20"/>
                <w:szCs w:val="20"/>
                <w:lang w:val="de-CH"/>
              </w:rPr>
            </w:pPr>
            <w:r>
              <w:rPr>
                <w:sz w:val="20"/>
                <w:szCs w:val="20"/>
                <w:lang w:val="de-CH"/>
              </w:rPr>
              <w:t>Prüfen ob Sitze erfolgreich reserviert wurden</w:t>
            </w:r>
          </w:p>
        </w:tc>
      </w:tr>
    </w:tbl>
    <w:p w14:paraId="7638F809"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786C15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2905E85" w14:textId="77777777" w:rsidR="002B5CCB" w:rsidRPr="00952940" w:rsidRDefault="002B5CCB" w:rsidP="00F15E2D">
            <w:pPr>
              <w:rPr>
                <w:sz w:val="20"/>
                <w:szCs w:val="20"/>
                <w:lang w:val="de-CH"/>
              </w:rPr>
            </w:pPr>
            <w:r w:rsidRPr="00952940">
              <w:rPr>
                <w:sz w:val="20"/>
                <w:szCs w:val="20"/>
                <w:lang w:val="de-CH"/>
              </w:rPr>
              <w:t>Erwartetes Ergebnis</w:t>
            </w:r>
          </w:p>
        </w:tc>
      </w:tr>
      <w:tr w:rsidR="002B5CCB" w:rsidRPr="00952940" w14:paraId="2BF5CE9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7B4538C" w14:textId="5F5B89EA" w:rsidR="002B5CCB" w:rsidRPr="00952940" w:rsidRDefault="00D22466" w:rsidP="00F15E2D">
            <w:pPr>
              <w:rPr>
                <w:sz w:val="20"/>
                <w:szCs w:val="20"/>
                <w:lang w:val="de-CH"/>
              </w:rPr>
            </w:pPr>
            <w:r>
              <w:rPr>
                <w:sz w:val="20"/>
                <w:szCs w:val="20"/>
                <w:lang w:val="de-CH"/>
              </w:rPr>
              <w:t>Das Frontend ist funktional und es können alle Funktionen verwendet werden.</w:t>
            </w:r>
          </w:p>
        </w:tc>
      </w:tr>
    </w:tbl>
    <w:p w14:paraId="1003618E" w14:textId="77777777" w:rsidR="002B5CCB" w:rsidRDefault="002B5CCB" w:rsidP="002B5CCB">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5E987B7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75FBEDB" w14:textId="77777777" w:rsidR="0049458C" w:rsidRDefault="0049458C" w:rsidP="00F15E2D">
            <w:pPr>
              <w:rPr>
                <w:sz w:val="20"/>
                <w:szCs w:val="20"/>
                <w:lang w:val="de-CH"/>
              </w:rPr>
            </w:pPr>
            <w:r w:rsidRPr="00E373D1">
              <w:rPr>
                <w:sz w:val="20"/>
                <w:szCs w:val="20"/>
                <w:lang w:val="de-CH"/>
              </w:rPr>
              <w:t>Eingetroffenes Ergebnis</w:t>
            </w:r>
          </w:p>
        </w:tc>
        <w:tc>
          <w:tcPr>
            <w:tcW w:w="1534" w:type="dxa"/>
          </w:tcPr>
          <w:p w14:paraId="5F29B884" w14:textId="77777777" w:rsidR="0049458C" w:rsidRDefault="0049458C"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7D2E190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AC46F93" w14:textId="77777777" w:rsidR="0049458C" w:rsidRDefault="0049458C" w:rsidP="00F15E2D">
            <w:pPr>
              <w:rPr>
                <w:sz w:val="20"/>
                <w:szCs w:val="20"/>
                <w:lang w:val="de-CH"/>
              </w:rPr>
            </w:pPr>
          </w:p>
        </w:tc>
        <w:tc>
          <w:tcPr>
            <w:tcW w:w="1534" w:type="dxa"/>
          </w:tcPr>
          <w:p w14:paraId="7CF925DA" w14:textId="77777777" w:rsidR="0049458C" w:rsidRDefault="0049458C"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34F99F44" w14:textId="77777777" w:rsidR="0049458C" w:rsidRPr="00952940" w:rsidRDefault="0049458C"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5B3640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CC2513C" w14:textId="77777777" w:rsidR="002B5CCB" w:rsidRPr="00952940" w:rsidRDefault="002B5CCB" w:rsidP="00F15E2D">
            <w:pPr>
              <w:rPr>
                <w:sz w:val="20"/>
                <w:szCs w:val="20"/>
                <w:lang w:val="de-CH"/>
              </w:rPr>
            </w:pPr>
            <w:r w:rsidRPr="00952940">
              <w:rPr>
                <w:sz w:val="20"/>
                <w:szCs w:val="20"/>
                <w:lang w:val="de-CH"/>
              </w:rPr>
              <w:t>Durchführung und Freigabe</w:t>
            </w:r>
          </w:p>
        </w:tc>
      </w:tr>
      <w:tr w:rsidR="002B5CCB" w:rsidRPr="00952940" w14:paraId="7B1E181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E115CB2" w14:textId="77777777" w:rsidR="002B5CCB" w:rsidRPr="00952940" w:rsidRDefault="002B5CCB" w:rsidP="00F15E2D">
            <w:pPr>
              <w:rPr>
                <w:sz w:val="20"/>
                <w:szCs w:val="20"/>
                <w:lang w:val="de-CH"/>
              </w:rPr>
            </w:pPr>
            <w:r>
              <w:rPr>
                <w:sz w:val="20"/>
                <w:szCs w:val="20"/>
                <w:lang w:val="de-CH"/>
              </w:rPr>
              <w:t>Datum, Name</w:t>
            </w:r>
          </w:p>
        </w:tc>
      </w:tr>
    </w:tbl>
    <w:p w14:paraId="22FF623D" w14:textId="7E62923B" w:rsidR="00952940" w:rsidRDefault="00952940" w:rsidP="002254D4">
      <w:pPr>
        <w:rPr>
          <w:lang w:val="de-CH"/>
        </w:rPr>
      </w:pPr>
    </w:p>
    <w:p w14:paraId="48ECCA28" w14:textId="77777777" w:rsidR="00D22466" w:rsidRDefault="00D22466" w:rsidP="002254D4">
      <w:pPr>
        <w:rPr>
          <w:lang w:val="de-CH"/>
        </w:rPr>
      </w:pPr>
    </w:p>
    <w:p w14:paraId="085A85CE" w14:textId="77777777" w:rsidR="00D22466" w:rsidRDefault="00D22466" w:rsidP="002254D4">
      <w:pPr>
        <w:rPr>
          <w:lang w:val="de-CH"/>
        </w:rPr>
      </w:pPr>
    </w:p>
    <w:tbl>
      <w:tblPr>
        <w:tblStyle w:val="Tabellenraster"/>
        <w:tblW w:w="9356" w:type="dxa"/>
        <w:tblLook w:val="04A0" w:firstRow="1" w:lastRow="0" w:firstColumn="1" w:lastColumn="0" w:noHBand="0" w:noVBand="1"/>
      </w:tblPr>
      <w:tblGrid>
        <w:gridCol w:w="2552"/>
        <w:gridCol w:w="6804"/>
      </w:tblGrid>
      <w:tr w:rsidR="00D22466" w:rsidRPr="00952940" w14:paraId="33C589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B20CA6" w14:textId="77777777" w:rsidR="00D22466" w:rsidRPr="00952940" w:rsidRDefault="00D22466" w:rsidP="00F15E2D">
            <w:pPr>
              <w:rPr>
                <w:sz w:val="20"/>
                <w:szCs w:val="20"/>
                <w:lang w:val="de-CH"/>
              </w:rPr>
            </w:pPr>
            <w:r w:rsidRPr="00952940">
              <w:rPr>
                <w:sz w:val="20"/>
                <w:szCs w:val="20"/>
                <w:lang w:val="de-CH"/>
              </w:rPr>
              <w:t>Testfall Nr.</w:t>
            </w:r>
          </w:p>
        </w:tc>
        <w:tc>
          <w:tcPr>
            <w:tcW w:w="6804" w:type="dxa"/>
          </w:tcPr>
          <w:p w14:paraId="2E9C0DAE" w14:textId="77777777" w:rsidR="00D22466" w:rsidRPr="00952940" w:rsidRDefault="00D22466"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D22466" w:rsidRPr="00952940" w14:paraId="5CCC3535"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C418348" w14:textId="104980D3" w:rsidR="00D22466" w:rsidRPr="00952940" w:rsidRDefault="00D22466" w:rsidP="00F15E2D">
            <w:pPr>
              <w:rPr>
                <w:sz w:val="20"/>
                <w:szCs w:val="20"/>
                <w:lang w:val="de-CH"/>
              </w:rPr>
            </w:pPr>
            <w:r w:rsidRPr="00952940">
              <w:rPr>
                <w:sz w:val="20"/>
                <w:szCs w:val="20"/>
                <w:lang w:val="de-CH"/>
              </w:rPr>
              <w:lastRenderedPageBreak/>
              <w:t>TF0</w:t>
            </w:r>
            <w:r>
              <w:rPr>
                <w:sz w:val="20"/>
                <w:szCs w:val="20"/>
                <w:lang w:val="de-CH"/>
              </w:rPr>
              <w:t>3</w:t>
            </w:r>
          </w:p>
        </w:tc>
        <w:tc>
          <w:tcPr>
            <w:tcW w:w="6804" w:type="dxa"/>
          </w:tcPr>
          <w:p w14:paraId="38562B69" w14:textId="26D113E6" w:rsidR="00D22466" w:rsidRPr="00952940" w:rsidRDefault="008622C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 xml:space="preserve">Chaos-Mesh ist installiert und </w:t>
            </w:r>
            <w:r w:rsidR="003E15FA">
              <w:rPr>
                <w:sz w:val="20"/>
                <w:szCs w:val="20"/>
                <w:lang w:val="de-CH"/>
              </w:rPr>
              <w:t>zugriffsbereit</w:t>
            </w:r>
          </w:p>
        </w:tc>
      </w:tr>
    </w:tbl>
    <w:p w14:paraId="212218D5"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3528152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41F7068" w14:textId="77777777" w:rsidR="00D22466" w:rsidRPr="00952940" w:rsidRDefault="00D22466" w:rsidP="00F15E2D">
            <w:pPr>
              <w:rPr>
                <w:sz w:val="20"/>
                <w:szCs w:val="20"/>
                <w:lang w:val="de-CH"/>
              </w:rPr>
            </w:pPr>
            <w:r w:rsidRPr="00952940">
              <w:rPr>
                <w:sz w:val="20"/>
                <w:szCs w:val="20"/>
                <w:lang w:val="de-CH"/>
              </w:rPr>
              <w:t>Anforderungen</w:t>
            </w:r>
          </w:p>
        </w:tc>
      </w:tr>
      <w:tr w:rsidR="00D22466" w:rsidRPr="00952940" w14:paraId="15CCDB0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5DBF7A8A" w14:textId="54018E90" w:rsidR="00D22466" w:rsidRPr="00952940" w:rsidRDefault="008622CD" w:rsidP="00F15E2D">
            <w:pPr>
              <w:rPr>
                <w:sz w:val="20"/>
                <w:szCs w:val="20"/>
                <w:lang w:val="de-CH"/>
              </w:rPr>
            </w:pPr>
            <w:r>
              <w:rPr>
                <w:sz w:val="20"/>
                <w:szCs w:val="20"/>
                <w:lang w:val="de-CH"/>
              </w:rPr>
              <w:t>Die Infrastruktur muss vollständig bereitstehen</w:t>
            </w:r>
            <w:r w:rsidR="00280780">
              <w:rPr>
                <w:sz w:val="20"/>
                <w:szCs w:val="20"/>
                <w:lang w:val="de-CH"/>
              </w:rPr>
              <w:t>, zudem muss eine Verbindung zu Kubernetes bestehen.</w:t>
            </w:r>
          </w:p>
        </w:tc>
      </w:tr>
    </w:tbl>
    <w:p w14:paraId="6EFB3551"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4FDF686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63950D9" w14:textId="77777777" w:rsidR="00D22466" w:rsidRPr="00952940" w:rsidRDefault="00D22466" w:rsidP="00F15E2D">
            <w:pPr>
              <w:rPr>
                <w:sz w:val="20"/>
                <w:szCs w:val="20"/>
                <w:lang w:val="de-CH"/>
              </w:rPr>
            </w:pPr>
            <w:r w:rsidRPr="00952940">
              <w:rPr>
                <w:sz w:val="20"/>
                <w:szCs w:val="20"/>
                <w:lang w:val="de-CH"/>
              </w:rPr>
              <w:t>Vorgehen</w:t>
            </w:r>
          </w:p>
        </w:tc>
      </w:tr>
      <w:tr w:rsidR="00D22466" w:rsidRPr="00952940" w14:paraId="2F1D8A1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5D396" w14:textId="74A8BD9A" w:rsidR="004D7776" w:rsidRDefault="00F01BCC" w:rsidP="00D22466">
            <w:pPr>
              <w:pStyle w:val="Listenabsatz"/>
              <w:numPr>
                <w:ilvl w:val="0"/>
                <w:numId w:val="17"/>
              </w:numPr>
              <w:rPr>
                <w:sz w:val="20"/>
                <w:szCs w:val="20"/>
                <w:lang w:val="de-CH"/>
              </w:rPr>
            </w:pPr>
            <w:r>
              <w:rPr>
                <w:sz w:val="20"/>
                <w:szCs w:val="20"/>
                <w:lang w:val="de-CH"/>
              </w:rPr>
              <w:t>Prüfen, ob Chaos-Mesh in die Kubernetes Umgebung integriert wurde.</w:t>
            </w:r>
          </w:p>
          <w:p w14:paraId="07D5C61A" w14:textId="22C788F4" w:rsidR="003E15FA" w:rsidRPr="003E15FA" w:rsidRDefault="00096BCA" w:rsidP="003E15FA">
            <w:pPr>
              <w:pStyle w:val="Listenabsatz"/>
              <w:numPr>
                <w:ilvl w:val="0"/>
                <w:numId w:val="17"/>
              </w:numPr>
              <w:rPr>
                <w:sz w:val="20"/>
                <w:szCs w:val="20"/>
                <w:lang w:val="de-CH"/>
              </w:rPr>
            </w:pPr>
            <w:r>
              <w:rPr>
                <w:sz w:val="20"/>
                <w:szCs w:val="20"/>
                <w:lang w:val="de-CH"/>
              </w:rPr>
              <w:t>Prüfen, ob eine Verbindung auf das Chaos-Mesh Dashboard möglich ist.</w:t>
            </w:r>
          </w:p>
        </w:tc>
      </w:tr>
    </w:tbl>
    <w:p w14:paraId="1B4697FA"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223266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E411793" w14:textId="77777777" w:rsidR="00D22466" w:rsidRPr="00952940" w:rsidRDefault="00D22466" w:rsidP="00F15E2D">
            <w:pPr>
              <w:rPr>
                <w:sz w:val="20"/>
                <w:szCs w:val="20"/>
                <w:lang w:val="de-CH"/>
              </w:rPr>
            </w:pPr>
            <w:r w:rsidRPr="00952940">
              <w:rPr>
                <w:sz w:val="20"/>
                <w:szCs w:val="20"/>
                <w:lang w:val="de-CH"/>
              </w:rPr>
              <w:t>Erwartetes Ergebnis</w:t>
            </w:r>
          </w:p>
        </w:tc>
      </w:tr>
      <w:tr w:rsidR="00D22466" w:rsidRPr="00952940" w14:paraId="2BF62790"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29BBEDF" w14:textId="3154490E" w:rsidR="00D22466" w:rsidRPr="00952940" w:rsidRDefault="004D7776" w:rsidP="00F15E2D">
            <w:pPr>
              <w:rPr>
                <w:sz w:val="20"/>
                <w:szCs w:val="20"/>
                <w:lang w:val="de-CH"/>
              </w:rPr>
            </w:pPr>
            <w:r>
              <w:rPr>
                <w:sz w:val="20"/>
                <w:szCs w:val="20"/>
                <w:lang w:val="de-CH"/>
              </w:rPr>
              <w:t>Chaos-Mesh ist einsatzbereit und</w:t>
            </w:r>
            <w:r w:rsidR="003E15FA">
              <w:rPr>
                <w:sz w:val="20"/>
                <w:szCs w:val="20"/>
                <w:lang w:val="de-CH"/>
              </w:rPr>
              <w:t xml:space="preserve"> es kann zugegriffen werden</w:t>
            </w:r>
            <w:r>
              <w:rPr>
                <w:sz w:val="20"/>
                <w:szCs w:val="20"/>
                <w:lang w:val="de-CH"/>
              </w:rPr>
              <w:t>.</w:t>
            </w:r>
          </w:p>
        </w:tc>
      </w:tr>
    </w:tbl>
    <w:p w14:paraId="1D587BC9" w14:textId="77777777" w:rsidR="00D22466" w:rsidRDefault="00D22466" w:rsidP="00D22466">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5B8193A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7EE053C1"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7EFA1842"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39EDEB4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509B134" w14:textId="77777777" w:rsidR="00DE5660" w:rsidRDefault="00DE5660" w:rsidP="00F15E2D">
            <w:pPr>
              <w:rPr>
                <w:sz w:val="20"/>
                <w:szCs w:val="20"/>
                <w:lang w:val="de-CH"/>
              </w:rPr>
            </w:pPr>
          </w:p>
        </w:tc>
        <w:tc>
          <w:tcPr>
            <w:tcW w:w="1534" w:type="dxa"/>
          </w:tcPr>
          <w:p w14:paraId="2FDFDB54"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BDA4043" w14:textId="77777777" w:rsidR="00DE5660" w:rsidRPr="00952940" w:rsidRDefault="00DE5660"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782FEA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6918889" w14:textId="77777777" w:rsidR="00D22466" w:rsidRPr="00952940" w:rsidRDefault="00D22466" w:rsidP="00F15E2D">
            <w:pPr>
              <w:rPr>
                <w:sz w:val="20"/>
                <w:szCs w:val="20"/>
                <w:lang w:val="de-CH"/>
              </w:rPr>
            </w:pPr>
            <w:r w:rsidRPr="00952940">
              <w:rPr>
                <w:sz w:val="20"/>
                <w:szCs w:val="20"/>
                <w:lang w:val="de-CH"/>
              </w:rPr>
              <w:t>Durchführung und Freigabe</w:t>
            </w:r>
          </w:p>
        </w:tc>
      </w:tr>
      <w:tr w:rsidR="00D22466" w:rsidRPr="00952940" w14:paraId="69E26E3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49DE4F" w14:textId="77777777" w:rsidR="00D22466" w:rsidRPr="00952940" w:rsidRDefault="00D22466" w:rsidP="00F15E2D">
            <w:pPr>
              <w:rPr>
                <w:sz w:val="20"/>
                <w:szCs w:val="20"/>
                <w:lang w:val="de-CH"/>
              </w:rPr>
            </w:pPr>
            <w:r>
              <w:rPr>
                <w:sz w:val="20"/>
                <w:szCs w:val="20"/>
                <w:lang w:val="de-CH"/>
              </w:rPr>
              <w:t>Datum, Name</w:t>
            </w:r>
          </w:p>
        </w:tc>
      </w:tr>
    </w:tbl>
    <w:p w14:paraId="603EED8C" w14:textId="77777777" w:rsidR="008622CD" w:rsidRDefault="008622CD" w:rsidP="002254D4">
      <w:pPr>
        <w:rPr>
          <w:lang w:val="de-CH"/>
        </w:rPr>
      </w:pPr>
    </w:p>
    <w:p w14:paraId="12A27C06" w14:textId="77777777" w:rsidR="003E15FA" w:rsidRDefault="003E15FA" w:rsidP="002254D4">
      <w:pPr>
        <w:rPr>
          <w:lang w:val="de-CH"/>
        </w:rPr>
      </w:pPr>
    </w:p>
    <w:p w14:paraId="7FF3D17F" w14:textId="77777777" w:rsidR="003E15FA" w:rsidRDefault="003E15FA" w:rsidP="002254D4">
      <w:pPr>
        <w:rPr>
          <w:lang w:val="de-CH"/>
        </w:rPr>
      </w:pPr>
    </w:p>
    <w:tbl>
      <w:tblPr>
        <w:tblStyle w:val="Tabellenraster"/>
        <w:tblW w:w="9356" w:type="dxa"/>
        <w:tblLook w:val="04A0" w:firstRow="1" w:lastRow="0" w:firstColumn="1" w:lastColumn="0" w:noHBand="0" w:noVBand="1"/>
      </w:tblPr>
      <w:tblGrid>
        <w:gridCol w:w="2552"/>
        <w:gridCol w:w="6804"/>
      </w:tblGrid>
      <w:tr w:rsidR="003E15FA" w:rsidRPr="00952940" w14:paraId="2F746AD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5606129" w14:textId="77777777" w:rsidR="003E15FA" w:rsidRPr="00952940" w:rsidRDefault="003E15FA" w:rsidP="00F15E2D">
            <w:pPr>
              <w:rPr>
                <w:sz w:val="20"/>
                <w:szCs w:val="20"/>
                <w:lang w:val="de-CH"/>
              </w:rPr>
            </w:pPr>
            <w:r w:rsidRPr="00952940">
              <w:rPr>
                <w:sz w:val="20"/>
                <w:szCs w:val="20"/>
                <w:lang w:val="de-CH"/>
              </w:rPr>
              <w:t>Testfall Nr.</w:t>
            </w:r>
          </w:p>
        </w:tc>
        <w:tc>
          <w:tcPr>
            <w:tcW w:w="6804" w:type="dxa"/>
          </w:tcPr>
          <w:p w14:paraId="4D7C2A6D" w14:textId="77777777" w:rsidR="003E15FA" w:rsidRPr="00952940" w:rsidRDefault="003E15FA"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3E15FA" w:rsidRPr="00952940" w14:paraId="592760F1"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2033B2BE" w14:textId="0FB9273C" w:rsidR="003E15FA" w:rsidRPr="00952940" w:rsidRDefault="003E15FA" w:rsidP="00F15E2D">
            <w:pPr>
              <w:rPr>
                <w:sz w:val="20"/>
                <w:szCs w:val="20"/>
                <w:lang w:val="de-CH"/>
              </w:rPr>
            </w:pPr>
            <w:r w:rsidRPr="00952940">
              <w:rPr>
                <w:sz w:val="20"/>
                <w:szCs w:val="20"/>
                <w:lang w:val="de-CH"/>
              </w:rPr>
              <w:t>TF0</w:t>
            </w:r>
            <w:r w:rsidR="0057005D">
              <w:rPr>
                <w:sz w:val="20"/>
                <w:szCs w:val="20"/>
                <w:lang w:val="de-CH"/>
              </w:rPr>
              <w:t>4</w:t>
            </w:r>
          </w:p>
        </w:tc>
        <w:tc>
          <w:tcPr>
            <w:tcW w:w="6804" w:type="dxa"/>
          </w:tcPr>
          <w:p w14:paraId="7A5CE76E" w14:textId="0C49F3F9" w:rsidR="003E15FA" w:rsidRPr="00952940" w:rsidRDefault="00C55FE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Monitoring über CloudWatch funktioniert</w:t>
            </w:r>
          </w:p>
        </w:tc>
      </w:tr>
    </w:tbl>
    <w:p w14:paraId="56BEF2A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4A6B0E9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67039EC" w14:textId="77777777" w:rsidR="003E15FA" w:rsidRPr="00952940" w:rsidRDefault="003E15FA" w:rsidP="00F15E2D">
            <w:pPr>
              <w:rPr>
                <w:sz w:val="20"/>
                <w:szCs w:val="20"/>
                <w:lang w:val="de-CH"/>
              </w:rPr>
            </w:pPr>
            <w:r w:rsidRPr="00952940">
              <w:rPr>
                <w:sz w:val="20"/>
                <w:szCs w:val="20"/>
                <w:lang w:val="de-CH"/>
              </w:rPr>
              <w:t>Anforderungen</w:t>
            </w:r>
          </w:p>
        </w:tc>
      </w:tr>
      <w:tr w:rsidR="003E15FA" w:rsidRPr="00952940" w14:paraId="26007D8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81B9A70" w14:textId="04CAF01F" w:rsidR="003E15FA" w:rsidRPr="00952940" w:rsidRDefault="003E15FA" w:rsidP="00F15E2D">
            <w:pPr>
              <w:rPr>
                <w:sz w:val="20"/>
                <w:szCs w:val="20"/>
                <w:lang w:val="de-CH"/>
              </w:rPr>
            </w:pPr>
            <w:r>
              <w:rPr>
                <w:sz w:val="20"/>
                <w:szCs w:val="20"/>
                <w:lang w:val="de-CH"/>
              </w:rPr>
              <w:t xml:space="preserve">Eine Internetverbindung muss gewährleistet sein. Ebenso </w:t>
            </w:r>
            <w:r w:rsidR="00122CBE">
              <w:rPr>
                <w:sz w:val="20"/>
                <w:szCs w:val="20"/>
                <w:lang w:val="de-CH"/>
              </w:rPr>
              <w:t>müssen</w:t>
            </w:r>
            <w:r>
              <w:rPr>
                <w:sz w:val="20"/>
                <w:szCs w:val="20"/>
                <w:lang w:val="de-CH"/>
              </w:rPr>
              <w:t xml:space="preserve"> die Infrastruktur</w:t>
            </w:r>
            <w:r w:rsidR="00C55FED">
              <w:rPr>
                <w:sz w:val="20"/>
                <w:szCs w:val="20"/>
                <w:lang w:val="de-CH"/>
              </w:rPr>
              <w:t xml:space="preserve"> und die Applikation</w:t>
            </w:r>
            <w:r>
              <w:rPr>
                <w:sz w:val="20"/>
                <w:szCs w:val="20"/>
                <w:lang w:val="de-CH"/>
              </w:rPr>
              <w:t xml:space="preserve"> bereits bereitgestellt sein</w:t>
            </w:r>
            <w:r w:rsidR="00C55FED">
              <w:rPr>
                <w:sz w:val="20"/>
                <w:szCs w:val="20"/>
                <w:lang w:val="de-CH"/>
              </w:rPr>
              <w:t>.</w:t>
            </w:r>
          </w:p>
        </w:tc>
      </w:tr>
    </w:tbl>
    <w:p w14:paraId="7BDC586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52FA6BF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F38D970" w14:textId="77777777" w:rsidR="003E15FA" w:rsidRPr="00952940" w:rsidRDefault="003E15FA" w:rsidP="00F15E2D">
            <w:pPr>
              <w:rPr>
                <w:sz w:val="20"/>
                <w:szCs w:val="20"/>
                <w:lang w:val="de-CH"/>
              </w:rPr>
            </w:pPr>
            <w:r w:rsidRPr="00952940">
              <w:rPr>
                <w:sz w:val="20"/>
                <w:szCs w:val="20"/>
                <w:lang w:val="de-CH"/>
              </w:rPr>
              <w:t>Vorgehen</w:t>
            </w:r>
          </w:p>
        </w:tc>
      </w:tr>
      <w:tr w:rsidR="003E15FA" w:rsidRPr="00952940" w14:paraId="6D5A1CD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1F0D9A4A" w14:textId="4D2F18C2" w:rsidR="003E15FA" w:rsidRDefault="00C55FED" w:rsidP="003E15FA">
            <w:pPr>
              <w:pStyle w:val="Listenabsatz"/>
              <w:numPr>
                <w:ilvl w:val="0"/>
                <w:numId w:val="18"/>
              </w:numPr>
              <w:rPr>
                <w:sz w:val="20"/>
                <w:szCs w:val="20"/>
                <w:lang w:val="de-CH"/>
              </w:rPr>
            </w:pPr>
            <w:r>
              <w:rPr>
                <w:sz w:val="20"/>
                <w:szCs w:val="20"/>
                <w:lang w:val="de-CH"/>
              </w:rPr>
              <w:t>Mit der AWS Konsole verbinden.</w:t>
            </w:r>
          </w:p>
          <w:p w14:paraId="789D6E23" w14:textId="77777777" w:rsidR="00C55FED" w:rsidRDefault="00C55FED" w:rsidP="003E15FA">
            <w:pPr>
              <w:pStyle w:val="Listenabsatz"/>
              <w:numPr>
                <w:ilvl w:val="0"/>
                <w:numId w:val="18"/>
              </w:numPr>
              <w:rPr>
                <w:sz w:val="20"/>
                <w:szCs w:val="20"/>
                <w:lang w:val="de-CH"/>
              </w:rPr>
            </w:pPr>
            <w:r>
              <w:rPr>
                <w:sz w:val="20"/>
                <w:szCs w:val="20"/>
                <w:lang w:val="de-CH"/>
              </w:rPr>
              <w:t>EKS aufsuchen.</w:t>
            </w:r>
          </w:p>
          <w:p w14:paraId="720C9E2A" w14:textId="77777777" w:rsidR="00AC4C17" w:rsidRDefault="00AC4C17" w:rsidP="00AC4C17">
            <w:pPr>
              <w:pStyle w:val="Listenabsatz"/>
              <w:numPr>
                <w:ilvl w:val="0"/>
                <w:numId w:val="18"/>
              </w:numPr>
              <w:rPr>
                <w:sz w:val="20"/>
                <w:szCs w:val="20"/>
                <w:lang w:val="de-CH"/>
              </w:rPr>
            </w:pPr>
            <w:r>
              <w:rPr>
                <w:sz w:val="20"/>
                <w:szCs w:val="20"/>
                <w:lang w:val="de-CH"/>
              </w:rPr>
              <w:t>Auf den Reiter «CloudWatch» navigieren.</w:t>
            </w:r>
          </w:p>
          <w:p w14:paraId="0487EB4A" w14:textId="41A29F5A" w:rsidR="00AC4C17" w:rsidRPr="00AC4C17" w:rsidRDefault="001530FE" w:rsidP="00AC4C17">
            <w:pPr>
              <w:pStyle w:val="Listenabsatz"/>
              <w:numPr>
                <w:ilvl w:val="0"/>
                <w:numId w:val="18"/>
              </w:numPr>
              <w:rPr>
                <w:sz w:val="20"/>
                <w:szCs w:val="20"/>
                <w:lang w:val="de-CH"/>
              </w:rPr>
            </w:pPr>
            <w:r>
              <w:rPr>
                <w:sz w:val="20"/>
                <w:szCs w:val="20"/>
                <w:lang w:val="de-CH"/>
              </w:rPr>
              <w:t>Prüfen,</w:t>
            </w:r>
            <w:r w:rsidR="00AC4C17">
              <w:rPr>
                <w:sz w:val="20"/>
                <w:szCs w:val="20"/>
                <w:lang w:val="de-CH"/>
              </w:rPr>
              <w:t xml:space="preserve"> ob Metriken der Systemumgebung angezeigt werden.</w:t>
            </w:r>
          </w:p>
        </w:tc>
      </w:tr>
    </w:tbl>
    <w:p w14:paraId="351175B1"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294E786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9DCDE70" w14:textId="77777777" w:rsidR="003E15FA" w:rsidRPr="00952940" w:rsidRDefault="003E15FA" w:rsidP="00F15E2D">
            <w:pPr>
              <w:rPr>
                <w:sz w:val="20"/>
                <w:szCs w:val="20"/>
                <w:lang w:val="de-CH"/>
              </w:rPr>
            </w:pPr>
            <w:r w:rsidRPr="00952940">
              <w:rPr>
                <w:sz w:val="20"/>
                <w:szCs w:val="20"/>
                <w:lang w:val="de-CH"/>
              </w:rPr>
              <w:t>Erwartetes Ergebnis</w:t>
            </w:r>
          </w:p>
        </w:tc>
      </w:tr>
      <w:tr w:rsidR="003E15FA" w:rsidRPr="00952940" w14:paraId="11527A0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26E0213" w14:textId="24FCBF34" w:rsidR="003E15FA" w:rsidRPr="00952940" w:rsidRDefault="001D1CEB" w:rsidP="00F15E2D">
            <w:pPr>
              <w:rPr>
                <w:sz w:val="20"/>
                <w:szCs w:val="20"/>
                <w:lang w:val="de-CH"/>
              </w:rPr>
            </w:pPr>
            <w:r>
              <w:rPr>
                <w:sz w:val="20"/>
                <w:szCs w:val="20"/>
                <w:lang w:val="de-CH"/>
              </w:rPr>
              <w:t>Im CloudWatch Dashboard sind aktuelle Metriken erkennbar in Bezug auf die Infrastruktur.</w:t>
            </w:r>
          </w:p>
        </w:tc>
      </w:tr>
    </w:tbl>
    <w:p w14:paraId="241F4FCE" w14:textId="77777777" w:rsidR="003E15FA" w:rsidRDefault="003E15FA" w:rsidP="003E15FA">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7815BCD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EFB04D9"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3EF5D5BE"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4A0AFF53"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4FAE76F" w14:textId="77777777" w:rsidR="00DE5660" w:rsidRDefault="00DE5660" w:rsidP="00F15E2D">
            <w:pPr>
              <w:rPr>
                <w:sz w:val="20"/>
                <w:szCs w:val="20"/>
                <w:lang w:val="de-CH"/>
              </w:rPr>
            </w:pPr>
          </w:p>
        </w:tc>
        <w:tc>
          <w:tcPr>
            <w:tcW w:w="1534" w:type="dxa"/>
          </w:tcPr>
          <w:p w14:paraId="588D9146"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0B650EF2" w14:textId="77777777" w:rsidR="00DE5660" w:rsidRPr="00952940" w:rsidRDefault="00DE5660"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621B3F3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0456AB3" w14:textId="77777777" w:rsidR="003E15FA" w:rsidRPr="00952940" w:rsidRDefault="003E15FA" w:rsidP="00F15E2D">
            <w:pPr>
              <w:rPr>
                <w:sz w:val="20"/>
                <w:szCs w:val="20"/>
                <w:lang w:val="de-CH"/>
              </w:rPr>
            </w:pPr>
            <w:r w:rsidRPr="00952940">
              <w:rPr>
                <w:sz w:val="20"/>
                <w:szCs w:val="20"/>
                <w:lang w:val="de-CH"/>
              </w:rPr>
              <w:t>Durchführung und Freigabe</w:t>
            </w:r>
          </w:p>
        </w:tc>
      </w:tr>
      <w:tr w:rsidR="003E15FA" w:rsidRPr="00952940" w14:paraId="245E6B5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A547020" w14:textId="77777777" w:rsidR="003E15FA" w:rsidRPr="00952940" w:rsidRDefault="003E15FA" w:rsidP="00F15E2D">
            <w:pPr>
              <w:rPr>
                <w:sz w:val="20"/>
                <w:szCs w:val="20"/>
                <w:lang w:val="de-CH"/>
              </w:rPr>
            </w:pPr>
            <w:r>
              <w:rPr>
                <w:sz w:val="20"/>
                <w:szCs w:val="20"/>
                <w:lang w:val="de-CH"/>
              </w:rPr>
              <w:t>Datum, Name</w:t>
            </w:r>
          </w:p>
        </w:tc>
      </w:tr>
    </w:tbl>
    <w:p w14:paraId="10D77997" w14:textId="77777777" w:rsidR="003E15FA" w:rsidRDefault="003E15FA" w:rsidP="002254D4">
      <w:pPr>
        <w:rPr>
          <w:lang w:val="de-CH"/>
        </w:rPr>
      </w:pPr>
    </w:p>
    <w:p w14:paraId="45FB1F79" w14:textId="04E135AB" w:rsidR="00D22466" w:rsidRDefault="00D22466" w:rsidP="002254D4">
      <w:pPr>
        <w:rPr>
          <w:lang w:val="de-CH"/>
        </w:rPr>
      </w:pPr>
    </w:p>
    <w:p w14:paraId="70F89B39" w14:textId="77777777" w:rsidR="00122CBE" w:rsidRDefault="00122CBE" w:rsidP="002254D4">
      <w:pPr>
        <w:rPr>
          <w:lang w:val="de-CH"/>
        </w:rPr>
      </w:pPr>
    </w:p>
    <w:tbl>
      <w:tblPr>
        <w:tblStyle w:val="Tabellenraster"/>
        <w:tblW w:w="9356" w:type="dxa"/>
        <w:tblLook w:val="04A0" w:firstRow="1" w:lastRow="0" w:firstColumn="1" w:lastColumn="0" w:noHBand="0" w:noVBand="1"/>
      </w:tblPr>
      <w:tblGrid>
        <w:gridCol w:w="2552"/>
        <w:gridCol w:w="6804"/>
      </w:tblGrid>
      <w:tr w:rsidR="00122CBE" w:rsidRPr="00952940" w14:paraId="1C09C45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2E56E3D" w14:textId="77777777" w:rsidR="00122CBE" w:rsidRPr="00952940" w:rsidRDefault="00122CBE" w:rsidP="00F15E2D">
            <w:pPr>
              <w:rPr>
                <w:sz w:val="20"/>
                <w:szCs w:val="20"/>
                <w:lang w:val="de-CH"/>
              </w:rPr>
            </w:pPr>
            <w:r w:rsidRPr="00952940">
              <w:rPr>
                <w:sz w:val="20"/>
                <w:szCs w:val="20"/>
                <w:lang w:val="de-CH"/>
              </w:rPr>
              <w:t>Testfall Nr.</w:t>
            </w:r>
          </w:p>
        </w:tc>
        <w:tc>
          <w:tcPr>
            <w:tcW w:w="6804" w:type="dxa"/>
          </w:tcPr>
          <w:p w14:paraId="26C2D8F4" w14:textId="77777777" w:rsidR="00122CBE" w:rsidRPr="00952940" w:rsidRDefault="00122CBE"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122CBE" w:rsidRPr="00952940" w14:paraId="5CD9CE7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DBECE58" w14:textId="2BC7386B" w:rsidR="00122CBE" w:rsidRPr="00952940" w:rsidRDefault="00122CBE" w:rsidP="00F15E2D">
            <w:pPr>
              <w:rPr>
                <w:sz w:val="20"/>
                <w:szCs w:val="20"/>
                <w:lang w:val="de-CH"/>
              </w:rPr>
            </w:pPr>
            <w:r w:rsidRPr="00952940">
              <w:rPr>
                <w:sz w:val="20"/>
                <w:szCs w:val="20"/>
                <w:lang w:val="de-CH"/>
              </w:rPr>
              <w:t>TF0</w:t>
            </w:r>
            <w:r>
              <w:rPr>
                <w:sz w:val="20"/>
                <w:szCs w:val="20"/>
                <w:lang w:val="de-CH"/>
              </w:rPr>
              <w:t>5</w:t>
            </w:r>
          </w:p>
        </w:tc>
        <w:tc>
          <w:tcPr>
            <w:tcW w:w="6804" w:type="dxa"/>
          </w:tcPr>
          <w:p w14:paraId="5BFEE666" w14:textId="30039BEA" w:rsidR="00122CBE" w:rsidRPr="00952940" w:rsidRDefault="00122CBE"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GitHub Actions Pipeline ist funktionstüchtig</w:t>
            </w:r>
          </w:p>
        </w:tc>
      </w:tr>
    </w:tbl>
    <w:p w14:paraId="2AD37FC8"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81F582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ED9E47D" w14:textId="77777777" w:rsidR="00122CBE" w:rsidRPr="00952940" w:rsidRDefault="00122CBE" w:rsidP="00F15E2D">
            <w:pPr>
              <w:rPr>
                <w:sz w:val="20"/>
                <w:szCs w:val="20"/>
                <w:lang w:val="de-CH"/>
              </w:rPr>
            </w:pPr>
            <w:r w:rsidRPr="00952940">
              <w:rPr>
                <w:sz w:val="20"/>
                <w:szCs w:val="20"/>
                <w:lang w:val="de-CH"/>
              </w:rPr>
              <w:t>Anforderungen</w:t>
            </w:r>
          </w:p>
        </w:tc>
      </w:tr>
      <w:tr w:rsidR="00122CBE" w:rsidRPr="00952940" w14:paraId="473C210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5862B68" w14:textId="7C444B5F" w:rsidR="00122CBE" w:rsidRPr="00952940" w:rsidRDefault="00122CBE" w:rsidP="00F15E2D">
            <w:pPr>
              <w:rPr>
                <w:sz w:val="20"/>
                <w:szCs w:val="20"/>
                <w:lang w:val="de-CH"/>
              </w:rPr>
            </w:pPr>
            <w:r>
              <w:rPr>
                <w:sz w:val="20"/>
                <w:szCs w:val="20"/>
                <w:lang w:val="de-CH"/>
              </w:rPr>
              <w:t>Infrastruktur, Applikation und GitHub Actions Pipeline muss bereitgestellt sein.</w:t>
            </w:r>
          </w:p>
        </w:tc>
      </w:tr>
    </w:tbl>
    <w:p w14:paraId="68CCDB9E"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227CE9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6122BD2" w14:textId="77777777" w:rsidR="00122CBE" w:rsidRPr="00952940" w:rsidRDefault="00122CBE" w:rsidP="00F15E2D">
            <w:pPr>
              <w:rPr>
                <w:sz w:val="20"/>
                <w:szCs w:val="20"/>
                <w:lang w:val="de-CH"/>
              </w:rPr>
            </w:pPr>
            <w:r w:rsidRPr="00952940">
              <w:rPr>
                <w:sz w:val="20"/>
                <w:szCs w:val="20"/>
                <w:lang w:val="de-CH"/>
              </w:rPr>
              <w:lastRenderedPageBreak/>
              <w:t>Vorgehen</w:t>
            </w:r>
          </w:p>
        </w:tc>
      </w:tr>
      <w:tr w:rsidR="00122CBE" w:rsidRPr="00952940" w14:paraId="136B5D44"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80AC453" w14:textId="77777777" w:rsidR="00122CBE" w:rsidRDefault="00122CBE" w:rsidP="00122CBE">
            <w:pPr>
              <w:pStyle w:val="Listenabsatz"/>
              <w:numPr>
                <w:ilvl w:val="0"/>
                <w:numId w:val="19"/>
              </w:numPr>
              <w:rPr>
                <w:sz w:val="20"/>
                <w:szCs w:val="20"/>
                <w:lang w:val="de-CH"/>
              </w:rPr>
            </w:pPr>
            <w:r>
              <w:rPr>
                <w:sz w:val="20"/>
                <w:szCs w:val="20"/>
                <w:lang w:val="de-CH"/>
              </w:rPr>
              <w:t>Änderungen an einem beliebigen Code vornehmen.</w:t>
            </w:r>
          </w:p>
          <w:p w14:paraId="47D3B467" w14:textId="77777777" w:rsidR="00122CBE" w:rsidRDefault="00122CBE" w:rsidP="00122CBE">
            <w:pPr>
              <w:pStyle w:val="Listenabsatz"/>
              <w:numPr>
                <w:ilvl w:val="0"/>
                <w:numId w:val="19"/>
              </w:numPr>
              <w:rPr>
                <w:sz w:val="20"/>
                <w:szCs w:val="20"/>
                <w:lang w:val="de-CH"/>
              </w:rPr>
            </w:pPr>
            <w:r>
              <w:rPr>
                <w:sz w:val="20"/>
                <w:szCs w:val="20"/>
                <w:lang w:val="de-CH"/>
              </w:rPr>
              <w:t>Einen Commit und Push über GitHub vornehmen.</w:t>
            </w:r>
          </w:p>
          <w:p w14:paraId="26B1F0B0" w14:textId="01E24F6C" w:rsidR="00122CBE" w:rsidRPr="00122CBE" w:rsidRDefault="00122CBE" w:rsidP="00122CBE">
            <w:pPr>
              <w:pStyle w:val="Listenabsatz"/>
              <w:numPr>
                <w:ilvl w:val="0"/>
                <w:numId w:val="19"/>
              </w:numPr>
              <w:rPr>
                <w:sz w:val="20"/>
                <w:szCs w:val="20"/>
                <w:lang w:val="de-CH"/>
              </w:rPr>
            </w:pPr>
            <w:r>
              <w:rPr>
                <w:sz w:val="20"/>
                <w:szCs w:val="20"/>
                <w:lang w:val="de-CH"/>
              </w:rPr>
              <w:t>Prüfen, ob die Pipeline Änderungen erkennt und ein Re-Deployment vornimmt.</w:t>
            </w:r>
          </w:p>
        </w:tc>
      </w:tr>
    </w:tbl>
    <w:p w14:paraId="18E5BE91"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7E26729F"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CC7161" w14:textId="77777777" w:rsidR="00122CBE" w:rsidRPr="00952940" w:rsidRDefault="00122CBE" w:rsidP="00F15E2D">
            <w:pPr>
              <w:rPr>
                <w:sz w:val="20"/>
                <w:szCs w:val="20"/>
                <w:lang w:val="de-CH"/>
              </w:rPr>
            </w:pPr>
            <w:r w:rsidRPr="00952940">
              <w:rPr>
                <w:sz w:val="20"/>
                <w:szCs w:val="20"/>
                <w:lang w:val="de-CH"/>
              </w:rPr>
              <w:t>Erwartetes Ergebnis</w:t>
            </w:r>
          </w:p>
        </w:tc>
      </w:tr>
      <w:tr w:rsidR="00122CBE" w:rsidRPr="00952940" w14:paraId="6B0760D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24083C8B" w14:textId="30582434" w:rsidR="00122CBE" w:rsidRPr="00952940" w:rsidRDefault="00122CBE" w:rsidP="00F15E2D">
            <w:pPr>
              <w:rPr>
                <w:sz w:val="20"/>
                <w:szCs w:val="20"/>
                <w:lang w:val="de-CH"/>
              </w:rPr>
            </w:pPr>
            <w:r>
              <w:rPr>
                <w:sz w:val="20"/>
                <w:szCs w:val="20"/>
                <w:lang w:val="de-CH"/>
              </w:rPr>
              <w:t>Die Pipeline erkennt ob Änderungen vorgenommen wurden, und reagiert entsprechend auf die Änderungen mit einem Re-Deployment.</w:t>
            </w:r>
          </w:p>
        </w:tc>
      </w:tr>
    </w:tbl>
    <w:p w14:paraId="151BB2E3" w14:textId="77777777" w:rsidR="00122CBE" w:rsidRDefault="00122CBE" w:rsidP="00122CBE">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14:paraId="3999DD4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3FF717D" w14:textId="77777777" w:rsidR="00152745" w:rsidRDefault="00152745" w:rsidP="00F15E2D">
            <w:pPr>
              <w:rPr>
                <w:sz w:val="20"/>
                <w:szCs w:val="20"/>
                <w:lang w:val="de-CH"/>
              </w:rPr>
            </w:pPr>
            <w:r w:rsidRPr="00E373D1">
              <w:rPr>
                <w:sz w:val="20"/>
                <w:szCs w:val="20"/>
                <w:lang w:val="de-CH"/>
              </w:rPr>
              <w:t>Eingetroffenes Ergebnis</w:t>
            </w:r>
          </w:p>
        </w:tc>
        <w:tc>
          <w:tcPr>
            <w:tcW w:w="1534" w:type="dxa"/>
          </w:tcPr>
          <w:p w14:paraId="49B18075" w14:textId="77777777" w:rsidR="00152745"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152745" w14:paraId="7D461987"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5EC9A46F" w14:textId="77777777" w:rsidR="00152745" w:rsidRDefault="00152745" w:rsidP="00F15E2D">
            <w:pPr>
              <w:rPr>
                <w:sz w:val="20"/>
                <w:szCs w:val="20"/>
                <w:lang w:val="de-CH"/>
              </w:rPr>
            </w:pPr>
          </w:p>
        </w:tc>
        <w:tc>
          <w:tcPr>
            <w:tcW w:w="1534" w:type="dxa"/>
          </w:tcPr>
          <w:p w14:paraId="78B61B66" w14:textId="77777777" w:rsidR="00152745"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4DF3909B" w14:textId="77777777" w:rsidR="00152745" w:rsidRPr="00952940" w:rsidRDefault="00152745"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406D4A5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AA7592" w14:textId="77777777" w:rsidR="00122CBE" w:rsidRPr="00952940" w:rsidRDefault="00122CBE" w:rsidP="00F15E2D">
            <w:pPr>
              <w:rPr>
                <w:sz w:val="20"/>
                <w:szCs w:val="20"/>
                <w:lang w:val="de-CH"/>
              </w:rPr>
            </w:pPr>
            <w:r w:rsidRPr="00952940">
              <w:rPr>
                <w:sz w:val="20"/>
                <w:szCs w:val="20"/>
                <w:lang w:val="de-CH"/>
              </w:rPr>
              <w:t>Durchführung und Freigabe</w:t>
            </w:r>
          </w:p>
        </w:tc>
      </w:tr>
      <w:tr w:rsidR="00122CBE" w:rsidRPr="00952940" w14:paraId="45C2826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BC9BF73" w14:textId="77777777" w:rsidR="00122CBE" w:rsidRPr="00952940" w:rsidRDefault="00122CBE" w:rsidP="00F15E2D">
            <w:pPr>
              <w:rPr>
                <w:sz w:val="20"/>
                <w:szCs w:val="20"/>
                <w:lang w:val="de-CH"/>
              </w:rPr>
            </w:pPr>
            <w:r>
              <w:rPr>
                <w:sz w:val="20"/>
                <w:szCs w:val="20"/>
                <w:lang w:val="de-CH"/>
              </w:rPr>
              <w:t>Datum, Name</w:t>
            </w:r>
          </w:p>
        </w:tc>
      </w:tr>
    </w:tbl>
    <w:p w14:paraId="4CD3FD90" w14:textId="77777777" w:rsidR="0046087C" w:rsidRDefault="0046087C" w:rsidP="002254D4">
      <w:pPr>
        <w:rPr>
          <w:lang w:val="de-CH"/>
        </w:rPr>
      </w:pPr>
    </w:p>
    <w:p w14:paraId="07D47682" w14:textId="77777777" w:rsidR="00152745" w:rsidRDefault="00152745" w:rsidP="002254D4">
      <w:pPr>
        <w:rPr>
          <w:lang w:val="de-CH"/>
        </w:rPr>
      </w:pPr>
    </w:p>
    <w:p w14:paraId="463F56B6" w14:textId="77777777" w:rsidR="00152745" w:rsidRDefault="00152745" w:rsidP="002254D4">
      <w:pPr>
        <w:rPr>
          <w:lang w:val="de-CH"/>
        </w:rPr>
      </w:pPr>
    </w:p>
    <w:tbl>
      <w:tblPr>
        <w:tblStyle w:val="Tabellenraster"/>
        <w:tblW w:w="9356" w:type="dxa"/>
        <w:tblLook w:val="04A0" w:firstRow="1" w:lastRow="0" w:firstColumn="1" w:lastColumn="0" w:noHBand="0" w:noVBand="1"/>
      </w:tblPr>
      <w:tblGrid>
        <w:gridCol w:w="2552"/>
        <w:gridCol w:w="6804"/>
      </w:tblGrid>
      <w:tr w:rsidR="00152745" w:rsidRPr="00C91CFA" w14:paraId="3A17960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F7EB7E5" w14:textId="77777777" w:rsidR="00152745" w:rsidRPr="00C91CFA" w:rsidRDefault="00152745" w:rsidP="00F15E2D">
            <w:pPr>
              <w:rPr>
                <w:sz w:val="20"/>
                <w:szCs w:val="20"/>
                <w:lang w:val="de-CH"/>
              </w:rPr>
            </w:pPr>
            <w:r w:rsidRPr="00C91CFA">
              <w:rPr>
                <w:sz w:val="20"/>
                <w:szCs w:val="20"/>
                <w:lang w:val="de-CH"/>
              </w:rPr>
              <w:t>Testfall Nr.</w:t>
            </w:r>
          </w:p>
        </w:tc>
        <w:tc>
          <w:tcPr>
            <w:tcW w:w="6804" w:type="dxa"/>
          </w:tcPr>
          <w:p w14:paraId="0B61982C" w14:textId="77777777" w:rsidR="00152745" w:rsidRPr="00C91CFA" w:rsidRDefault="00152745"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Testfall</w:t>
            </w:r>
          </w:p>
        </w:tc>
      </w:tr>
      <w:tr w:rsidR="00152745" w:rsidRPr="00C91CFA" w14:paraId="29E1F707"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5E28788" w14:textId="2F5B9C91" w:rsidR="00152745" w:rsidRPr="00C91CFA" w:rsidRDefault="00152745" w:rsidP="00F15E2D">
            <w:pPr>
              <w:rPr>
                <w:sz w:val="20"/>
                <w:szCs w:val="20"/>
                <w:lang w:val="de-CH"/>
              </w:rPr>
            </w:pPr>
            <w:r w:rsidRPr="00C91CFA">
              <w:rPr>
                <w:sz w:val="20"/>
                <w:szCs w:val="20"/>
                <w:lang w:val="de-CH"/>
              </w:rPr>
              <w:t>TF06</w:t>
            </w:r>
          </w:p>
        </w:tc>
        <w:tc>
          <w:tcPr>
            <w:tcW w:w="6804" w:type="dxa"/>
          </w:tcPr>
          <w:p w14:paraId="4E764280" w14:textId="3EF3CF31" w:rsidR="00152745" w:rsidRPr="00C91CFA" w:rsidRDefault="00635021"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Einsicht</w:t>
            </w:r>
            <w:r w:rsidR="00367081" w:rsidRPr="00C91CFA">
              <w:rPr>
                <w:sz w:val="20"/>
                <w:szCs w:val="20"/>
                <w:lang w:val="de-CH"/>
              </w:rPr>
              <w:t xml:space="preserve"> des Terraform-States</w:t>
            </w:r>
            <w:r>
              <w:rPr>
                <w:sz w:val="20"/>
                <w:szCs w:val="20"/>
                <w:lang w:val="de-CH"/>
              </w:rPr>
              <w:t xml:space="preserve"> auf einem anderen Gerät</w:t>
            </w:r>
          </w:p>
        </w:tc>
      </w:tr>
    </w:tbl>
    <w:p w14:paraId="5CCE88C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491CF0A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A6328B0" w14:textId="77777777" w:rsidR="00152745" w:rsidRPr="00C91CFA" w:rsidRDefault="00152745" w:rsidP="00F15E2D">
            <w:pPr>
              <w:rPr>
                <w:sz w:val="20"/>
                <w:szCs w:val="20"/>
                <w:lang w:val="de-CH"/>
              </w:rPr>
            </w:pPr>
            <w:r w:rsidRPr="00C91CFA">
              <w:rPr>
                <w:sz w:val="20"/>
                <w:szCs w:val="20"/>
                <w:lang w:val="de-CH"/>
              </w:rPr>
              <w:t>Anforderungen</w:t>
            </w:r>
          </w:p>
        </w:tc>
      </w:tr>
      <w:tr w:rsidR="00152745" w:rsidRPr="00C91CFA" w14:paraId="17236C8C"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64A3014" w14:textId="15CCEFF7" w:rsidR="00152745" w:rsidRPr="00C91CFA" w:rsidRDefault="00152745" w:rsidP="00F15E2D">
            <w:pPr>
              <w:rPr>
                <w:sz w:val="20"/>
                <w:szCs w:val="20"/>
                <w:lang w:val="de-CH"/>
              </w:rPr>
            </w:pPr>
            <w:r w:rsidRPr="00C91CFA">
              <w:rPr>
                <w:sz w:val="20"/>
                <w:szCs w:val="20"/>
                <w:lang w:val="de-CH"/>
              </w:rPr>
              <w:t>Infrastruktur</w:t>
            </w:r>
            <w:r w:rsidR="000818A0" w:rsidRPr="00C91CFA">
              <w:rPr>
                <w:sz w:val="20"/>
                <w:szCs w:val="20"/>
                <w:lang w:val="de-CH"/>
              </w:rPr>
              <w:t xml:space="preserve"> und </w:t>
            </w:r>
            <w:r w:rsidRPr="00C91CFA">
              <w:rPr>
                <w:sz w:val="20"/>
                <w:szCs w:val="20"/>
                <w:lang w:val="de-CH"/>
              </w:rPr>
              <w:t>Applikation muss bereitgestellt sein</w:t>
            </w:r>
            <w:r w:rsidR="00C91CFA" w:rsidRPr="00C91CFA">
              <w:rPr>
                <w:sz w:val="20"/>
                <w:szCs w:val="20"/>
                <w:lang w:val="de-CH"/>
              </w:rPr>
              <w:t xml:space="preserve"> und aktueller Terraform State muss in einem S3 Bucket gesichert sein.</w:t>
            </w:r>
          </w:p>
        </w:tc>
      </w:tr>
    </w:tbl>
    <w:p w14:paraId="4508054F"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783BF10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FC0885B" w14:textId="77777777" w:rsidR="00152745" w:rsidRPr="00C91CFA" w:rsidRDefault="00152745" w:rsidP="00F15E2D">
            <w:pPr>
              <w:rPr>
                <w:sz w:val="20"/>
                <w:szCs w:val="20"/>
                <w:lang w:val="de-CH"/>
              </w:rPr>
            </w:pPr>
            <w:r w:rsidRPr="00C91CFA">
              <w:rPr>
                <w:sz w:val="20"/>
                <w:szCs w:val="20"/>
                <w:lang w:val="de-CH"/>
              </w:rPr>
              <w:t>Vorgehen</w:t>
            </w:r>
          </w:p>
        </w:tc>
      </w:tr>
      <w:tr w:rsidR="00152745" w:rsidRPr="00C91CFA" w14:paraId="33DB0241" w14:textId="77777777" w:rsidTr="00A765CE">
        <w:trPr>
          <w:trHeight w:val="259"/>
        </w:trPr>
        <w:tc>
          <w:tcPr>
            <w:cnfStyle w:val="001000000000" w:firstRow="0" w:lastRow="0" w:firstColumn="1" w:lastColumn="0" w:oddVBand="0" w:evenVBand="0" w:oddHBand="0" w:evenHBand="0" w:firstRowFirstColumn="0" w:firstRowLastColumn="0" w:lastRowFirstColumn="0" w:lastRowLastColumn="0"/>
            <w:tcW w:w="9406" w:type="dxa"/>
          </w:tcPr>
          <w:p w14:paraId="727A3199" w14:textId="77777777" w:rsidR="00C82799" w:rsidRDefault="00635021" w:rsidP="0049404A">
            <w:pPr>
              <w:pStyle w:val="Listenabsatz"/>
              <w:numPr>
                <w:ilvl w:val="0"/>
                <w:numId w:val="20"/>
              </w:numPr>
              <w:rPr>
                <w:sz w:val="20"/>
                <w:szCs w:val="20"/>
                <w:lang w:val="de-CH"/>
              </w:rPr>
            </w:pPr>
            <w:r>
              <w:rPr>
                <w:sz w:val="20"/>
                <w:szCs w:val="20"/>
                <w:lang w:val="de-CH"/>
              </w:rPr>
              <w:t>Klonen des GitHub Repository auf eine andere Instanz</w:t>
            </w:r>
          </w:p>
          <w:p w14:paraId="76321B18" w14:textId="77777777" w:rsidR="00635021" w:rsidRDefault="0060168A" w:rsidP="0049404A">
            <w:pPr>
              <w:pStyle w:val="Listenabsatz"/>
              <w:numPr>
                <w:ilvl w:val="0"/>
                <w:numId w:val="20"/>
              </w:numPr>
              <w:rPr>
                <w:sz w:val="20"/>
                <w:szCs w:val="20"/>
                <w:lang w:val="de-CH"/>
              </w:rPr>
            </w:pPr>
            <w:r>
              <w:rPr>
                <w:sz w:val="20"/>
                <w:szCs w:val="20"/>
                <w:lang w:val="de-CH"/>
              </w:rPr>
              <w:t>Nötige Credentials setzen</w:t>
            </w:r>
          </w:p>
          <w:p w14:paraId="6F47CAD5" w14:textId="77777777" w:rsidR="0060168A" w:rsidRDefault="0060168A" w:rsidP="0049404A">
            <w:pPr>
              <w:pStyle w:val="Listenabsatz"/>
              <w:numPr>
                <w:ilvl w:val="0"/>
                <w:numId w:val="20"/>
              </w:numPr>
              <w:rPr>
                <w:sz w:val="20"/>
                <w:szCs w:val="20"/>
                <w:lang w:val="de-CH"/>
              </w:rPr>
            </w:pPr>
            <w:r>
              <w:rPr>
                <w:sz w:val="20"/>
                <w:szCs w:val="20"/>
                <w:lang w:val="de-CH"/>
              </w:rPr>
              <w:t>Terraform Plan ausführen</w:t>
            </w:r>
          </w:p>
          <w:p w14:paraId="020924F2" w14:textId="3B7224D8" w:rsidR="0060168A" w:rsidRPr="00C91CFA" w:rsidRDefault="0060168A" w:rsidP="0049404A">
            <w:pPr>
              <w:pStyle w:val="Listenabsatz"/>
              <w:numPr>
                <w:ilvl w:val="0"/>
                <w:numId w:val="20"/>
              </w:numPr>
              <w:rPr>
                <w:sz w:val="20"/>
                <w:szCs w:val="20"/>
                <w:lang w:val="de-CH"/>
              </w:rPr>
            </w:pPr>
            <w:r>
              <w:rPr>
                <w:sz w:val="20"/>
                <w:szCs w:val="20"/>
                <w:lang w:val="de-CH"/>
              </w:rPr>
              <w:t xml:space="preserve">Prüfen, ob </w:t>
            </w:r>
            <w:r w:rsidR="001A4ACF">
              <w:rPr>
                <w:sz w:val="20"/>
                <w:szCs w:val="20"/>
                <w:lang w:val="de-CH"/>
              </w:rPr>
              <w:t>der aktuelle Terraform State abgerufen werden kann.</w:t>
            </w:r>
          </w:p>
        </w:tc>
      </w:tr>
    </w:tbl>
    <w:p w14:paraId="73F233C6"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32F467A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DB92605" w14:textId="77777777" w:rsidR="00152745" w:rsidRPr="00C91CFA" w:rsidRDefault="00152745" w:rsidP="00F15E2D">
            <w:pPr>
              <w:rPr>
                <w:sz w:val="20"/>
                <w:szCs w:val="20"/>
                <w:lang w:val="de-CH"/>
              </w:rPr>
            </w:pPr>
            <w:r w:rsidRPr="00C91CFA">
              <w:rPr>
                <w:sz w:val="20"/>
                <w:szCs w:val="20"/>
                <w:lang w:val="de-CH"/>
              </w:rPr>
              <w:t>Erwartetes Ergebnis</w:t>
            </w:r>
          </w:p>
        </w:tc>
      </w:tr>
      <w:tr w:rsidR="00152745" w:rsidRPr="00C91CFA" w14:paraId="6698F7C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53969B3" w14:textId="3F938F7F" w:rsidR="00152745" w:rsidRPr="00C91CFA" w:rsidRDefault="001A4ACF" w:rsidP="00F15E2D">
            <w:pPr>
              <w:rPr>
                <w:sz w:val="20"/>
                <w:szCs w:val="20"/>
                <w:lang w:val="de-CH"/>
              </w:rPr>
            </w:pPr>
            <w:r>
              <w:rPr>
                <w:sz w:val="20"/>
                <w:szCs w:val="20"/>
                <w:lang w:val="de-CH"/>
              </w:rPr>
              <w:t>Mit Terraform Plan wird eine Auskunft über das System gegeben. Dabei sollte sich der State nicht unterscheiden mit dem State, welcher im S3 Bucket gesichert ist, da dieser State per Remote gekoppelt ist.</w:t>
            </w:r>
          </w:p>
        </w:tc>
      </w:tr>
    </w:tbl>
    <w:p w14:paraId="156681E2"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rsidRPr="00C91CFA" w14:paraId="7431A7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89186DB" w14:textId="77777777" w:rsidR="00152745" w:rsidRPr="00C91CFA" w:rsidRDefault="00152745" w:rsidP="00F15E2D">
            <w:pPr>
              <w:rPr>
                <w:sz w:val="20"/>
                <w:szCs w:val="20"/>
                <w:lang w:val="de-CH"/>
              </w:rPr>
            </w:pPr>
            <w:r w:rsidRPr="00C91CFA">
              <w:rPr>
                <w:sz w:val="20"/>
                <w:szCs w:val="20"/>
                <w:lang w:val="de-CH"/>
              </w:rPr>
              <w:t>Eingetroffenes Ergebnis</w:t>
            </w:r>
          </w:p>
        </w:tc>
        <w:tc>
          <w:tcPr>
            <w:tcW w:w="1534" w:type="dxa"/>
          </w:tcPr>
          <w:p w14:paraId="21EF4B8A" w14:textId="77777777" w:rsidR="00152745" w:rsidRPr="00C91CFA"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Fehlerklasse</w:t>
            </w:r>
          </w:p>
        </w:tc>
      </w:tr>
      <w:tr w:rsidR="00152745" w:rsidRPr="00C91CFA" w14:paraId="4738B1B5"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FF98630" w14:textId="77777777" w:rsidR="00152745" w:rsidRPr="00C91CFA" w:rsidRDefault="00152745" w:rsidP="00F15E2D">
            <w:pPr>
              <w:rPr>
                <w:sz w:val="20"/>
                <w:szCs w:val="20"/>
                <w:lang w:val="de-CH"/>
              </w:rPr>
            </w:pPr>
          </w:p>
        </w:tc>
        <w:tc>
          <w:tcPr>
            <w:tcW w:w="1534" w:type="dxa"/>
          </w:tcPr>
          <w:p w14:paraId="129DB515" w14:textId="77777777" w:rsidR="00152745" w:rsidRPr="00C91CFA"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50646B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952940" w14:paraId="49D5060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CD4C6A2" w14:textId="77777777" w:rsidR="00152745" w:rsidRPr="00952940" w:rsidRDefault="00152745" w:rsidP="00F15E2D">
            <w:pPr>
              <w:rPr>
                <w:sz w:val="20"/>
                <w:szCs w:val="20"/>
                <w:lang w:val="de-CH"/>
              </w:rPr>
            </w:pPr>
            <w:r w:rsidRPr="00C91CFA">
              <w:rPr>
                <w:sz w:val="20"/>
                <w:szCs w:val="20"/>
                <w:lang w:val="de-CH"/>
              </w:rPr>
              <w:t>Durchführung und Freigabe</w:t>
            </w:r>
          </w:p>
        </w:tc>
      </w:tr>
      <w:tr w:rsidR="00152745" w:rsidRPr="00952940" w14:paraId="0D1CC78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3FCFA" w14:textId="77777777" w:rsidR="00152745" w:rsidRPr="00952940" w:rsidRDefault="00152745" w:rsidP="00F15E2D">
            <w:pPr>
              <w:rPr>
                <w:sz w:val="20"/>
                <w:szCs w:val="20"/>
                <w:lang w:val="de-CH"/>
              </w:rPr>
            </w:pPr>
            <w:r>
              <w:rPr>
                <w:sz w:val="20"/>
                <w:szCs w:val="20"/>
                <w:lang w:val="de-CH"/>
              </w:rPr>
              <w:t>Datum, Name</w:t>
            </w:r>
          </w:p>
        </w:tc>
      </w:tr>
    </w:tbl>
    <w:p w14:paraId="01861275" w14:textId="77777777" w:rsidR="00152745" w:rsidRDefault="00152745" w:rsidP="002254D4">
      <w:pPr>
        <w:rPr>
          <w:lang w:val="de-CH"/>
        </w:rPr>
      </w:pPr>
    </w:p>
    <w:p w14:paraId="7E85E41C" w14:textId="77777777" w:rsidR="00731EE1" w:rsidRDefault="00731EE1" w:rsidP="002254D4">
      <w:pPr>
        <w:rPr>
          <w:lang w:val="de-CH"/>
        </w:rPr>
      </w:pPr>
    </w:p>
    <w:p w14:paraId="49DB86D0" w14:textId="77777777" w:rsidR="00731EE1" w:rsidRDefault="00731EE1" w:rsidP="002254D4">
      <w:pPr>
        <w:rPr>
          <w:lang w:val="de-CH"/>
        </w:rPr>
      </w:pPr>
    </w:p>
    <w:tbl>
      <w:tblPr>
        <w:tblStyle w:val="Tabellenraster"/>
        <w:tblW w:w="9356" w:type="dxa"/>
        <w:tblLook w:val="04A0" w:firstRow="1" w:lastRow="0" w:firstColumn="1" w:lastColumn="0" w:noHBand="0" w:noVBand="1"/>
      </w:tblPr>
      <w:tblGrid>
        <w:gridCol w:w="2552"/>
        <w:gridCol w:w="6804"/>
      </w:tblGrid>
      <w:tr w:rsidR="00731EE1" w:rsidRPr="00952940" w14:paraId="509AB9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91C9CA" w14:textId="77777777" w:rsidR="00731EE1" w:rsidRPr="00952940" w:rsidRDefault="00731EE1" w:rsidP="00F15E2D">
            <w:pPr>
              <w:rPr>
                <w:sz w:val="20"/>
                <w:szCs w:val="20"/>
                <w:lang w:val="de-CH"/>
              </w:rPr>
            </w:pPr>
            <w:r w:rsidRPr="00952940">
              <w:rPr>
                <w:sz w:val="20"/>
                <w:szCs w:val="20"/>
                <w:lang w:val="de-CH"/>
              </w:rPr>
              <w:t>Testfall Nr.</w:t>
            </w:r>
          </w:p>
        </w:tc>
        <w:tc>
          <w:tcPr>
            <w:tcW w:w="6804" w:type="dxa"/>
          </w:tcPr>
          <w:p w14:paraId="70F70C2B" w14:textId="77777777" w:rsidR="00731EE1" w:rsidRPr="00952940" w:rsidRDefault="00731EE1"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731EE1" w:rsidRPr="00952940" w14:paraId="63E42CA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5ADA4BCC" w14:textId="66BC33F6" w:rsidR="00731EE1" w:rsidRPr="00952940" w:rsidRDefault="00731EE1" w:rsidP="00F15E2D">
            <w:pPr>
              <w:rPr>
                <w:sz w:val="20"/>
                <w:szCs w:val="20"/>
                <w:lang w:val="de-CH"/>
              </w:rPr>
            </w:pPr>
            <w:r w:rsidRPr="00952940">
              <w:rPr>
                <w:sz w:val="20"/>
                <w:szCs w:val="20"/>
                <w:lang w:val="de-CH"/>
              </w:rPr>
              <w:t>TF0</w:t>
            </w:r>
            <w:r w:rsidR="0049404A">
              <w:rPr>
                <w:sz w:val="20"/>
                <w:szCs w:val="20"/>
                <w:lang w:val="de-CH"/>
              </w:rPr>
              <w:t>7</w:t>
            </w:r>
          </w:p>
        </w:tc>
        <w:tc>
          <w:tcPr>
            <w:tcW w:w="6804" w:type="dxa"/>
          </w:tcPr>
          <w:p w14:paraId="039AC780" w14:textId="643AAE34" w:rsidR="00731EE1" w:rsidRPr="00952940" w:rsidRDefault="00C82799"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Chaos-Mesh Experiment funktioniert</w:t>
            </w:r>
          </w:p>
        </w:tc>
      </w:tr>
    </w:tbl>
    <w:p w14:paraId="4392C5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9A22BA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09CC799" w14:textId="77777777" w:rsidR="00731EE1" w:rsidRPr="00952940" w:rsidRDefault="00731EE1" w:rsidP="00F15E2D">
            <w:pPr>
              <w:rPr>
                <w:sz w:val="20"/>
                <w:szCs w:val="20"/>
                <w:lang w:val="de-CH"/>
              </w:rPr>
            </w:pPr>
            <w:r w:rsidRPr="00952940">
              <w:rPr>
                <w:sz w:val="20"/>
                <w:szCs w:val="20"/>
                <w:lang w:val="de-CH"/>
              </w:rPr>
              <w:t>Anforderungen</w:t>
            </w:r>
          </w:p>
        </w:tc>
      </w:tr>
      <w:tr w:rsidR="00731EE1" w:rsidRPr="00952940" w14:paraId="52F424D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D723F52" w14:textId="3CB23FFD" w:rsidR="00731EE1" w:rsidRPr="00952940" w:rsidRDefault="00731EE1" w:rsidP="00F15E2D">
            <w:pPr>
              <w:rPr>
                <w:sz w:val="20"/>
                <w:szCs w:val="20"/>
                <w:lang w:val="de-CH"/>
              </w:rPr>
            </w:pPr>
            <w:r>
              <w:rPr>
                <w:sz w:val="20"/>
                <w:szCs w:val="20"/>
                <w:lang w:val="de-CH"/>
              </w:rPr>
              <w:t xml:space="preserve">Infrastruktur, Applikation und </w:t>
            </w:r>
            <w:r w:rsidR="00C82799">
              <w:rPr>
                <w:sz w:val="20"/>
                <w:szCs w:val="20"/>
                <w:lang w:val="de-CH"/>
              </w:rPr>
              <w:t>Chaos-Mesh</w:t>
            </w:r>
            <w:r>
              <w:rPr>
                <w:sz w:val="20"/>
                <w:szCs w:val="20"/>
                <w:lang w:val="de-CH"/>
              </w:rPr>
              <w:t xml:space="preserve"> muss bereitgestellt sein.</w:t>
            </w:r>
          </w:p>
        </w:tc>
      </w:tr>
    </w:tbl>
    <w:p w14:paraId="7B358C0A"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DF4667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04A5038" w14:textId="77777777" w:rsidR="00731EE1" w:rsidRPr="00952940" w:rsidRDefault="00731EE1" w:rsidP="00F15E2D">
            <w:pPr>
              <w:rPr>
                <w:sz w:val="20"/>
                <w:szCs w:val="20"/>
                <w:lang w:val="de-CH"/>
              </w:rPr>
            </w:pPr>
            <w:r w:rsidRPr="00952940">
              <w:rPr>
                <w:sz w:val="20"/>
                <w:szCs w:val="20"/>
                <w:lang w:val="de-CH"/>
              </w:rPr>
              <w:t>Vorgehen</w:t>
            </w:r>
          </w:p>
        </w:tc>
      </w:tr>
      <w:tr w:rsidR="00731EE1" w:rsidRPr="00952940" w14:paraId="392D9FA0" w14:textId="77777777" w:rsidTr="00C82799">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2AD1F6F" w14:textId="35A5BC45" w:rsidR="00731EE1" w:rsidRDefault="00C82799" w:rsidP="00731EE1">
            <w:pPr>
              <w:pStyle w:val="Listenabsatz"/>
              <w:numPr>
                <w:ilvl w:val="0"/>
                <w:numId w:val="21"/>
              </w:numPr>
              <w:rPr>
                <w:sz w:val="20"/>
                <w:szCs w:val="20"/>
                <w:lang w:val="de-CH"/>
              </w:rPr>
            </w:pPr>
            <w:r>
              <w:rPr>
                <w:sz w:val="20"/>
                <w:szCs w:val="20"/>
                <w:lang w:val="de-CH"/>
              </w:rPr>
              <w:lastRenderedPageBreak/>
              <w:t>Verbinden auf das Chaos-Mesh Dashboard.</w:t>
            </w:r>
          </w:p>
          <w:p w14:paraId="3A3C79A2" w14:textId="4D1B946F" w:rsidR="00C82799" w:rsidRDefault="00C82799" w:rsidP="00731EE1">
            <w:pPr>
              <w:pStyle w:val="Listenabsatz"/>
              <w:numPr>
                <w:ilvl w:val="0"/>
                <w:numId w:val="21"/>
              </w:numPr>
              <w:rPr>
                <w:sz w:val="20"/>
                <w:szCs w:val="20"/>
                <w:lang w:val="de-CH"/>
              </w:rPr>
            </w:pPr>
            <w:r>
              <w:rPr>
                <w:sz w:val="20"/>
                <w:szCs w:val="20"/>
                <w:lang w:val="de-CH"/>
              </w:rPr>
              <w:t>Ausführen eines belieben Experimentes.</w:t>
            </w:r>
          </w:p>
          <w:p w14:paraId="0A59FC38" w14:textId="19E3A41C" w:rsidR="00C82799" w:rsidRPr="00122CBE" w:rsidRDefault="00C82799" w:rsidP="00731EE1">
            <w:pPr>
              <w:pStyle w:val="Listenabsatz"/>
              <w:numPr>
                <w:ilvl w:val="0"/>
                <w:numId w:val="21"/>
              </w:numPr>
              <w:rPr>
                <w:sz w:val="20"/>
                <w:szCs w:val="20"/>
                <w:lang w:val="de-CH"/>
              </w:rPr>
            </w:pPr>
            <w:r>
              <w:rPr>
                <w:sz w:val="20"/>
                <w:szCs w:val="20"/>
                <w:lang w:val="de-CH"/>
              </w:rPr>
              <w:t>Prüfen, ob Experiment erfolgreich auf die Applikation angewendet wurden konnte.</w:t>
            </w:r>
          </w:p>
        </w:tc>
      </w:tr>
    </w:tbl>
    <w:p w14:paraId="26518834"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171F35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0E30CE2" w14:textId="77777777" w:rsidR="00731EE1" w:rsidRPr="00952940" w:rsidRDefault="00731EE1" w:rsidP="00F15E2D">
            <w:pPr>
              <w:rPr>
                <w:sz w:val="20"/>
                <w:szCs w:val="20"/>
                <w:lang w:val="de-CH"/>
              </w:rPr>
            </w:pPr>
            <w:r w:rsidRPr="00952940">
              <w:rPr>
                <w:sz w:val="20"/>
                <w:szCs w:val="20"/>
                <w:lang w:val="de-CH"/>
              </w:rPr>
              <w:t>Erwartetes Ergebnis</w:t>
            </w:r>
          </w:p>
        </w:tc>
      </w:tr>
      <w:tr w:rsidR="00731EE1" w:rsidRPr="00952940" w14:paraId="254833A9"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B916E7B" w14:textId="7929A2FD" w:rsidR="00731EE1" w:rsidRPr="00952940" w:rsidRDefault="00A05B53" w:rsidP="00F15E2D">
            <w:pPr>
              <w:rPr>
                <w:sz w:val="20"/>
                <w:szCs w:val="20"/>
                <w:lang w:val="de-CH"/>
              </w:rPr>
            </w:pPr>
            <w:r>
              <w:rPr>
                <w:sz w:val="20"/>
                <w:szCs w:val="20"/>
                <w:lang w:val="de-CH"/>
              </w:rPr>
              <w:t>Es kann ein beliebiges Experiment auf die Applikation ausgeführt werden. Nach Abschluss des Experimentes, ist dies im Chaos-Mesh Dashboard ersichtlich.</w:t>
            </w:r>
          </w:p>
        </w:tc>
      </w:tr>
    </w:tbl>
    <w:p w14:paraId="5DF29F1A" w14:textId="77777777" w:rsidR="00731EE1" w:rsidRDefault="00731EE1" w:rsidP="00731EE1">
      <w:pPr>
        <w:rPr>
          <w:sz w:val="20"/>
          <w:szCs w:val="20"/>
          <w:lang w:val="de-CH"/>
        </w:rPr>
      </w:pPr>
    </w:p>
    <w:tbl>
      <w:tblPr>
        <w:tblStyle w:val="Tabellenraster"/>
        <w:tblW w:w="0" w:type="auto"/>
        <w:tblLook w:val="04A0" w:firstRow="1" w:lastRow="0" w:firstColumn="1" w:lastColumn="0" w:noHBand="0" w:noVBand="1"/>
      </w:tblPr>
      <w:tblGrid>
        <w:gridCol w:w="7797"/>
        <w:gridCol w:w="1534"/>
      </w:tblGrid>
      <w:tr w:rsidR="00731EE1" w14:paraId="041D479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FCE97F0" w14:textId="77777777" w:rsidR="00731EE1" w:rsidRDefault="00731EE1" w:rsidP="00F15E2D">
            <w:pPr>
              <w:rPr>
                <w:sz w:val="20"/>
                <w:szCs w:val="20"/>
                <w:lang w:val="de-CH"/>
              </w:rPr>
            </w:pPr>
            <w:r w:rsidRPr="00E373D1">
              <w:rPr>
                <w:sz w:val="20"/>
                <w:szCs w:val="20"/>
                <w:lang w:val="de-CH"/>
              </w:rPr>
              <w:t>Eingetroffenes Ergebnis</w:t>
            </w:r>
          </w:p>
        </w:tc>
        <w:tc>
          <w:tcPr>
            <w:tcW w:w="1534" w:type="dxa"/>
          </w:tcPr>
          <w:p w14:paraId="73A7B6D0" w14:textId="77777777" w:rsidR="00731EE1" w:rsidRDefault="00731EE1"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731EE1" w14:paraId="6947B68C"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250599F" w14:textId="77777777" w:rsidR="00731EE1" w:rsidRDefault="00731EE1" w:rsidP="00F15E2D">
            <w:pPr>
              <w:rPr>
                <w:sz w:val="20"/>
                <w:szCs w:val="20"/>
                <w:lang w:val="de-CH"/>
              </w:rPr>
            </w:pPr>
          </w:p>
        </w:tc>
        <w:tc>
          <w:tcPr>
            <w:tcW w:w="1534" w:type="dxa"/>
          </w:tcPr>
          <w:p w14:paraId="0F8B2CF0" w14:textId="77777777" w:rsidR="00731EE1" w:rsidRDefault="00731EE1"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F32FE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7018B7FB"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479B2B" w14:textId="77777777" w:rsidR="00731EE1" w:rsidRPr="00952940" w:rsidRDefault="00731EE1" w:rsidP="00F15E2D">
            <w:pPr>
              <w:rPr>
                <w:sz w:val="20"/>
                <w:szCs w:val="20"/>
                <w:lang w:val="de-CH"/>
              </w:rPr>
            </w:pPr>
            <w:r w:rsidRPr="00952940">
              <w:rPr>
                <w:sz w:val="20"/>
                <w:szCs w:val="20"/>
                <w:lang w:val="de-CH"/>
              </w:rPr>
              <w:t>Durchführung und Freigabe</w:t>
            </w:r>
          </w:p>
        </w:tc>
      </w:tr>
      <w:tr w:rsidR="00731EE1" w:rsidRPr="00952940" w14:paraId="4797EA7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F56FF95" w14:textId="77777777" w:rsidR="00731EE1" w:rsidRPr="00952940" w:rsidRDefault="00731EE1" w:rsidP="00F15E2D">
            <w:pPr>
              <w:rPr>
                <w:sz w:val="20"/>
                <w:szCs w:val="20"/>
                <w:lang w:val="de-CH"/>
              </w:rPr>
            </w:pPr>
            <w:r>
              <w:rPr>
                <w:sz w:val="20"/>
                <w:szCs w:val="20"/>
                <w:lang w:val="de-CH"/>
              </w:rPr>
              <w:t>Datum, Name</w:t>
            </w:r>
          </w:p>
        </w:tc>
      </w:tr>
    </w:tbl>
    <w:p w14:paraId="0F35E4A8" w14:textId="77777777" w:rsidR="00731EE1" w:rsidRPr="002254D4" w:rsidRDefault="00731EE1" w:rsidP="002254D4">
      <w:pPr>
        <w:rPr>
          <w:lang w:val="de-CH"/>
        </w:rPr>
      </w:pPr>
    </w:p>
    <w:p w14:paraId="587BBB48" w14:textId="77777777" w:rsidR="006A2332" w:rsidRPr="00EC17C7" w:rsidRDefault="006A2332" w:rsidP="00EC17C7">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6A2332" w:rsidRPr="00952940" w14:paraId="45C20CB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DCC9552" w14:textId="77777777" w:rsidR="006A2332" w:rsidRPr="00952940" w:rsidRDefault="006A2332" w:rsidP="00F15E2D">
            <w:pPr>
              <w:rPr>
                <w:sz w:val="20"/>
                <w:szCs w:val="20"/>
                <w:lang w:val="de-CH"/>
              </w:rPr>
            </w:pPr>
            <w:r w:rsidRPr="00952940">
              <w:rPr>
                <w:sz w:val="20"/>
                <w:szCs w:val="20"/>
                <w:lang w:val="de-CH"/>
              </w:rPr>
              <w:t>Testfall Nr.</w:t>
            </w:r>
          </w:p>
        </w:tc>
        <w:tc>
          <w:tcPr>
            <w:tcW w:w="6804" w:type="dxa"/>
          </w:tcPr>
          <w:p w14:paraId="4C892E4D" w14:textId="77777777" w:rsidR="006A2332" w:rsidRPr="00952940" w:rsidRDefault="006A2332"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6A2332" w:rsidRPr="00952940" w14:paraId="1C67692E"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06E08DE" w14:textId="6377D60C" w:rsidR="006A2332" w:rsidRPr="00952940" w:rsidRDefault="006A2332" w:rsidP="00F15E2D">
            <w:pPr>
              <w:rPr>
                <w:sz w:val="20"/>
                <w:szCs w:val="20"/>
                <w:lang w:val="de-CH"/>
              </w:rPr>
            </w:pPr>
            <w:r w:rsidRPr="00952940">
              <w:rPr>
                <w:sz w:val="20"/>
                <w:szCs w:val="20"/>
                <w:lang w:val="de-CH"/>
              </w:rPr>
              <w:t>TF0</w:t>
            </w:r>
            <w:r w:rsidR="00C51F43">
              <w:rPr>
                <w:sz w:val="20"/>
                <w:szCs w:val="20"/>
                <w:lang w:val="de-CH"/>
              </w:rPr>
              <w:t>8</w:t>
            </w:r>
          </w:p>
        </w:tc>
        <w:tc>
          <w:tcPr>
            <w:tcW w:w="6804" w:type="dxa"/>
          </w:tcPr>
          <w:p w14:paraId="5856FE52" w14:textId="5B2FFD39" w:rsidR="006A2332" w:rsidRPr="00952940" w:rsidRDefault="006A2332"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Installation von Chaos-Mesh erfolgt nach Benutzeranleitung</w:t>
            </w:r>
          </w:p>
        </w:tc>
      </w:tr>
    </w:tbl>
    <w:p w14:paraId="463AD7F0"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A1328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A7ADDF0" w14:textId="77777777" w:rsidR="006A2332" w:rsidRPr="00952940" w:rsidRDefault="006A2332" w:rsidP="00F15E2D">
            <w:pPr>
              <w:rPr>
                <w:sz w:val="20"/>
                <w:szCs w:val="20"/>
                <w:lang w:val="de-CH"/>
              </w:rPr>
            </w:pPr>
            <w:r w:rsidRPr="00952940">
              <w:rPr>
                <w:sz w:val="20"/>
                <w:szCs w:val="20"/>
                <w:lang w:val="de-CH"/>
              </w:rPr>
              <w:t>Anforderungen</w:t>
            </w:r>
          </w:p>
        </w:tc>
      </w:tr>
      <w:tr w:rsidR="006A2332" w:rsidRPr="00952940" w14:paraId="14B3699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1C45EC" w14:textId="77DBBAB5" w:rsidR="006A2332" w:rsidRPr="00952940" w:rsidRDefault="006A2332" w:rsidP="00F15E2D">
            <w:pPr>
              <w:rPr>
                <w:sz w:val="20"/>
                <w:szCs w:val="20"/>
                <w:lang w:val="de-CH"/>
              </w:rPr>
            </w:pPr>
            <w:r>
              <w:rPr>
                <w:sz w:val="20"/>
                <w:szCs w:val="20"/>
                <w:lang w:val="de-CH"/>
              </w:rPr>
              <w:t>Infrastruktur</w:t>
            </w:r>
            <w:r w:rsidR="000768E9">
              <w:rPr>
                <w:sz w:val="20"/>
                <w:szCs w:val="20"/>
                <w:lang w:val="de-CH"/>
              </w:rPr>
              <w:t xml:space="preserve"> und </w:t>
            </w:r>
            <w:r>
              <w:rPr>
                <w:sz w:val="20"/>
                <w:szCs w:val="20"/>
                <w:lang w:val="de-CH"/>
              </w:rPr>
              <w:t>Applikation</w:t>
            </w:r>
            <w:r w:rsidR="000768E9">
              <w:rPr>
                <w:sz w:val="20"/>
                <w:szCs w:val="20"/>
                <w:lang w:val="de-CH"/>
              </w:rPr>
              <w:t xml:space="preserve"> muss bereitgestellt sein.</w:t>
            </w:r>
          </w:p>
        </w:tc>
      </w:tr>
    </w:tbl>
    <w:p w14:paraId="41E7A80B"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1FFA7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F267912" w14:textId="77777777" w:rsidR="006A2332" w:rsidRPr="00952940" w:rsidRDefault="006A2332" w:rsidP="00F15E2D">
            <w:pPr>
              <w:rPr>
                <w:sz w:val="20"/>
                <w:szCs w:val="20"/>
                <w:lang w:val="de-CH"/>
              </w:rPr>
            </w:pPr>
            <w:r w:rsidRPr="00952940">
              <w:rPr>
                <w:sz w:val="20"/>
                <w:szCs w:val="20"/>
                <w:lang w:val="de-CH"/>
              </w:rPr>
              <w:t>Vorgehen</w:t>
            </w:r>
          </w:p>
        </w:tc>
      </w:tr>
      <w:tr w:rsidR="006A2332" w:rsidRPr="00952940" w14:paraId="05D7B1C2" w14:textId="77777777" w:rsidTr="00F15E2D">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47C6052" w14:textId="4E205BB7" w:rsidR="006A2332" w:rsidRDefault="000768E9" w:rsidP="006A2332">
            <w:pPr>
              <w:pStyle w:val="Listenabsatz"/>
              <w:numPr>
                <w:ilvl w:val="0"/>
                <w:numId w:val="22"/>
              </w:numPr>
              <w:rPr>
                <w:sz w:val="20"/>
                <w:szCs w:val="20"/>
                <w:lang w:val="de-CH"/>
              </w:rPr>
            </w:pPr>
            <w:r>
              <w:rPr>
                <w:sz w:val="20"/>
                <w:szCs w:val="20"/>
                <w:lang w:val="de-CH"/>
              </w:rPr>
              <w:t>Zugriff auf die AWS CLI &amp; Kubernetes sicherstellen</w:t>
            </w:r>
          </w:p>
          <w:p w14:paraId="2F48C0D2" w14:textId="2F6087EC" w:rsidR="000768E9" w:rsidRDefault="000768E9" w:rsidP="006A2332">
            <w:pPr>
              <w:pStyle w:val="Listenabsatz"/>
              <w:numPr>
                <w:ilvl w:val="0"/>
                <w:numId w:val="22"/>
              </w:numPr>
              <w:rPr>
                <w:sz w:val="20"/>
                <w:szCs w:val="20"/>
                <w:lang w:val="de-CH"/>
              </w:rPr>
            </w:pPr>
            <w:r>
              <w:rPr>
                <w:sz w:val="20"/>
                <w:szCs w:val="20"/>
                <w:lang w:val="de-CH"/>
              </w:rPr>
              <w:t>Installation von Chaos-Mesh über das Benutzerhandbuch, ohne externe Hilfe.</w:t>
            </w:r>
          </w:p>
          <w:p w14:paraId="29B0FC9C" w14:textId="72E752CD" w:rsidR="000768E9" w:rsidRPr="00122CBE" w:rsidRDefault="000768E9" w:rsidP="006A2332">
            <w:pPr>
              <w:pStyle w:val="Listenabsatz"/>
              <w:numPr>
                <w:ilvl w:val="0"/>
                <w:numId w:val="22"/>
              </w:numPr>
              <w:rPr>
                <w:sz w:val="20"/>
                <w:szCs w:val="20"/>
                <w:lang w:val="de-CH"/>
              </w:rPr>
            </w:pPr>
            <w:r>
              <w:rPr>
                <w:sz w:val="20"/>
                <w:szCs w:val="20"/>
                <w:lang w:val="de-CH"/>
              </w:rPr>
              <w:t>Prüfen, ob Chaos-Mesh erfolgreich erstellt wurde.</w:t>
            </w:r>
          </w:p>
        </w:tc>
      </w:tr>
    </w:tbl>
    <w:p w14:paraId="3ECB2516"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E0ABF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25A8D05" w14:textId="77777777" w:rsidR="006A2332" w:rsidRPr="00952940" w:rsidRDefault="006A2332" w:rsidP="00F15E2D">
            <w:pPr>
              <w:rPr>
                <w:sz w:val="20"/>
                <w:szCs w:val="20"/>
                <w:lang w:val="de-CH"/>
              </w:rPr>
            </w:pPr>
            <w:r w:rsidRPr="00952940">
              <w:rPr>
                <w:sz w:val="20"/>
                <w:szCs w:val="20"/>
                <w:lang w:val="de-CH"/>
              </w:rPr>
              <w:t>Erwartetes Ergebnis</w:t>
            </w:r>
          </w:p>
        </w:tc>
      </w:tr>
      <w:tr w:rsidR="006A2332" w:rsidRPr="00952940" w14:paraId="154A8B3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4330B6F" w14:textId="0A81E8C6" w:rsidR="006A2332" w:rsidRPr="00952940" w:rsidRDefault="000768E9" w:rsidP="00F15E2D">
            <w:pPr>
              <w:rPr>
                <w:sz w:val="20"/>
                <w:szCs w:val="20"/>
                <w:lang w:val="de-CH"/>
              </w:rPr>
            </w:pPr>
            <w:r>
              <w:rPr>
                <w:sz w:val="20"/>
                <w:szCs w:val="20"/>
                <w:lang w:val="de-CH"/>
              </w:rPr>
              <w:t>Ein Benutzer kann Chaos-Mesh in eine vorhandene Kuberenetesumgebung integrieren, dies anhand der Benutzeranleitung.</w:t>
            </w:r>
          </w:p>
        </w:tc>
      </w:tr>
    </w:tbl>
    <w:p w14:paraId="67CAF040" w14:textId="77777777" w:rsidR="006A2332" w:rsidRDefault="006A2332" w:rsidP="006A2332">
      <w:pPr>
        <w:rPr>
          <w:sz w:val="20"/>
          <w:szCs w:val="20"/>
          <w:lang w:val="de-CH"/>
        </w:rPr>
      </w:pPr>
    </w:p>
    <w:tbl>
      <w:tblPr>
        <w:tblStyle w:val="Tabellenraster"/>
        <w:tblW w:w="0" w:type="auto"/>
        <w:tblLook w:val="04A0" w:firstRow="1" w:lastRow="0" w:firstColumn="1" w:lastColumn="0" w:noHBand="0" w:noVBand="1"/>
      </w:tblPr>
      <w:tblGrid>
        <w:gridCol w:w="7797"/>
        <w:gridCol w:w="1534"/>
      </w:tblGrid>
      <w:tr w:rsidR="006A2332" w14:paraId="6E64CAF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F6FC773" w14:textId="77777777" w:rsidR="006A2332" w:rsidRDefault="006A2332" w:rsidP="00F15E2D">
            <w:pPr>
              <w:rPr>
                <w:sz w:val="20"/>
                <w:szCs w:val="20"/>
                <w:lang w:val="de-CH"/>
              </w:rPr>
            </w:pPr>
            <w:r w:rsidRPr="00E373D1">
              <w:rPr>
                <w:sz w:val="20"/>
                <w:szCs w:val="20"/>
                <w:lang w:val="de-CH"/>
              </w:rPr>
              <w:t>Eingetroffenes Ergebnis</w:t>
            </w:r>
          </w:p>
        </w:tc>
        <w:tc>
          <w:tcPr>
            <w:tcW w:w="1534" w:type="dxa"/>
          </w:tcPr>
          <w:p w14:paraId="2E437ED0" w14:textId="77777777" w:rsidR="006A2332" w:rsidRDefault="006A2332"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6A2332" w14:paraId="2328CB6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BCAC0DE" w14:textId="77777777" w:rsidR="006A2332" w:rsidRDefault="006A2332" w:rsidP="00F15E2D">
            <w:pPr>
              <w:rPr>
                <w:sz w:val="20"/>
                <w:szCs w:val="20"/>
                <w:lang w:val="de-CH"/>
              </w:rPr>
            </w:pPr>
          </w:p>
        </w:tc>
        <w:tc>
          <w:tcPr>
            <w:tcW w:w="1534" w:type="dxa"/>
          </w:tcPr>
          <w:p w14:paraId="1C55D067" w14:textId="77777777" w:rsidR="006A2332" w:rsidRDefault="006A2332"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F0FC292"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F5146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AA855EC" w14:textId="77777777" w:rsidR="006A2332" w:rsidRPr="00952940" w:rsidRDefault="006A2332" w:rsidP="00F15E2D">
            <w:pPr>
              <w:rPr>
                <w:sz w:val="20"/>
                <w:szCs w:val="20"/>
                <w:lang w:val="de-CH"/>
              </w:rPr>
            </w:pPr>
            <w:r w:rsidRPr="00952940">
              <w:rPr>
                <w:sz w:val="20"/>
                <w:szCs w:val="20"/>
                <w:lang w:val="de-CH"/>
              </w:rPr>
              <w:t>Durchführung und Freigabe</w:t>
            </w:r>
          </w:p>
        </w:tc>
      </w:tr>
      <w:tr w:rsidR="006A2332" w:rsidRPr="00952940" w14:paraId="04AF356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31B9850" w14:textId="77777777" w:rsidR="006A2332" w:rsidRPr="00952940" w:rsidRDefault="006A2332" w:rsidP="00F15E2D">
            <w:pPr>
              <w:rPr>
                <w:sz w:val="20"/>
                <w:szCs w:val="20"/>
                <w:lang w:val="de-CH"/>
              </w:rPr>
            </w:pPr>
            <w:r>
              <w:rPr>
                <w:sz w:val="20"/>
                <w:szCs w:val="20"/>
                <w:lang w:val="de-CH"/>
              </w:rPr>
              <w:t>Datum, Name</w:t>
            </w:r>
          </w:p>
        </w:tc>
      </w:tr>
    </w:tbl>
    <w:p w14:paraId="7CD34F1B" w14:textId="05FD10D7" w:rsidR="00EC17C7" w:rsidRDefault="00EC17C7" w:rsidP="00EC17C7">
      <w:pPr>
        <w:rPr>
          <w:lang w:val="de-CH"/>
        </w:rPr>
      </w:pPr>
    </w:p>
    <w:p w14:paraId="00B67B17" w14:textId="1F9B1E90" w:rsidR="00EE2DEC" w:rsidRDefault="00EE2DEC" w:rsidP="00EE2DEC">
      <w:pPr>
        <w:pStyle w:val="berschrift2"/>
        <w:rPr>
          <w:lang w:val="de-CH"/>
        </w:rPr>
      </w:pPr>
      <w:bookmarkStart w:id="102" w:name="_Toc165378918"/>
      <w:r>
        <w:rPr>
          <w:lang w:val="de-CH"/>
        </w:rPr>
        <w:t>Automatisierungskonzept</w:t>
      </w:r>
      <w:bookmarkEnd w:id="102"/>
    </w:p>
    <w:p w14:paraId="6D76DDA3" w14:textId="5FBB3217" w:rsidR="003578C6" w:rsidRPr="004E67AA" w:rsidRDefault="007A4DE5" w:rsidP="003578C6">
      <w:pPr>
        <w:keepNext/>
        <w:rPr>
          <w:highlight w:val="yellow"/>
        </w:rPr>
      </w:pPr>
      <w:r>
        <w:rPr>
          <w:lang w:val="de-CH"/>
        </w:rPr>
        <w:t xml:space="preserve">Das Automatisierungskonzept stellt sicher, dass bei Änderungen an der Codebase, automatische Massnahmen getroffen werden. Ziel dabei ist es, dass schlussendlich mit Chaos-Mesh ein Experiment automatisch durchgeführt </w:t>
      </w:r>
      <w:r w:rsidR="00DB08EF">
        <w:rPr>
          <w:lang w:val="de-CH"/>
        </w:rPr>
        <w:t>werden kann. So kann bei Änderungen an der Infrastruktur oder der Applikation</w:t>
      </w:r>
      <w:r w:rsidR="00090464">
        <w:rPr>
          <w:lang w:val="de-CH"/>
        </w:rPr>
        <w:t xml:space="preserve"> getestet werden, ob diese weiterhin Widerstandsfähig sei, oder ob weitere Anpassungen gemacht werden müssen. Dieses Konzept könnten man anschliessend</w:t>
      </w:r>
      <w:r w:rsidR="00643500">
        <w:rPr>
          <w:lang w:val="de-CH"/>
        </w:rPr>
        <w:t>,</w:t>
      </w:r>
      <w:r w:rsidR="00090464">
        <w:rPr>
          <w:lang w:val="de-CH"/>
        </w:rPr>
        <w:t xml:space="preserve"> in einer echten Umgebung</w:t>
      </w:r>
      <w:r w:rsidR="00643500">
        <w:rPr>
          <w:lang w:val="de-CH"/>
        </w:rPr>
        <w:t>,</w:t>
      </w:r>
      <w:r w:rsidR="00090464">
        <w:rPr>
          <w:lang w:val="de-CH"/>
        </w:rPr>
        <w:t xml:space="preserve"> auf viele verschiedene Experimente </w:t>
      </w:r>
      <w:r w:rsidR="00643500">
        <w:rPr>
          <w:lang w:val="de-CH"/>
        </w:rPr>
        <w:t>anwenden.</w:t>
      </w:r>
      <w:r w:rsidR="00643500">
        <w:rPr>
          <w:lang w:val="de-CH"/>
        </w:rPr>
        <w:br/>
      </w:r>
      <w:r w:rsidR="00643500">
        <w:rPr>
          <w:lang w:val="de-CH"/>
        </w:rPr>
        <w:br/>
      </w:r>
      <w:r w:rsidR="003578C6">
        <w:rPr>
          <w:lang w:val="de-CH"/>
        </w:rPr>
        <w:t>Folgend</w:t>
      </w:r>
      <w:r w:rsidR="00643500">
        <w:rPr>
          <w:lang w:val="de-CH"/>
        </w:rPr>
        <w:t xml:space="preserve"> nun ein Diagramm, welches die Automatisierung visuell</w:t>
      </w:r>
      <w:r w:rsidR="003578C6">
        <w:rPr>
          <w:lang w:val="de-CH"/>
        </w:rPr>
        <w:t xml:space="preserve"> in einem Flussdiagramm</w:t>
      </w:r>
      <w:r w:rsidR="00643500">
        <w:rPr>
          <w:lang w:val="de-CH"/>
        </w:rPr>
        <w:t xml:space="preserve"> </w:t>
      </w:r>
      <w:r w:rsidR="00643500">
        <w:rPr>
          <w:lang w:val="de-CH"/>
        </w:rPr>
        <w:lastRenderedPageBreak/>
        <w:t>darstellen soll.</w:t>
      </w:r>
      <w:r w:rsidR="00643500">
        <w:rPr>
          <w:lang w:val="de-CH"/>
        </w:rPr>
        <w:br/>
      </w:r>
      <w:r w:rsidR="00643500">
        <w:rPr>
          <w:lang w:val="de-CH"/>
        </w:rPr>
        <w:br/>
      </w:r>
      <w:r w:rsidR="003578C6" w:rsidRPr="004E67AA">
        <w:rPr>
          <w:noProof/>
          <w:highlight w:val="yellow"/>
          <w:lang w:val="de-CH"/>
        </w:rPr>
        <w:drawing>
          <wp:inline distT="0" distB="0" distL="0" distR="0" wp14:anchorId="3B799D65" wp14:editId="465A0D90">
            <wp:extent cx="5972810" cy="5299710"/>
            <wp:effectExtent l="0" t="0" r="0" b="0"/>
            <wp:docPr id="10025471" name="Grafik 1"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71" name="Grafik 1" descr="Ein Bild, das Text, Visitenkarte, Screenshot, Schrift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5972810" cy="5299710"/>
                    </a:xfrm>
                    <a:prstGeom prst="rect">
                      <a:avLst/>
                    </a:prstGeom>
                  </pic:spPr>
                </pic:pic>
              </a:graphicData>
            </a:graphic>
          </wp:inline>
        </w:drawing>
      </w:r>
    </w:p>
    <w:p w14:paraId="488EDF3A" w14:textId="4DBA12A3" w:rsidR="00EE2DEC" w:rsidRPr="002E52F4" w:rsidRDefault="003578C6" w:rsidP="003578C6">
      <w:pPr>
        <w:pStyle w:val="Beschriftung"/>
        <w:rPr>
          <w:sz w:val="18"/>
          <w:szCs w:val="21"/>
        </w:rPr>
      </w:pPr>
      <w:r w:rsidRPr="004E67AA">
        <w:rPr>
          <w:sz w:val="18"/>
          <w:szCs w:val="21"/>
          <w:highlight w:val="yellow"/>
        </w:rPr>
        <w:t xml:space="preserve">Abbildung </w:t>
      </w:r>
      <w:r w:rsidRPr="004E67AA">
        <w:rPr>
          <w:sz w:val="18"/>
          <w:szCs w:val="21"/>
          <w:highlight w:val="yellow"/>
        </w:rPr>
        <w:fldChar w:fldCharType="begin"/>
      </w:r>
      <w:r w:rsidRPr="004E67AA">
        <w:rPr>
          <w:sz w:val="18"/>
          <w:szCs w:val="21"/>
          <w:highlight w:val="yellow"/>
        </w:rPr>
        <w:instrText xml:space="preserve"> SEQ Abbildung \* ARABIC </w:instrText>
      </w:r>
      <w:r w:rsidRPr="004E67AA">
        <w:rPr>
          <w:sz w:val="18"/>
          <w:szCs w:val="21"/>
          <w:highlight w:val="yellow"/>
        </w:rPr>
        <w:fldChar w:fldCharType="separate"/>
      </w:r>
      <w:r w:rsidR="00741600">
        <w:rPr>
          <w:noProof/>
          <w:sz w:val="18"/>
          <w:szCs w:val="21"/>
          <w:highlight w:val="yellow"/>
        </w:rPr>
        <w:t>17</w:t>
      </w:r>
      <w:r w:rsidRPr="004E67AA">
        <w:rPr>
          <w:sz w:val="18"/>
          <w:szCs w:val="21"/>
          <w:highlight w:val="yellow"/>
        </w:rPr>
        <w:fldChar w:fldCharType="end"/>
      </w:r>
      <w:r w:rsidRPr="004E67AA">
        <w:rPr>
          <w:sz w:val="18"/>
          <w:szCs w:val="21"/>
          <w:highlight w:val="yellow"/>
        </w:rPr>
        <w:t>: Flussdiagramm Automatisierungskonzept</w:t>
      </w:r>
    </w:p>
    <w:p w14:paraId="5768A5E0" w14:textId="0F4F41BD" w:rsidR="003573A6" w:rsidRPr="003573A6" w:rsidRDefault="00927511" w:rsidP="003573A6">
      <w:pPr>
        <w:rPr>
          <w:lang w:val="de-CH"/>
        </w:rPr>
      </w:pPr>
      <w:r>
        <w:rPr>
          <w:lang w:val="de-CH"/>
        </w:rPr>
        <w:t xml:space="preserve">In diesem Flussdiagramm ist ersichtlich, dass die Automatisierung verschiedene Aktionen trifft, basierend auf dem jeweiligen Repository, </w:t>
      </w:r>
      <w:r w:rsidR="00727EB7">
        <w:rPr>
          <w:lang w:val="de-CH"/>
        </w:rPr>
        <w:t>welche Änderungen</w:t>
      </w:r>
      <w:r>
        <w:rPr>
          <w:lang w:val="de-CH"/>
        </w:rPr>
        <w:t xml:space="preserve"> </w:t>
      </w:r>
      <w:r w:rsidR="00727EB7">
        <w:rPr>
          <w:lang w:val="de-CH"/>
        </w:rPr>
        <w:t xml:space="preserve">erhält. So muss nicht </w:t>
      </w:r>
      <w:r w:rsidR="00476AEB">
        <w:rPr>
          <w:lang w:val="de-CH"/>
        </w:rPr>
        <w:t>jedes Mal</w:t>
      </w:r>
      <w:r w:rsidR="00727EB7">
        <w:rPr>
          <w:lang w:val="de-CH"/>
        </w:rPr>
        <w:t xml:space="preserve"> die komplette Infrastruktur neu bereitgestellt werden. Dies hat zur Folge, dass so Ressourcen und Zeit </w:t>
      </w:r>
      <w:r w:rsidR="00D01CBB">
        <w:rPr>
          <w:lang w:val="de-CH"/>
        </w:rPr>
        <w:t>eingespart</w:t>
      </w:r>
      <w:r w:rsidR="00476AEB">
        <w:rPr>
          <w:lang w:val="de-CH"/>
        </w:rPr>
        <w:t xml:space="preserve"> werden können, da eine vollständige Bereitstellung der Infrastruktur jeweils über 20 Minuten dauern kann.</w:t>
      </w:r>
      <w:r w:rsidR="00476AEB">
        <w:rPr>
          <w:lang w:val="de-CH"/>
        </w:rPr>
        <w:br/>
      </w:r>
      <w:r w:rsidR="00476AEB">
        <w:rPr>
          <w:lang w:val="de-CH"/>
        </w:rPr>
        <w:br/>
        <w:t>Somit: Wenn Änderungen an den Terraform-Scripts erkannt werden, wird alles vollständig neu bereitgestellt. Sollten nur Änderungen an der Applikation vorgenommen werden, so werden nur neue Images generiert und diese ersten anschliessend die aktuellen Container in der Kubernetesumgebung.</w:t>
      </w:r>
      <w:r w:rsidR="00476AEB">
        <w:rPr>
          <w:lang w:val="de-CH"/>
        </w:rPr>
        <w:br/>
      </w:r>
      <w:r w:rsidR="00476AEB">
        <w:rPr>
          <w:lang w:val="de-CH"/>
        </w:rPr>
        <w:br/>
        <w:t>So kann eine effektive</w:t>
      </w:r>
      <w:r w:rsidR="002E52F4">
        <w:rPr>
          <w:lang w:val="de-CH"/>
        </w:rPr>
        <w:t xml:space="preserve"> Automatisierung der</w:t>
      </w:r>
      <w:r w:rsidR="00476AEB">
        <w:rPr>
          <w:lang w:val="de-CH"/>
        </w:rPr>
        <w:t xml:space="preserve"> Umgebung und gleichzeitiges Chaos-Testing </w:t>
      </w:r>
      <w:r w:rsidR="002E52F4">
        <w:rPr>
          <w:lang w:val="de-CH"/>
        </w:rPr>
        <w:t>gewährleistet werden.</w:t>
      </w:r>
    </w:p>
    <w:p w14:paraId="17BB4EF7" w14:textId="07B08E89" w:rsidR="006751FF" w:rsidRDefault="00964E91" w:rsidP="006751FF">
      <w:pPr>
        <w:pStyle w:val="berschrift2"/>
        <w:rPr>
          <w:lang w:val="de-CH"/>
        </w:rPr>
      </w:pPr>
      <w:bookmarkStart w:id="103" w:name="_Toc165378919"/>
      <w:r>
        <w:rPr>
          <w:lang w:val="de-CH"/>
        </w:rPr>
        <w:lastRenderedPageBreak/>
        <w:t>Phasenfreigabe Realisierung</w:t>
      </w:r>
      <w:bookmarkEnd w:id="103"/>
    </w:p>
    <w:p w14:paraId="2991B972" w14:textId="2C14636D" w:rsidR="002D25CD" w:rsidRDefault="002D25CD" w:rsidP="002D25CD">
      <w:pPr>
        <w:rPr>
          <w:sz w:val="23"/>
          <w:szCs w:val="23"/>
        </w:rPr>
      </w:pPr>
      <w:r>
        <w:rPr>
          <w:sz w:val="23"/>
          <w:szCs w:val="23"/>
        </w:rPr>
        <w:t>Durch die Unterschrift des Auftraggebers und des Projektleiters wird festgelegt, dass die Konzeptphase abgeschlossen wurde und somit die Realisierungsphase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2D25CD" w14:paraId="13F32975"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68402AF" w14:textId="77777777" w:rsidR="002D25CD" w:rsidRPr="007904E0" w:rsidRDefault="002D25CD" w:rsidP="00F15E2D">
            <w:pPr>
              <w:rPr>
                <w:sz w:val="20"/>
                <w:szCs w:val="20"/>
              </w:rPr>
            </w:pPr>
            <w:r w:rsidRPr="007904E0">
              <w:rPr>
                <w:sz w:val="20"/>
                <w:szCs w:val="20"/>
              </w:rPr>
              <w:t>Datum</w:t>
            </w:r>
          </w:p>
        </w:tc>
        <w:tc>
          <w:tcPr>
            <w:tcW w:w="2351" w:type="dxa"/>
          </w:tcPr>
          <w:p w14:paraId="2167DD3A"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289EB1E5"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6B1B5E07"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2D25CD" w14:paraId="1F8945C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28A2B2B" w14:textId="4B079F31" w:rsidR="002D25CD" w:rsidRPr="007904E0" w:rsidRDefault="002D25CD" w:rsidP="00F15E2D">
            <w:pPr>
              <w:rPr>
                <w:sz w:val="20"/>
                <w:szCs w:val="20"/>
              </w:rPr>
            </w:pPr>
            <w:r>
              <w:rPr>
                <w:sz w:val="20"/>
                <w:szCs w:val="20"/>
              </w:rPr>
              <w:t>26.04.2024</w:t>
            </w:r>
          </w:p>
        </w:tc>
        <w:tc>
          <w:tcPr>
            <w:tcW w:w="2351" w:type="dxa"/>
          </w:tcPr>
          <w:p w14:paraId="39A6FD45"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564F0214"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300F941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60B0A2CC"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3625CA6"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2D25CD" w14:paraId="7961872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046349C" w14:textId="1E33A5D1" w:rsidR="002D25CD" w:rsidRPr="007904E0" w:rsidRDefault="002D25CD" w:rsidP="00F15E2D">
            <w:pPr>
              <w:rPr>
                <w:sz w:val="20"/>
                <w:szCs w:val="20"/>
              </w:rPr>
            </w:pPr>
            <w:r>
              <w:rPr>
                <w:sz w:val="20"/>
                <w:szCs w:val="20"/>
              </w:rPr>
              <w:t>26.04.2024</w:t>
            </w:r>
          </w:p>
        </w:tc>
        <w:tc>
          <w:tcPr>
            <w:tcW w:w="2351" w:type="dxa"/>
          </w:tcPr>
          <w:p w14:paraId="505D3EA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43981C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4D34ABD3"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8B0932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2909D5F3"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51E3C1E1" w14:textId="77777777" w:rsidR="002D25CD" w:rsidRPr="002D25CD" w:rsidRDefault="002D25CD" w:rsidP="002D25CD">
      <w:pPr>
        <w:rPr>
          <w:lang w:val="de-CH"/>
        </w:rPr>
      </w:pPr>
    </w:p>
    <w:p w14:paraId="3A74F3A3" w14:textId="2611F98D" w:rsidR="00486812" w:rsidRDefault="00486812" w:rsidP="00486812">
      <w:pPr>
        <w:pStyle w:val="berschrift1"/>
        <w:rPr>
          <w:lang w:val="de-CH"/>
        </w:rPr>
      </w:pPr>
      <w:bookmarkStart w:id="104" w:name="_Toc165378920"/>
      <w:r>
        <w:rPr>
          <w:lang w:val="de-CH"/>
        </w:rPr>
        <w:t>Realisierung</w:t>
      </w:r>
      <w:bookmarkEnd w:id="104"/>
    </w:p>
    <w:p w14:paraId="5141153D" w14:textId="6EC76283" w:rsidR="00744D8F" w:rsidRDefault="00E5655F" w:rsidP="00744D8F">
      <w:pPr>
        <w:pStyle w:val="Flietext"/>
      </w:pPr>
      <w:r>
        <w:t xml:space="preserve">Nach der vorherigen Phasenfreigabe startet, laut HERMES 5.1, die Realisierungsphase des Projektes. </w:t>
      </w:r>
      <w:r w:rsidR="000B667E">
        <w:t>In dieser Phase geht es nun darum, das konzipierte Produkt umzusetzen</w:t>
      </w:r>
      <w:r>
        <w:t>.</w:t>
      </w:r>
      <w:r w:rsidR="000B667E">
        <w:t xml:space="preserve"> Sobald das Projekt danach umgesetzt wurde, werden anhand des Testkonzeptes, die Tests durchgeführt und dokumentiert.</w:t>
      </w:r>
      <w:r>
        <w:t xml:space="preserve"> Sobald diese Phase durchlaufen ist, und eine Phasenfreigabe stattgefunden hat, wird mit der </w:t>
      </w:r>
      <w:r w:rsidR="000B667E">
        <w:t>Einführung</w:t>
      </w:r>
      <w:r>
        <w:t xml:space="preserve"> </w:t>
      </w:r>
      <w:r w:rsidR="000B667E">
        <w:t>for</w:t>
      </w:r>
      <w:r w:rsidR="005D18A5">
        <w:t>t</w:t>
      </w:r>
      <w:r w:rsidR="000B667E">
        <w:t>gefahren.</w:t>
      </w:r>
    </w:p>
    <w:p w14:paraId="451166D2" w14:textId="77777777" w:rsidR="005D18A5" w:rsidRDefault="005D18A5" w:rsidP="00744D8F">
      <w:pPr>
        <w:pStyle w:val="Flietext"/>
      </w:pPr>
    </w:p>
    <w:p w14:paraId="6960939E" w14:textId="77777777" w:rsidR="005D18A5" w:rsidRDefault="005D18A5" w:rsidP="005D18A5">
      <w:pPr>
        <w:pStyle w:val="Flietext"/>
        <w:keepNext/>
      </w:pPr>
      <w:r w:rsidRPr="005D18A5">
        <w:rPr>
          <w:noProof/>
        </w:rPr>
        <w:drawing>
          <wp:inline distT="0" distB="0" distL="0" distR="0" wp14:anchorId="07B7D98A" wp14:editId="15E434B9">
            <wp:extent cx="5972810" cy="527050"/>
            <wp:effectExtent l="0" t="0" r="0" b="6350"/>
            <wp:docPr id="1787810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10936" name=""/>
                    <pic:cNvPicPr/>
                  </pic:nvPicPr>
                  <pic:blipFill>
                    <a:blip r:embed="rId52"/>
                    <a:stretch>
                      <a:fillRect/>
                    </a:stretch>
                  </pic:blipFill>
                  <pic:spPr>
                    <a:xfrm>
                      <a:off x="0" y="0"/>
                      <a:ext cx="5972810" cy="527050"/>
                    </a:xfrm>
                    <a:prstGeom prst="rect">
                      <a:avLst/>
                    </a:prstGeom>
                  </pic:spPr>
                </pic:pic>
              </a:graphicData>
            </a:graphic>
          </wp:inline>
        </w:drawing>
      </w:r>
    </w:p>
    <w:p w14:paraId="10BE3196" w14:textId="27201ED9" w:rsidR="005D18A5" w:rsidRDefault="005D18A5" w:rsidP="005D18A5">
      <w:pPr>
        <w:pStyle w:val="Beschriftung"/>
        <w:rPr>
          <w:sz w:val="18"/>
          <w:szCs w:val="21"/>
        </w:rPr>
      </w:pPr>
      <w:r w:rsidRPr="005D18A5">
        <w:rPr>
          <w:sz w:val="18"/>
          <w:szCs w:val="21"/>
        </w:rPr>
        <w:t xml:space="preserve">Abbildung </w:t>
      </w:r>
      <w:r w:rsidRPr="005D18A5">
        <w:rPr>
          <w:sz w:val="18"/>
          <w:szCs w:val="21"/>
        </w:rPr>
        <w:fldChar w:fldCharType="begin"/>
      </w:r>
      <w:r w:rsidRPr="005D18A5">
        <w:rPr>
          <w:sz w:val="18"/>
          <w:szCs w:val="21"/>
        </w:rPr>
        <w:instrText xml:space="preserve"> SEQ Abbildung \* ARABIC </w:instrText>
      </w:r>
      <w:r w:rsidRPr="005D18A5">
        <w:rPr>
          <w:sz w:val="18"/>
          <w:szCs w:val="21"/>
        </w:rPr>
        <w:fldChar w:fldCharType="separate"/>
      </w:r>
      <w:r w:rsidR="00741600">
        <w:rPr>
          <w:noProof/>
          <w:sz w:val="18"/>
          <w:szCs w:val="21"/>
        </w:rPr>
        <w:t>18</w:t>
      </w:r>
      <w:r w:rsidRPr="005D18A5">
        <w:rPr>
          <w:sz w:val="18"/>
          <w:szCs w:val="21"/>
        </w:rPr>
        <w:fldChar w:fldCharType="end"/>
      </w:r>
      <w:r w:rsidRPr="005D18A5">
        <w:rPr>
          <w:sz w:val="18"/>
          <w:szCs w:val="21"/>
        </w:rPr>
        <w:t>: Realisierungsphase</w:t>
      </w:r>
    </w:p>
    <w:p w14:paraId="58094A32" w14:textId="1122C22B" w:rsidR="00F23BD6" w:rsidRDefault="00F23BD6" w:rsidP="00F23BD6">
      <w:pPr>
        <w:pStyle w:val="berschrift2"/>
      </w:pPr>
      <w:bookmarkStart w:id="105" w:name="_Toc165378921"/>
      <w:r>
        <w:t>Bereitstellung der Infrastruktur mit Terraform</w:t>
      </w:r>
      <w:bookmarkEnd w:id="105"/>
    </w:p>
    <w:p w14:paraId="433CF41B" w14:textId="5E3CFC36" w:rsidR="00867380" w:rsidRDefault="00BB1006" w:rsidP="00867380">
      <w:r>
        <w:t>Die gesamte Infrastruktur, welche für dieses Projekt nötig ist, wird wie schon erwähnt, auf der Cloud Plattform AWS bereitgestellt. Da</w:t>
      </w:r>
      <w:r w:rsidR="00037FF2">
        <w:t>mit man jedoch die Möglichkeit hat, diese Projektinfrastruktur nach Bedarf hoch oder runterzufahren, um Kosten und Ressourcen einzusparen, wird die gesamte Plattform mit Terraform bereitgestellt.</w:t>
      </w:r>
    </w:p>
    <w:p w14:paraId="15EC3D7D" w14:textId="497727EA" w:rsidR="00037FF2" w:rsidRDefault="00037FF2" w:rsidP="00037FF2">
      <w:pPr>
        <w:pStyle w:val="berschrift3"/>
      </w:pPr>
      <w:bookmarkStart w:id="106" w:name="_Toc165378922"/>
      <w:r>
        <w:t>Terraform Erklärung</w:t>
      </w:r>
      <w:bookmarkEnd w:id="106"/>
    </w:p>
    <w:p w14:paraId="78D5E7A5" w14:textId="1D3036B3" w:rsidR="00E83035" w:rsidRDefault="00E83035" w:rsidP="00E83035">
      <w:r>
        <w:t>Terraform ist ein mächtiges Tool, welches ermöglicht gesamte Infrastrukturen über einen oder mehrere Scripts bereitzustellen. So wird dieses Vorgehen meist unter IaC (Infrastructure as Code) bezeichnet. Ganz einfach erklärt ist Terraform folgendes:</w:t>
      </w:r>
      <w:r>
        <w:br/>
      </w:r>
      <w:r>
        <w:br/>
        <w:t>„</w:t>
      </w:r>
      <w:r w:rsidR="00040D73" w:rsidRPr="00040D73">
        <w:t xml:space="preserve">Terraform ist ein Werkzeug, das IT-Spezialisten dabei hilft, Computerressourcen automatisch zu verwalten und einzurichten. Stellen Sie sich vor, Sie möchten eine Reihe von LEGO-Bauten nach einer Anleitung automatisch erstellen lassen, anstatt jedes Stück einzeln von Hand zusammenzufügen. Terraform erlaubt es, solche Anleitungen zu schreiben, die genau festlegen, welche Teile der Computerinfrastruktur wie Server, Speicher und Netzwerke aufgebaut werden </w:t>
      </w:r>
      <w:r w:rsidR="00040D73" w:rsidRPr="00040D73">
        <w:lastRenderedPageBreak/>
        <w:t>sollen, und führt diese Anleitungen dann automatisch aus, um alles genau nach Plan zu erstellen. Dies spart Zeit und verringert die Möglichkeit von Fehlern, die passieren könnten, wenn alles manuell gemacht werden würde.</w:t>
      </w:r>
      <w:r w:rsidR="00040D73">
        <w:t>“</w:t>
      </w:r>
      <w:r w:rsidR="00040D73">
        <w:rPr>
          <w:rStyle w:val="Funotenzeichen"/>
        </w:rPr>
        <w:footnoteReference w:id="8"/>
      </w:r>
      <w:r w:rsidR="00040D73">
        <w:br/>
      </w:r>
      <w:r w:rsidR="00040D73">
        <w:br/>
        <w:t>Diese Erklärung wurde hierbei von ChatGPT generiert und erklärt ziemlich einfach, was Terraform ist. Somit ist Terraform genau die richtige Lösung für dieses Projekt.</w:t>
      </w:r>
    </w:p>
    <w:p w14:paraId="6F051EF9" w14:textId="4B733BCA" w:rsidR="00EF16F3" w:rsidRDefault="00EF16F3" w:rsidP="00EF16F3">
      <w:pPr>
        <w:pStyle w:val="berschrift3"/>
      </w:pPr>
      <w:bookmarkStart w:id="107" w:name="_Toc165378923"/>
      <w:r>
        <w:t xml:space="preserve">Einrichten der </w:t>
      </w:r>
      <w:r w:rsidR="00F710E7">
        <w:t>Entwicklungsumgebung</w:t>
      </w:r>
      <w:bookmarkEnd w:id="107"/>
    </w:p>
    <w:p w14:paraId="131CC0AD" w14:textId="56C4C0DD" w:rsidR="00E80B50" w:rsidRDefault="00E80B50" w:rsidP="00E80B50">
      <w:r>
        <w:t>Damit diese Scripts zur Bereitstellung von Terraform entwickelt werden können, muss zuerst eine Entwicklungsumgebung erstellt werden. Dies ist dabei recht simple.</w:t>
      </w:r>
    </w:p>
    <w:p w14:paraId="5722C273" w14:textId="77777777" w:rsidR="000E6F47" w:rsidRDefault="000E6F47" w:rsidP="00E80B50"/>
    <w:p w14:paraId="557BEF22" w14:textId="7CBBD79C" w:rsidR="00D957D6" w:rsidRDefault="00D957D6" w:rsidP="00E80B50">
      <w:r>
        <w:t xml:space="preserve">Folgende </w:t>
      </w:r>
      <w:r w:rsidR="007D0776">
        <w:t>Sachen werden benötigt:</w:t>
      </w:r>
    </w:p>
    <w:p w14:paraId="652C62EA" w14:textId="5F3EAE2E" w:rsidR="007D0776" w:rsidRDefault="007D0776" w:rsidP="007D0776">
      <w:pPr>
        <w:pStyle w:val="Listenabsatz"/>
        <w:numPr>
          <w:ilvl w:val="0"/>
          <w:numId w:val="14"/>
        </w:numPr>
        <w:rPr>
          <w:lang w:val="en-US"/>
        </w:rPr>
      </w:pPr>
      <w:r w:rsidRPr="007D0776">
        <w:rPr>
          <w:lang w:val="en-US"/>
        </w:rPr>
        <w:t>Ein</w:t>
      </w:r>
      <w:r w:rsidR="000114C8">
        <w:rPr>
          <w:lang w:val="en-US"/>
        </w:rPr>
        <w:t>e</w:t>
      </w:r>
      <w:r w:rsidRPr="007D0776">
        <w:rPr>
          <w:lang w:val="en-US"/>
        </w:rPr>
        <w:t xml:space="preserve"> IDE (Integrated Development Env</w:t>
      </w:r>
      <w:r>
        <w:rPr>
          <w:lang w:val="en-US"/>
        </w:rPr>
        <w:t>ironment) in diesem Fall VSCode</w:t>
      </w:r>
    </w:p>
    <w:p w14:paraId="466AD5F4" w14:textId="46EC833D" w:rsidR="00D00444" w:rsidRDefault="00D00444" w:rsidP="007D0776">
      <w:pPr>
        <w:pStyle w:val="Listenabsatz"/>
        <w:numPr>
          <w:ilvl w:val="0"/>
          <w:numId w:val="14"/>
        </w:numPr>
        <w:rPr>
          <w:lang w:val="en-US"/>
        </w:rPr>
      </w:pPr>
      <w:r>
        <w:rPr>
          <w:lang w:val="en-US"/>
        </w:rPr>
        <w:t>Einen beliebigen Ordner als Speicherort</w:t>
      </w:r>
    </w:p>
    <w:p w14:paraId="404A459C" w14:textId="362E2B0F" w:rsidR="00D00444" w:rsidRDefault="00D00444" w:rsidP="007D0776">
      <w:pPr>
        <w:pStyle w:val="Listenabsatz"/>
        <w:numPr>
          <w:ilvl w:val="0"/>
          <w:numId w:val="14"/>
        </w:numPr>
        <w:rPr>
          <w:lang w:val="de-CH"/>
        </w:rPr>
      </w:pPr>
      <w:r w:rsidRPr="00D00444">
        <w:rPr>
          <w:lang w:val="de-CH"/>
        </w:rPr>
        <w:t>Ein Versionierungssystem wie GitHub (opt</w:t>
      </w:r>
      <w:r>
        <w:rPr>
          <w:lang w:val="de-CH"/>
        </w:rPr>
        <w:t>ional, aber empfehlenswert)</w:t>
      </w:r>
    </w:p>
    <w:p w14:paraId="62D0E113" w14:textId="77777777" w:rsidR="002B5F55" w:rsidRDefault="002B5F55" w:rsidP="002B5F55">
      <w:pPr>
        <w:rPr>
          <w:lang w:val="de-CH"/>
        </w:rPr>
      </w:pPr>
    </w:p>
    <w:p w14:paraId="70EE0F0D" w14:textId="6EB4DBAA" w:rsidR="002B5F55" w:rsidRDefault="00CE39B8" w:rsidP="002B5F55">
      <w:pPr>
        <w:rPr>
          <w:lang w:val="de-CH"/>
        </w:rPr>
      </w:pPr>
      <w:r>
        <w:rPr>
          <w:lang w:val="de-CH"/>
        </w:rPr>
        <w:t xml:space="preserve">Hat man sich einen Ordner in einer IDE erstellt und somit einen Bereich, in welchem man nun scripten möchte, so muss man nun Terraform installieren. Je nach Betriebssystem ist die Installation von Terraform anders. Hier ist ein Link, welcher erklärt, wie Terraform installiert werden kann: </w:t>
      </w:r>
      <w:hyperlink r:id="rId53" w:history="1">
        <w:r w:rsidR="005F738A" w:rsidRPr="005F738A">
          <w:rPr>
            <w:rStyle w:val="Hyperlink"/>
            <w:lang w:val="de-CH"/>
          </w:rPr>
          <w:t>https://developer.hashicorp.com/terraform/install</w:t>
        </w:r>
      </w:hyperlink>
      <w:r w:rsidR="005F738A">
        <w:rPr>
          <w:lang w:val="de-CH"/>
        </w:rPr>
        <w:t>.</w:t>
      </w:r>
    </w:p>
    <w:p w14:paraId="02E22D5D" w14:textId="77777777" w:rsidR="005F738A" w:rsidRDefault="005F738A" w:rsidP="002B5F55">
      <w:pPr>
        <w:rPr>
          <w:lang w:val="de-CH"/>
        </w:rPr>
      </w:pPr>
    </w:p>
    <w:p w14:paraId="4EF681DB" w14:textId="77777777" w:rsidR="00ED31AD" w:rsidRDefault="005F738A" w:rsidP="00ED31AD">
      <w:pPr>
        <w:keepNext/>
      </w:pPr>
      <w:r>
        <w:rPr>
          <w:lang w:val="de-CH"/>
        </w:rPr>
        <w:t>Sobald Terraform installiert wurde, kann man die Installation mit dem Befehl «terraform -v» testen. Dies alles zusammen, kann dann so aussehen:</w:t>
      </w:r>
      <w:r>
        <w:rPr>
          <w:lang w:val="de-CH"/>
        </w:rPr>
        <w:br/>
      </w:r>
      <w:r w:rsidR="00ED31AD">
        <w:rPr>
          <w:lang w:val="de-CH"/>
        </w:rPr>
        <w:lastRenderedPageBreak/>
        <w:br/>
      </w:r>
      <w:r w:rsidR="00ED31AD" w:rsidRPr="00ED31AD">
        <w:rPr>
          <w:noProof/>
          <w:lang w:val="de-CH"/>
        </w:rPr>
        <w:drawing>
          <wp:inline distT="0" distB="0" distL="0" distR="0" wp14:anchorId="2FB161CF" wp14:editId="33F26E00">
            <wp:extent cx="5972810" cy="3733800"/>
            <wp:effectExtent l="0" t="0" r="0" b="0"/>
            <wp:docPr id="107629553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95537" name="Grafik 1" descr="Ein Bild, das Text, Screenshot, Software, Multimedia-Software enthält.&#10;&#10;Automatisch generierte Beschreibung"/>
                    <pic:cNvPicPr/>
                  </pic:nvPicPr>
                  <pic:blipFill>
                    <a:blip r:embed="rId54"/>
                    <a:stretch>
                      <a:fillRect/>
                    </a:stretch>
                  </pic:blipFill>
                  <pic:spPr>
                    <a:xfrm>
                      <a:off x="0" y="0"/>
                      <a:ext cx="5972810" cy="3733800"/>
                    </a:xfrm>
                    <a:prstGeom prst="rect">
                      <a:avLst/>
                    </a:prstGeom>
                  </pic:spPr>
                </pic:pic>
              </a:graphicData>
            </a:graphic>
          </wp:inline>
        </w:drawing>
      </w:r>
    </w:p>
    <w:p w14:paraId="37BC1F6C" w14:textId="0E84E454" w:rsidR="005F738A" w:rsidRPr="00ED31AD" w:rsidRDefault="00ED31AD" w:rsidP="00ED31AD">
      <w:pPr>
        <w:pStyle w:val="Beschriftung"/>
        <w:rPr>
          <w:sz w:val="18"/>
          <w:szCs w:val="21"/>
          <w:lang w:val="de-CH"/>
        </w:rPr>
      </w:pPr>
      <w:r w:rsidRPr="00ED31AD">
        <w:rPr>
          <w:sz w:val="18"/>
          <w:szCs w:val="21"/>
        </w:rPr>
        <w:t xml:space="preserve">Abbildung </w:t>
      </w:r>
      <w:r w:rsidRPr="00ED31AD">
        <w:rPr>
          <w:sz w:val="18"/>
          <w:szCs w:val="21"/>
        </w:rPr>
        <w:fldChar w:fldCharType="begin"/>
      </w:r>
      <w:r w:rsidRPr="00ED31AD">
        <w:rPr>
          <w:sz w:val="18"/>
          <w:szCs w:val="21"/>
        </w:rPr>
        <w:instrText xml:space="preserve"> SEQ Abbildung \* ARABIC </w:instrText>
      </w:r>
      <w:r w:rsidRPr="00ED31AD">
        <w:rPr>
          <w:sz w:val="18"/>
          <w:szCs w:val="21"/>
        </w:rPr>
        <w:fldChar w:fldCharType="separate"/>
      </w:r>
      <w:r w:rsidR="00741600">
        <w:rPr>
          <w:noProof/>
          <w:sz w:val="18"/>
          <w:szCs w:val="21"/>
        </w:rPr>
        <w:t>19</w:t>
      </w:r>
      <w:r w:rsidRPr="00ED31AD">
        <w:rPr>
          <w:sz w:val="18"/>
          <w:szCs w:val="21"/>
        </w:rPr>
        <w:fldChar w:fldCharType="end"/>
      </w:r>
      <w:r w:rsidRPr="00ED31AD">
        <w:rPr>
          <w:sz w:val="18"/>
          <w:szCs w:val="21"/>
        </w:rPr>
        <w:t>: Übersicht über die Entwicklungsumgebung</w:t>
      </w:r>
    </w:p>
    <w:p w14:paraId="3A96ABF0" w14:textId="0D11CA19" w:rsidR="005D18A5" w:rsidRDefault="00ED31AD" w:rsidP="00C94967">
      <w:pPr>
        <w:rPr>
          <w:lang w:val="de-CH"/>
        </w:rPr>
      </w:pPr>
      <w:r>
        <w:rPr>
          <w:lang w:val="de-CH"/>
        </w:rPr>
        <w:t>Auf diesem Screenshot sieht man nun die Entwicklungsumgebung, welche für dieses Projekt eingerichtet wurde, ebenso sieht man die Terraform-Version, welche installiert wurde.</w:t>
      </w:r>
      <w:r w:rsidR="00C94967">
        <w:rPr>
          <w:lang w:val="de-CH"/>
        </w:rPr>
        <w:t xml:space="preserve"> Ebenso ist auch ersichtlich, dass schon ein GitHub Repository mit der Umgebung verbunden ist. Hierbei handelt es sich um das Repository, welches auch als Dokumentenablage genutzt wird.</w:t>
      </w:r>
    </w:p>
    <w:p w14:paraId="1E465589" w14:textId="4BFDC81B" w:rsidR="00EF636C" w:rsidRDefault="00EF636C" w:rsidP="00EF636C">
      <w:pPr>
        <w:pStyle w:val="berschrift3"/>
        <w:rPr>
          <w:lang w:val="de-CH"/>
        </w:rPr>
      </w:pPr>
      <w:bookmarkStart w:id="108" w:name="_Toc165378924"/>
      <w:r>
        <w:rPr>
          <w:lang w:val="de-CH"/>
        </w:rPr>
        <w:t>Zugang zu AWS</w:t>
      </w:r>
      <w:bookmarkEnd w:id="108"/>
    </w:p>
    <w:p w14:paraId="31D7A37A" w14:textId="2674B60F" w:rsidR="00EF636C" w:rsidRDefault="008117CD" w:rsidP="00EF636C">
      <w:pPr>
        <w:rPr>
          <w:lang w:val="de-CH"/>
        </w:rPr>
      </w:pPr>
      <w:r>
        <w:rPr>
          <w:lang w:val="de-CH"/>
        </w:rPr>
        <w:t xml:space="preserve">Damit Terraform die Infrastruktur </w:t>
      </w:r>
      <w:r w:rsidR="00353289">
        <w:rPr>
          <w:lang w:val="de-CH"/>
        </w:rPr>
        <w:t>automatisch auf AWS deployen kann, benötigt Terraform den Zugang auf den AWS Account.</w:t>
      </w:r>
      <w:r w:rsidR="00DD68F9">
        <w:rPr>
          <w:lang w:val="de-CH"/>
        </w:rPr>
        <w:t xml:space="preserve"> Hierfür kann man Terraform über die AWS CLI automatisch zugriff auf </w:t>
      </w:r>
      <w:r w:rsidR="000715C8">
        <w:rPr>
          <w:lang w:val="de-CH"/>
        </w:rPr>
        <w:t>den eingeloggten Account geben. Dies bedeutet, dass wenn Terraform ein Deployment vornimmt, dass sich Terraform über die AWS CLI verbindet.</w:t>
      </w:r>
      <w:r w:rsidR="005B13F4">
        <w:rPr>
          <w:lang w:val="de-CH"/>
        </w:rPr>
        <w:t xml:space="preserve"> Jedoch ist es zuerst wichtig, dass man in der AWS CLI eingeloggt ist.</w:t>
      </w:r>
      <w:r w:rsidR="002E6AF3">
        <w:rPr>
          <w:lang w:val="de-CH"/>
        </w:rPr>
        <w:br/>
      </w:r>
      <w:r w:rsidR="002E6AF3">
        <w:rPr>
          <w:lang w:val="de-CH"/>
        </w:rPr>
        <w:br/>
        <w:t>Loggt man sich jedoch in die CLI ein, so verfällt das Login jede Stunde, aufgrund von firmeninternen Vorgaben.</w:t>
      </w:r>
      <w:r w:rsidR="000F44A4">
        <w:rPr>
          <w:lang w:val="de-CH"/>
        </w:rPr>
        <w:t xml:space="preserve"> Dies ist besonders mühsam, da der Log In-Prozess über die AWS CLI ziemlich aufwändig ist, und zusätzlich noch eine Multi-Factor-Authentication (MFA) verlangt wird.</w:t>
      </w:r>
      <w:r w:rsidR="00AB5D6B">
        <w:rPr>
          <w:lang w:val="de-CH"/>
        </w:rPr>
        <w:t xml:space="preserve"> Damit dieser aufwändige Log In Prozess nicht </w:t>
      </w:r>
      <w:r w:rsidR="00007F74">
        <w:rPr>
          <w:lang w:val="de-CH"/>
        </w:rPr>
        <w:t>jedes Mal</w:t>
      </w:r>
      <w:r w:rsidR="00AB5D6B">
        <w:rPr>
          <w:lang w:val="de-CH"/>
        </w:rPr>
        <w:t xml:space="preserve"> durchgeführt werden muss, </w:t>
      </w:r>
      <w:r w:rsidR="000647B1">
        <w:rPr>
          <w:lang w:val="de-CH"/>
        </w:rPr>
        <w:t>wurde dafür ein Shell-Script erstellt, welches diese Arbeit abnimmt. Dieses Shell-Script ist im Anhang der IPA hinterlegt.</w:t>
      </w:r>
    </w:p>
    <w:p w14:paraId="6000A3F2" w14:textId="77777777" w:rsidR="003A59D0" w:rsidRDefault="003A59D0" w:rsidP="00EF636C">
      <w:pPr>
        <w:rPr>
          <w:lang w:val="de-CH"/>
        </w:rPr>
      </w:pPr>
    </w:p>
    <w:p w14:paraId="46B1AEDA" w14:textId="0EB5156C" w:rsidR="003A59D0" w:rsidRDefault="003A59D0" w:rsidP="00EF636C">
      <w:pPr>
        <w:rPr>
          <w:lang w:val="de-CH"/>
        </w:rPr>
      </w:pPr>
      <w:r>
        <w:rPr>
          <w:lang w:val="de-CH"/>
        </w:rPr>
        <w:t xml:space="preserve">So kann man nun jederzeit, wenn man sich in die CLI einloggen muss, </w:t>
      </w:r>
      <w:r w:rsidR="00B65BFE">
        <w:rPr>
          <w:lang w:val="de-CH"/>
        </w:rPr>
        <w:t xml:space="preserve">einfach nur das Shell-Script ausführen, danach wird man nach dem MFA-Code gefragt, welcher man </w:t>
      </w:r>
      <w:r w:rsidR="00007F74">
        <w:rPr>
          <w:lang w:val="de-CH"/>
        </w:rPr>
        <w:t>angeben muss,</w:t>
      </w:r>
      <w:r w:rsidR="00B65BFE">
        <w:rPr>
          <w:lang w:val="de-CH"/>
        </w:rPr>
        <w:t xml:space="preserve"> und schon ist man mit der AWS CLI angemeldet. Dies sieht dann so aus:</w:t>
      </w:r>
    </w:p>
    <w:p w14:paraId="63490C7A" w14:textId="4522C733" w:rsidR="00007F74" w:rsidRDefault="000F623E" w:rsidP="00007F74">
      <w:pPr>
        <w:keepNext/>
      </w:pPr>
      <w:r>
        <w:rPr>
          <w:noProof/>
          <w:lang w:val="de-CH"/>
        </w:rPr>
        <w:lastRenderedPageBreak/>
        <mc:AlternateContent>
          <mc:Choice Requires="wpg">
            <w:drawing>
              <wp:anchor distT="0" distB="0" distL="114300" distR="114300" simplePos="0" relativeHeight="251709440" behindDoc="0" locked="0" layoutInCell="1" allowOverlap="1" wp14:anchorId="6240BD60" wp14:editId="64CF584C">
                <wp:simplePos x="0" y="0"/>
                <wp:positionH relativeFrom="column">
                  <wp:posOffset>635</wp:posOffset>
                </wp:positionH>
                <wp:positionV relativeFrom="paragraph">
                  <wp:posOffset>644102</wp:posOffset>
                </wp:positionV>
                <wp:extent cx="5972810" cy="1788160"/>
                <wp:effectExtent l="0" t="0" r="8890" b="15240"/>
                <wp:wrapNone/>
                <wp:docPr id="538000738" name="Gruppieren 6"/>
                <wp:cNvGraphicFramePr/>
                <a:graphic xmlns:a="http://schemas.openxmlformats.org/drawingml/2006/main">
                  <a:graphicData uri="http://schemas.microsoft.com/office/word/2010/wordprocessingGroup">
                    <wpg:wgp>
                      <wpg:cNvGrpSpPr/>
                      <wpg:grpSpPr>
                        <a:xfrm>
                          <a:off x="0" y="0"/>
                          <a:ext cx="5972810" cy="1788160"/>
                          <a:chOff x="0" y="0"/>
                          <a:chExt cx="5972810" cy="1788160"/>
                        </a:xfrm>
                      </wpg:grpSpPr>
                      <wps:wsp>
                        <wps:cNvPr id="858748293" name="Rechteck 2"/>
                        <wps:cNvSpPr/>
                        <wps:spPr>
                          <a:xfrm>
                            <a:off x="1896533" y="0"/>
                            <a:ext cx="1507958"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689603" name="Rechteck 2"/>
                        <wps:cNvSpPr/>
                        <wps:spPr>
                          <a:xfrm>
                            <a:off x="2208107" y="169333"/>
                            <a:ext cx="2973493"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579652" name="Rechteck 3"/>
                        <wps:cNvSpPr/>
                        <wps:spPr>
                          <a:xfrm>
                            <a:off x="1896533" y="298026"/>
                            <a:ext cx="4076277" cy="1490134"/>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444016" name="Rechteck 4"/>
                        <wps:cNvSpPr/>
                        <wps:spPr>
                          <a:xfrm>
                            <a:off x="0" y="453813"/>
                            <a:ext cx="2330027" cy="133392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3C1055" id="Gruppieren 6" o:spid="_x0000_s1026" style="position:absolute;margin-left:.05pt;margin-top:50.7pt;width:470.3pt;height:140.8pt;z-index:251709440" coordsize="59728,178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">
                <v:rect id="Rechteck 2" o:spid="_x0000_s1027" style="position:absolute;left:18965;width:15079;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" fillcolor="#e20074 [3215]" strokecolor="#e20074 [3215]" strokeweight="1pt"/>
                <v:rect id="Rechteck 2" o:spid="_x0000_s1028" style="position:absolute;left:22081;top:1693;width:29735;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" fillcolor="#e20074 [3215]" strokecolor="#e20074 [3215]" strokeweight="1pt"/>
                <v:rect id="Rechteck 3" o:spid="_x0000_s1029" style="position:absolute;left:18965;top:2980;width:40763;height:14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" fillcolor="#e20074 [3215]" strokecolor="#e20074 [3215]" strokeweight="1pt"/>
                <v:rect id="Rechteck 4" o:spid="_x0000_s1030" style="position:absolute;top:4538;width:23300;height:13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" fillcolor="#e20074 [3215]" strokecolor="#e20074 [3215]" strokeweight="1pt"/>
              </v:group>
            </w:pict>
          </mc:Fallback>
        </mc:AlternateContent>
      </w:r>
      <w:r w:rsidR="00007F74" w:rsidRPr="00007F74">
        <w:rPr>
          <w:noProof/>
          <w:lang w:val="de-CH"/>
        </w:rPr>
        <w:drawing>
          <wp:inline distT="0" distB="0" distL="0" distR="0" wp14:anchorId="475524BC" wp14:editId="4C578AAB">
            <wp:extent cx="5972810" cy="2588260"/>
            <wp:effectExtent l="0" t="0" r="0" b="2540"/>
            <wp:docPr id="120931755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7550" name="Grafik 1" descr="Ein Bild, das Text, Screenshot, Schrift enthält.&#10;&#10;Automatisch generierte Beschreibung"/>
                    <pic:cNvPicPr/>
                  </pic:nvPicPr>
                  <pic:blipFill>
                    <a:blip r:embed="rId55"/>
                    <a:stretch>
                      <a:fillRect/>
                    </a:stretch>
                  </pic:blipFill>
                  <pic:spPr>
                    <a:xfrm>
                      <a:off x="0" y="0"/>
                      <a:ext cx="5972810" cy="2588260"/>
                    </a:xfrm>
                    <a:prstGeom prst="rect">
                      <a:avLst/>
                    </a:prstGeom>
                  </pic:spPr>
                </pic:pic>
              </a:graphicData>
            </a:graphic>
          </wp:inline>
        </w:drawing>
      </w:r>
    </w:p>
    <w:p w14:paraId="27DD77E6" w14:textId="294D8734" w:rsidR="00007F74" w:rsidRPr="00BE335B" w:rsidRDefault="00007F74" w:rsidP="00007F74">
      <w:pPr>
        <w:pStyle w:val="Beschriftung"/>
        <w:rPr>
          <w:sz w:val="18"/>
          <w:szCs w:val="21"/>
          <w:lang w:val="de-CH"/>
        </w:rPr>
      </w:pPr>
      <w:r w:rsidRPr="00BE335B">
        <w:rPr>
          <w:sz w:val="18"/>
          <w:szCs w:val="21"/>
        </w:rPr>
        <w:t xml:space="preserve">Abbildung </w:t>
      </w:r>
      <w:r w:rsidRPr="00BE335B">
        <w:rPr>
          <w:sz w:val="18"/>
          <w:szCs w:val="21"/>
        </w:rPr>
        <w:fldChar w:fldCharType="begin"/>
      </w:r>
      <w:r w:rsidRPr="00BE335B">
        <w:rPr>
          <w:sz w:val="18"/>
          <w:szCs w:val="21"/>
        </w:rPr>
        <w:instrText xml:space="preserve"> SEQ Abbildung \* ARABIC </w:instrText>
      </w:r>
      <w:r w:rsidRPr="00BE335B">
        <w:rPr>
          <w:sz w:val="18"/>
          <w:szCs w:val="21"/>
        </w:rPr>
        <w:fldChar w:fldCharType="separate"/>
      </w:r>
      <w:r w:rsidR="00741600">
        <w:rPr>
          <w:noProof/>
          <w:sz w:val="18"/>
          <w:szCs w:val="21"/>
        </w:rPr>
        <w:t>20</w:t>
      </w:r>
      <w:r w:rsidRPr="00BE335B">
        <w:rPr>
          <w:sz w:val="18"/>
          <w:szCs w:val="21"/>
        </w:rPr>
        <w:fldChar w:fldCharType="end"/>
      </w:r>
      <w:r w:rsidRPr="00BE335B">
        <w:rPr>
          <w:sz w:val="18"/>
          <w:szCs w:val="21"/>
        </w:rPr>
        <w:t>: Log-In in die AWS CLI</w:t>
      </w:r>
    </w:p>
    <w:p w14:paraId="40BC1360" w14:textId="63EC2D0C" w:rsidR="00451AB3" w:rsidRDefault="000F623E" w:rsidP="00EF636C">
      <w:pPr>
        <w:rPr>
          <w:lang w:val="de-CH"/>
        </w:rPr>
      </w:pPr>
      <w:r>
        <w:rPr>
          <w:lang w:val="de-CH"/>
        </w:rPr>
        <w:t xml:space="preserve">Anhand des Exports sieht man, dass erfolgreich die nötigen Keys und Tokens gesetzt wurde. </w:t>
      </w:r>
      <w:r w:rsidR="007942D5">
        <w:rPr>
          <w:lang w:val="de-CH"/>
        </w:rPr>
        <w:t>Aufgrund der Sicherheit</w:t>
      </w:r>
      <w:r>
        <w:rPr>
          <w:lang w:val="de-CH"/>
        </w:rPr>
        <w:t xml:space="preserve"> </w:t>
      </w:r>
      <w:r w:rsidR="009151FF">
        <w:rPr>
          <w:lang w:val="de-CH"/>
        </w:rPr>
        <w:t>3</w:t>
      </w:r>
      <w:r>
        <w:rPr>
          <w:lang w:val="de-CH"/>
        </w:rPr>
        <w:t>wurden die jeweiligen Keys und Tokens zensiert. Nun kann Terraform so auch schon mit AWS kommunizieren und die Infrastruktur später bereitstellen. Wichtig zu erwähnen ist, dass dieses Script jede Stunde ausgeführt werden muss.</w:t>
      </w:r>
    </w:p>
    <w:p w14:paraId="5870831E" w14:textId="37C43C64" w:rsidR="00451AB3" w:rsidRDefault="00063F9B" w:rsidP="00063F9B">
      <w:pPr>
        <w:pStyle w:val="berschrift3"/>
        <w:rPr>
          <w:lang w:val="de-CH"/>
        </w:rPr>
      </w:pPr>
      <w:bookmarkStart w:id="109" w:name="_Toc165378925"/>
      <w:r>
        <w:rPr>
          <w:lang w:val="de-CH"/>
        </w:rPr>
        <w:t>Bereitstellung der AWS Services mit Terraform</w:t>
      </w:r>
      <w:bookmarkEnd w:id="109"/>
    </w:p>
    <w:p w14:paraId="084B1CA6" w14:textId="4F3AE0F7" w:rsidR="00436AA2" w:rsidRPr="00436AA2" w:rsidRDefault="00436AA2" w:rsidP="00436AA2">
      <w:pPr>
        <w:rPr>
          <w:lang w:val="de-CH"/>
        </w:rPr>
      </w:pPr>
      <w:r>
        <w:rPr>
          <w:lang w:val="de-CH"/>
        </w:rPr>
        <w:t>Sobald die Entwicklungsumgebung erstellt wurde und der Zugang zu AWS sichergestellt wurde, kann man nun beginnen die Scripts</w:t>
      </w:r>
      <w:r w:rsidR="00E92DE9">
        <w:rPr>
          <w:lang w:val="de-CH"/>
        </w:rPr>
        <w:t>,</w:t>
      </w:r>
      <w:r>
        <w:rPr>
          <w:lang w:val="de-CH"/>
        </w:rPr>
        <w:t xml:space="preserve"> für das Bereitstellen der Infrastruktur durch Terraform</w:t>
      </w:r>
      <w:r w:rsidR="00E92DE9">
        <w:rPr>
          <w:lang w:val="de-CH"/>
        </w:rPr>
        <w:t>, zu erstellen.</w:t>
      </w:r>
      <w:r w:rsidR="00E92DE9">
        <w:rPr>
          <w:lang w:val="de-CH"/>
        </w:rPr>
        <w:br/>
      </w:r>
    </w:p>
    <w:p w14:paraId="04AC0DC7" w14:textId="76938043" w:rsidR="00063F9B" w:rsidRPr="001B6293" w:rsidRDefault="00063F9B" w:rsidP="00063F9B">
      <w:pPr>
        <w:rPr>
          <w:color w:val="E20074" w:themeColor="text2"/>
          <w:lang w:val="de-CH"/>
        </w:rPr>
      </w:pPr>
      <w:r w:rsidRPr="001B6293">
        <w:rPr>
          <w:color w:val="E20074" w:themeColor="text2"/>
          <w:lang w:val="de-CH"/>
        </w:rPr>
        <w:t>Folgend wird auf die einzelnen Scripts und deren Funktionalität eingegangen:</w:t>
      </w:r>
    </w:p>
    <w:p w14:paraId="5971D487" w14:textId="77777777" w:rsidR="00730DAD" w:rsidRDefault="00730DAD" w:rsidP="00063F9B">
      <w:pPr>
        <w:rPr>
          <w:lang w:val="de-CH"/>
        </w:rPr>
      </w:pPr>
    </w:p>
    <w:p w14:paraId="4E1A12C4" w14:textId="43BDA862" w:rsidR="00730DAD" w:rsidRDefault="00730DAD" w:rsidP="00063F9B">
      <w:pPr>
        <w:rPr>
          <w:lang w:val="de-CH"/>
        </w:rPr>
      </w:pPr>
      <w:r>
        <w:rPr>
          <w:lang w:val="de-CH"/>
        </w:rPr>
        <w:t>Damit man mit dem Erstellen der Scripts überhaupt beginnen kann, muss man zuerst einen Ordner erstellen, in welchem man die Scripts alle handhaben möchte. Dafür wurde in diesem Projekt der Ordner «terraform» erstellt, und somit ein sehr aussagekräftiger Name trägt.</w:t>
      </w:r>
      <w:r w:rsidR="002668AE">
        <w:rPr>
          <w:lang w:val="de-CH"/>
        </w:rPr>
        <w:br/>
      </w:r>
      <w:r w:rsidR="002668AE">
        <w:rPr>
          <w:lang w:val="de-CH"/>
        </w:rPr>
        <w:br/>
      </w:r>
      <w:r w:rsidR="002668AE" w:rsidRPr="002668AE">
        <w:rPr>
          <w:b/>
          <w:bCs/>
          <w:color w:val="E20074" w:themeColor="text2"/>
          <w:lang w:val="de-CH"/>
        </w:rPr>
        <w:t xml:space="preserve">Wichtig: </w:t>
      </w:r>
      <w:r w:rsidR="002668AE">
        <w:rPr>
          <w:lang w:val="de-CH"/>
        </w:rPr>
        <w:t>Es werden nicht alle Scripts in diesem Dokument eingeblendet, aufgrund der Grössen. Die vollständigen Scripts sind im Anhang dieser IPA beigefügt worden.</w:t>
      </w:r>
    </w:p>
    <w:p w14:paraId="5DE93D05" w14:textId="77777777" w:rsidR="009A31BF" w:rsidRDefault="009A31BF" w:rsidP="00063F9B">
      <w:pPr>
        <w:rPr>
          <w:lang w:val="de-CH"/>
        </w:rPr>
      </w:pPr>
    </w:p>
    <w:p w14:paraId="3B3C171A" w14:textId="5E7840AB" w:rsidR="00F2448C" w:rsidRDefault="009A31BF" w:rsidP="00F2448C">
      <w:pPr>
        <w:keepNext/>
      </w:pPr>
      <w:r>
        <w:rPr>
          <w:lang w:val="de-CH"/>
        </w:rPr>
        <w:t>Sobald man in diesen Ordner navigiert ist, muss man nun das erste Script erstellen, hierbei handelt es sich um das «0-provider.tf» Script. Dieses Script ist ein sehr wichtiger Bestandteil</w:t>
      </w:r>
      <w:r w:rsidR="00D253A2">
        <w:rPr>
          <w:lang w:val="de-CH"/>
        </w:rPr>
        <w:t xml:space="preserve"> von Terraform, da dort der sogenannte Provider definiert ist. Ein Provider definiert, auf welcher Plattform man die Infrastruktur </w:t>
      </w:r>
      <w:r w:rsidR="00497946">
        <w:rPr>
          <w:lang w:val="de-CH"/>
        </w:rPr>
        <w:t>bereitstellen möchte, da dies in unserem Fall «AWS» ist, wird hier auch als Provider AWS angegeben. Zusätzlich kann man dabei auch noch gewisse Einstellungen für den Provider vornehmen, was bei uns die Angabe der Region ist. Die komplette Infrastruktur wird in der Region «us-west-2» bereitgestellt, aufgrund von Limitierungen innerhalb dieser «Sandbox». Dieses Provider File sieht dann so aus:</w:t>
      </w:r>
      <w:r w:rsidR="00497946">
        <w:rPr>
          <w:lang w:val="de-CH"/>
        </w:rPr>
        <w:br/>
      </w:r>
      <w:r w:rsidR="00497946">
        <w:rPr>
          <w:lang w:val="de-CH"/>
        </w:rPr>
        <w:lastRenderedPageBreak/>
        <w:br/>
      </w:r>
      <w:r w:rsidR="008D3275">
        <w:rPr>
          <w:noProof/>
        </w:rPr>
        <w:drawing>
          <wp:inline distT="0" distB="0" distL="0" distR="0" wp14:anchorId="4655D742" wp14:editId="32424133">
            <wp:extent cx="5972810" cy="6376035"/>
            <wp:effectExtent l="0" t="0" r="0" b="0"/>
            <wp:docPr id="1407494239" name="Grafik 32"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94239" name="Grafik 32" descr="Ein Bild, das Text, Screenshot, Software, Multimedia-Software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5972810" cy="6376035"/>
                    </a:xfrm>
                    <a:prstGeom prst="rect">
                      <a:avLst/>
                    </a:prstGeom>
                  </pic:spPr>
                </pic:pic>
              </a:graphicData>
            </a:graphic>
          </wp:inline>
        </w:drawing>
      </w:r>
    </w:p>
    <w:p w14:paraId="0B4F0A1A" w14:textId="75D6353C" w:rsidR="00F2448C" w:rsidRDefault="00F2448C" w:rsidP="00F2448C">
      <w:pPr>
        <w:pStyle w:val="Beschriftung"/>
        <w:rPr>
          <w:sz w:val="18"/>
          <w:szCs w:val="21"/>
        </w:rPr>
      </w:pPr>
      <w:r w:rsidRPr="00F2448C">
        <w:rPr>
          <w:sz w:val="18"/>
          <w:szCs w:val="21"/>
        </w:rPr>
        <w:t xml:space="preserve">Abbildung </w:t>
      </w:r>
      <w:r w:rsidRPr="00F2448C">
        <w:rPr>
          <w:sz w:val="18"/>
          <w:szCs w:val="21"/>
        </w:rPr>
        <w:fldChar w:fldCharType="begin"/>
      </w:r>
      <w:r w:rsidRPr="00F2448C">
        <w:rPr>
          <w:sz w:val="18"/>
          <w:szCs w:val="21"/>
        </w:rPr>
        <w:instrText xml:space="preserve"> SEQ Abbildung \* ARABIC </w:instrText>
      </w:r>
      <w:r w:rsidRPr="00F2448C">
        <w:rPr>
          <w:sz w:val="18"/>
          <w:szCs w:val="21"/>
        </w:rPr>
        <w:fldChar w:fldCharType="separate"/>
      </w:r>
      <w:r w:rsidR="00741600">
        <w:rPr>
          <w:noProof/>
          <w:sz w:val="18"/>
          <w:szCs w:val="21"/>
        </w:rPr>
        <w:t>21</w:t>
      </w:r>
      <w:r w:rsidRPr="00F2448C">
        <w:rPr>
          <w:sz w:val="18"/>
          <w:szCs w:val="21"/>
        </w:rPr>
        <w:fldChar w:fldCharType="end"/>
      </w:r>
      <w:r w:rsidRPr="00F2448C">
        <w:rPr>
          <w:sz w:val="18"/>
          <w:szCs w:val="21"/>
        </w:rPr>
        <w:t>: Provider-Snippet</w:t>
      </w:r>
    </w:p>
    <w:p w14:paraId="37891A9D" w14:textId="2748CCDC" w:rsidR="00D30541" w:rsidRDefault="00D30541" w:rsidP="00D30541">
      <w:r>
        <w:t>Ebenso soll unser Terraform-State später in einem S3 Buck</w:t>
      </w:r>
      <w:r w:rsidR="008D3275">
        <w:t>et gesichert werden, damit der State zentral gespeichert ist und nicht lokal. Dies hat zu einem den Vorteil, dass man den State nicht verlieren kann, was zu Komplikationen in der Infrastruktur führen würde und es können mehrere Personen dasselbe State-File verwenden. Dies würde eine Kollaboration mit mehreren Person erleichtern.</w:t>
      </w:r>
    </w:p>
    <w:p w14:paraId="0E5D7445" w14:textId="77777777" w:rsidR="008D3275" w:rsidRPr="00D30541" w:rsidRDefault="008D3275" w:rsidP="00D30541"/>
    <w:p w14:paraId="585B7CB4" w14:textId="77777777" w:rsidR="001B6293" w:rsidRDefault="001B6293" w:rsidP="00063F9B">
      <w:pPr>
        <w:rPr>
          <w:lang w:val="de-CH"/>
        </w:rPr>
      </w:pPr>
      <w:r>
        <w:rPr>
          <w:lang w:val="de-CH"/>
        </w:rPr>
        <w:t>Sobald dieser Provider erstellt wurde, kann man nun auch schon den Befehl «terraform init» ausführen. Mit diesem Befehl stellt danach Terraform alles zur Verfügung, was nötig ist, um später die Infrastruktur bereitstellen zu können. Zu diesen Vorbereitungen gehört auch das Herunterladen des Providers.</w:t>
      </w:r>
    </w:p>
    <w:p w14:paraId="7D6B418F" w14:textId="77777777" w:rsidR="00E45C48" w:rsidRDefault="00E45C48" w:rsidP="00063F9B">
      <w:pPr>
        <w:rPr>
          <w:lang w:val="de-CH"/>
        </w:rPr>
      </w:pPr>
    </w:p>
    <w:p w14:paraId="3A60A5D0" w14:textId="0FCFFCC6" w:rsidR="00E45C48" w:rsidRDefault="00E45C48" w:rsidP="00063F9B">
      <w:pPr>
        <w:rPr>
          <w:lang w:val="de-CH"/>
        </w:rPr>
      </w:pPr>
      <w:r>
        <w:rPr>
          <w:lang w:val="de-CH"/>
        </w:rPr>
        <w:lastRenderedPageBreak/>
        <w:t>Nun kann man auch schon d</w:t>
      </w:r>
      <w:r w:rsidR="00E611D8">
        <w:rPr>
          <w:lang w:val="de-CH"/>
        </w:rPr>
        <w:t xml:space="preserve">as nächste Script erstellen, welches später danach das Fundament der Infrastruktur darstellt, nämlich das VPC. Das Script </w:t>
      </w:r>
      <w:r w:rsidR="00E9603E">
        <w:rPr>
          <w:lang w:val="de-CH"/>
        </w:rPr>
        <w:t>zum Bereitstellen</w:t>
      </w:r>
      <w:r w:rsidR="00E611D8">
        <w:rPr>
          <w:lang w:val="de-CH"/>
        </w:rPr>
        <w:t xml:space="preserve"> des VPCs sieht wie folgt aus:</w:t>
      </w:r>
    </w:p>
    <w:p w14:paraId="3BB1CA92" w14:textId="77777777" w:rsidR="00E611D8" w:rsidRDefault="00E611D8" w:rsidP="00063F9B">
      <w:pPr>
        <w:rPr>
          <w:lang w:val="de-CH"/>
        </w:rPr>
      </w:pPr>
    </w:p>
    <w:p w14:paraId="39CC0187" w14:textId="77777777" w:rsidR="00C716EE" w:rsidRDefault="00E9603E" w:rsidP="00C716EE">
      <w:pPr>
        <w:keepNext/>
      </w:pPr>
      <w:r>
        <w:rPr>
          <w:noProof/>
          <w:lang w:val="de-CH"/>
        </w:rPr>
        <w:drawing>
          <wp:inline distT="0" distB="0" distL="0" distR="0" wp14:anchorId="3FD54F87" wp14:editId="3CCC825A">
            <wp:extent cx="5972810" cy="3000375"/>
            <wp:effectExtent l="0" t="0" r="0" b="0"/>
            <wp:docPr id="180621897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8974" name="Grafik 3" descr="Ein Bild, das Text, Screenshot, Software, Multimedia-Software enthält.&#10;&#10;Automatisch generierte Beschreibung"/>
                    <pic:cNvPicPr/>
                  </pic:nvPicPr>
                  <pic:blipFill>
                    <a:blip r:embed="rId57">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728C9327" w14:textId="6B4FC1B5" w:rsidR="00E611D8" w:rsidRDefault="00C716EE" w:rsidP="00C716EE">
      <w:pPr>
        <w:pStyle w:val="Beschriftung"/>
        <w:rPr>
          <w:lang w:val="de-CH"/>
        </w:rPr>
      </w:pPr>
      <w:r>
        <w:t xml:space="preserve">Abbildung </w:t>
      </w:r>
      <w:r>
        <w:fldChar w:fldCharType="begin"/>
      </w:r>
      <w:r>
        <w:instrText xml:space="preserve"> SEQ Abbildung \* ARABIC </w:instrText>
      </w:r>
      <w:r>
        <w:fldChar w:fldCharType="separate"/>
      </w:r>
      <w:r w:rsidR="00741600">
        <w:rPr>
          <w:noProof/>
        </w:rPr>
        <w:t>22</w:t>
      </w:r>
      <w:r>
        <w:fldChar w:fldCharType="end"/>
      </w:r>
      <w:r>
        <w:t>: VPC-Snippet</w:t>
      </w:r>
    </w:p>
    <w:p w14:paraId="535348AB" w14:textId="77777777" w:rsidR="001B6293" w:rsidRDefault="001B6293" w:rsidP="00063F9B">
      <w:pPr>
        <w:rPr>
          <w:lang w:val="de-CH"/>
        </w:rPr>
      </w:pPr>
    </w:p>
    <w:p w14:paraId="700E5C0C" w14:textId="77777777" w:rsidR="002668AE" w:rsidRDefault="00E9603E" w:rsidP="002668AE">
      <w:pPr>
        <w:keepNext/>
      </w:pPr>
      <w:r>
        <w:rPr>
          <w:lang w:val="de-CH"/>
        </w:rPr>
        <w:t>In diesem Screenshot sieht man dann auch direkt, dass ein VPC mit dem Namen «vp</w:t>
      </w:r>
      <w:r w:rsidR="00E2193C">
        <w:rPr>
          <w:lang w:val="de-CH"/>
        </w:rPr>
        <w:t>c</w:t>
      </w:r>
      <w:r>
        <w:rPr>
          <w:lang w:val="de-CH"/>
        </w:rPr>
        <w:t>-chaos-ipa-test</w:t>
      </w:r>
      <w:r w:rsidR="00E2193C">
        <w:rPr>
          <w:lang w:val="de-CH"/>
        </w:rPr>
        <w:t>» erstellt wird und einen CIDR Block von 10.0.0.0/16 hat.</w:t>
      </w:r>
      <w:r w:rsidR="00E2193C">
        <w:rPr>
          <w:lang w:val="de-CH"/>
        </w:rPr>
        <w:br/>
        <w:t xml:space="preserve">Nach dem VPC folgt danach der Internet-Gateway, welcher an das </w:t>
      </w:r>
      <w:r w:rsidR="00C716EE">
        <w:rPr>
          <w:lang w:val="de-CH"/>
        </w:rPr>
        <w:t>VPC angehängt wird, dies erfolgt durch folgendes Script:</w:t>
      </w:r>
      <w:r w:rsidR="00C716EE">
        <w:rPr>
          <w:lang w:val="de-CH"/>
        </w:rPr>
        <w:br/>
      </w:r>
      <w:r w:rsidR="00C716EE">
        <w:rPr>
          <w:lang w:val="de-CH"/>
        </w:rPr>
        <w:br/>
      </w:r>
      <w:r w:rsidR="00C716EE">
        <w:rPr>
          <w:noProof/>
          <w:lang w:val="de-CH"/>
        </w:rPr>
        <w:drawing>
          <wp:inline distT="0" distB="0" distL="0" distR="0" wp14:anchorId="223EBE78" wp14:editId="751B7499">
            <wp:extent cx="5972810" cy="2503170"/>
            <wp:effectExtent l="0" t="0" r="0" b="0"/>
            <wp:docPr id="1295318194" name="Grafik 4" descr="Ein Bild, das Text, Screenshot, Multimedia,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8194" name="Grafik 4" descr="Ein Bild, das Text, Screenshot, Multimedia, Schrift enthält.&#10;&#10;Automatisch generierte Beschreibung"/>
                    <pic:cNvPicPr/>
                  </pic:nvPicPr>
                  <pic:blipFill>
                    <a:blip r:embed="rId58">
                      <a:extLst>
                        <a:ext uri="{28A0092B-C50C-407E-A947-70E740481C1C}">
                          <a14:useLocalDpi xmlns:a14="http://schemas.microsoft.com/office/drawing/2010/main" val="0"/>
                        </a:ext>
                      </a:extLst>
                    </a:blip>
                    <a:stretch>
                      <a:fillRect/>
                    </a:stretch>
                  </pic:blipFill>
                  <pic:spPr>
                    <a:xfrm>
                      <a:off x="0" y="0"/>
                      <a:ext cx="5972810" cy="2503170"/>
                    </a:xfrm>
                    <a:prstGeom prst="rect">
                      <a:avLst/>
                    </a:prstGeom>
                  </pic:spPr>
                </pic:pic>
              </a:graphicData>
            </a:graphic>
          </wp:inline>
        </w:drawing>
      </w:r>
    </w:p>
    <w:p w14:paraId="0FF139AF" w14:textId="5F0505F8" w:rsidR="00C716EE" w:rsidRPr="002668AE" w:rsidRDefault="002668AE" w:rsidP="002668AE">
      <w:pPr>
        <w:pStyle w:val="Beschriftung"/>
      </w:pPr>
      <w:r>
        <w:t xml:space="preserve">Abbildung </w:t>
      </w:r>
      <w:r>
        <w:fldChar w:fldCharType="begin"/>
      </w:r>
      <w:r>
        <w:instrText xml:space="preserve"> SEQ Abbildung \* ARABIC </w:instrText>
      </w:r>
      <w:r>
        <w:fldChar w:fldCharType="separate"/>
      </w:r>
      <w:r w:rsidR="00741600">
        <w:rPr>
          <w:noProof/>
        </w:rPr>
        <w:t>23</w:t>
      </w:r>
      <w:r>
        <w:fldChar w:fldCharType="end"/>
      </w:r>
      <w:r>
        <w:t>: IGW-Snippet</w:t>
      </w:r>
      <w:r w:rsidR="00C716EE">
        <w:rPr>
          <w:lang w:val="de-CH"/>
        </w:rPr>
        <w:br/>
      </w:r>
    </w:p>
    <w:p w14:paraId="1783F698" w14:textId="77777777" w:rsidR="0099050E" w:rsidRDefault="00C716EE" w:rsidP="00063F9B">
      <w:pPr>
        <w:rPr>
          <w:lang w:val="de-CH"/>
        </w:rPr>
      </w:pPr>
      <w:r>
        <w:rPr>
          <w:lang w:val="de-CH"/>
        </w:rPr>
        <w:t xml:space="preserve">In diesem Snippet erkennt man dabei auch schon die erste Abhängigkeit. Die vpc_id deutet daraufhin, dass unser IGW an das vorher erstellte VPC angehängt wird. Dies ist erkenntlich an </w:t>
      </w:r>
      <w:r>
        <w:rPr>
          <w:lang w:val="de-CH"/>
        </w:rPr>
        <w:lastRenderedPageBreak/>
        <w:t>der Bezeichnung «aws_vpc.main.id», dies ist auch der Ressourcenname, welcher wir zuvor im vorherigen Snippet festgelegt haben.</w:t>
      </w:r>
    </w:p>
    <w:p w14:paraId="2AF8F877" w14:textId="77777777" w:rsidR="0099050E" w:rsidRDefault="0099050E" w:rsidP="00063F9B">
      <w:pPr>
        <w:rPr>
          <w:lang w:val="de-CH"/>
        </w:rPr>
      </w:pPr>
    </w:p>
    <w:p w14:paraId="60B113C3" w14:textId="77777777" w:rsidR="0099050E" w:rsidRDefault="0099050E" w:rsidP="00063F9B">
      <w:pPr>
        <w:rPr>
          <w:lang w:val="de-CH"/>
        </w:rPr>
      </w:pPr>
      <w:r>
        <w:rPr>
          <w:lang w:val="de-CH"/>
        </w:rPr>
        <w:t>Wichtig zu erwähnen ist, dass die Bezeichnung hinter «resource» nur eine interne Bezeichnung innerhalb von Terraform ist. Der tatsächliche Ressourcenname, so wie er auch in AWS erstellt wird, befindet sich im «Tags» Block.</w:t>
      </w:r>
    </w:p>
    <w:p w14:paraId="0D831EDB" w14:textId="77777777" w:rsidR="0099050E" w:rsidRDefault="0099050E" w:rsidP="00063F9B">
      <w:pPr>
        <w:rPr>
          <w:lang w:val="de-CH"/>
        </w:rPr>
      </w:pPr>
    </w:p>
    <w:p w14:paraId="280031AF" w14:textId="512B9D0F" w:rsidR="002668AE" w:rsidRDefault="0099050E" w:rsidP="002668AE">
      <w:pPr>
        <w:keepNext/>
      </w:pPr>
      <w:r>
        <w:rPr>
          <w:lang w:val="de-CH"/>
        </w:rPr>
        <w:t xml:space="preserve">Nun können auch die </w:t>
      </w:r>
      <w:r w:rsidR="002668AE">
        <w:rPr>
          <w:lang w:val="de-CH"/>
        </w:rPr>
        <w:t>Subnetze</w:t>
      </w:r>
      <w:r>
        <w:rPr>
          <w:lang w:val="de-CH"/>
        </w:rPr>
        <w:t xml:space="preserve"> erstellt </w:t>
      </w:r>
      <w:r w:rsidR="002668AE">
        <w:rPr>
          <w:lang w:val="de-CH"/>
        </w:rPr>
        <w:t>werden</w:t>
      </w:r>
      <w:r>
        <w:rPr>
          <w:lang w:val="de-CH"/>
        </w:rPr>
        <w:t>, das Snippet sieht dabei wie folgt aus:</w:t>
      </w:r>
      <w:r>
        <w:rPr>
          <w:lang w:val="de-CH"/>
        </w:rPr>
        <w:br/>
      </w:r>
      <w:r w:rsidR="00A50BFB">
        <w:rPr>
          <w:lang w:val="de-CH"/>
        </w:rPr>
        <w:br/>
      </w:r>
      <w:r w:rsidR="00A50BFB">
        <w:rPr>
          <w:noProof/>
          <w:lang w:val="de-CH"/>
        </w:rPr>
        <w:drawing>
          <wp:inline distT="0" distB="0" distL="0" distR="0" wp14:anchorId="619AF853" wp14:editId="5C481A6D">
            <wp:extent cx="5972810" cy="3000375"/>
            <wp:effectExtent l="0" t="0" r="0" b="0"/>
            <wp:docPr id="1715100206" name="Grafik 5"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00206" name="Grafik 5" descr="Ein Bild, das Text, Screenshot, Schrift, Design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7306CF65" w14:textId="7F84F23D" w:rsidR="00A50BFB"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741600">
        <w:rPr>
          <w:noProof/>
        </w:rPr>
        <w:t>24</w:t>
      </w:r>
      <w:r>
        <w:fldChar w:fldCharType="end"/>
      </w:r>
      <w:r>
        <w:t>: Public Subnet-Snippet</w:t>
      </w:r>
    </w:p>
    <w:p w14:paraId="2BF585E5" w14:textId="77777777" w:rsidR="002668AE" w:rsidRDefault="008A5EA3" w:rsidP="002668AE">
      <w:pPr>
        <w:keepNext/>
      </w:pPr>
      <w:r>
        <w:rPr>
          <w:noProof/>
          <w:lang w:val="de-CH"/>
        </w:rPr>
        <w:drawing>
          <wp:inline distT="0" distB="0" distL="0" distR="0" wp14:anchorId="010EAE9C" wp14:editId="61FE1196">
            <wp:extent cx="5972810" cy="2834640"/>
            <wp:effectExtent l="0" t="0" r="0" b="0"/>
            <wp:docPr id="2141826377" name="Grafik 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6377" name="Grafik 6" descr="Ein Bild, das Text, Screenshot, Schrift enthält.&#10;&#10;Automatisch generierte Beschreibung"/>
                    <pic:cNvPicPr/>
                  </pic:nvPicPr>
                  <pic:blipFill>
                    <a:blip r:embed="rId60">
                      <a:extLst>
                        <a:ext uri="{28A0092B-C50C-407E-A947-70E740481C1C}">
                          <a14:useLocalDpi xmlns:a14="http://schemas.microsoft.com/office/drawing/2010/main" val="0"/>
                        </a:ext>
                      </a:extLst>
                    </a:blip>
                    <a:stretch>
                      <a:fillRect/>
                    </a:stretch>
                  </pic:blipFill>
                  <pic:spPr>
                    <a:xfrm>
                      <a:off x="0" y="0"/>
                      <a:ext cx="5972810" cy="2834640"/>
                    </a:xfrm>
                    <a:prstGeom prst="rect">
                      <a:avLst/>
                    </a:prstGeom>
                  </pic:spPr>
                </pic:pic>
              </a:graphicData>
            </a:graphic>
          </wp:inline>
        </w:drawing>
      </w:r>
    </w:p>
    <w:p w14:paraId="666C27E4" w14:textId="2F5F3114" w:rsidR="009A31BF"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741600">
        <w:rPr>
          <w:noProof/>
        </w:rPr>
        <w:t>25</w:t>
      </w:r>
      <w:r>
        <w:fldChar w:fldCharType="end"/>
      </w:r>
      <w:r>
        <w:t>: Private Subnet-Snippet</w:t>
      </w:r>
    </w:p>
    <w:p w14:paraId="07C9E094" w14:textId="77777777" w:rsidR="00CB624E" w:rsidRDefault="002668AE" w:rsidP="002668AE">
      <w:pPr>
        <w:pStyle w:val="Flietext"/>
        <w:rPr>
          <w:lang w:val="de-CH"/>
        </w:rPr>
      </w:pPr>
      <w:r>
        <w:rPr>
          <w:lang w:val="de-CH"/>
        </w:rPr>
        <w:t xml:space="preserve">In diesen Beiden Snippets sieht man jeweils, wie eines der beiden privaten und öffentlichen Subnetzen erstellt wird, hier sieht man auch wieder die Abhängigkeit zum VPC und auch die </w:t>
      </w:r>
      <w:r>
        <w:rPr>
          <w:lang w:val="de-CH"/>
        </w:rPr>
        <w:lastRenderedPageBreak/>
        <w:t>jeweiligen Availability Zonen. Da das ganze Script sich nur wiederholen würde, wurden hier nur zwei einzelne Ausschnitte eingefügt.</w:t>
      </w:r>
    </w:p>
    <w:p w14:paraId="6BBB1CAF" w14:textId="77777777" w:rsidR="00CB624E" w:rsidRDefault="00CB624E" w:rsidP="002668AE">
      <w:pPr>
        <w:pStyle w:val="Flietext"/>
        <w:rPr>
          <w:lang w:val="de-CH"/>
        </w:rPr>
      </w:pPr>
    </w:p>
    <w:p w14:paraId="286E4B85" w14:textId="77777777" w:rsidR="001B00D5" w:rsidRDefault="00CB624E" w:rsidP="002668AE">
      <w:pPr>
        <w:pStyle w:val="Flietext"/>
        <w:rPr>
          <w:lang w:val="de-CH"/>
        </w:rPr>
      </w:pPr>
      <w:r>
        <w:rPr>
          <w:lang w:val="de-CH"/>
        </w:rPr>
        <w:t>Da die privaten Subnetze einen Internetzugang nach aussen benötigen, muss man auch noch ein NAT Gateway erstellen, das Script dafür sieht wie folgt aus</w:t>
      </w:r>
      <w:r w:rsidR="001B00D5">
        <w:rPr>
          <w:lang w:val="de-CH"/>
        </w:rPr>
        <w:t>:</w:t>
      </w:r>
    </w:p>
    <w:p w14:paraId="725055F9" w14:textId="77777777" w:rsidR="001B00D5" w:rsidRDefault="001B00D5" w:rsidP="002668AE">
      <w:pPr>
        <w:pStyle w:val="Flietext"/>
        <w:rPr>
          <w:lang w:val="de-CH"/>
        </w:rPr>
      </w:pPr>
    </w:p>
    <w:p w14:paraId="767FBF62" w14:textId="77777777" w:rsidR="00B17CFB" w:rsidRDefault="00B17CFB" w:rsidP="00B17CFB">
      <w:pPr>
        <w:pStyle w:val="Flietext"/>
        <w:keepNext/>
      </w:pPr>
      <w:r>
        <w:rPr>
          <w:noProof/>
          <w:lang w:val="de-CH"/>
        </w:rPr>
        <w:drawing>
          <wp:inline distT="0" distB="0" distL="0" distR="0" wp14:anchorId="6DBE1756" wp14:editId="76B67B37">
            <wp:extent cx="5972810" cy="4325620"/>
            <wp:effectExtent l="0" t="0" r="0" b="5080"/>
            <wp:docPr id="126725545" name="Grafik 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545" name="Grafik 7" descr="Ein Bild, das Text, Screenshot, Software, Multimedia-Software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5972810" cy="4325620"/>
                    </a:xfrm>
                    <a:prstGeom prst="rect">
                      <a:avLst/>
                    </a:prstGeom>
                  </pic:spPr>
                </pic:pic>
              </a:graphicData>
            </a:graphic>
          </wp:inline>
        </w:drawing>
      </w:r>
    </w:p>
    <w:p w14:paraId="1DDE119C" w14:textId="08297AD5" w:rsidR="00B17CFB" w:rsidRDefault="00B17CFB" w:rsidP="00B17CFB">
      <w:pPr>
        <w:pStyle w:val="Beschriftung"/>
      </w:pPr>
      <w:r>
        <w:t xml:space="preserve">Abbildung </w:t>
      </w:r>
      <w:r>
        <w:fldChar w:fldCharType="begin"/>
      </w:r>
      <w:r>
        <w:instrText xml:space="preserve"> SEQ Abbildung \* ARABIC </w:instrText>
      </w:r>
      <w:r>
        <w:fldChar w:fldCharType="separate"/>
      </w:r>
      <w:r w:rsidR="00741600">
        <w:rPr>
          <w:noProof/>
        </w:rPr>
        <w:t>26</w:t>
      </w:r>
      <w:r>
        <w:fldChar w:fldCharType="end"/>
      </w:r>
      <w:r>
        <w:t>: NAT-Snippet</w:t>
      </w:r>
    </w:p>
    <w:p w14:paraId="4D82C7C3" w14:textId="008A4865" w:rsidR="00B17CFB" w:rsidRDefault="00B17CFB" w:rsidP="00B17CFB">
      <w:r>
        <w:t>In diesem Script tritt dabei auch eine weiter Besonderheit auf. Nämlich sieht man hierbei, dass zuerst eine Elastic</w:t>
      </w:r>
      <w:r w:rsidR="00777E77">
        <w:t xml:space="preserve">-IP für unser NAT erstellt wird. Nachdem wird </w:t>
      </w:r>
      <w:r w:rsidR="00DB52BF">
        <w:t>erst</w:t>
      </w:r>
      <w:r w:rsidR="00777E77">
        <w:t xml:space="preserve"> der eigentliche NAT-Gateway erstellt</w:t>
      </w:r>
      <w:r w:rsidR="00DB52BF">
        <w:t xml:space="preserve">. </w:t>
      </w:r>
      <w:r w:rsidR="00CB3EF9">
        <w:t>Hier sieht man nun auch eine weitere neue Bezeichnung, nämlich auf der Zeile 17 das „depends_on“. Diese Zeile definiert, dass der NAT Gateway erst erstellt wird, sobald der IGW erstellt wurde, da der NAT Gateway auf den Internet-Gateway angewiesen ist.</w:t>
      </w:r>
    </w:p>
    <w:p w14:paraId="11D49BD3" w14:textId="77777777" w:rsidR="009F0EE1" w:rsidRDefault="009F0EE1" w:rsidP="00B17CFB"/>
    <w:p w14:paraId="2B802BF8" w14:textId="67919787" w:rsidR="009F0EE1" w:rsidRPr="00B17CFB" w:rsidRDefault="009F0EE1" w:rsidP="00B17CFB">
      <w:r>
        <w:t>Nun folgt auch schon das letzte Script, welches nötig ist, um die vollständige Infrastruktur auf AWS aufzubauen. Hierbei handelt es sich um die Route-Tables, welche die verschiedenen Routen definieren. Auch hier wird nicht das gesamte Script gezeigt.</w:t>
      </w:r>
    </w:p>
    <w:p w14:paraId="45FA7749" w14:textId="77777777" w:rsidR="00416AE6" w:rsidRDefault="00416AE6" w:rsidP="002668AE">
      <w:pPr>
        <w:pStyle w:val="Flietext"/>
        <w:rPr>
          <w:lang w:val="de-CH"/>
        </w:rPr>
      </w:pPr>
    </w:p>
    <w:p w14:paraId="43808A0C" w14:textId="77777777" w:rsidR="00416AE6" w:rsidRDefault="00416AE6" w:rsidP="00416AE6">
      <w:pPr>
        <w:pStyle w:val="Flietext"/>
        <w:keepNext/>
      </w:pPr>
      <w:r>
        <w:rPr>
          <w:noProof/>
          <w:lang w:val="de-CH"/>
        </w:rPr>
        <w:lastRenderedPageBreak/>
        <w:drawing>
          <wp:inline distT="0" distB="0" distL="0" distR="0" wp14:anchorId="78D54D87" wp14:editId="3DC38A28">
            <wp:extent cx="5972810" cy="5485130"/>
            <wp:effectExtent l="0" t="0" r="0" b="1270"/>
            <wp:docPr id="60653387" name="Grafik 8"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387" name="Grafik 8" descr="Ein Bild, das Text, Screenshot, Software, Multimedia enthält.&#10;&#10;Automatisch generierte Beschreibung"/>
                    <pic:cNvPicPr/>
                  </pic:nvPicPr>
                  <pic:blipFill>
                    <a:blip r:embed="rId62">
                      <a:extLst>
                        <a:ext uri="{28A0092B-C50C-407E-A947-70E740481C1C}">
                          <a14:useLocalDpi xmlns:a14="http://schemas.microsoft.com/office/drawing/2010/main" val="0"/>
                        </a:ext>
                      </a:extLst>
                    </a:blip>
                    <a:stretch>
                      <a:fillRect/>
                    </a:stretch>
                  </pic:blipFill>
                  <pic:spPr>
                    <a:xfrm>
                      <a:off x="0" y="0"/>
                      <a:ext cx="5972810" cy="5485130"/>
                    </a:xfrm>
                    <a:prstGeom prst="rect">
                      <a:avLst/>
                    </a:prstGeom>
                  </pic:spPr>
                </pic:pic>
              </a:graphicData>
            </a:graphic>
          </wp:inline>
        </w:drawing>
      </w:r>
    </w:p>
    <w:p w14:paraId="353CC6B3" w14:textId="59DA4D84" w:rsidR="00416AE6" w:rsidRDefault="00416AE6" w:rsidP="00416AE6">
      <w:pPr>
        <w:pStyle w:val="Beschriftung"/>
      </w:pPr>
      <w:r>
        <w:t xml:space="preserve">Abbildung </w:t>
      </w:r>
      <w:r>
        <w:fldChar w:fldCharType="begin"/>
      </w:r>
      <w:r>
        <w:instrText xml:space="preserve"> SEQ Abbildung \* ARABIC </w:instrText>
      </w:r>
      <w:r>
        <w:fldChar w:fldCharType="separate"/>
      </w:r>
      <w:r w:rsidR="00741600">
        <w:rPr>
          <w:noProof/>
        </w:rPr>
        <w:t>27</w:t>
      </w:r>
      <w:r>
        <w:fldChar w:fldCharType="end"/>
      </w:r>
      <w:r>
        <w:t>: Route Table-Snippet</w:t>
      </w:r>
    </w:p>
    <w:p w14:paraId="05EF8A83" w14:textId="6D866C65" w:rsidR="00416AE6" w:rsidRDefault="00416AE6" w:rsidP="00416AE6">
      <w:r>
        <w:t>In diesem Abschnitt werden zuerst jeweils die beiden Route Tables erstellt</w:t>
      </w:r>
      <w:r w:rsidR="00713AC6">
        <w:t>. In der ersten Route Table wird definiert, dass jeglicher Verkehr, welcher für 0.0.0.0/0 bestimmt ist, über den NAT-Gateway geleitet wird. Diese Regel ist wichtig für unsere Ressourcen, welche sich im privaten Subnetz befinden. Darunter befindet sich dann noch die Route Table, welcher jeglichen Verkehr für 0.0.0.0/0 über den Internet-Gateway weiterleitet. Diese Regeln sind wichtig für alle Ressourcen, welche sich im öffentlichen Subnetz befinden.</w:t>
      </w:r>
    </w:p>
    <w:p w14:paraId="45277083" w14:textId="77777777" w:rsidR="001B20DB" w:rsidRDefault="001B20DB" w:rsidP="00416AE6"/>
    <w:p w14:paraId="00DD3C4B" w14:textId="5B0064F7" w:rsidR="009A3B7A" w:rsidRPr="009A3B7A" w:rsidRDefault="001B20DB" w:rsidP="009A3B7A">
      <w:r>
        <w:t xml:space="preserve">All diese Scripts sind notwendig, damit eine grundlegende </w:t>
      </w:r>
      <w:r w:rsidR="009A3B7A">
        <w:t>Infrastruktur</w:t>
      </w:r>
      <w:r>
        <w:t xml:space="preserve"> auf der AWS-Plattform erstellt werden kann. Mit dieser Infrastruktur kann man dann später </w:t>
      </w:r>
      <w:r w:rsidR="009A3B7A">
        <w:t>unsere Applikation innerhalb eines EKS bereitstellen.</w:t>
      </w:r>
    </w:p>
    <w:p w14:paraId="3D613201" w14:textId="77777777" w:rsidR="009A3B7A" w:rsidRPr="009A3B7A" w:rsidRDefault="009A3B7A" w:rsidP="009A3B7A">
      <w:pPr>
        <w:pStyle w:val="berschrift3"/>
      </w:pPr>
      <w:bookmarkStart w:id="110" w:name="_Toc165378926"/>
      <w:r>
        <w:rPr>
          <w:lang w:val="de-CH"/>
        </w:rPr>
        <w:t>Bereitstellung des EKS über Terraform</w:t>
      </w:r>
      <w:bookmarkEnd w:id="110"/>
    </w:p>
    <w:p w14:paraId="7002CFE7" w14:textId="6991BB39" w:rsidR="00CD2C76" w:rsidRDefault="009A3B7A" w:rsidP="009A3B7A">
      <w:pPr>
        <w:pStyle w:val="Flietext"/>
        <w:rPr>
          <w:lang w:val="de-CH"/>
        </w:rPr>
      </w:pPr>
      <w:r>
        <w:rPr>
          <w:lang w:val="de-CH"/>
        </w:rPr>
        <w:lastRenderedPageBreak/>
        <w:t>In diesem Abschnitt werden nun die Script</w:t>
      </w:r>
      <w:r w:rsidR="00D32D7F">
        <w:rPr>
          <w:lang w:val="de-CH"/>
        </w:rPr>
        <w:t>s</w:t>
      </w:r>
      <w:r>
        <w:rPr>
          <w:lang w:val="de-CH"/>
        </w:rPr>
        <w:t xml:space="preserve"> dokumentiert, welche notwendig sind, um das EKS zu erstellen, welches später wichtig wird, für unsere Applikation.</w:t>
      </w:r>
      <w:r w:rsidR="00455CC8">
        <w:rPr>
          <w:lang w:val="de-CH"/>
        </w:rPr>
        <w:t xml:space="preserve"> Auch hier </w:t>
      </w:r>
      <w:r w:rsidR="00CD2C76">
        <w:rPr>
          <w:lang w:val="de-CH"/>
        </w:rPr>
        <w:t>werden nicht alle Scripts vollständig gezeigt. Alle verwendeten Scripts werden im Anhang der IPA beigefügt.</w:t>
      </w:r>
    </w:p>
    <w:p w14:paraId="0232AB83" w14:textId="3645F34B" w:rsidR="00CD2C76" w:rsidRDefault="00CD2C76" w:rsidP="009A3B7A">
      <w:pPr>
        <w:pStyle w:val="Flietext"/>
        <w:rPr>
          <w:lang w:val="de-CH"/>
        </w:rPr>
      </w:pPr>
    </w:p>
    <w:p w14:paraId="4C9BB86C" w14:textId="53ED9E2E" w:rsidR="00E60950" w:rsidRDefault="00246118" w:rsidP="009A3B7A">
      <w:pPr>
        <w:pStyle w:val="Flietext"/>
        <w:rPr>
          <w:lang w:val="de-CH"/>
        </w:rPr>
      </w:pPr>
      <w:r>
        <w:rPr>
          <w:lang w:val="de-CH"/>
        </w:rPr>
        <w:t xml:space="preserve">Bevor jedoch das EKS erstellt werden kann, </w:t>
      </w:r>
      <w:r w:rsidR="00367CD5">
        <w:rPr>
          <w:lang w:val="de-CH"/>
        </w:rPr>
        <w:t>müssen</w:t>
      </w:r>
      <w:r>
        <w:rPr>
          <w:lang w:val="de-CH"/>
        </w:rPr>
        <w:t xml:space="preserve"> in unserem Provider-Script weitere Parameter hinzugefügt werden:</w:t>
      </w:r>
    </w:p>
    <w:p w14:paraId="19C76AB8" w14:textId="79D64E09" w:rsidR="00246118" w:rsidRDefault="009F7BA9" w:rsidP="009A3B7A">
      <w:pPr>
        <w:pStyle w:val="Flietext"/>
        <w:rPr>
          <w:lang w:val="de-CH"/>
        </w:rPr>
      </w:pPr>
      <w:r>
        <w:rPr>
          <w:noProof/>
        </w:rPr>
        <mc:AlternateContent>
          <mc:Choice Requires="wps">
            <w:drawing>
              <wp:anchor distT="0" distB="0" distL="114300" distR="114300" simplePos="0" relativeHeight="251715584" behindDoc="0" locked="0" layoutInCell="1" allowOverlap="1" wp14:anchorId="2D7CADD3" wp14:editId="501A4827">
                <wp:simplePos x="0" y="0"/>
                <wp:positionH relativeFrom="column">
                  <wp:posOffset>3810</wp:posOffset>
                </wp:positionH>
                <wp:positionV relativeFrom="paragraph">
                  <wp:posOffset>4177030</wp:posOffset>
                </wp:positionV>
                <wp:extent cx="3638550" cy="635"/>
                <wp:effectExtent l="0" t="0" r="6350" b="12065"/>
                <wp:wrapSquare wrapText="bothSides"/>
                <wp:docPr id="860970433" name="Textfeld 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12E38348" w14:textId="472EB471"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741600">
                              <w:rPr>
                                <w:noProof/>
                              </w:rPr>
                              <w:t>28</w:t>
                            </w:r>
                            <w:r>
                              <w:fldChar w:fldCharType="end"/>
                            </w:r>
                            <w:r>
                              <w:t>: Erweiterter Provider-Snippet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7CADD3" id="_x0000_t202" coordsize="21600,21600" o:spt="202" path="m,l,21600r21600,l21600,xe">
                <v:stroke joinstyle="miter"/>
                <v:path gradientshapeok="t" o:connecttype="rect"/>
              </v:shapetype>
              <v:shape id="Textfeld 1" o:spid="_x0000_s1028" type="#_x0000_t202" style="position:absolute;margin-left:.3pt;margin-top:328.9pt;width:28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" stroked="f">
                <v:textbox style="mso-fit-shape-to-text:t" inset="0,0,0,0">
                  <w:txbxContent>
                    <w:p w14:paraId="12E38348" w14:textId="472EB471"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741600">
                        <w:rPr>
                          <w:noProof/>
                        </w:rPr>
                        <w:t>28</w:t>
                      </w:r>
                      <w:r>
                        <w:fldChar w:fldCharType="end"/>
                      </w:r>
                      <w:r>
                        <w:t>: Erweiterter Provider-Snippet</w:t>
                      </w:r>
                    </w:p>
                  </w:txbxContent>
                </v:textbox>
                <w10:wrap type="square"/>
              </v:shape>
            </w:pict>
          </mc:Fallback>
        </mc:AlternateContent>
      </w:r>
      <w:r>
        <w:rPr>
          <w:noProof/>
          <w:lang w:val="de-CH"/>
        </w:rPr>
        <w:drawing>
          <wp:anchor distT="0" distB="0" distL="114300" distR="114300" simplePos="0" relativeHeight="251713536" behindDoc="0" locked="0" layoutInCell="1" allowOverlap="1" wp14:anchorId="6368AB7F" wp14:editId="739256D6">
            <wp:simplePos x="0" y="0"/>
            <wp:positionH relativeFrom="column">
              <wp:posOffset>3810</wp:posOffset>
            </wp:positionH>
            <wp:positionV relativeFrom="paragraph">
              <wp:posOffset>208492</wp:posOffset>
            </wp:positionV>
            <wp:extent cx="3638550" cy="3911600"/>
            <wp:effectExtent l="0" t="0" r="6350" b="0"/>
            <wp:wrapSquare wrapText="bothSides"/>
            <wp:docPr id="406269046" name="Grafik 33"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69046" name="Grafik 33" descr="Ein Bild, das Text, Screenshot, Schrift, Software enthält.&#10;&#10;Automatisch generierte Beschreibung"/>
                    <pic:cNvPicPr/>
                  </pic:nvPicPr>
                  <pic:blipFill>
                    <a:blip r:embed="rId63">
                      <a:extLst>
                        <a:ext uri="{28A0092B-C50C-407E-A947-70E740481C1C}">
                          <a14:useLocalDpi xmlns:a14="http://schemas.microsoft.com/office/drawing/2010/main" val="0"/>
                        </a:ext>
                      </a:extLst>
                    </a:blip>
                    <a:stretch>
                      <a:fillRect/>
                    </a:stretch>
                  </pic:blipFill>
                  <pic:spPr>
                    <a:xfrm>
                      <a:off x="0" y="0"/>
                      <a:ext cx="3638550" cy="3911600"/>
                    </a:xfrm>
                    <a:prstGeom prst="rect">
                      <a:avLst/>
                    </a:prstGeom>
                  </pic:spPr>
                </pic:pic>
              </a:graphicData>
            </a:graphic>
            <wp14:sizeRelH relativeFrom="page">
              <wp14:pctWidth>0</wp14:pctWidth>
            </wp14:sizeRelH>
            <wp14:sizeRelV relativeFrom="page">
              <wp14:pctHeight>0</wp14:pctHeight>
            </wp14:sizeRelV>
          </wp:anchor>
        </w:drawing>
      </w:r>
      <w:r w:rsidR="006C7274">
        <w:rPr>
          <w:noProof/>
        </w:rPr>
        <mc:AlternateContent>
          <mc:Choice Requires="wps">
            <w:drawing>
              <wp:anchor distT="0" distB="0" distL="114300" distR="114300" simplePos="0" relativeHeight="251712512" behindDoc="0" locked="0" layoutInCell="1" allowOverlap="1" wp14:anchorId="1E285AD9" wp14:editId="017B55AC">
                <wp:simplePos x="0" y="0"/>
                <wp:positionH relativeFrom="column">
                  <wp:posOffset>-55245</wp:posOffset>
                </wp:positionH>
                <wp:positionV relativeFrom="paragraph">
                  <wp:posOffset>6751320</wp:posOffset>
                </wp:positionV>
                <wp:extent cx="3870960" cy="635"/>
                <wp:effectExtent l="0" t="0" r="2540" b="12065"/>
                <wp:wrapSquare wrapText="bothSides"/>
                <wp:docPr id="1286234982" name="Textfeld 1"/>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3AD93CDD" w14:textId="14B04021" w:rsidR="006C7274" w:rsidRPr="006E5945" w:rsidRDefault="006C7274" w:rsidP="006C7274">
                            <w:pPr>
                              <w:pStyle w:val="Beschriftung"/>
                              <w:rPr>
                                <w:noProof/>
                              </w:rPr>
                            </w:pPr>
                            <w:r>
                              <w:t xml:space="preserve">Abbildung </w:t>
                            </w:r>
                            <w:r>
                              <w:fldChar w:fldCharType="begin"/>
                            </w:r>
                            <w:r>
                              <w:instrText xml:space="preserve"> SEQ Abbildung \* ARABIC </w:instrText>
                            </w:r>
                            <w:r>
                              <w:fldChar w:fldCharType="separate"/>
                            </w:r>
                            <w:r w:rsidR="00741600">
                              <w:rPr>
                                <w:noProof/>
                              </w:rPr>
                              <w:t>29</w:t>
                            </w:r>
                            <w:r>
                              <w:fldChar w:fldCharType="end"/>
                            </w:r>
                            <w:r>
                              <w:t>: Provider-Snippet überarbeitet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85AD9" id="_x0000_s1029" type="#_x0000_t202" style="position:absolute;margin-left:-4.35pt;margin-top:531.6pt;width:304.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" stroked="f">
                <v:textbox style="mso-fit-shape-to-text:t" inset="0,0,0,0">
                  <w:txbxContent>
                    <w:p w14:paraId="3AD93CDD" w14:textId="14B04021" w:rsidR="006C7274" w:rsidRPr="006E5945" w:rsidRDefault="006C7274" w:rsidP="006C7274">
                      <w:pPr>
                        <w:pStyle w:val="Beschriftung"/>
                        <w:rPr>
                          <w:noProof/>
                        </w:rPr>
                      </w:pPr>
                      <w:r>
                        <w:t xml:space="preserve">Abbildung </w:t>
                      </w:r>
                      <w:r>
                        <w:fldChar w:fldCharType="begin"/>
                      </w:r>
                      <w:r>
                        <w:instrText xml:space="preserve"> SEQ Abbildung \* ARABIC </w:instrText>
                      </w:r>
                      <w:r>
                        <w:fldChar w:fldCharType="separate"/>
                      </w:r>
                      <w:r w:rsidR="00741600">
                        <w:rPr>
                          <w:noProof/>
                        </w:rPr>
                        <w:t>29</w:t>
                      </w:r>
                      <w:r>
                        <w:fldChar w:fldCharType="end"/>
                      </w:r>
                      <w:r>
                        <w:t>: Provider-Snippet überarbeitet</w:t>
                      </w:r>
                    </w:p>
                  </w:txbxContent>
                </v:textbox>
                <w10:wrap type="square"/>
              </v:shape>
            </w:pict>
          </mc:Fallback>
        </mc:AlternateContent>
      </w:r>
      <w:r w:rsidR="0054490C">
        <w:rPr>
          <w:lang w:val="de-CH"/>
        </w:rPr>
        <w:br/>
        <w:t xml:space="preserve">Hier kann man nun erkennen, dass als Variable der Cluster-Name hinzugefügt wurde, damit </w:t>
      </w:r>
      <w:r w:rsidR="00ED45A4">
        <w:rPr>
          <w:lang w:val="de-CH"/>
        </w:rPr>
        <w:t>man diesen später nicht manuell überall hinschreiben muss.</w:t>
      </w:r>
    </w:p>
    <w:p w14:paraId="3C7D9CB9" w14:textId="77777777" w:rsidR="00A96E54" w:rsidRDefault="00A96E54" w:rsidP="009A3B7A">
      <w:pPr>
        <w:pStyle w:val="Flietext"/>
        <w:rPr>
          <w:lang w:val="de-CH"/>
        </w:rPr>
      </w:pPr>
    </w:p>
    <w:p w14:paraId="1B4A397A" w14:textId="7FC14031" w:rsidR="00A96E54" w:rsidRDefault="00A96E54" w:rsidP="009A3B7A">
      <w:pPr>
        <w:pStyle w:val="Flietext"/>
        <w:rPr>
          <w:lang w:val="de-CH"/>
        </w:rPr>
      </w:pPr>
      <w:r>
        <w:rPr>
          <w:lang w:val="de-CH"/>
        </w:rPr>
        <w:t>Ebenso wurde die Cluster-Version, dies ist die Version, welche für Kubernetes verwendet wird, angegeben, damit diese variable ausgetauscht werden kann.</w:t>
      </w:r>
    </w:p>
    <w:p w14:paraId="4E5BFC29" w14:textId="77777777" w:rsidR="008742BC" w:rsidRDefault="008742BC" w:rsidP="009A3B7A">
      <w:pPr>
        <w:pStyle w:val="Flietext"/>
        <w:rPr>
          <w:lang w:val="de-CH"/>
        </w:rPr>
      </w:pPr>
    </w:p>
    <w:p w14:paraId="3766D031" w14:textId="3688B1D5" w:rsidR="008742BC" w:rsidRDefault="008742BC" w:rsidP="009A3B7A">
      <w:pPr>
        <w:pStyle w:val="Flietext"/>
        <w:rPr>
          <w:lang w:val="de-CH"/>
        </w:rPr>
      </w:pPr>
      <w:r>
        <w:rPr>
          <w:lang w:val="de-CH"/>
        </w:rPr>
        <w:t xml:space="preserve">Zusätzlich haben wir auch noch einen neuen Provider hinzugefügt. Hierbei handelt es sich um den Kubernetes Provider, welcher mit unserer Kube-Config </w:t>
      </w:r>
      <w:r w:rsidR="003F070D">
        <w:rPr>
          <w:lang w:val="de-CH"/>
        </w:rPr>
        <w:t>verbunden ist. So kann später direkt, über unsere gespeicherten Credentials, auf das Cluster zugegriffen werden und es können weitere automatisierte Ressourcen innerhalb der Kubernetes-Umgebung erstellt werden.</w:t>
      </w:r>
    </w:p>
    <w:p w14:paraId="50E9FE05" w14:textId="77777777" w:rsidR="00D43B3F" w:rsidRDefault="00D43B3F" w:rsidP="009A3B7A">
      <w:pPr>
        <w:pStyle w:val="Flietext"/>
        <w:rPr>
          <w:lang w:val="de-CH"/>
        </w:rPr>
      </w:pPr>
    </w:p>
    <w:p w14:paraId="0B080665" w14:textId="24DEB261" w:rsidR="006C7274" w:rsidRDefault="00D43B3F" w:rsidP="009A3B7A">
      <w:pPr>
        <w:pStyle w:val="Flietext"/>
        <w:rPr>
          <w:lang w:val="de-CH"/>
        </w:rPr>
      </w:pPr>
      <w:r>
        <w:rPr>
          <w:lang w:val="de-CH"/>
        </w:rPr>
        <w:t xml:space="preserve">Zum Schluss wurde dann noch eine weitere Variabel </w:t>
      </w:r>
      <w:r w:rsidR="0033067A">
        <w:rPr>
          <w:lang w:val="de-CH"/>
        </w:rPr>
        <w:t>namens</w:t>
      </w:r>
      <w:r>
        <w:rPr>
          <w:lang w:val="de-CH"/>
        </w:rPr>
        <w:t xml:space="preserve"> «region» hinzugefügt, welche nur auf unsere aktuell verwendete Region hinweist. Dies ist nötig, da </w:t>
      </w:r>
      <w:r w:rsidR="0033067A">
        <w:rPr>
          <w:lang w:val="de-CH"/>
        </w:rPr>
        <w:t>bei einzelnen Ressourcen die Region zusätzlich angegeben werden muss.</w:t>
      </w:r>
    </w:p>
    <w:p w14:paraId="2458B510" w14:textId="77777777" w:rsidR="006C7274" w:rsidRDefault="006C7274" w:rsidP="009A3B7A">
      <w:pPr>
        <w:pStyle w:val="Flietext"/>
        <w:rPr>
          <w:lang w:val="de-CH"/>
        </w:rPr>
      </w:pPr>
    </w:p>
    <w:p w14:paraId="10F89A8B" w14:textId="77777777" w:rsidR="008E68C6" w:rsidRDefault="008E68C6" w:rsidP="009A3B7A">
      <w:pPr>
        <w:pStyle w:val="Flietext"/>
        <w:rPr>
          <w:lang w:val="de-CH"/>
        </w:rPr>
      </w:pPr>
      <w:r>
        <w:rPr>
          <w:lang w:val="de-CH"/>
        </w:rPr>
        <w:t>Nachdem der Provider aktualisiert wurde, muss man zuerst noch eine neue Rolle erstellen, welche für unser EKS später notwendig ist, damit unser EKS Zugriff auf gewisse Ressourcen hat.</w:t>
      </w:r>
    </w:p>
    <w:p w14:paraId="0008F0FB" w14:textId="77777777" w:rsidR="008E68C6" w:rsidRDefault="008E68C6" w:rsidP="009A3B7A">
      <w:pPr>
        <w:pStyle w:val="Flietext"/>
        <w:rPr>
          <w:lang w:val="de-CH"/>
        </w:rPr>
      </w:pPr>
      <w:r>
        <w:rPr>
          <w:lang w:val="de-CH"/>
        </w:rPr>
        <w:t>Diese Rolle sieht wie folgt aus:</w:t>
      </w:r>
    </w:p>
    <w:p w14:paraId="1920C8C5" w14:textId="77777777" w:rsidR="00503D7F" w:rsidRDefault="00503D7F" w:rsidP="009A3B7A">
      <w:pPr>
        <w:pStyle w:val="Flietext"/>
        <w:rPr>
          <w:lang w:val="de-CH"/>
        </w:rPr>
      </w:pPr>
    </w:p>
    <w:p w14:paraId="625FCF0A" w14:textId="719B979F" w:rsidR="00503D7F" w:rsidRDefault="005A0257" w:rsidP="00503D7F">
      <w:pPr>
        <w:pStyle w:val="Flietext"/>
        <w:keepNext/>
      </w:pPr>
      <w:r>
        <w:rPr>
          <w:noProof/>
        </w:rPr>
        <w:lastRenderedPageBreak/>
        <w:drawing>
          <wp:inline distT="0" distB="0" distL="0" distR="0" wp14:anchorId="79149E54" wp14:editId="0A207605">
            <wp:extent cx="5972810" cy="4999355"/>
            <wp:effectExtent l="0" t="0" r="0" b="4445"/>
            <wp:docPr id="287008252" name="Grafik 1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8252" name="Grafik 17" descr="Ein Bild, das Text, Screenshot, Software, Multimedia-Software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5972810" cy="4999355"/>
                    </a:xfrm>
                    <a:prstGeom prst="rect">
                      <a:avLst/>
                    </a:prstGeom>
                  </pic:spPr>
                </pic:pic>
              </a:graphicData>
            </a:graphic>
          </wp:inline>
        </w:drawing>
      </w:r>
    </w:p>
    <w:p w14:paraId="5C8AE75F" w14:textId="01AF1780" w:rsidR="00334E9D" w:rsidRPr="00503D7F" w:rsidRDefault="00503D7F" w:rsidP="00503D7F">
      <w:pPr>
        <w:pStyle w:val="Beschriftung"/>
        <w:rPr>
          <w:lang w:val="de-CH"/>
        </w:rPr>
      </w:pPr>
      <w:r>
        <w:t xml:space="preserve">Abbildung </w:t>
      </w:r>
      <w:r>
        <w:fldChar w:fldCharType="begin"/>
      </w:r>
      <w:r>
        <w:instrText xml:space="preserve"> SEQ Abbildung \* ARABIC </w:instrText>
      </w:r>
      <w:r>
        <w:fldChar w:fldCharType="separate"/>
      </w:r>
      <w:r w:rsidR="00741600">
        <w:rPr>
          <w:noProof/>
        </w:rPr>
        <w:t>30</w:t>
      </w:r>
      <w:r>
        <w:fldChar w:fldCharType="end"/>
      </w:r>
      <w:r>
        <w:t>: Role-Snippet</w:t>
      </w:r>
    </w:p>
    <w:p w14:paraId="34CB4D9C" w14:textId="585AFD67" w:rsidR="00334E9D" w:rsidRDefault="00334E9D" w:rsidP="00334E9D">
      <w:r>
        <w:t>Als erstes erstellen wir hierfür die Rolle selbst, mit ihrem Namen.</w:t>
      </w:r>
      <w:r w:rsidR="008877E8">
        <w:t xml:space="preserve"> Zusätzlich</w:t>
      </w:r>
      <w:r w:rsidR="00C07D22">
        <w:t xml:space="preserve"> erlauben wir mit „assume_role_policy“, dass nur der Service EKS, sich diese Rolle zuweisen kann. So können wir sicherstellen, dass diese Rolle nicht von anderen Nutzern oder Services ausgenutzt werden kann.</w:t>
      </w:r>
      <w:r w:rsidR="008877E8">
        <w:t xml:space="preserve"> </w:t>
      </w:r>
    </w:p>
    <w:p w14:paraId="76671FE7" w14:textId="77777777" w:rsidR="00C07D22" w:rsidRDefault="00C07D22" w:rsidP="00334E9D"/>
    <w:p w14:paraId="47D7268F" w14:textId="2C23CCD7" w:rsidR="00C07D22" w:rsidRDefault="00C07D22" w:rsidP="00334E9D">
      <w:r>
        <w:t xml:space="preserve">Nachdem diese Rolle erstellt wurde, fügen wir an der Rolle eine Policy (Richtlinie) an. Bei dieser Policy handelt es sich um eine Standard Policy, welche von AWS erstellt wurde. Die Policy „AmazonEKSClusterPolicy“ beinhaltet dabei die Berechtigungen, dass unser EKS </w:t>
      </w:r>
      <w:r w:rsidR="00CD05B3">
        <w:t xml:space="preserve">Zugriff auf viele verschiedene Ressourcen Zugang hat. Dieser Zugriff beschränkt sich jedoch nur auf die Ressourcen, welche unser EKS auch wirklich benötigt. Diese Standard-Policy kann ansonsten hier nachgeschaut werden: </w:t>
      </w:r>
      <w:hyperlink r:id="rId65" w:history="1">
        <w:r w:rsidR="008255D7" w:rsidRPr="008255D7">
          <w:rPr>
            <w:rStyle w:val="Hyperlink"/>
          </w:rPr>
          <w:t>https://docs.aws.amazon.com/aws-managed-policy/latest/reference/AmazonEKSClusterPolicy.html</w:t>
        </w:r>
      </w:hyperlink>
    </w:p>
    <w:p w14:paraId="73326114" w14:textId="77777777" w:rsidR="008255D7" w:rsidRDefault="008255D7" w:rsidP="00334E9D"/>
    <w:p w14:paraId="4F394447" w14:textId="4600C0DE" w:rsidR="008255D7" w:rsidRDefault="008255D7" w:rsidP="00334E9D">
      <w:r>
        <w:t xml:space="preserve">Sobald unsere eigene Rolle erstellt wurde, kann man nun endlich das EKS erstellen, das </w:t>
      </w:r>
      <w:r w:rsidR="000E43E0">
        <w:t>Snippet</w:t>
      </w:r>
      <w:r>
        <w:t xml:space="preserve"> hierfür sieht folgendermasse</w:t>
      </w:r>
      <w:r w:rsidR="000E43E0">
        <w:t>n</w:t>
      </w:r>
      <w:r>
        <w:t xml:space="preserve"> aus:</w:t>
      </w:r>
    </w:p>
    <w:p w14:paraId="71CE62DD" w14:textId="77777777" w:rsidR="00D64499" w:rsidRDefault="00D64499" w:rsidP="00334E9D"/>
    <w:p w14:paraId="19F46073" w14:textId="77777777" w:rsidR="00D64499" w:rsidRDefault="00D64499" w:rsidP="00D64499">
      <w:pPr>
        <w:keepNext/>
      </w:pPr>
      <w:r>
        <w:rPr>
          <w:noProof/>
        </w:rPr>
        <w:lastRenderedPageBreak/>
        <w:drawing>
          <wp:inline distT="0" distB="0" distL="0" distR="0" wp14:anchorId="47746F0A" wp14:editId="724067C0">
            <wp:extent cx="5972810" cy="3789680"/>
            <wp:effectExtent l="0" t="0" r="0" b="0"/>
            <wp:docPr id="516719754" name="Grafik 1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9754" name="Grafik 13" descr="Ein Bild, das Text, Screenshot, Software, Multimedia-Software enthält.&#10;&#10;Automatisch generierte Beschreibung"/>
                    <pic:cNvPicPr/>
                  </pic:nvPicPr>
                  <pic:blipFill>
                    <a:blip r:embed="rId66">
                      <a:extLst>
                        <a:ext uri="{28A0092B-C50C-407E-A947-70E740481C1C}">
                          <a14:useLocalDpi xmlns:a14="http://schemas.microsoft.com/office/drawing/2010/main" val="0"/>
                        </a:ext>
                      </a:extLst>
                    </a:blip>
                    <a:stretch>
                      <a:fillRect/>
                    </a:stretch>
                  </pic:blipFill>
                  <pic:spPr>
                    <a:xfrm>
                      <a:off x="0" y="0"/>
                      <a:ext cx="5972810" cy="3789680"/>
                    </a:xfrm>
                    <a:prstGeom prst="rect">
                      <a:avLst/>
                    </a:prstGeom>
                  </pic:spPr>
                </pic:pic>
              </a:graphicData>
            </a:graphic>
          </wp:inline>
        </w:drawing>
      </w:r>
    </w:p>
    <w:p w14:paraId="2957D4FE" w14:textId="1C9EF737" w:rsidR="00D64499" w:rsidRPr="00334E9D" w:rsidRDefault="00D64499" w:rsidP="00D64499">
      <w:pPr>
        <w:pStyle w:val="Beschriftung"/>
      </w:pPr>
      <w:r>
        <w:t xml:space="preserve">Abbildung </w:t>
      </w:r>
      <w:r>
        <w:fldChar w:fldCharType="begin"/>
      </w:r>
      <w:r>
        <w:instrText xml:space="preserve"> SEQ Abbildung \* ARABIC </w:instrText>
      </w:r>
      <w:r>
        <w:fldChar w:fldCharType="separate"/>
      </w:r>
      <w:r w:rsidR="00741600">
        <w:rPr>
          <w:noProof/>
        </w:rPr>
        <w:t>31</w:t>
      </w:r>
      <w:r>
        <w:fldChar w:fldCharType="end"/>
      </w:r>
      <w:r>
        <w:t>: EKS-Snippet</w:t>
      </w:r>
    </w:p>
    <w:p w14:paraId="01AAAB6C" w14:textId="2823F3C4" w:rsidR="009C4C87" w:rsidRDefault="00D64499" w:rsidP="009A3B7A">
      <w:pPr>
        <w:pStyle w:val="Flietext"/>
        <w:rPr>
          <w:lang w:val="de-CH"/>
        </w:rPr>
      </w:pPr>
      <w:r>
        <w:rPr>
          <w:lang w:val="de-CH"/>
        </w:rPr>
        <w:t>Hier kann man nun sehen, dass das EKS selbst erstellt wird. Ebenso wird unserem EKS die Rolle zugewiesen, welche wir zuvor erstellt haben und es werden die beiden Variablen «</w:t>
      </w:r>
      <w:r w:rsidR="009A2969">
        <w:rPr>
          <w:lang w:val="de-CH"/>
        </w:rPr>
        <w:t>cluster_name</w:t>
      </w:r>
      <w:r>
        <w:rPr>
          <w:lang w:val="de-CH"/>
        </w:rPr>
        <w:t>» und «</w:t>
      </w:r>
      <w:r w:rsidR="009A2969">
        <w:rPr>
          <w:lang w:val="de-CH"/>
        </w:rPr>
        <w:t>cluster_</w:t>
      </w:r>
      <w:r>
        <w:rPr>
          <w:lang w:val="de-CH"/>
        </w:rPr>
        <w:t>version» verwendet. Ebenso geben wir dem EKS noch an, in welchen Subnetzen das EKS seine Ressourcen bereitstellen darf, hierbei handelt es sich um beide privaten und öffentlichen Subnetzen. Man kann auch sehen, dass das EKS nur erstellt wird, sobald unserer Rolle die Policy zugewiesen wurde. Dies stellt sicher, dass unser EKS bestimmt auch die nötigen Berechtigungen erhält.</w:t>
      </w:r>
    </w:p>
    <w:p w14:paraId="24E4189A" w14:textId="77777777" w:rsidR="009C4C87" w:rsidRDefault="009C4C87" w:rsidP="009A3B7A">
      <w:pPr>
        <w:pStyle w:val="Flietext"/>
        <w:rPr>
          <w:lang w:val="de-CH"/>
        </w:rPr>
      </w:pPr>
    </w:p>
    <w:p w14:paraId="19DCA9AA" w14:textId="5A8347FB" w:rsidR="008E5CE3" w:rsidRDefault="009C4C87" w:rsidP="009A3B7A">
      <w:pPr>
        <w:pStyle w:val="Flietext"/>
        <w:rPr>
          <w:lang w:val="de-CH"/>
        </w:rPr>
      </w:pPr>
      <w:r>
        <w:rPr>
          <w:lang w:val="de-CH"/>
        </w:rPr>
        <w:t>Sobald das EKS erstellt wurde, können wir nun unsere lokale Kube</w:t>
      </w:r>
      <w:r w:rsidR="003B28ED">
        <w:rPr>
          <w:lang w:val="de-CH"/>
        </w:rPr>
        <w:t>-</w:t>
      </w:r>
      <w:r>
        <w:rPr>
          <w:lang w:val="de-CH"/>
        </w:rPr>
        <w:t xml:space="preserve">Config aktualisieren, damit wir den Zugriff auf unser Cluster erhalten. </w:t>
      </w:r>
      <w:r w:rsidR="00572CDE">
        <w:rPr>
          <w:lang w:val="de-CH"/>
        </w:rPr>
        <w:t xml:space="preserve">Die Kube Config ist wie bereits erwähnt dafür zuständig, dass </w:t>
      </w:r>
      <w:r w:rsidR="005903D4">
        <w:rPr>
          <w:lang w:val="de-CH"/>
        </w:rPr>
        <w:t>man über das Terminal-Tool kubectl Zugriff auf das Cluster hat.</w:t>
      </w:r>
      <w:r w:rsidR="003B28ED">
        <w:rPr>
          <w:lang w:val="de-CH"/>
        </w:rPr>
        <w:t xml:space="preserve"> Weiter Informationen über Kubectl kann man hier nachlesen:</w:t>
      </w:r>
      <w:r w:rsidR="00847379">
        <w:rPr>
          <w:lang w:val="de-CH"/>
        </w:rPr>
        <w:t xml:space="preserve"> </w:t>
      </w:r>
      <w:hyperlink r:id="rId67" w:history="1">
        <w:r w:rsidR="00847379" w:rsidRPr="00687840">
          <w:rPr>
            <w:rStyle w:val="Hyperlink"/>
            <w:lang w:val="de-CH"/>
          </w:rPr>
          <w:t>https://kubernetes.io/docs/reference/kubectl/</w:t>
        </w:r>
      </w:hyperlink>
    </w:p>
    <w:p w14:paraId="730C1DEB" w14:textId="77777777" w:rsidR="008E5CE3" w:rsidRDefault="008E5CE3" w:rsidP="009A3B7A">
      <w:pPr>
        <w:pStyle w:val="Flietext"/>
        <w:rPr>
          <w:lang w:val="de-CH"/>
        </w:rPr>
      </w:pPr>
    </w:p>
    <w:p w14:paraId="042BECFB" w14:textId="636E1AE0" w:rsidR="008E5CE3" w:rsidRDefault="008E5CE3" w:rsidP="009A3B7A">
      <w:pPr>
        <w:pStyle w:val="Flietext"/>
        <w:rPr>
          <w:lang w:val="de-CH"/>
        </w:rPr>
      </w:pPr>
      <w:r>
        <w:rPr>
          <w:lang w:val="de-CH"/>
        </w:rPr>
        <w:t>Das Snippet sieht dabei wie folgt aus:</w:t>
      </w:r>
    </w:p>
    <w:p w14:paraId="5415569C" w14:textId="77777777" w:rsidR="008E5CE3" w:rsidRDefault="008E5CE3" w:rsidP="008E5CE3">
      <w:pPr>
        <w:pStyle w:val="Flietext"/>
        <w:keepNext/>
      </w:pPr>
      <w:r>
        <w:rPr>
          <w:lang w:val="de-CH"/>
        </w:rPr>
        <w:lastRenderedPageBreak/>
        <w:br/>
      </w:r>
      <w:r>
        <w:rPr>
          <w:noProof/>
          <w:lang w:val="de-CH"/>
        </w:rPr>
        <w:drawing>
          <wp:inline distT="0" distB="0" distL="0" distR="0" wp14:anchorId="16509E55" wp14:editId="24A76F08">
            <wp:extent cx="5972810" cy="1945640"/>
            <wp:effectExtent l="0" t="0" r="0" b="0"/>
            <wp:docPr id="299267737" name="Grafik 14"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7737" name="Grafik 14" descr="Ein Bild, das Text, Screenshot, Visitenkarte, Schrift enthält.&#10;&#10;Automatisch generierte Beschreibu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2810" cy="1945640"/>
                    </a:xfrm>
                    <a:prstGeom prst="rect">
                      <a:avLst/>
                    </a:prstGeom>
                  </pic:spPr>
                </pic:pic>
              </a:graphicData>
            </a:graphic>
          </wp:inline>
        </w:drawing>
      </w:r>
    </w:p>
    <w:p w14:paraId="51A8809A" w14:textId="122DAB45" w:rsidR="008E5CE3" w:rsidRDefault="008E5CE3" w:rsidP="008E5CE3">
      <w:pPr>
        <w:pStyle w:val="Beschriftung"/>
      </w:pPr>
      <w:r>
        <w:t xml:space="preserve">Abbildung </w:t>
      </w:r>
      <w:r>
        <w:fldChar w:fldCharType="begin"/>
      </w:r>
      <w:r>
        <w:instrText xml:space="preserve"> SEQ Abbildung \* ARABIC </w:instrText>
      </w:r>
      <w:r>
        <w:fldChar w:fldCharType="separate"/>
      </w:r>
      <w:r w:rsidR="00741600">
        <w:rPr>
          <w:noProof/>
        </w:rPr>
        <w:t>32</w:t>
      </w:r>
      <w:r>
        <w:fldChar w:fldCharType="end"/>
      </w:r>
      <w:r>
        <w:t>: Kubectl-Snippet</w:t>
      </w:r>
    </w:p>
    <w:p w14:paraId="13E5FFEF" w14:textId="77777777" w:rsidR="000F0A2D" w:rsidRDefault="00CE6AE7" w:rsidP="009A3B7A">
      <w:pPr>
        <w:pStyle w:val="Flietext"/>
        <w:rPr>
          <w:lang w:val="de-CH"/>
        </w:rPr>
      </w:pPr>
      <w:r>
        <w:rPr>
          <w:lang w:val="de-CH"/>
        </w:rPr>
        <w:t>In diesem Snippet kann man dabei beobachten, dass bei der Zeile 1 keine Ressource («null_resource») angegeben wird, da es sich hierbei nur um einen Befehl handelt, welcher lokal ausgeführt wird.</w:t>
      </w:r>
      <w:r w:rsidR="00677FFA">
        <w:rPr>
          <w:lang w:val="de-CH"/>
        </w:rPr>
        <w:t xml:space="preserve"> Bei diesem Befehl handelt es sich </w:t>
      </w:r>
      <w:r w:rsidR="00DE6254">
        <w:rPr>
          <w:lang w:val="de-CH"/>
        </w:rPr>
        <w:t>um einen Befehl</w:t>
      </w:r>
      <w:r w:rsidR="00677FFA">
        <w:rPr>
          <w:lang w:val="de-CH"/>
        </w:rPr>
        <w:t xml:space="preserve"> mit der AWS CLI. Mit diesem CLI Befehl wird die aktuelle Kube-Config </w:t>
      </w:r>
      <w:r w:rsidR="00DE6254">
        <w:rPr>
          <w:lang w:val="de-CH"/>
        </w:rPr>
        <w:t>überschrieben</w:t>
      </w:r>
      <w:r w:rsidR="00677FFA">
        <w:rPr>
          <w:lang w:val="de-CH"/>
        </w:rPr>
        <w:t>, mit der Konfiguration, welche uns die AWS CLI danach ausgibt.</w:t>
      </w:r>
      <w:r w:rsidR="009A2969">
        <w:rPr>
          <w:lang w:val="de-CH"/>
        </w:rPr>
        <w:t xml:space="preserve"> Hierfür müssen ebenso die Variablen «region» und «cluster_name» verwendet werden. Ebenso besteht eine Abhängigkeit von unserem Cluster, da dies ja zuerst erstellt werden muss, bevor wir unsere Konfigurationen anpassen können.</w:t>
      </w:r>
    </w:p>
    <w:p w14:paraId="5BC6F68D" w14:textId="77777777" w:rsidR="000F0A2D" w:rsidRDefault="000F0A2D" w:rsidP="009A3B7A">
      <w:pPr>
        <w:pStyle w:val="Flietext"/>
        <w:rPr>
          <w:lang w:val="de-CH"/>
        </w:rPr>
      </w:pPr>
    </w:p>
    <w:p w14:paraId="03A2A471" w14:textId="77777777" w:rsidR="000F0A2D" w:rsidRDefault="000F0A2D" w:rsidP="009A3B7A">
      <w:pPr>
        <w:pStyle w:val="Flietext"/>
        <w:rPr>
          <w:lang w:val="de-CH"/>
        </w:rPr>
      </w:pPr>
      <w:r>
        <w:rPr>
          <w:lang w:val="de-CH"/>
        </w:rPr>
        <w:t>Zuletzt kann nun auch noch ein Namespace innerhalb von Kubernetes erstellt werden, in welchem später unsere Applikation bereitgestellt werden kann.</w:t>
      </w:r>
    </w:p>
    <w:p w14:paraId="263BB942" w14:textId="77777777" w:rsidR="000F0A2D" w:rsidRDefault="000F0A2D" w:rsidP="009A3B7A">
      <w:pPr>
        <w:pStyle w:val="Flietext"/>
        <w:rPr>
          <w:lang w:val="de-CH"/>
        </w:rPr>
      </w:pPr>
    </w:p>
    <w:p w14:paraId="7F0BE652" w14:textId="77777777" w:rsidR="009D7FB6" w:rsidRDefault="000F3CB5" w:rsidP="009D7FB6">
      <w:pPr>
        <w:pStyle w:val="Flietext"/>
        <w:keepNext/>
      </w:pPr>
      <w:r>
        <w:rPr>
          <w:noProof/>
          <w:lang w:val="de-CH"/>
        </w:rPr>
        <w:drawing>
          <wp:inline distT="0" distB="0" distL="0" distR="0" wp14:anchorId="08AD377F" wp14:editId="1F5BF6E5">
            <wp:extent cx="5972810" cy="3362960"/>
            <wp:effectExtent l="0" t="0" r="0" b="2540"/>
            <wp:docPr id="743883168" name="Grafik 16"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3168" name="Grafik 16" descr="Ein Bild, das Text, Screenshot, Software, Schrift enthält.&#10;&#10;Automatisch generierte Beschreibung"/>
                    <pic:cNvPicPr/>
                  </pic:nvPicPr>
                  <pic:blipFill>
                    <a:blip r:embed="rId69">
                      <a:extLst>
                        <a:ext uri="{28A0092B-C50C-407E-A947-70E740481C1C}">
                          <a14:useLocalDpi xmlns:a14="http://schemas.microsoft.com/office/drawing/2010/main" val="0"/>
                        </a:ext>
                      </a:extLst>
                    </a:blip>
                    <a:stretch>
                      <a:fillRect/>
                    </a:stretch>
                  </pic:blipFill>
                  <pic:spPr>
                    <a:xfrm>
                      <a:off x="0" y="0"/>
                      <a:ext cx="5972810" cy="3362960"/>
                    </a:xfrm>
                    <a:prstGeom prst="rect">
                      <a:avLst/>
                    </a:prstGeom>
                  </pic:spPr>
                </pic:pic>
              </a:graphicData>
            </a:graphic>
          </wp:inline>
        </w:drawing>
      </w:r>
    </w:p>
    <w:p w14:paraId="068FCDA8" w14:textId="7A63772F" w:rsidR="009D7FB6" w:rsidRDefault="009D7FB6" w:rsidP="009D7FB6">
      <w:pPr>
        <w:pStyle w:val="Beschriftung"/>
      </w:pPr>
      <w:r>
        <w:t xml:space="preserve">Abbildung </w:t>
      </w:r>
      <w:r>
        <w:fldChar w:fldCharType="begin"/>
      </w:r>
      <w:r>
        <w:instrText xml:space="preserve"> SEQ Abbildung \* ARABIC </w:instrText>
      </w:r>
      <w:r>
        <w:fldChar w:fldCharType="separate"/>
      </w:r>
      <w:r w:rsidR="00741600">
        <w:rPr>
          <w:noProof/>
        </w:rPr>
        <w:t>33</w:t>
      </w:r>
      <w:r>
        <w:fldChar w:fldCharType="end"/>
      </w:r>
      <w:r>
        <w:t>: Namespace-Snippet</w:t>
      </w:r>
    </w:p>
    <w:p w14:paraId="64351119" w14:textId="1219B39A" w:rsidR="002668AE" w:rsidRPr="002668AE" w:rsidRDefault="002668AE" w:rsidP="009A3B7A">
      <w:pPr>
        <w:pStyle w:val="Flietext"/>
      </w:pPr>
      <w:r>
        <w:rPr>
          <w:lang w:val="de-CH"/>
        </w:rPr>
        <w:br/>
      </w:r>
    </w:p>
    <w:p w14:paraId="3A6C34DF" w14:textId="535DDEED" w:rsidR="002668AE" w:rsidRDefault="009D7FB6" w:rsidP="002668AE">
      <w:r>
        <w:lastRenderedPageBreak/>
        <w:t>Dieser Namespace wird nun mithilfe des festgelegten Kubernetes-Providers erstellt, deswegen besteht hier auch eine Abhängigkeit zwischen unserer Kube-Config und auch mit dem Cluster, da beide Ressourcen wichtige Bestandteile sind, damit dieser Namespace erstellt werden kann.</w:t>
      </w:r>
    </w:p>
    <w:p w14:paraId="4104F631" w14:textId="77777777" w:rsidR="00B22194" w:rsidRDefault="00B22194" w:rsidP="002668AE"/>
    <w:p w14:paraId="3360BFF0" w14:textId="70755C7F" w:rsidR="00B22194" w:rsidRDefault="00B22194" w:rsidP="002668AE">
      <w:r>
        <w:t>Nun wird zwar das Cluster erstellt, jedoch fehlen uns noch die sogenannten Worker-Nodes. Bei den Worker-Nodes handelt es sich um Virtuelle Maschinen (VMs), welche von dem Cluster verwaltet werden. Diese Nodes werden anschliessend dafür v</w:t>
      </w:r>
      <w:r w:rsidR="00D22F52">
        <w:t>erwendet,</w:t>
      </w:r>
      <w:r w:rsidR="00F06C2D">
        <w:t xml:space="preserve"> dass unsere Pods und andere Ressourcen darauf betrieben werden können.</w:t>
      </w:r>
    </w:p>
    <w:p w14:paraId="3CB0467E" w14:textId="77777777" w:rsidR="009D6111" w:rsidRDefault="009D6111" w:rsidP="002668AE"/>
    <w:p w14:paraId="308AB1CF" w14:textId="0FB2E716" w:rsidR="009D6111" w:rsidRDefault="009D6111" w:rsidP="002668AE">
      <w:r>
        <w:t>Jedoch müssen wir zuerst, ähnlich wie beim Cluster eine eigene Rolle erstellen, welche wieder eine Policy enthält. Dies sieht so aus:</w:t>
      </w:r>
      <w:r>
        <w:br/>
      </w:r>
    </w:p>
    <w:p w14:paraId="1FEFBF5F" w14:textId="77777777" w:rsidR="00F148C9" w:rsidRDefault="00F148C9" w:rsidP="00F148C9">
      <w:pPr>
        <w:keepNext/>
      </w:pPr>
      <w:r>
        <w:rPr>
          <w:noProof/>
        </w:rPr>
        <w:drawing>
          <wp:inline distT="0" distB="0" distL="0" distR="0" wp14:anchorId="5F5B4D46" wp14:editId="006C8D44">
            <wp:extent cx="5972810" cy="4791710"/>
            <wp:effectExtent l="0" t="0" r="0" b="0"/>
            <wp:docPr id="1335681791" name="Grafik 18"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1791" name="Grafik 18" descr="Ein Bild, das Text, Screenshot, Software, Multimedia-Software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5972810" cy="4791710"/>
                    </a:xfrm>
                    <a:prstGeom prst="rect">
                      <a:avLst/>
                    </a:prstGeom>
                  </pic:spPr>
                </pic:pic>
              </a:graphicData>
            </a:graphic>
          </wp:inline>
        </w:drawing>
      </w:r>
    </w:p>
    <w:p w14:paraId="313EBFE6" w14:textId="1BB2986B" w:rsidR="00F148C9" w:rsidRDefault="00F148C9" w:rsidP="00F148C9">
      <w:pPr>
        <w:pStyle w:val="Beschriftung"/>
      </w:pPr>
      <w:r>
        <w:t xml:space="preserve">Abbildung </w:t>
      </w:r>
      <w:r>
        <w:fldChar w:fldCharType="begin"/>
      </w:r>
      <w:r>
        <w:instrText xml:space="preserve"> SEQ Abbildung \* ARABIC </w:instrText>
      </w:r>
      <w:r>
        <w:fldChar w:fldCharType="separate"/>
      </w:r>
      <w:r w:rsidR="00741600">
        <w:rPr>
          <w:noProof/>
        </w:rPr>
        <w:t>34</w:t>
      </w:r>
      <w:r>
        <w:fldChar w:fldCharType="end"/>
      </w:r>
      <w:r>
        <w:t>: Nodes Role-Snippet</w:t>
      </w:r>
    </w:p>
    <w:p w14:paraId="380E6FA3" w14:textId="7938DD37" w:rsidR="00F148C9" w:rsidRDefault="00F148C9" w:rsidP="00F148C9">
      <w:r>
        <w:t>Auch hier erstellen wir zuerst wieder eine Rolle, welche nur von EC2-Instanzen (bei EC2 handelt es sich um den VM-Service von AWS)</w:t>
      </w:r>
      <w:r w:rsidR="00A727A3">
        <w:t xml:space="preserve"> verwendet werden kann. Anschliessend hängen wir der Rolle eine Policy an, welche auch eine Standard-Policy von AWS ist. Ähnlich wie beim EKS, werden in dieser Policy die notwendigen Rechte vergeben, welche die EC2 Instanzen als Worker-Node benötigen. Weitere Informationen über diese Rolle können hier gefunden werden: </w:t>
      </w:r>
      <w:hyperlink r:id="rId71" w:history="1">
        <w:r w:rsidR="00B87FF2" w:rsidRPr="00B87FF2">
          <w:rPr>
            <w:rStyle w:val="Hyperlink"/>
          </w:rPr>
          <w:t>https://docs.aws.amazon.com/aws-managed-policy/latest/reference/AmazonEKSWorkerNodePolicy.html</w:t>
        </w:r>
      </w:hyperlink>
    </w:p>
    <w:p w14:paraId="16382705" w14:textId="77777777" w:rsidR="00F1378C" w:rsidRDefault="00F1378C" w:rsidP="00F148C9"/>
    <w:p w14:paraId="711ED030" w14:textId="7F4F0DC7" w:rsidR="00F1378C" w:rsidRDefault="00F1378C" w:rsidP="00F148C9">
      <w:r>
        <w:lastRenderedPageBreak/>
        <w:t>Da jedoch diese Policy jedoch für unsere Worker-Nodes nicht ausreicht, müssen wir noch weitere Policies an unsere Rolle anhängen:</w:t>
      </w:r>
    </w:p>
    <w:p w14:paraId="58D7E0A4" w14:textId="77777777" w:rsidR="00F1378C" w:rsidRDefault="00F1378C" w:rsidP="00F148C9"/>
    <w:p w14:paraId="5E660714" w14:textId="77777777" w:rsidR="00104443" w:rsidRDefault="00C059EB" w:rsidP="00104443">
      <w:pPr>
        <w:keepNext/>
      </w:pPr>
      <w:r>
        <w:rPr>
          <w:noProof/>
        </w:rPr>
        <w:drawing>
          <wp:inline distT="0" distB="0" distL="0" distR="0" wp14:anchorId="3B6E4A3F" wp14:editId="131841F7">
            <wp:extent cx="5972810" cy="2414270"/>
            <wp:effectExtent l="0" t="0" r="0" b="0"/>
            <wp:docPr id="1886400579" name="Grafik 19" descr="Ein Bild, das Text, Screenshot, Schrif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00579" name="Grafik 19" descr="Ein Bild, das Text, Screenshot, Schrift, Visitenkarte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2810" cy="2414270"/>
                    </a:xfrm>
                    <a:prstGeom prst="rect">
                      <a:avLst/>
                    </a:prstGeom>
                  </pic:spPr>
                </pic:pic>
              </a:graphicData>
            </a:graphic>
          </wp:inline>
        </w:drawing>
      </w:r>
    </w:p>
    <w:p w14:paraId="6225463F" w14:textId="1041BE14" w:rsidR="00C059EB" w:rsidRDefault="00104443" w:rsidP="00104443">
      <w:pPr>
        <w:pStyle w:val="Beschriftung"/>
      </w:pPr>
      <w:r>
        <w:t xml:space="preserve">Abbildung </w:t>
      </w:r>
      <w:r>
        <w:fldChar w:fldCharType="begin"/>
      </w:r>
      <w:r>
        <w:instrText xml:space="preserve"> SEQ Abbildung \* ARABIC </w:instrText>
      </w:r>
      <w:r>
        <w:fldChar w:fldCharType="separate"/>
      </w:r>
      <w:r w:rsidR="00741600">
        <w:rPr>
          <w:noProof/>
        </w:rPr>
        <w:t>35</w:t>
      </w:r>
      <w:r>
        <w:fldChar w:fldCharType="end"/>
      </w:r>
      <w:r>
        <w:t>: Weitere Rollen Policies-Snippet</w:t>
      </w:r>
    </w:p>
    <w:p w14:paraId="78228C78" w14:textId="77777777" w:rsidR="00104443" w:rsidRDefault="00C059EB" w:rsidP="00F148C9">
      <w:r>
        <w:t xml:space="preserve">Hierbei handelt es sich auch um Policies welche standardmässig von AWS erstellt werden. </w:t>
      </w:r>
    </w:p>
    <w:p w14:paraId="5505777B" w14:textId="77777777" w:rsidR="00104443" w:rsidRDefault="00104443" w:rsidP="00F148C9"/>
    <w:p w14:paraId="105A7BCC" w14:textId="13ECA27F" w:rsidR="00C059EB" w:rsidRDefault="00C059EB" w:rsidP="00F148C9">
      <w:r>
        <w:t>Weiter Informationen können jeweils in diesen zwei Links nachgelesen werden:</w:t>
      </w:r>
    </w:p>
    <w:p w14:paraId="738FB313" w14:textId="5A16C931" w:rsidR="00C059EB" w:rsidRDefault="00C059EB" w:rsidP="00C059EB">
      <w:pPr>
        <w:pStyle w:val="Listenabsatz"/>
        <w:numPr>
          <w:ilvl w:val="0"/>
          <w:numId w:val="14"/>
        </w:numPr>
        <w:rPr>
          <w:lang w:val="it-CH"/>
        </w:rPr>
      </w:pPr>
      <w:r w:rsidRPr="0037375F">
        <w:rPr>
          <w:lang w:val="it-CH"/>
        </w:rPr>
        <w:t xml:space="preserve">CNI-Policy: </w:t>
      </w:r>
      <w:hyperlink r:id="rId73" w:history="1">
        <w:r w:rsidR="0037375F" w:rsidRPr="0037375F">
          <w:rPr>
            <w:rStyle w:val="Hyperlink"/>
            <w:lang w:val="it-CH"/>
          </w:rPr>
          <w:t>https://docs.aws.amazon.com/aws-managed-policy/latest/reference/AmazonEKS_CNI_Policy.html</w:t>
        </w:r>
      </w:hyperlink>
    </w:p>
    <w:p w14:paraId="773D9569" w14:textId="78ACDF42" w:rsidR="0037375F" w:rsidRPr="00104443" w:rsidRDefault="005B08AE" w:rsidP="00C059EB">
      <w:pPr>
        <w:pStyle w:val="Listenabsatz"/>
        <w:numPr>
          <w:ilvl w:val="0"/>
          <w:numId w:val="14"/>
        </w:numPr>
        <w:rPr>
          <w:lang w:val="en-US"/>
        </w:rPr>
      </w:pPr>
      <w:r w:rsidRPr="00104443">
        <w:rPr>
          <w:lang w:val="en-US"/>
        </w:rPr>
        <w:t xml:space="preserve">Container Registry-Policy: </w:t>
      </w:r>
      <w:hyperlink r:id="rId74" w:history="1">
        <w:r w:rsidR="00104443" w:rsidRPr="00104443">
          <w:rPr>
            <w:rStyle w:val="Hyperlink"/>
            <w:lang w:val="en-US"/>
          </w:rPr>
          <w:t>https://docs.aws.amazon.com/aws-managed-policy/latest/reference/AmazonEC2ContainerRegistryReadOnly.html</w:t>
        </w:r>
      </w:hyperlink>
    </w:p>
    <w:p w14:paraId="1858AFF2" w14:textId="77777777" w:rsidR="00104443" w:rsidRDefault="00104443" w:rsidP="00104443">
      <w:pPr>
        <w:rPr>
          <w:lang w:val="en-US"/>
        </w:rPr>
      </w:pPr>
    </w:p>
    <w:p w14:paraId="050FD77A" w14:textId="3DB5D160" w:rsidR="00DA351F" w:rsidRDefault="00104443" w:rsidP="00104443">
      <w:pPr>
        <w:rPr>
          <w:lang w:val="de-CH"/>
        </w:rPr>
      </w:pPr>
      <w:r w:rsidRPr="004B0379">
        <w:rPr>
          <w:lang w:val="de-CH"/>
        </w:rPr>
        <w:t xml:space="preserve">Sind nun diese beiden Policies an unsere Rolle angefügt worden, so können nun die effektiven Nodes erstellt </w:t>
      </w:r>
      <w:r w:rsidR="004B0379">
        <w:rPr>
          <w:lang w:val="de-CH"/>
        </w:rPr>
        <w:t>werden.</w:t>
      </w:r>
      <w:r w:rsidR="00DA351F">
        <w:rPr>
          <w:lang w:val="de-CH"/>
        </w:rPr>
        <w:t xml:space="preserve"> Da dieses Snippet jedoch etwas grösser ist, wird es folgend in mehrere kleiner Snippets unterteilt.</w:t>
      </w:r>
    </w:p>
    <w:p w14:paraId="1B1A7924" w14:textId="77777777" w:rsidR="00DA351F" w:rsidRDefault="00DA351F" w:rsidP="00104443">
      <w:pPr>
        <w:rPr>
          <w:lang w:val="de-CH"/>
        </w:rPr>
      </w:pPr>
    </w:p>
    <w:p w14:paraId="7728075F" w14:textId="4E61673E" w:rsidR="003246FA" w:rsidRDefault="00FB4F06" w:rsidP="003246FA">
      <w:pPr>
        <w:keepNext/>
      </w:pPr>
      <w:r>
        <w:rPr>
          <w:noProof/>
        </w:rPr>
        <w:lastRenderedPageBreak/>
        <w:drawing>
          <wp:inline distT="0" distB="0" distL="0" distR="0" wp14:anchorId="09C2979C" wp14:editId="0B164F37">
            <wp:extent cx="5972810" cy="4450080"/>
            <wp:effectExtent l="0" t="0" r="0" b="0"/>
            <wp:docPr id="418834549" name="Grafik 8"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34549" name="Grafik 8" descr="Ein Bild, das Text, Screenshot, Software, Betriebssystem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5972810" cy="4450080"/>
                    </a:xfrm>
                    <a:prstGeom prst="rect">
                      <a:avLst/>
                    </a:prstGeom>
                  </pic:spPr>
                </pic:pic>
              </a:graphicData>
            </a:graphic>
          </wp:inline>
        </w:drawing>
      </w:r>
    </w:p>
    <w:p w14:paraId="3BD2D8B5" w14:textId="3B8AFCD8" w:rsidR="00DA351F" w:rsidRDefault="003246FA" w:rsidP="003246FA">
      <w:pPr>
        <w:pStyle w:val="Beschriftung"/>
      </w:pPr>
      <w:r>
        <w:t xml:space="preserve">Abbildung </w:t>
      </w:r>
      <w:r>
        <w:fldChar w:fldCharType="begin"/>
      </w:r>
      <w:r>
        <w:instrText xml:space="preserve"> SEQ Abbildung \* ARABIC </w:instrText>
      </w:r>
      <w:r>
        <w:fldChar w:fldCharType="separate"/>
      </w:r>
      <w:r w:rsidR="00741600">
        <w:rPr>
          <w:noProof/>
        </w:rPr>
        <w:t>36</w:t>
      </w:r>
      <w:r>
        <w:fldChar w:fldCharType="end"/>
      </w:r>
      <w:r>
        <w:t>: Grundkonfiguration Node Group-Snippet</w:t>
      </w:r>
    </w:p>
    <w:p w14:paraId="77BA33A5" w14:textId="1DEBAAE8" w:rsidR="003246FA" w:rsidRDefault="003246FA" w:rsidP="003246FA">
      <w:pPr>
        <w:rPr>
          <w:lang w:val="de-CH"/>
        </w:rPr>
      </w:pPr>
      <w:r>
        <w:rPr>
          <w:lang w:val="de-CH"/>
        </w:rPr>
        <w:t xml:space="preserve">In diesem Abschnitt </w:t>
      </w:r>
      <w:r w:rsidR="00BD7C29">
        <w:rPr>
          <w:lang w:val="de-CH"/>
        </w:rPr>
        <w:t>wird</w:t>
      </w:r>
      <w:r>
        <w:rPr>
          <w:lang w:val="de-CH"/>
        </w:rPr>
        <w:t xml:space="preserve"> zuerst </w:t>
      </w:r>
      <w:r w:rsidR="00DD70A1">
        <w:rPr>
          <w:lang w:val="de-CH"/>
        </w:rPr>
        <w:t>die grundlegende Konfiguration</w:t>
      </w:r>
      <w:r>
        <w:rPr>
          <w:lang w:val="de-CH"/>
        </w:rPr>
        <w:t xml:space="preserve"> festgelegt. So wird zum Beispiel der Cluster-Name </w:t>
      </w:r>
      <w:r w:rsidR="0016687B">
        <w:rPr>
          <w:lang w:val="de-CH"/>
        </w:rPr>
        <w:t>angefügt, die Cluster-Version und auch der Name der Node-Group. Ebenso wird auch die Rolle, welche zuvor erstellt wurde, an die Node-Group angehängt.</w:t>
      </w:r>
      <w:r w:rsidR="00D65323">
        <w:rPr>
          <w:lang w:val="de-CH"/>
        </w:rPr>
        <w:t xml:space="preserve"> Nach diesen Einstellungen, wir das AMI ausgewählt. Beim AMI handelt es sich um das Betriebssystem, welches auf jedem Node installiert werden soll. Hierbei handelt es sich um das Image «Amazon Linux 2», welches für die Systemarchitektur ARM64 gebaut wurde.</w:t>
      </w:r>
    </w:p>
    <w:p w14:paraId="0FDD1051" w14:textId="77777777" w:rsidR="001A4BF3" w:rsidRDefault="001A4BF3" w:rsidP="003246FA">
      <w:pPr>
        <w:rPr>
          <w:lang w:val="de-CH"/>
        </w:rPr>
      </w:pPr>
    </w:p>
    <w:p w14:paraId="3EDEA09F" w14:textId="7112D60B" w:rsidR="001A4BF3" w:rsidRDefault="001A4BF3" w:rsidP="003246FA">
      <w:pPr>
        <w:rPr>
          <w:lang w:val="de-CH"/>
        </w:rPr>
      </w:pPr>
      <w:r>
        <w:rPr>
          <w:lang w:val="de-CH"/>
        </w:rPr>
        <w:t xml:space="preserve">Da </w:t>
      </w:r>
      <w:r w:rsidR="001949C3">
        <w:rPr>
          <w:lang w:val="de-CH"/>
        </w:rPr>
        <w:t xml:space="preserve">Nodes grundsätzlich in einem privaten Subnetz erstellt werden, werden auch hier die beiden privaten Subnetze der Node-Group zugewiesen. So werden künftige Nodes automatisch in diesen Subnetzen erstellt. Ein wichtiger Punkt ist auch der Kapazitäts-Typ: AWS unterscheidet von verschiedenen Kapazitätstypen, welche unterschiedliche Eigenschaften und Kostenpunkte haben. </w:t>
      </w:r>
      <w:r w:rsidR="00DD70A1">
        <w:rPr>
          <w:lang w:val="de-CH"/>
        </w:rPr>
        <w:t>Im Fall dieses Projektes, reicht der ON_DEMAND-Typ völlig aus. Auf Spot-Instanzen wird bewusst verzichtet, da diese unsere Tests und Experimente verfälschen könnten.</w:t>
      </w:r>
    </w:p>
    <w:p w14:paraId="766B2358" w14:textId="77777777" w:rsidR="00DD70A1" w:rsidRDefault="00DD70A1" w:rsidP="003246FA">
      <w:pPr>
        <w:rPr>
          <w:lang w:val="de-CH"/>
        </w:rPr>
      </w:pPr>
    </w:p>
    <w:p w14:paraId="02A1834B" w14:textId="6598AAFF" w:rsidR="00DD70A1" w:rsidRDefault="00DD70A1" w:rsidP="003246FA">
      <w:pPr>
        <w:rPr>
          <w:lang w:val="de-CH"/>
        </w:rPr>
      </w:pPr>
      <w:r>
        <w:rPr>
          <w:lang w:val="de-CH"/>
        </w:rPr>
        <w:t xml:space="preserve">Weitere Informationen zu den Kapazitäts-Typen kann hier gefunden werden: </w:t>
      </w:r>
      <w:hyperlink r:id="rId76" w:history="1">
        <w:r w:rsidR="00E94569" w:rsidRPr="00E94569">
          <w:rPr>
            <w:rStyle w:val="Hyperlink"/>
            <w:lang w:val="de-CH"/>
          </w:rPr>
          <w:t>https://docs.aws.amazon.com/AWSEC2/latest/UserGuide/instance-purchasing-options.html</w:t>
        </w:r>
      </w:hyperlink>
    </w:p>
    <w:p w14:paraId="665C2B16" w14:textId="77777777" w:rsidR="00E94569" w:rsidRDefault="00E94569" w:rsidP="003246FA">
      <w:pPr>
        <w:rPr>
          <w:lang w:val="de-CH"/>
        </w:rPr>
      </w:pPr>
    </w:p>
    <w:p w14:paraId="3B907C85" w14:textId="07D646D7" w:rsidR="004B5D57" w:rsidRDefault="004B5D57" w:rsidP="003246FA">
      <w:pPr>
        <w:rPr>
          <w:lang w:val="de-CH"/>
        </w:rPr>
      </w:pPr>
      <w:r>
        <w:rPr>
          <w:lang w:val="de-CH"/>
        </w:rPr>
        <w:t>Ebenso muss nun auch noch der Instanz-Typ festgelegt werden. Hierbei wurde bewusst für den schwächsten Instanz-Typ entschieden, da so für spätere Experimente auch die Kapazitätsgrenze schneller erreicht werden kann. Jedoch ist der Instanz-Typ genug gross gewählt, damit er überhaupt die Applikationen betreiben könnte.</w:t>
      </w:r>
    </w:p>
    <w:p w14:paraId="439F40A7" w14:textId="77777777" w:rsidR="00D93AF9" w:rsidRDefault="00D93AF9" w:rsidP="003246FA">
      <w:pPr>
        <w:rPr>
          <w:lang w:val="de-CH"/>
        </w:rPr>
      </w:pPr>
    </w:p>
    <w:p w14:paraId="7E722F2B" w14:textId="238F0006" w:rsidR="00D93AF9" w:rsidRDefault="00D93AF9" w:rsidP="003246FA">
      <w:pPr>
        <w:rPr>
          <w:lang w:val="de-CH"/>
        </w:rPr>
      </w:pPr>
      <w:r>
        <w:rPr>
          <w:lang w:val="de-CH"/>
        </w:rPr>
        <w:lastRenderedPageBreak/>
        <w:t>Zuletzt wird noch der Name der Node-Group zugewiesen.</w:t>
      </w:r>
    </w:p>
    <w:p w14:paraId="2B73D44D" w14:textId="77777777" w:rsidR="0072557A" w:rsidRDefault="0072557A" w:rsidP="003246FA">
      <w:pPr>
        <w:rPr>
          <w:lang w:val="de-CH"/>
        </w:rPr>
      </w:pPr>
    </w:p>
    <w:p w14:paraId="26C90D4E" w14:textId="15B8F474" w:rsidR="00F64F68" w:rsidRDefault="000E1F32" w:rsidP="00F64F68">
      <w:pPr>
        <w:keepNext/>
      </w:pPr>
      <w:r>
        <w:rPr>
          <w:noProof/>
        </w:rPr>
        <w:drawing>
          <wp:inline distT="0" distB="0" distL="0" distR="0" wp14:anchorId="7386BAE3" wp14:editId="5AE095F7">
            <wp:extent cx="5972810" cy="4330065"/>
            <wp:effectExtent l="0" t="0" r="0" b="635"/>
            <wp:docPr id="143386892" name="Grafik 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6892" name="Grafik 9" descr="Ein Bild, das Text, Screenshot, Software, Multimedia-Software enthält.&#10;&#10;Automatisch generierte Beschreibung"/>
                    <pic:cNvPicPr/>
                  </pic:nvPicPr>
                  <pic:blipFill>
                    <a:blip r:embed="rId77">
                      <a:extLst>
                        <a:ext uri="{28A0092B-C50C-407E-A947-70E740481C1C}">
                          <a14:useLocalDpi xmlns:a14="http://schemas.microsoft.com/office/drawing/2010/main" val="0"/>
                        </a:ext>
                      </a:extLst>
                    </a:blip>
                    <a:stretch>
                      <a:fillRect/>
                    </a:stretch>
                  </pic:blipFill>
                  <pic:spPr>
                    <a:xfrm>
                      <a:off x="0" y="0"/>
                      <a:ext cx="5972810" cy="4330065"/>
                    </a:xfrm>
                    <a:prstGeom prst="rect">
                      <a:avLst/>
                    </a:prstGeom>
                  </pic:spPr>
                </pic:pic>
              </a:graphicData>
            </a:graphic>
          </wp:inline>
        </w:drawing>
      </w:r>
    </w:p>
    <w:p w14:paraId="5C274B27" w14:textId="5F354AB1" w:rsidR="0072557A" w:rsidRDefault="00F64F68" w:rsidP="00F64F68">
      <w:pPr>
        <w:pStyle w:val="Beschriftung"/>
      </w:pPr>
      <w:r>
        <w:t xml:space="preserve">Abbildung </w:t>
      </w:r>
      <w:r>
        <w:fldChar w:fldCharType="begin"/>
      </w:r>
      <w:r>
        <w:instrText xml:space="preserve"> SEQ Abbildung \* ARABIC </w:instrText>
      </w:r>
      <w:r>
        <w:fldChar w:fldCharType="separate"/>
      </w:r>
      <w:r w:rsidR="00741600">
        <w:rPr>
          <w:noProof/>
        </w:rPr>
        <w:t>37</w:t>
      </w:r>
      <w:r>
        <w:fldChar w:fldCharType="end"/>
      </w:r>
      <w:r>
        <w:t>: Scaling-Konfiguration Node-Group-Snippet</w:t>
      </w:r>
    </w:p>
    <w:p w14:paraId="2F3281F4" w14:textId="71D7AAB1" w:rsidR="00F64F68" w:rsidRDefault="00F64F68" w:rsidP="00F64F68">
      <w:pPr>
        <w:rPr>
          <w:lang w:val="de-CH"/>
        </w:rPr>
      </w:pPr>
      <w:r>
        <w:rPr>
          <w:lang w:val="de-CH"/>
        </w:rPr>
        <w:t xml:space="preserve">Hier werden nun noch die Scaling-Konfigurationen erstellt. Bei der </w:t>
      </w:r>
      <w:r w:rsidR="00042E94">
        <w:rPr>
          <w:lang w:val="de-CH"/>
        </w:rPr>
        <w:t>«</w:t>
      </w:r>
      <w:r>
        <w:rPr>
          <w:lang w:val="de-CH"/>
        </w:rPr>
        <w:t>scaling_config</w:t>
      </w:r>
      <w:r w:rsidR="00042E94">
        <w:rPr>
          <w:lang w:val="de-CH"/>
        </w:rPr>
        <w:t>»</w:t>
      </w:r>
      <w:r>
        <w:rPr>
          <w:lang w:val="de-CH"/>
        </w:rPr>
        <w:t xml:space="preserve"> auf Zeile 1 handelt es sich dabei um die Anzahl Nodes, welche während des Lifecycles erstellt werden sollen. So wird zuerst definiert, wie viele bei der Bereitstellung erstellt werden, ebenso wird auch noch ein Maximum und ein Minimum definiert, damit die Anzahl Nodes nicht über- oder unterschritten werden kann.</w:t>
      </w:r>
    </w:p>
    <w:p w14:paraId="66C1A0F6" w14:textId="77777777" w:rsidR="00042E94" w:rsidRDefault="00042E94" w:rsidP="00F64F68">
      <w:pPr>
        <w:rPr>
          <w:lang w:val="de-CH"/>
        </w:rPr>
      </w:pPr>
    </w:p>
    <w:p w14:paraId="5F5DB373" w14:textId="4D780F12" w:rsidR="00042E94" w:rsidRDefault="00042E94" w:rsidP="00F64F68">
      <w:pPr>
        <w:rPr>
          <w:lang w:val="de-CH"/>
        </w:rPr>
      </w:pPr>
      <w:r>
        <w:rPr>
          <w:lang w:val="de-CH"/>
        </w:rPr>
        <w:t xml:space="preserve">Bei «update_config» auf der Zeile 7 wird definiert wie viel Nodes maximal </w:t>
      </w:r>
      <w:r w:rsidR="005C56EF">
        <w:rPr>
          <w:lang w:val="de-CH"/>
        </w:rPr>
        <w:t>nicht verfügbar sein dürfen. So wird sichergestellt, dass wenn ein Update erfolgt, dass unser Cluster nicht mehr als ein Node gleichzeitig offline nimmt.</w:t>
      </w:r>
    </w:p>
    <w:p w14:paraId="6918F8CB" w14:textId="77777777" w:rsidR="005C56EF" w:rsidRDefault="005C56EF" w:rsidP="00F64F68">
      <w:pPr>
        <w:rPr>
          <w:lang w:val="de-CH"/>
        </w:rPr>
      </w:pPr>
    </w:p>
    <w:p w14:paraId="62B4EAB0" w14:textId="1226F1B8" w:rsidR="005C56EF" w:rsidRDefault="005C56EF" w:rsidP="00F64F68">
      <w:pPr>
        <w:rPr>
          <w:lang w:val="de-CH"/>
        </w:rPr>
      </w:pPr>
      <w:r>
        <w:rPr>
          <w:lang w:val="de-CH"/>
        </w:rPr>
        <w:t>Ebenso werden auch noch alle Abhängigkeiten</w:t>
      </w:r>
      <w:r w:rsidR="00176219">
        <w:rPr>
          <w:lang w:val="de-CH"/>
        </w:rPr>
        <w:t xml:space="preserve"> definiert, die daraus bestehen, dass sichergestellt wird, dass unsere Rolle mit den nötigen Policies vorhanden ist.</w:t>
      </w:r>
    </w:p>
    <w:p w14:paraId="45846118" w14:textId="77777777" w:rsidR="00176219" w:rsidRDefault="00176219" w:rsidP="00F64F68">
      <w:pPr>
        <w:rPr>
          <w:lang w:val="de-CH"/>
        </w:rPr>
      </w:pPr>
    </w:p>
    <w:p w14:paraId="12274085" w14:textId="45A657C7" w:rsidR="00176219" w:rsidRDefault="00176219" w:rsidP="00F64F68">
      <w:pPr>
        <w:rPr>
          <w:lang w:val="de-CH"/>
        </w:rPr>
      </w:pPr>
      <w:r>
        <w:rPr>
          <w:lang w:val="de-CH"/>
        </w:rPr>
        <w:t>Zum Schluss wird im «lifecycle» Block definiert, dass wenn Änderungen am Terraform-Code vorgenommen werden,</w:t>
      </w:r>
      <w:r w:rsidR="00867850">
        <w:rPr>
          <w:lang w:val="de-CH"/>
        </w:rPr>
        <w:t xml:space="preserve"> die Scaling-Konfiguration bei «desired_size» ignoriert wird. So können keine Komplikationen auftreten, falls dieser Wert ausserhalb von Terra</w:t>
      </w:r>
      <w:r w:rsidR="00E3549D">
        <w:rPr>
          <w:lang w:val="de-CH"/>
        </w:rPr>
        <w:t>form geändert werden sollte.</w:t>
      </w:r>
    </w:p>
    <w:p w14:paraId="129EB865" w14:textId="3E9CD944" w:rsidR="00967EEE" w:rsidRDefault="00967EEE" w:rsidP="00F64F68">
      <w:pPr>
        <w:rPr>
          <w:lang w:val="de-CH"/>
        </w:rPr>
      </w:pPr>
    </w:p>
    <w:p w14:paraId="3B8B3B55" w14:textId="155FC95E" w:rsidR="00967EEE" w:rsidRDefault="00967EEE" w:rsidP="00F64F68">
      <w:pPr>
        <w:rPr>
          <w:lang w:val="de-CH"/>
        </w:rPr>
      </w:pPr>
      <w:r>
        <w:rPr>
          <w:lang w:val="de-CH"/>
        </w:rPr>
        <w:t>Dank diesem Script kann nun schlussendlich auch ein</w:t>
      </w:r>
      <w:r w:rsidR="00A9273D">
        <w:rPr>
          <w:lang w:val="de-CH"/>
        </w:rPr>
        <w:t>e vollständige Node-Group bereitgestellt werden.</w:t>
      </w:r>
    </w:p>
    <w:p w14:paraId="4A5D004E" w14:textId="3E117C15" w:rsidR="005F49F0" w:rsidRDefault="005F49F0" w:rsidP="005F49F0">
      <w:pPr>
        <w:pStyle w:val="berschrift3"/>
        <w:rPr>
          <w:lang w:val="de-CH"/>
        </w:rPr>
      </w:pPr>
      <w:bookmarkStart w:id="111" w:name="_Toc165378927"/>
      <w:r>
        <w:rPr>
          <w:lang w:val="de-CH"/>
        </w:rPr>
        <w:lastRenderedPageBreak/>
        <w:t>Bereitstellung der EKS internen Ressourcen über Terraf</w:t>
      </w:r>
      <w:r w:rsidR="005C16A0">
        <w:rPr>
          <w:lang w:val="de-CH"/>
        </w:rPr>
        <w:t>orm</w:t>
      </w:r>
      <w:bookmarkEnd w:id="111"/>
    </w:p>
    <w:p w14:paraId="04D4A836" w14:textId="2A13A304" w:rsidR="00594670" w:rsidRDefault="00594670" w:rsidP="00594670">
      <w:pPr>
        <w:pStyle w:val="Flietext"/>
        <w:rPr>
          <w:lang w:val="de-CH"/>
        </w:rPr>
      </w:pPr>
      <w:r>
        <w:rPr>
          <w:lang w:val="de-CH"/>
        </w:rPr>
        <w:t>Nachdem das EKS erstellt wurde, kann man nun die Kubernetes internen Ressourcen erstellen</w:t>
      </w:r>
      <w:r w:rsidR="007D6DD1">
        <w:rPr>
          <w:lang w:val="de-CH"/>
        </w:rPr>
        <w:t xml:space="preserve">. Dies ist somit der letzte </w:t>
      </w:r>
      <w:r w:rsidR="00582FF6">
        <w:rPr>
          <w:lang w:val="de-CH"/>
        </w:rPr>
        <w:t>Schritt,</w:t>
      </w:r>
      <w:r w:rsidR="007D6DD1">
        <w:rPr>
          <w:lang w:val="de-CH"/>
        </w:rPr>
        <w:t xml:space="preserve"> welcher vorgenommen wird, bevor unsere Infrastruktur komplett funktional ist</w:t>
      </w:r>
      <w:r>
        <w:rPr>
          <w:lang w:val="de-CH"/>
        </w:rPr>
        <w:t>. Auch hier werden nicht alle Scripts vollständig gezeigt. Alle verwendeten Scripts werden im Anhang der IPA beigefügt.</w:t>
      </w:r>
    </w:p>
    <w:p w14:paraId="6221AFB6" w14:textId="77777777" w:rsidR="007D6DD1" w:rsidRDefault="007D6DD1" w:rsidP="00594670">
      <w:pPr>
        <w:pStyle w:val="Flietext"/>
        <w:rPr>
          <w:lang w:val="de-CH"/>
        </w:rPr>
      </w:pPr>
    </w:p>
    <w:p w14:paraId="691571E6" w14:textId="0F275258" w:rsidR="007D6DD1" w:rsidRDefault="00085AC1" w:rsidP="00594670">
      <w:pPr>
        <w:pStyle w:val="Flietext"/>
        <w:rPr>
          <w:lang w:val="de-CH"/>
        </w:rPr>
      </w:pPr>
      <w:r>
        <w:rPr>
          <w:lang w:val="de-CH"/>
        </w:rPr>
        <w:t xml:space="preserve">Innerhalb unseres Kubernetes-Clusters werden später sogenannte «Service Accounts» erstellt, welche angewiesen auf IAM Rollen von AWS sind. Damit diese Service Accounts verschiedene Rollen annehmen können, </w:t>
      </w:r>
      <w:r w:rsidR="008D0EF3">
        <w:rPr>
          <w:lang w:val="de-CH"/>
        </w:rPr>
        <w:t>muss zuerst ein IAM OpenID Connect Provider (IAM OIDC) erstellt</w:t>
      </w:r>
      <w:r>
        <w:rPr>
          <w:lang w:val="de-CH"/>
        </w:rPr>
        <w:t xml:space="preserve"> werden</w:t>
      </w:r>
      <w:r w:rsidR="008D0EF3">
        <w:rPr>
          <w:lang w:val="de-CH"/>
        </w:rPr>
        <w:t>. Dafür verwenden wir folgendes Script:</w:t>
      </w:r>
    </w:p>
    <w:p w14:paraId="18037ABA" w14:textId="77777777" w:rsidR="008D0EF3" w:rsidRDefault="008D0EF3" w:rsidP="00594670">
      <w:pPr>
        <w:pStyle w:val="Flietext"/>
        <w:rPr>
          <w:lang w:val="de-CH"/>
        </w:rPr>
      </w:pPr>
    </w:p>
    <w:p w14:paraId="7A4083B1" w14:textId="77777777" w:rsidR="008D0EF3" w:rsidRDefault="008D0EF3" w:rsidP="008D0EF3">
      <w:pPr>
        <w:pStyle w:val="Flietext"/>
        <w:keepNext/>
      </w:pPr>
      <w:r>
        <w:rPr>
          <w:noProof/>
          <w:lang w:val="de-CH"/>
        </w:rPr>
        <w:drawing>
          <wp:inline distT="0" distB="0" distL="0" distR="0" wp14:anchorId="35C84DDE" wp14:editId="010E28B8">
            <wp:extent cx="5972810" cy="2558415"/>
            <wp:effectExtent l="0" t="0" r="0" b="0"/>
            <wp:docPr id="751256686" name="Grafik 22"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56686" name="Grafik 22" descr="Ein Bild, das Text, Screenshot, Software, Schrift enthält.&#10;&#10;Automatisch generierte Beschreibung"/>
                    <pic:cNvPicPr/>
                  </pic:nvPicPr>
                  <pic:blipFill>
                    <a:blip r:embed="rId78">
                      <a:extLst>
                        <a:ext uri="{28A0092B-C50C-407E-A947-70E740481C1C}">
                          <a14:useLocalDpi xmlns:a14="http://schemas.microsoft.com/office/drawing/2010/main" val="0"/>
                        </a:ext>
                      </a:extLst>
                    </a:blip>
                    <a:stretch>
                      <a:fillRect/>
                    </a:stretch>
                  </pic:blipFill>
                  <pic:spPr>
                    <a:xfrm>
                      <a:off x="0" y="0"/>
                      <a:ext cx="5972810" cy="2558415"/>
                    </a:xfrm>
                    <a:prstGeom prst="rect">
                      <a:avLst/>
                    </a:prstGeom>
                  </pic:spPr>
                </pic:pic>
              </a:graphicData>
            </a:graphic>
          </wp:inline>
        </w:drawing>
      </w:r>
    </w:p>
    <w:p w14:paraId="6F7C39C3" w14:textId="5BB29C92" w:rsidR="008D0EF3" w:rsidRDefault="008D0EF3" w:rsidP="008D0EF3">
      <w:pPr>
        <w:pStyle w:val="Beschriftung"/>
      </w:pPr>
      <w:r>
        <w:t xml:space="preserve">Abbildung </w:t>
      </w:r>
      <w:r>
        <w:fldChar w:fldCharType="begin"/>
      </w:r>
      <w:r>
        <w:instrText xml:space="preserve"> SEQ Abbildung \* ARABIC </w:instrText>
      </w:r>
      <w:r>
        <w:fldChar w:fldCharType="separate"/>
      </w:r>
      <w:r w:rsidR="00741600">
        <w:rPr>
          <w:noProof/>
        </w:rPr>
        <w:t>38</w:t>
      </w:r>
      <w:r>
        <w:fldChar w:fldCharType="end"/>
      </w:r>
      <w:r>
        <w:t>: IAM OI</w:t>
      </w:r>
      <w:r w:rsidR="00582FF6">
        <w:t>DC</w:t>
      </w:r>
      <w:r>
        <w:t>-Snippet</w:t>
      </w:r>
    </w:p>
    <w:p w14:paraId="0C20E1AB" w14:textId="19A783EF" w:rsidR="00B50F79" w:rsidRDefault="00B50F79" w:rsidP="00B50F79">
      <w:r>
        <w:t xml:space="preserve">In diesem Snippet ist ersichtlich, wie zuerst das TLS-Zertifikat des </w:t>
      </w:r>
      <w:r w:rsidR="00F8124F">
        <w:t>Clusters abgerufen und als „Data“ gespeichert wird.</w:t>
      </w:r>
    </w:p>
    <w:p w14:paraId="3F2AEC83" w14:textId="77777777" w:rsidR="00F8124F" w:rsidRDefault="00F8124F" w:rsidP="00B50F79"/>
    <w:p w14:paraId="24DEEB5A" w14:textId="4B238D04" w:rsidR="00F8124F" w:rsidRDefault="00F8124F" w:rsidP="00B50F79">
      <w:r>
        <w:t>Anschliessend wird ein AWS IAM OIDC Provider erstellt</w:t>
      </w:r>
      <w:r w:rsidR="008A4BF7">
        <w:t>, anhand der aufgeführten Angaben.</w:t>
      </w:r>
      <w:r w:rsidR="00695794">
        <w:t xml:space="preserve"> Weitere Informationen über IAM </w:t>
      </w:r>
      <w:r w:rsidR="00DD67DA">
        <w:t xml:space="preserve">OIDC Provider können hier entnommen werden: </w:t>
      </w:r>
      <w:hyperlink r:id="rId79" w:history="1">
        <w:r w:rsidR="00DD67DA" w:rsidRPr="00DD67DA">
          <w:rPr>
            <w:rStyle w:val="Hyperlink"/>
          </w:rPr>
          <w:t>https://docs.aws.amazon.com/IAM/latest/UserGuide/id_roles_providers_create_oidc.html</w:t>
        </w:r>
      </w:hyperlink>
    </w:p>
    <w:p w14:paraId="5E9F6FF6" w14:textId="77777777" w:rsidR="00DD67DA" w:rsidRDefault="00DD67DA" w:rsidP="00B50F79"/>
    <w:p w14:paraId="2F74F929" w14:textId="32AE429F" w:rsidR="00DD67DA" w:rsidRDefault="006F4A77" w:rsidP="00B50F79">
      <w:r>
        <w:t>Damit die Applikation später von aussen erreichbar ist, muss ein Application Load Balancer von Kuber</w:t>
      </w:r>
      <w:r w:rsidR="00D451D9">
        <w:t>ne</w:t>
      </w:r>
      <w:r>
        <w:t xml:space="preserve">tes aus erstellt wurde. Da jedoch Kubernetes hierbei den Load Balancer Service von AWS verwendet und nicht einen Kubernetes eigenen, müssen wir einen Service Account mit entsprechenden Berechtigungen erstellen, welcher später </w:t>
      </w:r>
      <w:r w:rsidR="00D451D9">
        <w:t>den Application Load Balancer bereitstellen kann. Somit muss nun zuerst wieder eine weitere Rolle mit den entsprechenden Policies erstellt werden.</w:t>
      </w:r>
    </w:p>
    <w:p w14:paraId="1754C045" w14:textId="77777777" w:rsidR="00D451D9" w:rsidRDefault="00D451D9" w:rsidP="00B50F79"/>
    <w:p w14:paraId="44E5812F" w14:textId="77777777" w:rsidR="00D451D9" w:rsidRDefault="00D451D9" w:rsidP="00D451D9">
      <w:pPr>
        <w:keepNext/>
      </w:pPr>
      <w:r>
        <w:rPr>
          <w:noProof/>
        </w:rPr>
        <w:lastRenderedPageBreak/>
        <w:drawing>
          <wp:inline distT="0" distB="0" distL="0" distR="0" wp14:anchorId="4A51BF19" wp14:editId="718EEC9D">
            <wp:extent cx="5972810" cy="3345180"/>
            <wp:effectExtent l="0" t="0" r="0" b="0"/>
            <wp:docPr id="1927965359" name="Grafik 2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5359" name="Grafik 23" descr="Ein Bild, das Text, Screenshot, Software, Multimedia-Software enthält.&#10;&#10;Automatisch generierte Beschreibu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810" cy="3345180"/>
                    </a:xfrm>
                    <a:prstGeom prst="rect">
                      <a:avLst/>
                    </a:prstGeom>
                  </pic:spPr>
                </pic:pic>
              </a:graphicData>
            </a:graphic>
          </wp:inline>
        </w:drawing>
      </w:r>
    </w:p>
    <w:p w14:paraId="0132E914" w14:textId="0ED94A0E" w:rsidR="00D451D9" w:rsidRDefault="00D451D9" w:rsidP="00D451D9">
      <w:pPr>
        <w:pStyle w:val="Beschriftung"/>
      </w:pPr>
      <w:r>
        <w:t xml:space="preserve">Abbildung </w:t>
      </w:r>
      <w:r>
        <w:fldChar w:fldCharType="begin"/>
      </w:r>
      <w:r>
        <w:instrText xml:space="preserve"> SEQ Abbildung \* ARABIC </w:instrText>
      </w:r>
      <w:r>
        <w:fldChar w:fldCharType="separate"/>
      </w:r>
      <w:r w:rsidR="00741600">
        <w:rPr>
          <w:noProof/>
        </w:rPr>
        <w:t>39</w:t>
      </w:r>
      <w:r>
        <w:fldChar w:fldCharType="end"/>
      </w:r>
      <w:r>
        <w:t>: IAM Policy Document-Snippet</w:t>
      </w:r>
    </w:p>
    <w:p w14:paraId="526301E0" w14:textId="6858EB33" w:rsidR="00D451D9" w:rsidRDefault="00D451D9" w:rsidP="00D451D9">
      <w:r>
        <w:t xml:space="preserve">In diesem Snippet wird nun zuerst ein IAM Policy Dokument erstellt, welches </w:t>
      </w:r>
      <w:r w:rsidR="00F6029A">
        <w:t>uns ermöglicht, dass unsere Rolle nur von unserem Service Account namens „svcaccount-chaos-ipa-test-alb“ verwendet werden kann. Somit ähnlich wie in vorherigen Rollen welche erstellt wurden, jedoch mit dem Unterschied, dass hier unser IAM OIDC Provider verwendet wird.</w:t>
      </w:r>
    </w:p>
    <w:p w14:paraId="481F5BCA" w14:textId="77777777" w:rsidR="00BB1217" w:rsidRDefault="00BB1217" w:rsidP="00D451D9"/>
    <w:p w14:paraId="41ED1616" w14:textId="13E5EDD5" w:rsidR="00BB1217" w:rsidRDefault="00D31D21" w:rsidP="00BB1217">
      <w:pPr>
        <w:keepNext/>
      </w:pPr>
      <w:r>
        <w:rPr>
          <w:noProof/>
        </w:rPr>
        <w:drawing>
          <wp:inline distT="0" distB="0" distL="0" distR="0" wp14:anchorId="76E1CD22" wp14:editId="3DAB5955">
            <wp:extent cx="5972810" cy="2618105"/>
            <wp:effectExtent l="0" t="0" r="0" b="0"/>
            <wp:docPr id="1170409243" name="Grafik 25"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9243" name="Grafik 25" descr="Ein Bild, das Text, Schrift, Screenshot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810" cy="2618105"/>
                    </a:xfrm>
                    <a:prstGeom prst="rect">
                      <a:avLst/>
                    </a:prstGeom>
                  </pic:spPr>
                </pic:pic>
              </a:graphicData>
            </a:graphic>
          </wp:inline>
        </w:drawing>
      </w:r>
    </w:p>
    <w:p w14:paraId="0C9CED14" w14:textId="3D228F66" w:rsidR="00BB1217" w:rsidRDefault="00BB1217" w:rsidP="00BB1217">
      <w:pPr>
        <w:pStyle w:val="Beschriftung"/>
      </w:pPr>
      <w:r>
        <w:t xml:space="preserve">Abbildung </w:t>
      </w:r>
      <w:r>
        <w:fldChar w:fldCharType="begin"/>
      </w:r>
      <w:r>
        <w:instrText xml:space="preserve"> SEQ Abbildung \* ARABIC </w:instrText>
      </w:r>
      <w:r>
        <w:fldChar w:fldCharType="separate"/>
      </w:r>
      <w:r w:rsidR="00741600">
        <w:rPr>
          <w:noProof/>
        </w:rPr>
        <w:t>40</w:t>
      </w:r>
      <w:r>
        <w:fldChar w:fldCharType="end"/>
      </w:r>
      <w:r>
        <w:t>: ALB Rolle-Snippet</w:t>
      </w:r>
    </w:p>
    <w:p w14:paraId="0E2DFA0A" w14:textId="3F7D734C" w:rsidR="0063435A" w:rsidRDefault="00BB1217" w:rsidP="00BB1217">
      <w:r>
        <w:t>Anschliessend wird dann die effektive Rolle erstellt, welche wir später zuweisen können.</w:t>
      </w:r>
      <w:r w:rsidR="00CD30FF">
        <w:t xml:space="preserve"> Ebenso hängen wir wieder eine Policy an, jedoch gibt es hierbei einen entscheidenden Unterschied. Nämlich wird hierbei nicht mehr eine Standard-Policy von AWS verwendet, sondern eine selbst erstellte</w:t>
      </w:r>
      <w:r w:rsidR="009D1F3D">
        <w:t xml:space="preserve"> Policy</w:t>
      </w:r>
      <w:r w:rsidR="00CD30FF">
        <w:t xml:space="preserve">. Diese Policy wurde dabei als JSON-Datei erstellt und im selben Ordner wie die </w:t>
      </w:r>
      <w:r w:rsidR="00CD30FF">
        <w:lastRenderedPageBreak/>
        <w:t>Scripts hinterlegt.</w:t>
      </w:r>
      <w:r w:rsidR="0063435A">
        <w:t xml:space="preserve"> Diese Policy wurde dabei von GitHub Copilot generiert</w:t>
      </w:r>
      <w:r w:rsidR="0063435A">
        <w:rPr>
          <w:rStyle w:val="Funotenzeichen"/>
        </w:rPr>
        <w:footnoteReference w:id="9"/>
      </w:r>
      <w:r w:rsidR="0063435A">
        <w:t>. Da diese Policy zu gross ist, wird diese hier nicht eingeblendet, sondern im Anhang der IPA beigelegt.</w:t>
      </w:r>
    </w:p>
    <w:p w14:paraId="4E01FCBD" w14:textId="77777777" w:rsidR="009D1F3D" w:rsidRDefault="009D1F3D" w:rsidP="00BB1217"/>
    <w:p w14:paraId="3E4864D3" w14:textId="17430021" w:rsidR="00813A3B" w:rsidRDefault="009D1F3D" w:rsidP="00BB1217">
      <w:r>
        <w:t>Nachdem diese Policy erstellt wurde, wird diese dann anschliessend an die zuvor erstelle Rolle angehängt. Mit dieser neuen Rolle k</w:t>
      </w:r>
      <w:r w:rsidR="00B77A6D">
        <w:t>ann nun anschliessend Helm verwendet werden, um den Application Load Balancer zu erstellen und unsere Full-Stack Applikation bereitzustellen.</w:t>
      </w:r>
    </w:p>
    <w:p w14:paraId="65AD5B2E" w14:textId="77777777" w:rsidR="00B77A6D" w:rsidRDefault="00B77A6D" w:rsidP="00BB1217"/>
    <w:p w14:paraId="0D520D80" w14:textId="4546F038" w:rsidR="00813A3B" w:rsidRDefault="00813A3B" w:rsidP="00BB1217">
      <w:r>
        <w:t xml:space="preserve">Bei Helm handelt es sich hierbei um einen sogenannten Paketmanager welcher für Kubernetes entwickelt wurde. </w:t>
      </w:r>
      <w:r w:rsidR="00E75745">
        <w:t>Dabei kann man sogenannte Charts herunterladen, welche alle Anweisungen und Dateien beinhalten um eine Kubernetes Ressource zu beschreibe</w:t>
      </w:r>
      <w:r w:rsidR="00502EEA">
        <w:t>n und erstellen. So können komplexe Anwendungen schnell und dynamisch Bereitgestellt und Verwaltet werden.</w:t>
      </w:r>
      <w:r w:rsidR="000B72A9">
        <w:t xml:space="preserve"> Ebenso verfügt Helm auch über ein Versionierungssystem.</w:t>
      </w:r>
    </w:p>
    <w:p w14:paraId="0FAD2867" w14:textId="77777777" w:rsidR="00C96AB1" w:rsidRDefault="00C96AB1" w:rsidP="00BB1217"/>
    <w:p w14:paraId="72C53F26" w14:textId="1E4431A9" w:rsidR="00FF5DA5" w:rsidRDefault="00C96AB1" w:rsidP="00BB1217">
      <w:r>
        <w:t xml:space="preserve">Damit Helm in unserem Terraform Script verwendet werden kann, müssen wir zuerst in unserem Script einen neuen Provider definieren. Wichtig hierbei ist, dass dieser Provider nicht in der üblichen Provider-Datei definiert wird, sondern im Script selbst, welches Helm verwendet. Dies aus dem Grund, weil Helm Informationen über unser Cluster benötigt, welche vorher noch gar nicht </w:t>
      </w:r>
      <w:r w:rsidR="00FF5DA5">
        <w:t>verfügbar sind. Der Provider wird dabei wie folgt definiert:</w:t>
      </w:r>
    </w:p>
    <w:p w14:paraId="48A81787" w14:textId="77777777" w:rsidR="00FF5DA5" w:rsidRDefault="00FF5DA5" w:rsidP="00BB1217"/>
    <w:p w14:paraId="3476C604" w14:textId="77777777" w:rsidR="00FF5DA5" w:rsidRDefault="00FF5DA5" w:rsidP="00FF5DA5">
      <w:pPr>
        <w:keepNext/>
      </w:pPr>
      <w:r>
        <w:rPr>
          <w:noProof/>
        </w:rPr>
        <w:drawing>
          <wp:inline distT="0" distB="0" distL="0" distR="0" wp14:anchorId="21A9DE79" wp14:editId="7C50AA8A">
            <wp:extent cx="5972810" cy="2417445"/>
            <wp:effectExtent l="0" t="0" r="0" b="0"/>
            <wp:docPr id="1468386843" name="Grafik 26"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6843" name="Grafik 26" descr="Ein Bild, das Text, Software, Schrift, Multimedia-Software enthält.&#10;&#10;Automatisch generierte Beschreibu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810" cy="2417445"/>
                    </a:xfrm>
                    <a:prstGeom prst="rect">
                      <a:avLst/>
                    </a:prstGeom>
                  </pic:spPr>
                </pic:pic>
              </a:graphicData>
            </a:graphic>
          </wp:inline>
        </w:drawing>
      </w:r>
    </w:p>
    <w:p w14:paraId="2C7F0A04" w14:textId="6AA46674" w:rsidR="00FF5DA5" w:rsidRDefault="00FF5DA5" w:rsidP="00FF5DA5">
      <w:pPr>
        <w:pStyle w:val="Beschriftung"/>
      </w:pPr>
      <w:r>
        <w:t xml:space="preserve">Abbildung </w:t>
      </w:r>
      <w:r>
        <w:fldChar w:fldCharType="begin"/>
      </w:r>
      <w:r>
        <w:instrText xml:space="preserve"> SEQ Abbildung \* ARABIC </w:instrText>
      </w:r>
      <w:r>
        <w:fldChar w:fldCharType="separate"/>
      </w:r>
      <w:r w:rsidR="00741600">
        <w:rPr>
          <w:noProof/>
        </w:rPr>
        <w:t>41</w:t>
      </w:r>
      <w:r>
        <w:fldChar w:fldCharType="end"/>
      </w:r>
      <w:r>
        <w:t>: Helm Provider-Snippet</w:t>
      </w:r>
    </w:p>
    <w:p w14:paraId="25559F90" w14:textId="7C6986D3" w:rsidR="007F3A2A" w:rsidRDefault="00FF5DA5" w:rsidP="00FF5DA5">
      <w:r>
        <w:t>Wir können dabei beobachten, dass Helm unseren Kubernetes Host, welcher über den Cluster Endpoint definiert wird</w:t>
      </w:r>
      <w:r w:rsidR="00A8014C">
        <w:t>,</w:t>
      </w:r>
      <w:r>
        <w:t xml:space="preserve"> und ebenso auch noch </w:t>
      </w:r>
      <w:r w:rsidR="00A8014C">
        <w:t>das</w:t>
      </w:r>
      <w:r>
        <w:t xml:space="preserve"> CA-Zertifikat benötigt.</w:t>
      </w:r>
      <w:r w:rsidR="00A8014C">
        <w:t xml:space="preserve"> Anschliessend holen wir für Helm auch noch den Token, damit Helm auf unser Cluster zugreifen kann.</w:t>
      </w:r>
    </w:p>
    <w:p w14:paraId="2C17CE4A" w14:textId="77777777" w:rsidR="007F3A2A" w:rsidRDefault="007F3A2A" w:rsidP="00FF5DA5"/>
    <w:p w14:paraId="63C8BE4F" w14:textId="142F9ED0" w:rsidR="007F3A2A" w:rsidRDefault="007F3A2A" w:rsidP="00FF5DA5">
      <w:r>
        <w:t>Nun kann auch bereits das erste Helm-Chart in unserem Cluster bereitgestellt werden:</w:t>
      </w:r>
    </w:p>
    <w:p w14:paraId="62ED221A" w14:textId="77777777" w:rsidR="007F3A2A" w:rsidRDefault="007F3A2A" w:rsidP="00FF5DA5"/>
    <w:p w14:paraId="1AD93782" w14:textId="440EAAF7" w:rsidR="00E242AA" w:rsidRDefault="00CA3671" w:rsidP="00E242AA">
      <w:pPr>
        <w:keepNext/>
      </w:pPr>
      <w:r>
        <w:rPr>
          <w:noProof/>
        </w:rPr>
        <w:lastRenderedPageBreak/>
        <w:drawing>
          <wp:inline distT="0" distB="0" distL="0" distR="0" wp14:anchorId="01C196CF" wp14:editId="5DC87D25">
            <wp:extent cx="5972810" cy="6606540"/>
            <wp:effectExtent l="0" t="0" r="0" b="0"/>
            <wp:docPr id="64221323" name="Grafik 3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323" name="Grafik 34" descr="Ein Bild, das Text, Screenshot, Software, Multimedia-Software enthält.&#10;&#10;Automatisch generierte Beschreibung"/>
                    <pic:cNvPicPr/>
                  </pic:nvPicPr>
                  <pic:blipFill>
                    <a:blip r:embed="rId83">
                      <a:extLst>
                        <a:ext uri="{28A0092B-C50C-407E-A947-70E740481C1C}">
                          <a14:useLocalDpi xmlns:a14="http://schemas.microsoft.com/office/drawing/2010/main" val="0"/>
                        </a:ext>
                      </a:extLst>
                    </a:blip>
                    <a:stretch>
                      <a:fillRect/>
                    </a:stretch>
                  </pic:blipFill>
                  <pic:spPr>
                    <a:xfrm>
                      <a:off x="0" y="0"/>
                      <a:ext cx="5972810" cy="6606540"/>
                    </a:xfrm>
                    <a:prstGeom prst="rect">
                      <a:avLst/>
                    </a:prstGeom>
                  </pic:spPr>
                </pic:pic>
              </a:graphicData>
            </a:graphic>
          </wp:inline>
        </w:drawing>
      </w:r>
    </w:p>
    <w:p w14:paraId="0A327E4A" w14:textId="3AA1DDDF" w:rsidR="007F3A2A" w:rsidRDefault="00E242AA" w:rsidP="00E242AA">
      <w:pPr>
        <w:pStyle w:val="Beschriftung"/>
      </w:pPr>
      <w:r>
        <w:t xml:space="preserve">Abbildung </w:t>
      </w:r>
      <w:r>
        <w:fldChar w:fldCharType="begin"/>
      </w:r>
      <w:r>
        <w:instrText xml:space="preserve"> SEQ Abbildung \* ARABIC </w:instrText>
      </w:r>
      <w:r>
        <w:fldChar w:fldCharType="separate"/>
      </w:r>
      <w:r w:rsidR="00741600">
        <w:rPr>
          <w:noProof/>
        </w:rPr>
        <w:t>42</w:t>
      </w:r>
      <w:r>
        <w:fldChar w:fldCharType="end"/>
      </w:r>
      <w:r>
        <w:t>: ALB Helm Chart-Snippet</w:t>
      </w:r>
    </w:p>
    <w:p w14:paraId="062A961F" w14:textId="77777777" w:rsidR="00ED7ED9" w:rsidRDefault="00E242AA" w:rsidP="00E242AA">
      <w:r>
        <w:t>Bei diesem Helm Chart handelt es sich um den AWS Load Balancer. So können wir diesem Snippet entnehmen, dass ein Repository angegeben wird, in welchem sich unser</w:t>
      </w:r>
      <w:r w:rsidR="0061662F">
        <w:t xml:space="preserve"> Chart befindet, ebenso wird auch definiert um welches Chart es sich spezifisch handelt und in welchem Namespace dieses Chart bereitgestellt werden soll. Hierfür wird der Namespace kube-system verwendet, welcher standardmässig von AWS EKS erstellt wird. Dieser wird verwendet um </w:t>
      </w:r>
      <w:r w:rsidR="00ED7ED9">
        <w:t>s</w:t>
      </w:r>
      <w:r w:rsidR="0061662F">
        <w:t xml:space="preserve">ystemnotwendige Ressourcen, wie der Load Balancer, </w:t>
      </w:r>
      <w:r w:rsidR="00ED7ED9">
        <w:t xml:space="preserve">bereitzustellen. </w:t>
      </w:r>
    </w:p>
    <w:p w14:paraId="35D660C8" w14:textId="77777777" w:rsidR="00ED7ED9" w:rsidRDefault="00ED7ED9" w:rsidP="00E242AA"/>
    <w:p w14:paraId="0AC14D39" w14:textId="34C138F7" w:rsidR="00ED7ED9" w:rsidRDefault="00ED7ED9" w:rsidP="00E242AA">
      <w:r>
        <w:t xml:space="preserve">Nach diesen Angaben wird auch noch der Image Tag definiert und wie der Service Account </w:t>
      </w:r>
      <w:r w:rsidR="006903E6">
        <w:t>heissen soll</w:t>
      </w:r>
      <w:r>
        <w:t xml:space="preserve">, welcher von Helm erstellt wird. </w:t>
      </w:r>
    </w:p>
    <w:p w14:paraId="346CCE70" w14:textId="77777777" w:rsidR="00ED7ED9" w:rsidRDefault="00ED7ED9" w:rsidP="00E242AA"/>
    <w:p w14:paraId="5744F4B8" w14:textId="34BC3C94" w:rsidR="00E242AA" w:rsidRDefault="00ED7ED9" w:rsidP="00E242AA">
      <w:r w:rsidRPr="00ED7ED9">
        <w:rPr>
          <w:b/>
          <w:bCs/>
          <w:color w:val="E20074" w:themeColor="text2"/>
        </w:rPr>
        <w:lastRenderedPageBreak/>
        <w:t>Wichtig</w:t>
      </w:r>
      <w:r w:rsidRPr="00ED7ED9">
        <w:rPr>
          <w:color w:val="E20074" w:themeColor="text2"/>
        </w:rPr>
        <w:t xml:space="preserve"> </w:t>
      </w:r>
      <w:r>
        <w:t>hierbei ist, dass es sich um den gleichen Namen handelt, welchen wir auch in unserer Rolle definiert haben, ansonsten kann dieser Service Account sich die Rolle nicht zuweisen.</w:t>
      </w:r>
    </w:p>
    <w:p w14:paraId="3D1DD395" w14:textId="77777777" w:rsidR="006903E6" w:rsidRDefault="006903E6" w:rsidP="00E242AA"/>
    <w:p w14:paraId="1D2C8787" w14:textId="5C39B5FD" w:rsidR="006903E6" w:rsidRDefault="006903E6" w:rsidP="00E242AA">
      <w:r>
        <w:t>Anschliessend weist Helm noch die Rolle unserem Service Account zu und es werden noch die Abhängigkeiten definiert. Die Abhängigkeiten bestehen dabei auf der Node-Group welche nötig ist und die Rolle, welche für den Service Account erstellt werden soll.</w:t>
      </w:r>
    </w:p>
    <w:p w14:paraId="2D4CB717" w14:textId="77777777" w:rsidR="00DE2E85" w:rsidRDefault="00DE2E85" w:rsidP="00E242AA"/>
    <w:p w14:paraId="15A4DD1C" w14:textId="06E887A6" w:rsidR="00DE2E85" w:rsidRDefault="00DE2E85" w:rsidP="00E242AA">
      <w:r>
        <w:t xml:space="preserve">Jetzt da der Load Balancer erstellt wird, kann auf unsere Applikation später auch von aussen zugegriffen werden. Nun muss nur noch die Applikation über ein Helm-Chart bereitgestellt werden. Jedoch muss zuvor ein Secret in unserem Cluster </w:t>
      </w:r>
      <w:r w:rsidR="00040BFC">
        <w:t>hinterlegt werden, da sich das Image für das Backend in einem privaten Docker Hub Repository befindet.</w:t>
      </w:r>
    </w:p>
    <w:p w14:paraId="0B32BA80" w14:textId="77777777" w:rsidR="00C11DD3" w:rsidRDefault="00C11DD3" w:rsidP="00E242AA"/>
    <w:p w14:paraId="36196692" w14:textId="6780718E" w:rsidR="00C11DD3" w:rsidRPr="00E242AA" w:rsidRDefault="00C11DD3" w:rsidP="00E242AA">
      <w:r>
        <w:t>Damit unser Chart auf dieses private Repository zugreifen kann, hinterlegen wir das Secret mit unserem Terraform Script wie folgt:</w:t>
      </w:r>
    </w:p>
    <w:p w14:paraId="182ED07B" w14:textId="77777777" w:rsidR="00B77A6D" w:rsidRDefault="00B77A6D" w:rsidP="00BB1217"/>
    <w:p w14:paraId="0B298108" w14:textId="0226806D" w:rsidR="002C6D56" w:rsidRDefault="00E52141" w:rsidP="002C6D56">
      <w:pPr>
        <w:keepNext/>
      </w:pPr>
      <w:r>
        <w:rPr>
          <w:noProof/>
        </w:rPr>
        <w:drawing>
          <wp:inline distT="0" distB="0" distL="0" distR="0" wp14:anchorId="1A19985D" wp14:editId="38D5C76E">
            <wp:extent cx="5972810" cy="3951605"/>
            <wp:effectExtent l="0" t="0" r="0" b="0"/>
            <wp:docPr id="545800756" name="Grafik 30"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00756" name="Grafik 30" descr="Ein Bild, das Text, Screenshot, Software, Multimedia-Software enthält.&#10;&#10;Automatisch generierte Beschreibu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2810" cy="3951605"/>
                    </a:xfrm>
                    <a:prstGeom prst="rect">
                      <a:avLst/>
                    </a:prstGeom>
                  </pic:spPr>
                </pic:pic>
              </a:graphicData>
            </a:graphic>
          </wp:inline>
        </w:drawing>
      </w:r>
    </w:p>
    <w:p w14:paraId="1E12AF32" w14:textId="58E77C9E" w:rsidR="002C6D56" w:rsidRDefault="002C6D56" w:rsidP="002C6D56">
      <w:pPr>
        <w:pStyle w:val="Beschriftung"/>
      </w:pPr>
      <w:r>
        <w:t xml:space="preserve">Abbildung </w:t>
      </w:r>
      <w:r>
        <w:fldChar w:fldCharType="begin"/>
      </w:r>
      <w:r>
        <w:instrText xml:space="preserve"> SEQ Abbildung \* ARABIC </w:instrText>
      </w:r>
      <w:r>
        <w:fldChar w:fldCharType="separate"/>
      </w:r>
      <w:r w:rsidR="00741600">
        <w:rPr>
          <w:noProof/>
        </w:rPr>
        <w:t>43</w:t>
      </w:r>
      <w:r>
        <w:fldChar w:fldCharType="end"/>
      </w:r>
      <w:r>
        <w:t>: Secret-Snippet</w:t>
      </w:r>
    </w:p>
    <w:p w14:paraId="47BBF530" w14:textId="64CEAA50" w:rsidR="002C6D56" w:rsidRDefault="002C6D56" w:rsidP="002C6D56">
      <w:r w:rsidRPr="000C493C">
        <w:rPr>
          <w:b/>
          <w:bCs/>
          <w:color w:val="E20074" w:themeColor="text2"/>
        </w:rPr>
        <w:t>Wichtig</w:t>
      </w:r>
      <w:r w:rsidRPr="000C493C">
        <w:rPr>
          <w:color w:val="E20074" w:themeColor="text2"/>
        </w:rPr>
        <w:t xml:space="preserve"> </w:t>
      </w:r>
      <w:r>
        <w:t xml:space="preserve">ist, dass </w:t>
      </w:r>
      <w:r w:rsidR="00A22D56">
        <w:t xml:space="preserve">in unserem Provider-File die jeweiligen Variablen angelegt werden müssen. Damit man die Daten nicht „plain-text“ eintragen muss, kann man die Angaben als Environment Variabel hinterlegen, dabei kann man einfach den Namen der Variabel nehmen und ein „TF_VAR_“ vorne anhängen, dies würde für den Username dann so aussehen: „export TF_VAR_registry_username=‘USER1‘“. </w:t>
      </w:r>
      <w:r w:rsidR="000C493C">
        <w:t>Terraform erkennt dann automatisch diese Variablen und nutzt diese während der Bereitstellung.</w:t>
      </w:r>
    </w:p>
    <w:p w14:paraId="4E9A0090" w14:textId="77777777" w:rsidR="006E2291" w:rsidRDefault="006E2291" w:rsidP="002C6D56"/>
    <w:p w14:paraId="7E34046B" w14:textId="08F86C43" w:rsidR="006E2291" w:rsidRDefault="006E2291" w:rsidP="002C6D56">
      <w:r>
        <w:t>Nachdem das Secret angelegt wurde, kann nun auch schon die Full-Stack Applikation über ein Helm-Chart bereitgestellt werden.</w:t>
      </w:r>
    </w:p>
    <w:p w14:paraId="570F5213" w14:textId="77777777" w:rsidR="00322079" w:rsidRDefault="00322079" w:rsidP="002C6D56"/>
    <w:p w14:paraId="37E6539B" w14:textId="77777777" w:rsidR="009D3754" w:rsidRDefault="009D3754" w:rsidP="009D3754">
      <w:pPr>
        <w:keepNext/>
      </w:pPr>
      <w:r>
        <w:rPr>
          <w:noProof/>
        </w:rPr>
        <w:lastRenderedPageBreak/>
        <w:drawing>
          <wp:inline distT="0" distB="0" distL="0" distR="0" wp14:anchorId="0FA133A2" wp14:editId="55A39633">
            <wp:extent cx="5972810" cy="4271645"/>
            <wp:effectExtent l="0" t="0" r="0" b="0"/>
            <wp:docPr id="1947202245" name="Grafik 29"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2245" name="Grafik 29" descr="Ein Bild, das Text, Screenshot, Software, Schrift enthält.&#10;&#10;Automatisch generierte Beschreibung"/>
                    <pic:cNvPicPr/>
                  </pic:nvPicPr>
                  <pic:blipFill>
                    <a:blip r:embed="rId85">
                      <a:extLst>
                        <a:ext uri="{28A0092B-C50C-407E-A947-70E740481C1C}">
                          <a14:useLocalDpi xmlns:a14="http://schemas.microsoft.com/office/drawing/2010/main" val="0"/>
                        </a:ext>
                      </a:extLst>
                    </a:blip>
                    <a:stretch>
                      <a:fillRect/>
                    </a:stretch>
                  </pic:blipFill>
                  <pic:spPr>
                    <a:xfrm>
                      <a:off x="0" y="0"/>
                      <a:ext cx="5972810" cy="4271645"/>
                    </a:xfrm>
                    <a:prstGeom prst="rect">
                      <a:avLst/>
                    </a:prstGeom>
                  </pic:spPr>
                </pic:pic>
              </a:graphicData>
            </a:graphic>
          </wp:inline>
        </w:drawing>
      </w:r>
    </w:p>
    <w:p w14:paraId="1DB7ACBD" w14:textId="59B82317" w:rsidR="00322079" w:rsidRDefault="009D3754" w:rsidP="009D3754">
      <w:pPr>
        <w:pStyle w:val="Beschriftung"/>
      </w:pPr>
      <w:r>
        <w:t xml:space="preserve">Abbildung </w:t>
      </w:r>
      <w:r>
        <w:fldChar w:fldCharType="begin"/>
      </w:r>
      <w:r>
        <w:instrText xml:space="preserve"> SEQ Abbildung \* ARABIC </w:instrText>
      </w:r>
      <w:r>
        <w:fldChar w:fldCharType="separate"/>
      </w:r>
      <w:r w:rsidR="00741600">
        <w:rPr>
          <w:noProof/>
        </w:rPr>
        <w:t>44</w:t>
      </w:r>
      <w:r>
        <w:fldChar w:fldCharType="end"/>
      </w:r>
      <w:r>
        <w:t xml:space="preserve">: Full-Stack </w:t>
      </w:r>
      <w:r w:rsidR="00741600">
        <w:t>Applikation</w:t>
      </w:r>
      <w:r>
        <w:t>-Chart</w:t>
      </w:r>
    </w:p>
    <w:p w14:paraId="6ABCB39F" w14:textId="3F43EA39" w:rsidR="009D3754" w:rsidRDefault="009D3754" w:rsidP="009D3754">
      <w:r>
        <w:t xml:space="preserve">Da das Chart für die </w:t>
      </w:r>
      <w:r w:rsidR="001B14D7">
        <w:t xml:space="preserve">Full-Stack Applikation nicht öffentlich bereit gestellt wurde, sondern nur lokal erstellt wurde, wurde das Helm Chart in einen übergeordneten Ordner eingefügt im Pfad </w:t>
      </w:r>
      <w:r w:rsidR="00A51269">
        <w:t>„</w:t>
      </w:r>
      <w:r w:rsidR="001B14D7">
        <w:t>../helm-charts/cinemaApp</w:t>
      </w:r>
      <w:r w:rsidR="00A51269">
        <w:t>“</w:t>
      </w:r>
      <w:r w:rsidR="001B14D7">
        <w:t xml:space="preserve">. </w:t>
      </w:r>
      <w:r w:rsidR="00E52141">
        <w:t>Mit dieser Ressource</w:t>
      </w:r>
      <w:r w:rsidR="001B14D7">
        <w:t xml:space="preserve"> wird dann anschliessend die komplette Applikation in unserem Cluster zur Verfügung gestellt. Ebenso sind hier auch noch Abhängigkeiten definiert worden, da </w:t>
      </w:r>
      <w:r w:rsidR="00E52141">
        <w:t>dieses Chart</w:t>
      </w:r>
      <w:r w:rsidR="001B14D7">
        <w:t xml:space="preserve"> auf die Nodes, den Namespace und unser Secret angewiesen ist.</w:t>
      </w:r>
    </w:p>
    <w:p w14:paraId="34A1D201" w14:textId="77777777" w:rsidR="00A51269" w:rsidRDefault="00A51269" w:rsidP="009D3754"/>
    <w:p w14:paraId="5F7EF445" w14:textId="40066BFD" w:rsidR="00E14700" w:rsidRDefault="00A51269" w:rsidP="009D3754">
      <w:r>
        <w:t>Mit diesem letzten Snippet ist danach unsere komplette Infrastruktur und Applikation definiert worden. Somit ist nun alles nötige über Terraform automatisiert worden. Ab jetzt können unsere Scripts ausgeführt werden.</w:t>
      </w:r>
    </w:p>
    <w:p w14:paraId="265F4501" w14:textId="2FB2B412" w:rsidR="00E14700" w:rsidRPr="009D3754" w:rsidRDefault="00E14700" w:rsidP="00E14700">
      <w:pPr>
        <w:pStyle w:val="berschrift3"/>
      </w:pPr>
      <w:bookmarkStart w:id="112" w:name="_Toc165378928"/>
      <w:r>
        <w:t>Deployment der Infrastruktur durch Terraform</w:t>
      </w:r>
      <w:bookmarkEnd w:id="112"/>
    </w:p>
    <w:p w14:paraId="253A4C0D" w14:textId="596740F3" w:rsidR="0063435A" w:rsidRDefault="00E14700" w:rsidP="00BB1217">
      <w:r>
        <w:t>Nachdem alle nötigen Scripts erstellt wurde, kann man nun endlich die ganze Infrastruktur deployen (engl. für Bereitstellen)</w:t>
      </w:r>
      <w:r w:rsidR="000560A3">
        <w:t>. Dafür können wir nun zuerst den Befehl: „terraform plan“ eingeben.</w:t>
      </w:r>
    </w:p>
    <w:p w14:paraId="55ADB9D6" w14:textId="77777777" w:rsidR="00842304" w:rsidRDefault="00842304" w:rsidP="00BB1217"/>
    <w:p w14:paraId="42DEB406" w14:textId="77777777" w:rsidR="00131D51" w:rsidRDefault="00842304" w:rsidP="00131D51">
      <w:pPr>
        <w:keepNext/>
      </w:pPr>
      <w:r>
        <w:t xml:space="preserve">Wie es der Befehl eventuell schon verrät, wird dabei zuerst eine Planung vorgenommen, zum Prüfen, was alles erstellt oder gelöscht werden muss. Dabei erhält man dann eine Ausgabe, welche aufzeigt, welche Ressourcen alle erstellt oder gelöscht werden. Hier ist ein kleiner </w:t>
      </w:r>
      <w:r>
        <w:lastRenderedPageBreak/>
        <w:t>Ausschnitt:</w:t>
      </w:r>
      <w:r>
        <w:br/>
      </w:r>
      <w:r w:rsidR="00131D51" w:rsidRPr="00131D51">
        <w:rPr>
          <w:noProof/>
        </w:rPr>
        <w:drawing>
          <wp:inline distT="0" distB="0" distL="0" distR="0" wp14:anchorId="012BC759" wp14:editId="27819B00">
            <wp:extent cx="5972810" cy="3400425"/>
            <wp:effectExtent l="0" t="0" r="0" b="3175"/>
            <wp:docPr id="17451408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0840" name="Grafik 1" descr="Ein Bild, das Text, Screenshot, Schrift enthält.&#10;&#10;Automatisch generierte Beschreibung"/>
                    <pic:cNvPicPr/>
                  </pic:nvPicPr>
                  <pic:blipFill>
                    <a:blip r:embed="rId86"/>
                    <a:stretch>
                      <a:fillRect/>
                    </a:stretch>
                  </pic:blipFill>
                  <pic:spPr>
                    <a:xfrm>
                      <a:off x="0" y="0"/>
                      <a:ext cx="5972810" cy="3400425"/>
                    </a:xfrm>
                    <a:prstGeom prst="rect">
                      <a:avLst/>
                    </a:prstGeom>
                  </pic:spPr>
                </pic:pic>
              </a:graphicData>
            </a:graphic>
          </wp:inline>
        </w:drawing>
      </w:r>
    </w:p>
    <w:p w14:paraId="5D52D09B" w14:textId="55533826" w:rsidR="00842304" w:rsidRDefault="00131D51" w:rsidP="00131D51">
      <w:pPr>
        <w:pStyle w:val="Beschriftung"/>
      </w:pPr>
      <w:r>
        <w:t xml:space="preserve">Abbildung </w:t>
      </w:r>
      <w:r>
        <w:fldChar w:fldCharType="begin"/>
      </w:r>
      <w:r>
        <w:instrText xml:space="preserve"> SEQ Abbildung \* ARABIC </w:instrText>
      </w:r>
      <w:r>
        <w:fldChar w:fldCharType="separate"/>
      </w:r>
      <w:r w:rsidR="00741600">
        <w:rPr>
          <w:noProof/>
        </w:rPr>
        <w:t>45</w:t>
      </w:r>
      <w:r>
        <w:fldChar w:fldCharType="end"/>
      </w:r>
      <w:r>
        <w:t>: Terraform Plan-Snippet</w:t>
      </w:r>
    </w:p>
    <w:p w14:paraId="33D0C1E1" w14:textId="307E6F01" w:rsidR="00131D51" w:rsidRDefault="00131D51" w:rsidP="00131D51">
      <w:r>
        <w:t xml:space="preserve">Hier kann man erkennen, dass die Ressourcen „Repo-Secret“ und Kubectl erstellt werden. </w:t>
      </w:r>
      <w:r w:rsidR="006D24E2">
        <w:t>Zuunterst</w:t>
      </w:r>
      <w:r>
        <w:t xml:space="preserve"> kann man ebenfalls sehen wie viele Ressourcen gesamthaft erstellt werden.</w:t>
      </w:r>
    </w:p>
    <w:p w14:paraId="163C20D9" w14:textId="77777777" w:rsidR="00DC1B0C" w:rsidRDefault="00DC1B0C" w:rsidP="00131D51"/>
    <w:p w14:paraId="68D3E34C" w14:textId="62578674" w:rsidR="00DC1B0C" w:rsidRDefault="00DC1B0C" w:rsidP="00131D51">
      <w:r>
        <w:t>Wenn der Output von Terraform Plan dann stimmt, kann man nun den Befehl „terraform apply“ ausführen. Mit diesem Befehl wird dann anschliessend die komplette Infrastruktur auf der AWS Plattform bereitgestellt.</w:t>
      </w:r>
    </w:p>
    <w:p w14:paraId="4319F6E3" w14:textId="77777777" w:rsidR="00DC1B0C" w:rsidRDefault="00DC1B0C" w:rsidP="00131D51"/>
    <w:p w14:paraId="6D1CB7F9" w14:textId="77777777" w:rsidR="003A205B" w:rsidRDefault="00C15B2D" w:rsidP="003A205B">
      <w:pPr>
        <w:keepNext/>
      </w:pPr>
      <w:r>
        <w:t xml:space="preserve">Während man diesen Befehl </w:t>
      </w:r>
      <w:r w:rsidR="0065116D">
        <w:t>ausführt,</w:t>
      </w:r>
      <w:r>
        <w:t xml:space="preserve"> wird man noch gefragt, ob man sich sicher</w:t>
      </w:r>
      <w:r w:rsidR="0065116D">
        <w:t xml:space="preserve"> sei, dass Terraform die Aktionen ausführt. Dies kann man dann mit „yes“ bestätigen. Anschliessend beginnt Terraform dann mit dem Deployment. Da in diesem Fall viele Ressourcen erstellt werden, kann die Bereitstellung ruhig mal länger als 20 Minuten dauern. Jedoch erhält man stets eine Übersicht über die Aktivitäten, welche gerade ausgeführt werden. Dies sieht dann etwa so aus:</w:t>
      </w:r>
      <w:r w:rsidR="0065116D">
        <w:br/>
      </w:r>
      <w:r w:rsidR="0065116D">
        <w:br/>
      </w:r>
      <w:r w:rsidR="003A205B" w:rsidRPr="003A205B">
        <w:rPr>
          <w:noProof/>
        </w:rPr>
        <w:drawing>
          <wp:inline distT="0" distB="0" distL="0" distR="0" wp14:anchorId="16892093" wp14:editId="2DF1EB32">
            <wp:extent cx="5972810" cy="1263015"/>
            <wp:effectExtent l="0" t="0" r="0" b="0"/>
            <wp:docPr id="33184011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0117" name="Grafik 1" descr="Ein Bild, das Text, Screenshot, Schrift enthält.&#10;&#10;Automatisch generierte Beschreibung"/>
                    <pic:cNvPicPr/>
                  </pic:nvPicPr>
                  <pic:blipFill>
                    <a:blip r:embed="rId87"/>
                    <a:stretch>
                      <a:fillRect/>
                    </a:stretch>
                  </pic:blipFill>
                  <pic:spPr>
                    <a:xfrm>
                      <a:off x="0" y="0"/>
                      <a:ext cx="5972810" cy="1263015"/>
                    </a:xfrm>
                    <a:prstGeom prst="rect">
                      <a:avLst/>
                    </a:prstGeom>
                  </pic:spPr>
                </pic:pic>
              </a:graphicData>
            </a:graphic>
          </wp:inline>
        </w:drawing>
      </w:r>
    </w:p>
    <w:p w14:paraId="53A612EC" w14:textId="2E3F2266" w:rsidR="00DC1B0C" w:rsidRDefault="003A205B" w:rsidP="003A205B">
      <w:pPr>
        <w:pStyle w:val="Beschriftung"/>
      </w:pPr>
      <w:r>
        <w:t xml:space="preserve">Abbildung </w:t>
      </w:r>
      <w:r>
        <w:fldChar w:fldCharType="begin"/>
      </w:r>
      <w:r>
        <w:instrText xml:space="preserve"> SEQ Abbildung \* ARABIC </w:instrText>
      </w:r>
      <w:r>
        <w:fldChar w:fldCharType="separate"/>
      </w:r>
      <w:r w:rsidR="00741600">
        <w:rPr>
          <w:noProof/>
        </w:rPr>
        <w:t>46</w:t>
      </w:r>
      <w:r>
        <w:fldChar w:fldCharType="end"/>
      </w:r>
      <w:r>
        <w:t>: Terraform Apply-Snippet</w:t>
      </w:r>
    </w:p>
    <w:p w14:paraId="0FF1C2F5" w14:textId="72FFF2FA" w:rsidR="005248CB" w:rsidRDefault="005248CB" w:rsidP="005248CB">
      <w:r>
        <w:t>Sobald dann die komplette Infrastruktur erstellt wurde, erhält man folgende Nachricht:</w:t>
      </w:r>
      <w:r w:rsidR="0027161D">
        <w:t xml:space="preserve"> „Apply complete!“</w:t>
      </w:r>
    </w:p>
    <w:p w14:paraId="51A57824" w14:textId="77777777" w:rsidR="003841C2" w:rsidRDefault="003841C2" w:rsidP="005248CB"/>
    <w:p w14:paraId="71C72FB4" w14:textId="564AD9ED" w:rsidR="003841C2" w:rsidRDefault="003841C2" w:rsidP="005248CB">
      <w:r>
        <w:lastRenderedPageBreak/>
        <w:t>Nun kann man auch schon prüfen, ob alle Ressourcen in EKS erstellt wurde. Dies funktioniert am einfachsten über die AWS Konsole:</w:t>
      </w:r>
      <w:r>
        <w:br/>
      </w:r>
    </w:p>
    <w:p w14:paraId="5C4ECFC2" w14:textId="77777777" w:rsidR="009B7FCA" w:rsidRDefault="009B7FCA" w:rsidP="009B7FCA">
      <w:pPr>
        <w:keepNext/>
      </w:pPr>
      <w:r w:rsidRPr="009B7FCA">
        <w:rPr>
          <w:noProof/>
        </w:rPr>
        <w:drawing>
          <wp:inline distT="0" distB="0" distL="0" distR="0" wp14:anchorId="726F3367" wp14:editId="515BD0AB">
            <wp:extent cx="5972810" cy="5254625"/>
            <wp:effectExtent l="0" t="0" r="0" b="3175"/>
            <wp:docPr id="1614781790"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81790" name="Grafik 1" descr="Ein Bild, das Text, Screenshot, Zahl, Software enthält.&#10;&#10;Automatisch generierte Beschreibung"/>
                    <pic:cNvPicPr/>
                  </pic:nvPicPr>
                  <pic:blipFill>
                    <a:blip r:embed="rId88"/>
                    <a:stretch>
                      <a:fillRect/>
                    </a:stretch>
                  </pic:blipFill>
                  <pic:spPr>
                    <a:xfrm>
                      <a:off x="0" y="0"/>
                      <a:ext cx="5972810" cy="5254625"/>
                    </a:xfrm>
                    <a:prstGeom prst="rect">
                      <a:avLst/>
                    </a:prstGeom>
                  </pic:spPr>
                </pic:pic>
              </a:graphicData>
            </a:graphic>
          </wp:inline>
        </w:drawing>
      </w:r>
    </w:p>
    <w:p w14:paraId="154A5EB0" w14:textId="5DF9D739" w:rsidR="003841C2" w:rsidRDefault="009B7FCA" w:rsidP="009B7FCA">
      <w:pPr>
        <w:pStyle w:val="Beschriftung"/>
      </w:pPr>
      <w:r>
        <w:t xml:space="preserve">Abbildung </w:t>
      </w:r>
      <w:r>
        <w:fldChar w:fldCharType="begin"/>
      </w:r>
      <w:r>
        <w:instrText xml:space="preserve"> SEQ Abbildung \* ARABIC </w:instrText>
      </w:r>
      <w:r>
        <w:fldChar w:fldCharType="separate"/>
      </w:r>
      <w:r w:rsidR="00741600">
        <w:rPr>
          <w:noProof/>
        </w:rPr>
        <w:t>47</w:t>
      </w:r>
      <w:r>
        <w:fldChar w:fldCharType="end"/>
      </w:r>
      <w:r>
        <w:t>: Bereitgestellte Pods in EKS</w:t>
      </w:r>
    </w:p>
    <w:p w14:paraId="6D361C39" w14:textId="21EFF3C4" w:rsidR="009B7FCA" w:rsidRDefault="009B7FCA" w:rsidP="009B7FCA">
      <w:r>
        <w:t xml:space="preserve">In diesem Screenshot kann man sehen, dass insgesamt 13 Pods erstellt wurde, einige davon werden von EKS automatisch erstellt. Zudem kann man auf dem Screenshot auch das „cinema-frontend“ und das „cinema-backend“ sehen. Dies sind </w:t>
      </w:r>
      <w:r w:rsidR="00484E01">
        <w:t>alles Pods,</w:t>
      </w:r>
      <w:r>
        <w:t xml:space="preserve"> welche von unserem Chart-Template erstellt wurden</w:t>
      </w:r>
      <w:r w:rsidR="00806397">
        <w:t>.</w:t>
      </w:r>
    </w:p>
    <w:p w14:paraId="6E253669" w14:textId="77777777" w:rsidR="00806397" w:rsidRDefault="00806397" w:rsidP="009B7FCA"/>
    <w:p w14:paraId="72D6248D" w14:textId="6AD00D30" w:rsidR="00806397" w:rsidRPr="009B7FCA" w:rsidRDefault="00806397" w:rsidP="009B7FCA">
      <w:r>
        <w:t>Ebenso kann man auch in der AWS Konsole prüfen, ob die Application Load Balancer erstellt wurden. Dies kann man im Bereich EC2 nachschauen.</w:t>
      </w:r>
    </w:p>
    <w:p w14:paraId="043D16CF" w14:textId="77777777" w:rsidR="00806397" w:rsidRDefault="00806397" w:rsidP="00806397">
      <w:pPr>
        <w:keepNext/>
      </w:pPr>
      <w:r>
        <w:rPr>
          <w:lang w:val="de-CH"/>
        </w:rPr>
        <w:lastRenderedPageBreak/>
        <w:br/>
      </w:r>
      <w:r w:rsidRPr="00806397">
        <w:rPr>
          <w:noProof/>
          <w:lang w:val="de-CH"/>
        </w:rPr>
        <w:drawing>
          <wp:inline distT="0" distB="0" distL="0" distR="0" wp14:anchorId="54C56A78" wp14:editId="4A610A7C">
            <wp:extent cx="5972810" cy="1631950"/>
            <wp:effectExtent l="0" t="0" r="0" b="6350"/>
            <wp:docPr id="1509516875" name="Grafik 1" descr="Ein Bild, das Text, Schrift, Reihe,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6875" name="Grafik 1" descr="Ein Bild, das Text, Schrift, Reihe, Quittung enthält.&#10;&#10;Automatisch generierte Beschreibung"/>
                    <pic:cNvPicPr/>
                  </pic:nvPicPr>
                  <pic:blipFill>
                    <a:blip r:embed="rId89"/>
                    <a:stretch>
                      <a:fillRect/>
                    </a:stretch>
                  </pic:blipFill>
                  <pic:spPr>
                    <a:xfrm>
                      <a:off x="0" y="0"/>
                      <a:ext cx="5972810" cy="1631950"/>
                    </a:xfrm>
                    <a:prstGeom prst="rect">
                      <a:avLst/>
                    </a:prstGeom>
                  </pic:spPr>
                </pic:pic>
              </a:graphicData>
            </a:graphic>
          </wp:inline>
        </w:drawing>
      </w:r>
    </w:p>
    <w:p w14:paraId="2DD86D74" w14:textId="6DB31555" w:rsidR="00131D51" w:rsidRDefault="00806397" w:rsidP="00806397">
      <w:pPr>
        <w:pStyle w:val="Beschriftung"/>
      </w:pPr>
      <w:r>
        <w:t xml:space="preserve">Abbildung </w:t>
      </w:r>
      <w:r>
        <w:fldChar w:fldCharType="begin"/>
      </w:r>
      <w:r>
        <w:instrText xml:space="preserve"> SEQ Abbildung \* ARABIC </w:instrText>
      </w:r>
      <w:r>
        <w:fldChar w:fldCharType="separate"/>
      </w:r>
      <w:r w:rsidR="00741600">
        <w:rPr>
          <w:noProof/>
        </w:rPr>
        <w:t>48</w:t>
      </w:r>
      <w:r>
        <w:fldChar w:fldCharType="end"/>
      </w:r>
      <w:r>
        <w:t>: Übersicht über alle Load Balancer</w:t>
      </w:r>
    </w:p>
    <w:p w14:paraId="6B1E4787" w14:textId="34922BFF" w:rsidR="00806397" w:rsidRDefault="00806397" w:rsidP="00806397">
      <w:r>
        <w:t>Hier kann man nun sehen, dass ein Load Balancer erstellt wurde. Wenn man dann auf den Namen klickt, erhält man weitere Angaben:</w:t>
      </w:r>
      <w:r>
        <w:br/>
      </w:r>
    </w:p>
    <w:p w14:paraId="09CC506F" w14:textId="77777777" w:rsidR="005B5FA9" w:rsidRDefault="005B5FA9" w:rsidP="005B5FA9">
      <w:pPr>
        <w:keepNext/>
      </w:pPr>
      <w:r w:rsidRPr="005B5FA9">
        <w:rPr>
          <w:noProof/>
        </w:rPr>
        <w:drawing>
          <wp:inline distT="0" distB="0" distL="0" distR="0" wp14:anchorId="7AFAB83F" wp14:editId="07DC1323">
            <wp:extent cx="5972810" cy="1636395"/>
            <wp:effectExtent l="0" t="0" r="0" b="1905"/>
            <wp:docPr id="641389325"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89325" name="Grafik 1" descr="Ein Bild, das Text, Screenshot enthält.&#10;&#10;Automatisch generierte Beschreibung"/>
                    <pic:cNvPicPr/>
                  </pic:nvPicPr>
                  <pic:blipFill>
                    <a:blip r:embed="rId90"/>
                    <a:stretch>
                      <a:fillRect/>
                    </a:stretch>
                  </pic:blipFill>
                  <pic:spPr>
                    <a:xfrm>
                      <a:off x="0" y="0"/>
                      <a:ext cx="5972810" cy="1636395"/>
                    </a:xfrm>
                    <a:prstGeom prst="rect">
                      <a:avLst/>
                    </a:prstGeom>
                  </pic:spPr>
                </pic:pic>
              </a:graphicData>
            </a:graphic>
          </wp:inline>
        </w:drawing>
      </w:r>
    </w:p>
    <w:p w14:paraId="61D5CC6C" w14:textId="258A6C35" w:rsidR="005B5FA9" w:rsidRDefault="005B5FA9" w:rsidP="005B5FA9">
      <w:pPr>
        <w:pStyle w:val="Beschriftung"/>
      </w:pPr>
      <w:r>
        <w:t xml:space="preserve">Abbildung </w:t>
      </w:r>
      <w:r>
        <w:fldChar w:fldCharType="begin"/>
      </w:r>
      <w:r>
        <w:instrText xml:space="preserve"> SEQ Abbildung \* ARABIC </w:instrText>
      </w:r>
      <w:r>
        <w:fldChar w:fldCharType="separate"/>
      </w:r>
      <w:r w:rsidR="00741600">
        <w:rPr>
          <w:noProof/>
        </w:rPr>
        <w:t>49</w:t>
      </w:r>
      <w:r>
        <w:fldChar w:fldCharType="end"/>
      </w:r>
      <w:r>
        <w:t>: Details des Load Balancer</w:t>
      </w:r>
    </w:p>
    <w:p w14:paraId="6772EDD9" w14:textId="78FE0C82" w:rsidR="005B5FA9" w:rsidRDefault="005B5FA9" w:rsidP="005B5FA9">
      <w:r>
        <w:t xml:space="preserve">Die wichtigste Information in diesem Screenshot ist der DNS-Name. Dies ist </w:t>
      </w:r>
      <w:r w:rsidR="00517110">
        <w:t>die URL,</w:t>
      </w:r>
      <w:r>
        <w:t xml:space="preserve"> welche wir in unserem Browser aufrufen können. Wenn wir diese URL somit in einem Browser öffnen, leitet uns der Load Balancer automatisch an das Frontend weiter und man sollte nun das Frontend der Full-Stack Applikation sehen:</w:t>
      </w:r>
    </w:p>
    <w:p w14:paraId="56847017" w14:textId="77777777" w:rsidR="005B5FA9" w:rsidRDefault="005B5FA9" w:rsidP="005B5FA9"/>
    <w:p w14:paraId="42B08BCD" w14:textId="77777777" w:rsidR="002D3B85" w:rsidRDefault="002D3B85" w:rsidP="002D3B85">
      <w:pPr>
        <w:keepNext/>
      </w:pPr>
      <w:r>
        <w:rPr>
          <w:noProof/>
        </w:rPr>
        <w:lastRenderedPageBreak/>
        <mc:AlternateContent>
          <mc:Choice Requires="wps">
            <w:drawing>
              <wp:anchor distT="0" distB="0" distL="114300" distR="114300" simplePos="0" relativeHeight="251716608" behindDoc="0" locked="0" layoutInCell="1" allowOverlap="1" wp14:anchorId="3282AA18" wp14:editId="1B4EE181">
                <wp:simplePos x="0" y="0"/>
                <wp:positionH relativeFrom="column">
                  <wp:posOffset>4022</wp:posOffset>
                </wp:positionH>
                <wp:positionV relativeFrom="paragraph">
                  <wp:posOffset>122555</wp:posOffset>
                </wp:positionV>
                <wp:extent cx="3801533" cy="135467"/>
                <wp:effectExtent l="0" t="0" r="8890" b="17145"/>
                <wp:wrapNone/>
                <wp:docPr id="67034473" name="Rechteck 35"/>
                <wp:cNvGraphicFramePr/>
                <a:graphic xmlns:a="http://schemas.openxmlformats.org/drawingml/2006/main">
                  <a:graphicData uri="http://schemas.microsoft.com/office/word/2010/wordprocessingShape">
                    <wps:wsp>
                      <wps:cNvSpPr/>
                      <wps:spPr>
                        <a:xfrm>
                          <a:off x="0" y="0"/>
                          <a:ext cx="3801533" cy="135467"/>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B2DBA" id="Rechteck 35" o:spid="_x0000_s1026" style="position:absolute;margin-left:.3pt;margin-top:9.65pt;width:299.35pt;height:10.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" fillcolor="#e20074 [3215]" strokecolor="#e20074 [3215]" strokeweight="1pt"/>
            </w:pict>
          </mc:Fallback>
        </mc:AlternateContent>
      </w:r>
      <w:r w:rsidRPr="002D3B85">
        <w:rPr>
          <w:noProof/>
        </w:rPr>
        <w:drawing>
          <wp:inline distT="0" distB="0" distL="0" distR="0" wp14:anchorId="245D0D6B" wp14:editId="20D6E242">
            <wp:extent cx="5972810" cy="3710305"/>
            <wp:effectExtent l="0" t="0" r="0" b="0"/>
            <wp:docPr id="105516019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0190" name="Grafik 1" descr="Ein Bild, das Text, Screenshot, Software, Multimedia enthält.&#10;&#10;Automatisch generierte Beschreibung"/>
                    <pic:cNvPicPr/>
                  </pic:nvPicPr>
                  <pic:blipFill>
                    <a:blip r:embed="rId91"/>
                    <a:stretch>
                      <a:fillRect/>
                    </a:stretch>
                  </pic:blipFill>
                  <pic:spPr>
                    <a:xfrm>
                      <a:off x="0" y="0"/>
                      <a:ext cx="5972810" cy="3710305"/>
                    </a:xfrm>
                    <a:prstGeom prst="rect">
                      <a:avLst/>
                    </a:prstGeom>
                  </pic:spPr>
                </pic:pic>
              </a:graphicData>
            </a:graphic>
          </wp:inline>
        </w:drawing>
      </w:r>
    </w:p>
    <w:p w14:paraId="22FBF8EC" w14:textId="363E146F" w:rsidR="005B5FA9" w:rsidRDefault="002D3B85" w:rsidP="002D3B85">
      <w:pPr>
        <w:pStyle w:val="Beschriftung"/>
      </w:pPr>
      <w:r>
        <w:t xml:space="preserve">Abbildung </w:t>
      </w:r>
      <w:r>
        <w:fldChar w:fldCharType="begin"/>
      </w:r>
      <w:r>
        <w:instrText xml:space="preserve"> SEQ Abbildung \* ARABIC </w:instrText>
      </w:r>
      <w:r>
        <w:fldChar w:fldCharType="separate"/>
      </w:r>
      <w:r w:rsidR="00741600">
        <w:rPr>
          <w:noProof/>
        </w:rPr>
        <w:t>50</w:t>
      </w:r>
      <w:r>
        <w:fldChar w:fldCharType="end"/>
      </w:r>
      <w:r>
        <w:t>: Frontend wurde in einem Browser geöffnet</w:t>
      </w:r>
    </w:p>
    <w:p w14:paraId="0E5ACF1E" w14:textId="77777777" w:rsidR="00E85B38" w:rsidRDefault="00423532" w:rsidP="00E85B38">
      <w:pPr>
        <w:keepNext/>
      </w:pPr>
      <w:r>
        <w:t>Ebenso kann man auch noch prüfen, ob unser Terraform State in dem vordefinierten S3 Bucket gesichert worden ist. Dafür können wir in der AWS Konsole den Bucket öffnen und die Inhalte ansehen:</w:t>
      </w:r>
      <w:r>
        <w:br/>
      </w:r>
      <w:r>
        <w:br/>
      </w:r>
      <w:r w:rsidR="00E85B38" w:rsidRPr="00E85B38">
        <w:rPr>
          <w:noProof/>
        </w:rPr>
        <w:drawing>
          <wp:inline distT="0" distB="0" distL="0" distR="0" wp14:anchorId="58BEAADC" wp14:editId="5D70979D">
            <wp:extent cx="5972810" cy="2414905"/>
            <wp:effectExtent l="0" t="0" r="0" b="0"/>
            <wp:docPr id="100533123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1236" name="Grafik 1" descr="Ein Bild, das Text, Screenshot enthält.&#10;&#10;Automatisch generierte Beschreibung"/>
                    <pic:cNvPicPr/>
                  </pic:nvPicPr>
                  <pic:blipFill>
                    <a:blip r:embed="rId92"/>
                    <a:stretch>
                      <a:fillRect/>
                    </a:stretch>
                  </pic:blipFill>
                  <pic:spPr>
                    <a:xfrm>
                      <a:off x="0" y="0"/>
                      <a:ext cx="5972810" cy="2414905"/>
                    </a:xfrm>
                    <a:prstGeom prst="rect">
                      <a:avLst/>
                    </a:prstGeom>
                  </pic:spPr>
                </pic:pic>
              </a:graphicData>
            </a:graphic>
          </wp:inline>
        </w:drawing>
      </w:r>
    </w:p>
    <w:p w14:paraId="0CED5BB6" w14:textId="442039BF" w:rsidR="00423532" w:rsidRDefault="00E85B38" w:rsidP="00E85B38">
      <w:pPr>
        <w:pStyle w:val="Beschriftung"/>
      </w:pPr>
      <w:r>
        <w:t xml:space="preserve">Abbildung </w:t>
      </w:r>
      <w:r>
        <w:fldChar w:fldCharType="begin"/>
      </w:r>
      <w:r>
        <w:instrText xml:space="preserve"> SEQ Abbildung \* ARABIC </w:instrText>
      </w:r>
      <w:r>
        <w:fldChar w:fldCharType="separate"/>
      </w:r>
      <w:r w:rsidR="00741600">
        <w:rPr>
          <w:noProof/>
        </w:rPr>
        <w:t>51</w:t>
      </w:r>
      <w:r>
        <w:fldChar w:fldCharType="end"/>
      </w:r>
      <w:r>
        <w:t>: Prüfen, ob Terraform State in S3 gesichert wurde</w:t>
      </w:r>
    </w:p>
    <w:p w14:paraId="6A87B38E" w14:textId="33AC069C" w:rsidR="00E85B38" w:rsidRDefault="00E85B38" w:rsidP="00E85B38">
      <w:r>
        <w:t>Dieser Screenshot bestätigt, dass der State erfolgreich in unserem S3 Bucket gesichert wurde. Oben kann man den Pfad sehen, welcher „chaos-ipa-test-terraformstate/terraform/“ ist und unten sieht man, dass um 03:20:22 PM CEST der State hochgeladen wurde. Dies bestätigt uns, dass das Sichern des Terraform States in einem S3 Bucket funktioniert hat. Dies öffnet uns nun die Möglichkeit, dass wir Änderungen am Terraform Script von jedem Rechner aus machen können, ohne dass man Bedenken wegen des States haben muss.</w:t>
      </w:r>
    </w:p>
    <w:p w14:paraId="5A896ACC" w14:textId="77777777" w:rsidR="00C04C74" w:rsidRDefault="001419C6" w:rsidP="00C04C74">
      <w:pPr>
        <w:keepNext/>
      </w:pPr>
      <w:r>
        <w:lastRenderedPageBreak/>
        <w:t xml:space="preserve">Das unsere Applikation aus dem Internet aus erreichbar ist, deutet ebenso daraufhin, dass die restlichen Services wie Subnetz, IGW, NAT, Route Tables, usw. alle erfolgreich bereitgestellt wurden, da ansonsten das System nicht funktionieren würde. Jedoch kann man noch prüfen, ob die Nodes im richtigen Subnetz </w:t>
      </w:r>
      <w:r w:rsidR="00C04C74">
        <w:t>erstellt,</w:t>
      </w:r>
      <w:r>
        <w:t xml:space="preserve"> wurden:</w:t>
      </w:r>
      <w:r>
        <w:br/>
      </w:r>
      <w:r>
        <w:br/>
      </w:r>
      <w:r w:rsidR="00C04C74" w:rsidRPr="00C04C74">
        <w:rPr>
          <w:noProof/>
        </w:rPr>
        <w:drawing>
          <wp:inline distT="0" distB="0" distL="0" distR="0" wp14:anchorId="5FB0122C" wp14:editId="05E398E7">
            <wp:extent cx="5972810" cy="3816985"/>
            <wp:effectExtent l="0" t="0" r="0" b="5715"/>
            <wp:docPr id="81754047"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047" name="Grafik 1" descr="Ein Bild, das Text, Software, Webseite, Website enthält.&#10;&#10;Automatisch generierte Beschreibung"/>
                    <pic:cNvPicPr/>
                  </pic:nvPicPr>
                  <pic:blipFill>
                    <a:blip r:embed="rId93"/>
                    <a:stretch>
                      <a:fillRect/>
                    </a:stretch>
                  </pic:blipFill>
                  <pic:spPr>
                    <a:xfrm>
                      <a:off x="0" y="0"/>
                      <a:ext cx="5972810" cy="3816985"/>
                    </a:xfrm>
                    <a:prstGeom prst="rect">
                      <a:avLst/>
                    </a:prstGeom>
                  </pic:spPr>
                </pic:pic>
              </a:graphicData>
            </a:graphic>
          </wp:inline>
        </w:drawing>
      </w:r>
    </w:p>
    <w:p w14:paraId="2CF792C9" w14:textId="4A1E6500" w:rsidR="001419C6" w:rsidRDefault="00C04C74" w:rsidP="00C04C74">
      <w:pPr>
        <w:pStyle w:val="Beschriftung"/>
      </w:pPr>
      <w:r>
        <w:t xml:space="preserve">Abbildung </w:t>
      </w:r>
      <w:r>
        <w:fldChar w:fldCharType="begin"/>
      </w:r>
      <w:r>
        <w:instrText xml:space="preserve"> SEQ Abbildung \* ARABIC </w:instrText>
      </w:r>
      <w:r>
        <w:fldChar w:fldCharType="separate"/>
      </w:r>
      <w:r w:rsidR="00741600">
        <w:rPr>
          <w:noProof/>
        </w:rPr>
        <w:t>52</w:t>
      </w:r>
      <w:r>
        <w:fldChar w:fldCharType="end"/>
      </w:r>
      <w:r>
        <w:t xml:space="preserve">: </w:t>
      </w:r>
      <w:r w:rsidR="00EB0B39">
        <w:t>Prüfen,</w:t>
      </w:r>
      <w:r>
        <w:t xml:space="preserve"> ob die Nodes im richtigen Netzwerk sind</w:t>
      </w:r>
    </w:p>
    <w:p w14:paraId="2A337B7A" w14:textId="7ADB416B" w:rsidR="00C04C74" w:rsidRPr="00C04C74" w:rsidRDefault="00C04C74" w:rsidP="00C04C74">
      <w:r>
        <w:t>In diesem Screenshot kann man sehen, dass einer der beiden Nodes ausgewählt wurden und sieht darunter die entsprechenden Netzwerkeinstellungen. Man kann zum einen sehen, dass der Node sich im VPC „vpc-chaos-ipa-test“ befindet und im Subnetz „private-chaos-ipa-test-us-west-2a“ steht.</w:t>
      </w:r>
      <w:r w:rsidR="00EB0B39">
        <w:t xml:space="preserve"> Dieselben Konfigurationen stimmen auch mit dem anderen Node überein, mit dem Unterschied, dass sich dieser im Subnetz „private-chaos-ipa-test-us-west-2b“ befindet.</w:t>
      </w:r>
    </w:p>
    <w:p w14:paraId="2DDD0FE5" w14:textId="77777777" w:rsidR="00423532" w:rsidRPr="00423532" w:rsidRDefault="00423532" w:rsidP="00423532"/>
    <w:p w14:paraId="2AB7176D" w14:textId="21A9D929" w:rsidR="00752F3B" w:rsidRDefault="00752F3B" w:rsidP="00752F3B">
      <w:r>
        <w:t xml:space="preserve">Dies sind alles Komponente, welche bestätigen, dass unsere komplette Infrastruktur inklusive Applikation erfolgreich auf der AWS-Plattform bereitgestellt worden </w:t>
      </w:r>
      <w:r w:rsidR="00517110">
        <w:t>ist</w:t>
      </w:r>
      <w:r>
        <w:t>!</w:t>
      </w:r>
      <w:r w:rsidR="00EB0B39">
        <w:t xml:space="preserve"> </w:t>
      </w:r>
    </w:p>
    <w:p w14:paraId="53751ADA" w14:textId="77777777" w:rsidR="00CB7153" w:rsidRDefault="00CB7153" w:rsidP="00752F3B"/>
    <w:p w14:paraId="1E05BF9B" w14:textId="09B8F3DC" w:rsidR="00CB7153" w:rsidRDefault="00CB7153" w:rsidP="00CB7153">
      <w:pPr>
        <w:pStyle w:val="berschrift2"/>
      </w:pPr>
      <w:bookmarkStart w:id="113" w:name="_Toc165378929"/>
      <w:r>
        <w:t>Erstellen des CloudWatch Dashboards</w:t>
      </w:r>
      <w:bookmarkEnd w:id="113"/>
    </w:p>
    <w:p w14:paraId="6F51E469" w14:textId="11B4D3D4" w:rsidR="006464BA" w:rsidRDefault="00CB7153" w:rsidP="00CB7153">
      <w:r>
        <w:t xml:space="preserve">Damit man später </w:t>
      </w:r>
      <w:r w:rsidR="002410D2">
        <w:t>die EKS Umgebung beobachten (auch monitoren genannt) kann, muss man nun ein CloudWatch Dashboard erstellen.</w:t>
      </w:r>
    </w:p>
    <w:p w14:paraId="3004443D" w14:textId="3272C272" w:rsidR="006464BA" w:rsidRDefault="006464BA" w:rsidP="00355592">
      <w:pPr>
        <w:pStyle w:val="berschrift3"/>
      </w:pPr>
      <w:bookmarkStart w:id="114" w:name="_Toc165378930"/>
      <w:r>
        <w:t>Erklärung CloudWatch:</w:t>
      </w:r>
      <w:bookmarkEnd w:id="114"/>
    </w:p>
    <w:p w14:paraId="6447A22E" w14:textId="77777777" w:rsidR="00335EFC" w:rsidRDefault="00335EFC" w:rsidP="00335EFC"/>
    <w:p w14:paraId="4118024A" w14:textId="646AFAAA" w:rsidR="00335EFC" w:rsidRDefault="00335EFC" w:rsidP="00335EFC">
      <w:r>
        <w:lastRenderedPageBreak/>
        <w:t>AWS CloudWatch ist ein Überwachungsservice von Amazon Web Services (AWS), der es ermöglicht, die Leistung und Gesundheit von AWS-Ressourcen und Anwendungen in Echtzeit zu überwachen. Mit CloudWatch können Benutzer Daten und Metriken wie CPU-Auslastung, Datentransferraten und Fehlermeldungen von verschiedenen AWS-Diensten sammeln und anzeigen. Es bietet auch die Möglichkeit, Alarme einzurichten, die Benutzer warnen, wenn bestimmte Schwellenwerte überschritten werden, um proaktiv auf Probleme reagieren zu können. Dadurch können Unternehmen sicherstellen, dass ihre Systeme effizient funktionieren und Probleme schnell behoben werden.</w:t>
      </w:r>
      <w:r>
        <w:rPr>
          <w:rStyle w:val="Funotenzeichen"/>
        </w:rPr>
        <w:footnoteReference w:id="10"/>
      </w:r>
    </w:p>
    <w:p w14:paraId="14A14A8B" w14:textId="77777777" w:rsidR="003A3C77" w:rsidRDefault="003A3C77" w:rsidP="00335EFC"/>
    <w:p w14:paraId="464EBD2E" w14:textId="6C2AE514" w:rsidR="003A3C77" w:rsidRDefault="003A3C77" w:rsidP="003A3C77">
      <w:pPr>
        <w:pStyle w:val="berschrift3"/>
        <w:rPr>
          <w:lang w:val="en-US"/>
        </w:rPr>
      </w:pPr>
      <w:bookmarkStart w:id="115" w:name="_Toc165378931"/>
      <w:r w:rsidRPr="003A3C77">
        <w:rPr>
          <w:lang w:val="en-US"/>
        </w:rPr>
        <w:t>Installation CloudWatch Observability Add-On</w:t>
      </w:r>
      <w:bookmarkEnd w:id="115"/>
    </w:p>
    <w:p w14:paraId="43A3FC0C" w14:textId="5C91417D" w:rsidR="003A3C77" w:rsidRDefault="003A3C77" w:rsidP="003A3C77">
      <w:pPr>
        <w:rPr>
          <w:lang w:val="de-CH"/>
        </w:rPr>
      </w:pPr>
      <w:r w:rsidRPr="00E66911">
        <w:rPr>
          <w:lang w:val="de-CH"/>
        </w:rPr>
        <w:t xml:space="preserve">Damit </w:t>
      </w:r>
      <w:r w:rsidR="00E66911" w:rsidRPr="00E66911">
        <w:rPr>
          <w:lang w:val="de-CH"/>
        </w:rPr>
        <w:t xml:space="preserve">ein Monitoring später stattfinden kann, muss man zuerst ein Add-On im Cluster installieren, welches </w:t>
      </w:r>
      <w:r w:rsidR="00E66911">
        <w:rPr>
          <w:lang w:val="de-CH"/>
        </w:rPr>
        <w:t xml:space="preserve">«Amazon CloudWatch Observability Add-on» heisst. Dieses Add On erstellt dabei </w:t>
      </w:r>
      <w:r w:rsidR="004F5441">
        <w:rPr>
          <w:lang w:val="de-CH"/>
        </w:rPr>
        <w:t>seine eigenen Ressourcen</w:t>
      </w:r>
      <w:r w:rsidR="00E66911">
        <w:rPr>
          <w:lang w:val="de-CH"/>
        </w:rPr>
        <w:t xml:space="preserve"> innerhalb des Clusters, welche später die Daten abgreift und </w:t>
      </w:r>
      <w:r w:rsidR="004F5441">
        <w:rPr>
          <w:lang w:val="de-CH"/>
        </w:rPr>
        <w:t>uns zu Verfügung stellt. Damit dieses Add-On installiert werden kann, muss man hierfür nur zwei kleine Anpassungen am Terraform-Script vornehmen.</w:t>
      </w:r>
    </w:p>
    <w:p w14:paraId="0F3DD85B" w14:textId="77777777" w:rsidR="004F5441" w:rsidRDefault="004F5441" w:rsidP="003A3C77">
      <w:pPr>
        <w:rPr>
          <w:lang w:val="de-CH"/>
        </w:rPr>
      </w:pPr>
    </w:p>
    <w:p w14:paraId="275D0E56" w14:textId="0626D2F9" w:rsidR="004F5441" w:rsidRDefault="004F5441" w:rsidP="003A3C77">
      <w:pPr>
        <w:rPr>
          <w:lang w:val="de-CH"/>
        </w:rPr>
      </w:pPr>
      <w:r>
        <w:rPr>
          <w:lang w:val="de-CH"/>
        </w:rPr>
        <w:t>Innerhalb des Scripts, in welchem EKS erstellt wird müssen wir folgendes Snippet ergänzen:</w:t>
      </w:r>
      <w:r w:rsidR="00393565">
        <w:rPr>
          <w:lang w:val="de-CH"/>
        </w:rPr>
        <w:br/>
      </w:r>
    </w:p>
    <w:p w14:paraId="6BBEB59D" w14:textId="77777777" w:rsidR="00393565" w:rsidRDefault="00393565" w:rsidP="00393565">
      <w:pPr>
        <w:keepNext/>
      </w:pPr>
      <w:r>
        <w:rPr>
          <w:noProof/>
          <w:lang w:val="de-CH"/>
        </w:rPr>
        <w:drawing>
          <wp:inline distT="0" distB="0" distL="0" distR="0" wp14:anchorId="0D26FCA3" wp14:editId="6363C91A">
            <wp:extent cx="5972810" cy="2974975"/>
            <wp:effectExtent l="0" t="0" r="0" b="0"/>
            <wp:docPr id="411933351" name="Grafik 3"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33351" name="Grafik 3" descr="Ein Bild, das Text, Screenshot, Schrift, Software enthält.&#10;&#10;Automatisch generierte Beschreibung"/>
                    <pic:cNvPicPr/>
                  </pic:nvPicPr>
                  <pic:blipFill>
                    <a:blip r:embed="rId94">
                      <a:extLst>
                        <a:ext uri="{28A0092B-C50C-407E-A947-70E740481C1C}">
                          <a14:useLocalDpi xmlns:a14="http://schemas.microsoft.com/office/drawing/2010/main" val="0"/>
                        </a:ext>
                      </a:extLst>
                    </a:blip>
                    <a:stretch>
                      <a:fillRect/>
                    </a:stretch>
                  </pic:blipFill>
                  <pic:spPr>
                    <a:xfrm>
                      <a:off x="0" y="0"/>
                      <a:ext cx="5972810" cy="2974975"/>
                    </a:xfrm>
                    <a:prstGeom prst="rect">
                      <a:avLst/>
                    </a:prstGeom>
                  </pic:spPr>
                </pic:pic>
              </a:graphicData>
            </a:graphic>
          </wp:inline>
        </w:drawing>
      </w:r>
    </w:p>
    <w:p w14:paraId="43196DFB" w14:textId="2E75062B" w:rsidR="004F5441" w:rsidRDefault="00393565" w:rsidP="00393565">
      <w:pPr>
        <w:pStyle w:val="Beschriftung"/>
      </w:pPr>
      <w:r>
        <w:t xml:space="preserve">Abbildung </w:t>
      </w:r>
      <w:r>
        <w:fldChar w:fldCharType="begin"/>
      </w:r>
      <w:r>
        <w:instrText xml:space="preserve"> SEQ Abbildung \* ARABIC </w:instrText>
      </w:r>
      <w:r>
        <w:fldChar w:fldCharType="separate"/>
      </w:r>
      <w:r w:rsidR="00741600">
        <w:rPr>
          <w:noProof/>
        </w:rPr>
        <w:t>53</w:t>
      </w:r>
      <w:r>
        <w:fldChar w:fldCharType="end"/>
      </w:r>
      <w:r>
        <w:t>: Add-On für EKS-Snippet</w:t>
      </w:r>
    </w:p>
    <w:p w14:paraId="71DE3D3B" w14:textId="0D817194" w:rsidR="00393565" w:rsidRDefault="002C1F1E" w:rsidP="00393565">
      <w:pPr>
        <w:rPr>
          <w:lang w:val="de-CH"/>
        </w:rPr>
      </w:pPr>
      <w:r>
        <w:rPr>
          <w:lang w:val="de-CH"/>
        </w:rPr>
        <w:t>Natürlich hat dieses Add-On eine Abhängigkeit des eignen Clusters, da dieses ja nötig ist, damit das Add-On überhaupt erstellt werden kann.</w:t>
      </w:r>
    </w:p>
    <w:p w14:paraId="1C900535" w14:textId="77777777" w:rsidR="002C1F1E" w:rsidRDefault="002C1F1E" w:rsidP="00393565">
      <w:pPr>
        <w:rPr>
          <w:lang w:val="de-CH"/>
        </w:rPr>
      </w:pPr>
    </w:p>
    <w:p w14:paraId="02404502" w14:textId="6F1D2F0B" w:rsidR="002C1F1E" w:rsidRDefault="002C1F1E" w:rsidP="00393565">
      <w:pPr>
        <w:rPr>
          <w:lang w:val="de-CH"/>
        </w:rPr>
      </w:pPr>
      <w:r>
        <w:rPr>
          <w:lang w:val="de-CH"/>
        </w:rPr>
        <w:lastRenderedPageBreak/>
        <w:t>Anschliessend müssen wir der Rolle, welche wir für unsere Worker-Nodes erstellt haben, noch eine weitere Policy anhängen, damit das Add-On Zugriff auf unsere Nodes hat. Hierfür müssen wir im selben Script, in welchem die Rolle erstellt wird, folgenden Abschnitt hinzufügen:</w:t>
      </w:r>
    </w:p>
    <w:p w14:paraId="667E5210" w14:textId="77777777" w:rsidR="00565599" w:rsidRDefault="00565599" w:rsidP="00565599">
      <w:pPr>
        <w:keepNext/>
      </w:pPr>
      <w:r>
        <w:rPr>
          <w:lang w:val="de-CH"/>
        </w:rPr>
        <w:br/>
      </w:r>
      <w:r>
        <w:rPr>
          <w:noProof/>
          <w:lang w:val="de-CH"/>
        </w:rPr>
        <w:drawing>
          <wp:inline distT="0" distB="0" distL="0" distR="0" wp14:anchorId="78C580FE" wp14:editId="681C0AA7">
            <wp:extent cx="5972810" cy="1906270"/>
            <wp:effectExtent l="0" t="0" r="0" b="0"/>
            <wp:docPr id="1143596343" name="Grafik 4"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6343" name="Grafik 4" descr="Ein Bild, das Text, Visitenkarte, Screenshot, Schrift enthält.&#10;&#10;Automatisch generierte Beschreibung"/>
                    <pic:cNvPicPr/>
                  </pic:nvPicPr>
                  <pic:blipFill>
                    <a:blip r:embed="rId95">
                      <a:extLst>
                        <a:ext uri="{28A0092B-C50C-407E-A947-70E740481C1C}">
                          <a14:useLocalDpi xmlns:a14="http://schemas.microsoft.com/office/drawing/2010/main" val="0"/>
                        </a:ext>
                      </a:extLst>
                    </a:blip>
                    <a:stretch>
                      <a:fillRect/>
                    </a:stretch>
                  </pic:blipFill>
                  <pic:spPr>
                    <a:xfrm>
                      <a:off x="0" y="0"/>
                      <a:ext cx="5972810" cy="1906270"/>
                    </a:xfrm>
                    <a:prstGeom prst="rect">
                      <a:avLst/>
                    </a:prstGeom>
                  </pic:spPr>
                </pic:pic>
              </a:graphicData>
            </a:graphic>
          </wp:inline>
        </w:drawing>
      </w:r>
    </w:p>
    <w:p w14:paraId="76C18A08" w14:textId="45030C81" w:rsidR="002C1F1E" w:rsidRDefault="00565599" w:rsidP="00565599">
      <w:pPr>
        <w:pStyle w:val="Beschriftung"/>
      </w:pPr>
      <w:r>
        <w:t xml:space="preserve">Abbildung </w:t>
      </w:r>
      <w:r>
        <w:fldChar w:fldCharType="begin"/>
      </w:r>
      <w:r>
        <w:instrText xml:space="preserve"> SEQ Abbildung \* ARABIC </w:instrText>
      </w:r>
      <w:r>
        <w:fldChar w:fldCharType="separate"/>
      </w:r>
      <w:r w:rsidR="00741600">
        <w:rPr>
          <w:noProof/>
        </w:rPr>
        <w:t>54</w:t>
      </w:r>
      <w:r>
        <w:fldChar w:fldCharType="end"/>
      </w:r>
      <w:r>
        <w:t>: Hinzufügen der CloudWatch Policy-Snippet</w:t>
      </w:r>
    </w:p>
    <w:p w14:paraId="2BA05259" w14:textId="691D7AF1" w:rsidR="00175A96" w:rsidRDefault="00175A96" w:rsidP="00175A96">
      <w:pPr>
        <w:rPr>
          <w:lang w:val="de-CH"/>
        </w:rPr>
      </w:pPr>
      <w:r>
        <w:rPr>
          <w:lang w:val="de-CH"/>
        </w:rPr>
        <w:t>Dabei wird nur eine Policy angefügt, welche ebenso standardmässig von AWS erstellt wurde und die nötigen Berechtigungen hinzufügt.</w:t>
      </w:r>
      <w:r>
        <w:rPr>
          <w:lang w:val="de-CH"/>
        </w:rPr>
        <w:br/>
      </w:r>
    </w:p>
    <w:p w14:paraId="58CDA0E5" w14:textId="1099D60B" w:rsidR="00175A96" w:rsidRPr="00175A96" w:rsidRDefault="00175A96" w:rsidP="00175A96">
      <w:pPr>
        <w:rPr>
          <w:lang w:val="de-CH"/>
        </w:rPr>
      </w:pPr>
      <w:r>
        <w:rPr>
          <w:lang w:val="de-CH"/>
        </w:rPr>
        <w:t>Nachdem diese Änderungen durchgeführt wurden, können wir erneut ein Terraform Plan ausführen, zum Prüfen ob die richtigen Ressourcen hinzugefügt wurden und anschliessend können wir Terraform Apply ausführen. Sobald diese beiden Schritte durchgeführt wurden, ist in unserem Cluster das Add-On erfolgreich hinzugefügt worden. Nun kann man beginnen, das eigentliche Dashboard zu erstellen.</w:t>
      </w:r>
    </w:p>
    <w:p w14:paraId="42639768" w14:textId="2E9A1856" w:rsidR="00223CDC" w:rsidRPr="00355592" w:rsidRDefault="00355592" w:rsidP="00355592">
      <w:pPr>
        <w:pStyle w:val="berschrift3"/>
        <w:rPr>
          <w:lang w:val="en-US"/>
        </w:rPr>
      </w:pPr>
      <w:bookmarkStart w:id="116" w:name="_Toc165378932"/>
      <w:r w:rsidRPr="00355592">
        <w:rPr>
          <w:lang w:val="en-US"/>
        </w:rPr>
        <w:t>Dashboard mit CloudWatch Container In</w:t>
      </w:r>
      <w:r>
        <w:rPr>
          <w:lang w:val="en-US"/>
        </w:rPr>
        <w:t>sights</w:t>
      </w:r>
      <w:bookmarkEnd w:id="116"/>
    </w:p>
    <w:p w14:paraId="0F4FE248" w14:textId="5774A259" w:rsidR="003F571D" w:rsidRDefault="00513DA3" w:rsidP="003F571D">
      <w:r>
        <w:t>Sehr praktisch bei AWS EKS ist, dass man keine weiteren Monitoring-Tools</w:t>
      </w:r>
      <w:r w:rsidR="00175A96">
        <w:t>, ausser das Observability Add-On,</w:t>
      </w:r>
      <w:r>
        <w:t xml:space="preserve"> installieren muss, damit man das Cluster überwachen kann. Hierfür liefert AWS einen bereits eingebauten Service, welcher sich CloudWatch Container Insights nennt. </w:t>
      </w:r>
      <w:r w:rsidR="00205F94">
        <w:t>Alles,</w:t>
      </w:r>
      <w:r>
        <w:t xml:space="preserve"> was man da noch tun muss, ist</w:t>
      </w:r>
      <w:r w:rsidR="006A5846">
        <w:t xml:space="preserve"> zu diesem Service navigieren und anschliessend</w:t>
      </w:r>
      <w:r w:rsidR="005C26D1">
        <w:t xml:space="preserve"> auf „</w:t>
      </w:r>
      <w:r w:rsidR="0028286F">
        <w:t>Zum Dashboard hinzufügen</w:t>
      </w:r>
      <w:r w:rsidR="005C26D1">
        <w:t>“ klicke</w:t>
      </w:r>
      <w:r w:rsidR="006A5846">
        <w:t>n</w:t>
      </w:r>
      <w:r w:rsidR="005C26D1">
        <w:t>:</w:t>
      </w:r>
    </w:p>
    <w:p w14:paraId="5096574C" w14:textId="77777777" w:rsidR="00335EFC" w:rsidRDefault="00335EFC" w:rsidP="003F571D"/>
    <w:p w14:paraId="549B6E65" w14:textId="77777777" w:rsidR="00205F94" w:rsidRDefault="00205F94" w:rsidP="00205F94">
      <w:pPr>
        <w:keepNext/>
      </w:pPr>
      <w:r w:rsidRPr="00205F94">
        <w:rPr>
          <w:noProof/>
          <w:lang w:val="de-CH"/>
        </w:rPr>
        <w:lastRenderedPageBreak/>
        <w:drawing>
          <wp:inline distT="0" distB="0" distL="0" distR="0" wp14:anchorId="4609F602" wp14:editId="66D45674">
            <wp:extent cx="5972810" cy="3244215"/>
            <wp:effectExtent l="0" t="0" r="0" b="0"/>
            <wp:docPr id="147236246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62464" name="Grafik 1" descr="Ein Bild, das Text, Screenshot, Design enthält.&#10;&#10;Automatisch generierte Beschreibung"/>
                    <pic:cNvPicPr/>
                  </pic:nvPicPr>
                  <pic:blipFill>
                    <a:blip r:embed="rId96"/>
                    <a:stretch>
                      <a:fillRect/>
                    </a:stretch>
                  </pic:blipFill>
                  <pic:spPr>
                    <a:xfrm>
                      <a:off x="0" y="0"/>
                      <a:ext cx="5972810" cy="3244215"/>
                    </a:xfrm>
                    <a:prstGeom prst="rect">
                      <a:avLst/>
                    </a:prstGeom>
                  </pic:spPr>
                </pic:pic>
              </a:graphicData>
            </a:graphic>
          </wp:inline>
        </w:drawing>
      </w:r>
    </w:p>
    <w:p w14:paraId="1B7D8933" w14:textId="1FA662F1" w:rsidR="005C26D1" w:rsidRDefault="00205F94" w:rsidP="00205F94">
      <w:pPr>
        <w:pStyle w:val="Beschriftung"/>
      </w:pPr>
      <w:r>
        <w:t xml:space="preserve">Abbildung </w:t>
      </w:r>
      <w:r>
        <w:fldChar w:fldCharType="begin"/>
      </w:r>
      <w:r>
        <w:instrText xml:space="preserve"> SEQ Abbildung \* ARABIC </w:instrText>
      </w:r>
      <w:r>
        <w:fldChar w:fldCharType="separate"/>
      </w:r>
      <w:r w:rsidR="00741600">
        <w:rPr>
          <w:noProof/>
        </w:rPr>
        <w:t>55</w:t>
      </w:r>
      <w:r>
        <w:fldChar w:fldCharType="end"/>
      </w:r>
      <w:r>
        <w:t>: Einblick in CloudWatch Container Insights</w:t>
      </w:r>
    </w:p>
    <w:p w14:paraId="22541551" w14:textId="0438B6EC" w:rsidR="00205F94" w:rsidRDefault="00205F94" w:rsidP="00205F94">
      <w:r>
        <w:t xml:space="preserve">Sobald man dann auf „Zum Dashboard hinzufügen“ geklickt hat, kann man dem Dashboard einen Namen geben und anschliessend erhält man sein eigenes Monitoring Dashboard, welches bereits mit einigen </w:t>
      </w:r>
      <w:r w:rsidR="00335EFC">
        <w:t>Standardmetriken</w:t>
      </w:r>
      <w:r>
        <w:t xml:space="preserve"> ausgestattet ist:</w:t>
      </w:r>
      <w:r>
        <w:br/>
      </w:r>
    </w:p>
    <w:p w14:paraId="3689141B" w14:textId="77777777" w:rsidR="00F60C0C" w:rsidRDefault="00F60C0C" w:rsidP="00F60C0C">
      <w:pPr>
        <w:keepNext/>
      </w:pPr>
      <w:r w:rsidRPr="00F60C0C">
        <w:rPr>
          <w:noProof/>
        </w:rPr>
        <w:drawing>
          <wp:inline distT="0" distB="0" distL="0" distR="0" wp14:anchorId="0D3331D1" wp14:editId="1AAE7DEF">
            <wp:extent cx="5972810" cy="2849245"/>
            <wp:effectExtent l="0" t="0" r="0" b="0"/>
            <wp:docPr id="119464977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49776" name="Grafik 1" descr="Ein Bild, das Text, Screenshot enthält.&#10;&#10;Automatisch generierte Beschreibung"/>
                    <pic:cNvPicPr/>
                  </pic:nvPicPr>
                  <pic:blipFill>
                    <a:blip r:embed="rId97"/>
                    <a:stretch>
                      <a:fillRect/>
                    </a:stretch>
                  </pic:blipFill>
                  <pic:spPr>
                    <a:xfrm>
                      <a:off x="0" y="0"/>
                      <a:ext cx="5972810" cy="2849245"/>
                    </a:xfrm>
                    <a:prstGeom prst="rect">
                      <a:avLst/>
                    </a:prstGeom>
                  </pic:spPr>
                </pic:pic>
              </a:graphicData>
            </a:graphic>
          </wp:inline>
        </w:drawing>
      </w:r>
    </w:p>
    <w:p w14:paraId="30E980F0" w14:textId="78952E7A" w:rsidR="00205F94" w:rsidRDefault="00F60C0C" w:rsidP="00F60C0C">
      <w:pPr>
        <w:pStyle w:val="Beschriftung"/>
      </w:pPr>
      <w:r>
        <w:t xml:space="preserve">Abbildung </w:t>
      </w:r>
      <w:r>
        <w:fldChar w:fldCharType="begin"/>
      </w:r>
      <w:r>
        <w:instrText xml:space="preserve"> SEQ Abbildung \* ARABIC </w:instrText>
      </w:r>
      <w:r>
        <w:fldChar w:fldCharType="separate"/>
      </w:r>
      <w:r w:rsidR="00741600">
        <w:rPr>
          <w:noProof/>
        </w:rPr>
        <w:t>56</w:t>
      </w:r>
      <w:r>
        <w:fldChar w:fldCharType="end"/>
      </w:r>
      <w:r>
        <w:t>: Standard CloudWatch Dashboard</w:t>
      </w:r>
    </w:p>
    <w:p w14:paraId="61C72ED4" w14:textId="55F48CAA" w:rsidR="00F60C0C" w:rsidRDefault="00F60C0C" w:rsidP="00F60C0C">
      <w:r>
        <w:t xml:space="preserve">Da jedoch viele Metriken angezeigt werden, welche gar nicht benötigt werden, müssen nun zuerst einige Metriken entfernt werden und ebenso selbsterstellte Metriken hinzugefügt werden. Das Hinzufügen von selbstdefinierten Metriken ist ebenso sehr einfach, da CloudWatch sehr viele verschiedene Metriken bereits liefert und man nur noch selbst bestimmen muss, welche man zusammen bündeln möchte. </w:t>
      </w:r>
    </w:p>
    <w:p w14:paraId="3A14977A" w14:textId="77777777" w:rsidR="00F60C0C" w:rsidRDefault="00F60C0C" w:rsidP="00F60C0C"/>
    <w:p w14:paraId="09DA8DAB" w14:textId="4C8336A9" w:rsidR="00F60C0C" w:rsidRDefault="00F60C0C" w:rsidP="00F60C0C">
      <w:r>
        <w:t>Nachdem das Dashboard umgebaut wurde, sah es anschliessend folgendermassen aus:</w:t>
      </w:r>
    </w:p>
    <w:p w14:paraId="04E9C66A" w14:textId="77777777" w:rsidR="00EF31DE" w:rsidRPr="00F60C0C" w:rsidRDefault="00EF31DE" w:rsidP="00F60C0C"/>
    <w:p w14:paraId="63000692" w14:textId="5B092E71" w:rsidR="00532B15" w:rsidRDefault="00AE6410" w:rsidP="00532B15">
      <w:pPr>
        <w:keepNext/>
      </w:pPr>
      <w:r>
        <w:rPr>
          <w:noProof/>
          <w:lang w:val="de-CH"/>
        </w:rPr>
        <mc:AlternateContent>
          <mc:Choice Requires="wpg">
            <w:drawing>
              <wp:anchor distT="0" distB="0" distL="114300" distR="114300" simplePos="0" relativeHeight="251726848" behindDoc="0" locked="0" layoutInCell="1" allowOverlap="1" wp14:anchorId="0A47844A" wp14:editId="5F4B0C1F">
                <wp:simplePos x="0" y="0"/>
                <wp:positionH relativeFrom="column">
                  <wp:posOffset>959</wp:posOffset>
                </wp:positionH>
                <wp:positionV relativeFrom="paragraph">
                  <wp:posOffset>107964</wp:posOffset>
                </wp:positionV>
                <wp:extent cx="5948464" cy="2850893"/>
                <wp:effectExtent l="0" t="0" r="8255" b="6985"/>
                <wp:wrapNone/>
                <wp:docPr id="1345026954" name="Gruppieren 2"/>
                <wp:cNvGraphicFramePr/>
                <a:graphic xmlns:a="http://schemas.openxmlformats.org/drawingml/2006/main">
                  <a:graphicData uri="http://schemas.microsoft.com/office/word/2010/wordprocessingGroup">
                    <wpg:wgp>
                      <wpg:cNvGrpSpPr/>
                      <wpg:grpSpPr>
                        <a:xfrm>
                          <a:off x="0" y="0"/>
                          <a:ext cx="5948464" cy="2850893"/>
                          <a:chOff x="0" y="0"/>
                          <a:chExt cx="5948464" cy="2850893"/>
                        </a:xfrm>
                      </wpg:grpSpPr>
                      <wps:wsp>
                        <wps:cNvPr id="153055976" name="Rechteck 1"/>
                        <wps:cNvSpPr/>
                        <wps:spPr>
                          <a:xfrm>
                            <a:off x="0" y="0"/>
                            <a:ext cx="5948464" cy="734438"/>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289169" name="Rechteck 1"/>
                        <wps:cNvSpPr/>
                        <wps:spPr>
                          <a:xfrm>
                            <a:off x="2996119" y="729574"/>
                            <a:ext cx="1468755" cy="1376464"/>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0880212" name="Rechteck 1"/>
                        <wps:cNvSpPr/>
                        <wps:spPr>
                          <a:xfrm>
                            <a:off x="4489315" y="753893"/>
                            <a:ext cx="1457960" cy="2097000"/>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425746" name="Rechteck 1"/>
                        <wps:cNvSpPr/>
                        <wps:spPr>
                          <a:xfrm>
                            <a:off x="0" y="753893"/>
                            <a:ext cx="2966936" cy="2095257"/>
                          </a:xfrm>
                          <a:prstGeom prst="rect">
                            <a:avLst/>
                          </a:prstGeom>
                          <a:noFill/>
                          <a:ln>
                            <a:solidFill>
                              <a:srgbClr val="46A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234329" name="Rechteck 1"/>
                        <wps:cNvSpPr/>
                        <wps:spPr>
                          <a:xfrm>
                            <a:off x="2996119" y="2125493"/>
                            <a:ext cx="1468661" cy="723265"/>
                          </a:xfrm>
                          <a:prstGeom prst="rect">
                            <a:avLst/>
                          </a:prstGeom>
                          <a:noFill/>
                          <a:ln>
                            <a:solidFill>
                              <a:srgbClr val="46A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03034" id="Gruppieren 2" o:spid="_x0000_s1026" style="position:absolute;margin-left:.1pt;margin-top:8.5pt;width:468.4pt;height:224.5pt;z-index:251726848;mso-width-relative:margin;mso-height-relative:margin" coordsize="59484,285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">
                <v:rect id="Rechteck 1" o:spid="_x0000_s1027" style="position:absolute;width:59484;height:73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" filled="f" strokecolor="#e20074 [3215]" strokeweight="1pt"/>
                <v:rect id="Rechteck 1" o:spid="_x0000_s1028" style="position:absolute;left:29961;top:7295;width:14687;height:137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" filled="f" strokecolor="#e20074 [3215]" strokeweight="1pt"/>
                <v:rect id="Rechteck 1" o:spid="_x0000_s1029" style="position:absolute;left:44893;top:7538;width:14579;height:20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" filled="f" strokecolor="#00a8e6 [3208]" strokeweight="1pt"/>
                <v:rect id="Rechteck 1" o:spid="_x0000_s1030" style="position:absolute;top:7538;width:29669;height:20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" filled="f" strokecolor="#46a800" strokeweight="1pt"/>
                <v:rect id="Rechteck 1" o:spid="_x0000_s1031" style="position:absolute;left:29961;top:21254;width:14686;height:72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" filled="f" strokecolor="#46a800" strokeweight="1pt"/>
              </v:group>
            </w:pict>
          </mc:Fallback>
        </mc:AlternateContent>
      </w:r>
      <w:r w:rsidR="008226D0" w:rsidRPr="008226D0">
        <w:rPr>
          <w:noProof/>
          <w:lang w:val="de-CH"/>
        </w:rPr>
        <w:drawing>
          <wp:inline distT="0" distB="0" distL="0" distR="0" wp14:anchorId="5EB6BC06" wp14:editId="24B75FD3">
            <wp:extent cx="5972810" cy="2958465"/>
            <wp:effectExtent l="0" t="0" r="0" b="635"/>
            <wp:docPr id="543824970"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4970" name="Grafik 1" descr="Ein Bild, das Text, Diagramm, Reihe, Zahl enthält.&#10;&#10;Automatisch generierte Beschreibung"/>
                    <pic:cNvPicPr/>
                  </pic:nvPicPr>
                  <pic:blipFill>
                    <a:blip r:embed="rId98"/>
                    <a:stretch>
                      <a:fillRect/>
                    </a:stretch>
                  </pic:blipFill>
                  <pic:spPr>
                    <a:xfrm>
                      <a:off x="0" y="0"/>
                      <a:ext cx="5972810" cy="2958465"/>
                    </a:xfrm>
                    <a:prstGeom prst="rect">
                      <a:avLst/>
                    </a:prstGeom>
                  </pic:spPr>
                </pic:pic>
              </a:graphicData>
            </a:graphic>
          </wp:inline>
        </w:drawing>
      </w:r>
    </w:p>
    <w:p w14:paraId="13090A9A" w14:textId="3C901739" w:rsidR="00532B15" w:rsidRDefault="00532B15" w:rsidP="00532B15">
      <w:pPr>
        <w:pStyle w:val="Beschriftung"/>
      </w:pPr>
      <w:r>
        <w:t xml:space="preserve">Abbildung </w:t>
      </w:r>
      <w:r>
        <w:fldChar w:fldCharType="begin"/>
      </w:r>
      <w:r>
        <w:instrText xml:space="preserve"> SEQ Abbildung \* ARABIC </w:instrText>
      </w:r>
      <w:r>
        <w:fldChar w:fldCharType="separate"/>
      </w:r>
      <w:r w:rsidR="00741600">
        <w:rPr>
          <w:noProof/>
        </w:rPr>
        <w:t>57</w:t>
      </w:r>
      <w:r>
        <w:fldChar w:fldCharType="end"/>
      </w:r>
      <w:r>
        <w:t>: Finale</w:t>
      </w:r>
      <w:r w:rsidR="00195A1C">
        <w:t>s</w:t>
      </w:r>
      <w:r>
        <w:t xml:space="preserve"> CloudWatch Dashboard</w:t>
      </w:r>
    </w:p>
    <w:p w14:paraId="573CB01D" w14:textId="485D90E2" w:rsidR="00E532A9" w:rsidRDefault="00AE6410" w:rsidP="00CB7153">
      <w:pPr>
        <w:rPr>
          <w:lang w:val="de-CH"/>
        </w:rPr>
      </w:pPr>
      <w:r>
        <w:rPr>
          <w:lang w:val="de-CH"/>
        </w:rPr>
        <w:t xml:space="preserve">Dabei wurde das Dashboard in drei verschiedene Gruppierungen gegliedert, diese wurde in dem obigen Bild jeweils in der entsprechenden Farbe </w:t>
      </w:r>
      <w:r w:rsidR="004C596B">
        <w:rPr>
          <w:lang w:val="de-CH"/>
        </w:rPr>
        <w:t>zusammengefasst</w:t>
      </w:r>
      <w:r w:rsidR="00EF31DE">
        <w:rPr>
          <w:lang w:val="de-CH"/>
        </w:rPr>
        <w:t>. Folgend</w:t>
      </w:r>
      <w:r w:rsidR="00B16708">
        <w:rPr>
          <w:lang w:val="de-CH"/>
        </w:rPr>
        <w:t>,</w:t>
      </w:r>
      <w:r w:rsidR="00EF31DE">
        <w:rPr>
          <w:lang w:val="de-CH"/>
        </w:rPr>
        <w:t xml:space="preserve"> nun</w:t>
      </w:r>
      <w:r w:rsidR="00E532A9">
        <w:rPr>
          <w:lang w:val="de-CH"/>
        </w:rPr>
        <w:t xml:space="preserve"> die Bedeutung der </w:t>
      </w:r>
      <w:r w:rsidR="00B16708">
        <w:rPr>
          <w:lang w:val="de-CH"/>
        </w:rPr>
        <w:t>jeweiligen</w:t>
      </w:r>
      <w:r w:rsidR="00E532A9">
        <w:rPr>
          <w:lang w:val="de-CH"/>
        </w:rPr>
        <w:t xml:space="preserve"> Farben und jeweils eine kurze Übersicht:</w:t>
      </w:r>
    </w:p>
    <w:p w14:paraId="53F46703" w14:textId="77777777" w:rsidR="00E532A9" w:rsidRDefault="00E532A9" w:rsidP="00CB7153">
      <w:pPr>
        <w:rPr>
          <w:lang w:val="de-CH"/>
        </w:rPr>
      </w:pPr>
    </w:p>
    <w:p w14:paraId="725ABD4C" w14:textId="77777777" w:rsidR="0076333B" w:rsidRDefault="00E532A9" w:rsidP="0076333B">
      <w:pPr>
        <w:pStyle w:val="Listenabsatz"/>
        <w:numPr>
          <w:ilvl w:val="0"/>
          <w:numId w:val="14"/>
        </w:numPr>
        <w:rPr>
          <w:lang w:val="de-CH"/>
        </w:rPr>
      </w:pPr>
      <w:r w:rsidRPr="002129CD">
        <w:rPr>
          <w:color w:val="E20074" w:themeColor="text2"/>
          <w:lang w:val="de-CH"/>
        </w:rPr>
        <w:t xml:space="preserve">Magenta: </w:t>
      </w:r>
      <w:r>
        <w:rPr>
          <w:lang w:val="de-CH"/>
        </w:rPr>
        <w:t>Dies sind Statistiken der Worker-Nodes selbst</w:t>
      </w:r>
      <w:r w:rsidR="00E97035">
        <w:rPr>
          <w:lang w:val="de-CH"/>
        </w:rPr>
        <w:t>, bei welchen besonders die Anzahl, Speicher- und CPU-Nutzung und API- sowie Clientanfragen im Vordergrundstehen.</w:t>
      </w:r>
      <w:r w:rsidR="0076333B">
        <w:rPr>
          <w:lang w:val="de-CH"/>
        </w:rPr>
        <w:t xml:space="preserve"> Diese Statistiken sind deshalb wichtig, da diese die Ressourcengrenzen für die Pods darstellen, welche nicht überschritten werden können.</w:t>
      </w:r>
      <w:r w:rsidR="0076333B">
        <w:rPr>
          <w:lang w:val="de-CH"/>
        </w:rPr>
        <w:br/>
      </w:r>
    </w:p>
    <w:p w14:paraId="07C9A7F5" w14:textId="77777777" w:rsidR="002129CD" w:rsidRDefault="0076333B" w:rsidP="0076333B">
      <w:pPr>
        <w:pStyle w:val="Listenabsatz"/>
        <w:numPr>
          <w:ilvl w:val="0"/>
          <w:numId w:val="14"/>
        </w:numPr>
        <w:rPr>
          <w:lang w:val="de-CH"/>
        </w:rPr>
      </w:pPr>
      <w:r w:rsidRPr="002129CD">
        <w:rPr>
          <w:color w:val="46A800"/>
          <w:lang w:val="de-CH"/>
        </w:rPr>
        <w:t xml:space="preserve">Grün: </w:t>
      </w:r>
      <w:r>
        <w:rPr>
          <w:lang w:val="de-CH"/>
        </w:rPr>
        <w:t>Bei den grüneingerahmten Metriken handelt es sich um verschiedene Informationen über die Front- sowie Backend Pods selbst. Man erhält einen Überblick über die laufenden, wartenden und terminierten Pods. Ebenso sieht man die Speicher- sowie CPU-Nutzung</w:t>
      </w:r>
      <w:r w:rsidR="002129CD">
        <w:rPr>
          <w:lang w:val="de-CH"/>
        </w:rPr>
        <w:t xml:space="preserve"> und man kann den eigehenden und ausgehenden Datenverkehr beobachten. Dies sind alles wichtige Metriken, welche später mit den Chaos-Experimenten geprüft werden.</w:t>
      </w:r>
      <w:r w:rsidR="002129CD">
        <w:rPr>
          <w:lang w:val="de-CH"/>
        </w:rPr>
        <w:br/>
      </w:r>
    </w:p>
    <w:p w14:paraId="49B9219A" w14:textId="77777777" w:rsidR="00081BCF" w:rsidRDefault="002129CD" w:rsidP="0076333B">
      <w:pPr>
        <w:pStyle w:val="Listenabsatz"/>
        <w:numPr>
          <w:ilvl w:val="0"/>
          <w:numId w:val="14"/>
        </w:numPr>
        <w:rPr>
          <w:lang w:val="de-CH"/>
        </w:rPr>
      </w:pPr>
      <w:r w:rsidRPr="00131EAD">
        <w:rPr>
          <w:color w:val="00B0F0"/>
          <w:lang w:val="de-CH"/>
        </w:rPr>
        <w:t xml:space="preserve">Blau: </w:t>
      </w:r>
      <w:r w:rsidR="009A3066">
        <w:rPr>
          <w:lang w:val="de-CH"/>
        </w:rPr>
        <w:t xml:space="preserve">Die Metriken innerhalb des blauen Rahmens, spiegeln wichtige Informationen über den LoadBalancer wieder. So sieht man zum einen alle </w:t>
      </w:r>
      <w:r w:rsidR="00131EAD">
        <w:rPr>
          <w:lang w:val="de-CH"/>
        </w:rPr>
        <w:t>Anfragen,</w:t>
      </w:r>
      <w:r w:rsidR="009A3066">
        <w:rPr>
          <w:lang w:val="de-CH"/>
        </w:rPr>
        <w:t xml:space="preserve"> die kommen, man kann die Latenz beobachten und man kann ebenso nachschauen, ob der LoadBalancer </w:t>
      </w:r>
      <w:r w:rsidR="00131EAD">
        <w:rPr>
          <w:lang w:val="de-CH"/>
        </w:rPr>
        <w:t>gerade aktiv oder «unhealthy» ist.</w:t>
      </w:r>
    </w:p>
    <w:p w14:paraId="0D36EB6A" w14:textId="77777777" w:rsidR="00081BCF" w:rsidRDefault="00081BCF" w:rsidP="00081BCF">
      <w:pPr>
        <w:rPr>
          <w:lang w:val="de-CH"/>
        </w:rPr>
      </w:pPr>
    </w:p>
    <w:p w14:paraId="4A325E54" w14:textId="77777777" w:rsidR="00920AD7" w:rsidRDefault="00081BCF" w:rsidP="00081BCF">
      <w:pPr>
        <w:rPr>
          <w:lang w:val="de-CH"/>
        </w:rPr>
      </w:pPr>
      <w:r>
        <w:rPr>
          <w:lang w:val="de-CH"/>
        </w:rPr>
        <w:t>Mit diesem finalen Dashboard können somit nun im späteren Verlauf alle Aktionen und Reaktionen der gesamten Umgebung beobachtet werden</w:t>
      </w:r>
      <w:r w:rsidR="00195A1C">
        <w:rPr>
          <w:lang w:val="de-CH"/>
        </w:rPr>
        <w:t xml:space="preserve"> und auch eine genaue Analyse erstellt werden.</w:t>
      </w:r>
      <w:r w:rsidR="0068247D">
        <w:rPr>
          <w:lang w:val="de-CH"/>
        </w:rPr>
        <w:t xml:space="preserve"> </w:t>
      </w:r>
      <w:r w:rsidR="00DF371B">
        <w:rPr>
          <w:lang w:val="de-CH"/>
        </w:rPr>
        <w:t>Leider gab es jedoch keine expliziten Metriken für HTTP-Anfragen, damit man zum Beispiel GET-, POST</w:t>
      </w:r>
      <w:r w:rsidR="00EB2C38">
        <w:rPr>
          <w:lang w:val="de-CH"/>
        </w:rPr>
        <w:t xml:space="preserve"> und PUT-Anfragen, usw. darstellen </w:t>
      </w:r>
      <w:r w:rsidR="00B63F91">
        <w:rPr>
          <w:lang w:val="de-CH"/>
        </w:rPr>
        <w:t>könnte</w:t>
      </w:r>
      <w:r w:rsidR="00EB2C38">
        <w:rPr>
          <w:lang w:val="de-CH"/>
        </w:rPr>
        <w:t>.</w:t>
      </w:r>
      <w:r w:rsidR="00DF371B">
        <w:rPr>
          <w:lang w:val="de-CH"/>
        </w:rPr>
        <w:t xml:space="preserve"> </w:t>
      </w:r>
      <w:r w:rsidR="00B63F91">
        <w:rPr>
          <w:lang w:val="de-CH"/>
        </w:rPr>
        <w:t>D</w:t>
      </w:r>
      <w:r w:rsidR="00DF371B">
        <w:rPr>
          <w:lang w:val="de-CH"/>
        </w:rPr>
        <w:t xml:space="preserve">iese </w:t>
      </w:r>
      <w:r w:rsidR="00B63F91">
        <w:rPr>
          <w:lang w:val="de-CH"/>
        </w:rPr>
        <w:t xml:space="preserve">müssen deshalb </w:t>
      </w:r>
      <w:r w:rsidR="00DF371B">
        <w:rPr>
          <w:lang w:val="de-CH"/>
        </w:rPr>
        <w:t>über die LoadBalancer Anfragen und die LoadBalancer Latenz analysiert werden, da dieser</w:t>
      </w:r>
      <w:r w:rsidR="00B63F91">
        <w:rPr>
          <w:lang w:val="de-CH"/>
        </w:rPr>
        <w:t xml:space="preserve"> schlussendlich</w:t>
      </w:r>
      <w:r w:rsidR="00DF371B">
        <w:rPr>
          <w:lang w:val="de-CH"/>
        </w:rPr>
        <w:t xml:space="preserve"> die zentrale Rolle für HTTP-Anfragen spielt</w:t>
      </w:r>
      <w:r w:rsidR="00B63F91">
        <w:rPr>
          <w:lang w:val="de-CH"/>
        </w:rPr>
        <w:t xml:space="preserve"> und man somit trotzdem einen guten Überblick behält.</w:t>
      </w:r>
    </w:p>
    <w:p w14:paraId="7D3502E1" w14:textId="77777777" w:rsidR="00920AD7" w:rsidRDefault="00920AD7" w:rsidP="00920AD7">
      <w:pPr>
        <w:pStyle w:val="berschrift2"/>
        <w:rPr>
          <w:lang w:val="de-CH"/>
        </w:rPr>
      </w:pPr>
      <w:bookmarkStart w:id="117" w:name="_Toc165378933"/>
      <w:r>
        <w:rPr>
          <w:lang w:val="de-CH"/>
        </w:rPr>
        <w:lastRenderedPageBreak/>
        <w:t>Installation von Chaos-Mesh mit Helm</w:t>
      </w:r>
      <w:bookmarkEnd w:id="117"/>
    </w:p>
    <w:p w14:paraId="27276F79" w14:textId="77777777" w:rsidR="00612008" w:rsidRDefault="00920AD7" w:rsidP="00920AD7">
      <w:pPr>
        <w:pStyle w:val="Flietext"/>
        <w:rPr>
          <w:lang w:val="de-CH"/>
        </w:rPr>
      </w:pPr>
      <w:r>
        <w:rPr>
          <w:lang w:val="de-CH"/>
        </w:rPr>
        <w:t>Nachdem unsere Infrastruktur, sowie Applikation bereitgestellt wurde und wir ebenso ein Dashboard erstellt haben, ist nun alles notwendige bereit, damit man mit der Installation von Chaos Mesh beginnen kann.</w:t>
      </w:r>
    </w:p>
    <w:p w14:paraId="354AF6D3" w14:textId="77777777" w:rsidR="00612008" w:rsidRDefault="00612008" w:rsidP="00920AD7">
      <w:pPr>
        <w:pStyle w:val="Flietext"/>
        <w:rPr>
          <w:lang w:val="de-CH"/>
        </w:rPr>
      </w:pPr>
    </w:p>
    <w:p w14:paraId="70C43963" w14:textId="77777777" w:rsidR="00483C25" w:rsidRDefault="00612008" w:rsidP="00920AD7">
      <w:pPr>
        <w:pStyle w:val="Flietext"/>
        <w:rPr>
          <w:lang w:val="de-CH"/>
        </w:rPr>
      </w:pPr>
      <w:r>
        <w:rPr>
          <w:lang w:val="de-CH"/>
        </w:rPr>
        <w:t>Für die Installation von Chaos-Mesh bin ich dabei nach der Dokumentation</w:t>
      </w:r>
      <w:r w:rsidR="00EA090F">
        <w:rPr>
          <w:lang w:val="de-CH"/>
        </w:rPr>
        <w:t>,</w:t>
      </w:r>
      <w:r>
        <w:rPr>
          <w:lang w:val="de-CH"/>
        </w:rPr>
        <w:t xml:space="preserve"> von Chaos Mesh selbst</w:t>
      </w:r>
      <w:r w:rsidR="00EA090F">
        <w:rPr>
          <w:lang w:val="de-CH"/>
        </w:rPr>
        <w:t>, gegangen und habe diese so durchgeführt. Parallel, während diese Installation durchgeführt wurde, wurde auch ein Benutzerhandbuch geschrieben, welches intern im Betrieb eingesetzt werden kann. Dieses Benutzerhandbuch ist dabei eine Zusammenfassung der wichtigsten Schritte, damit Chaos Mesh funktionsbereit in eine bestehende Umgebung integriert werden kann</w:t>
      </w:r>
      <w:r w:rsidR="00483C25">
        <w:rPr>
          <w:lang w:val="de-CH"/>
        </w:rPr>
        <w:t>, sei es von der Installation bis hin zur RBAC Authorization</w:t>
      </w:r>
      <w:r w:rsidR="00EA090F">
        <w:rPr>
          <w:lang w:val="de-CH"/>
        </w:rPr>
        <w:t>. D</w:t>
      </w:r>
      <w:r w:rsidR="00483C25">
        <w:rPr>
          <w:lang w:val="de-CH"/>
        </w:rPr>
        <w:t>as Benutzerhandbuch wurde als Anhang bei dieser IPA hinterlegt.</w:t>
      </w:r>
    </w:p>
    <w:p w14:paraId="01344F2C" w14:textId="77777777" w:rsidR="00483C25" w:rsidRDefault="00483C25" w:rsidP="00920AD7">
      <w:pPr>
        <w:pStyle w:val="Flietext"/>
        <w:rPr>
          <w:lang w:val="de-CH"/>
        </w:rPr>
      </w:pPr>
    </w:p>
    <w:p w14:paraId="1E52A0F0" w14:textId="77777777" w:rsidR="006A3F8B" w:rsidRDefault="00483C25" w:rsidP="00920AD7">
      <w:pPr>
        <w:pStyle w:val="Flietext"/>
        <w:rPr>
          <w:lang w:val="de-CH"/>
        </w:rPr>
      </w:pPr>
      <w:r>
        <w:rPr>
          <w:lang w:val="de-CH"/>
        </w:rPr>
        <w:t>Damit Redundanzen vermieden werden können, folgen nun jeweils die einzelnen Installationsschritte als Screenshots mit einer Bildbeschriftung, welche erklärt, was gerade gemacht wird. Dies dient zur Sicherstellung, dass alles korrekt nach Vorgabe installiert wurde. Alle vollständigen Installationsschritten</w:t>
      </w:r>
      <w:r w:rsidR="00540BF7">
        <w:rPr>
          <w:lang w:val="de-CH"/>
        </w:rPr>
        <w:t xml:space="preserve"> und deren Erklärungen</w:t>
      </w:r>
      <w:r>
        <w:rPr>
          <w:lang w:val="de-CH"/>
        </w:rPr>
        <w:t xml:space="preserve"> können stets im Benutzerhandbuch nachgelesen werden.</w:t>
      </w:r>
    </w:p>
    <w:p w14:paraId="7F6C8E2B" w14:textId="77777777" w:rsidR="006A3F8B" w:rsidRDefault="006A3F8B" w:rsidP="006A3F8B">
      <w:pPr>
        <w:pStyle w:val="berschrift3"/>
        <w:rPr>
          <w:lang w:val="de-CH"/>
        </w:rPr>
      </w:pPr>
      <w:bookmarkStart w:id="118" w:name="_Toc165378934"/>
      <w:r>
        <w:rPr>
          <w:lang w:val="de-CH"/>
        </w:rPr>
        <w:t>Screenshots der Installation von Chaos Mesh mit Helm</w:t>
      </w:r>
      <w:bookmarkEnd w:id="118"/>
    </w:p>
    <w:p w14:paraId="312C8EEB" w14:textId="77777777" w:rsidR="003D72D3" w:rsidRDefault="003D72D3" w:rsidP="003D72D3">
      <w:pPr>
        <w:keepNext/>
      </w:pPr>
      <w:r w:rsidRPr="003D72D3">
        <w:rPr>
          <w:noProof/>
          <w:lang w:val="en-US"/>
        </w:rPr>
        <w:drawing>
          <wp:inline distT="0" distB="0" distL="0" distR="0" wp14:anchorId="7F38F050" wp14:editId="4668277F">
            <wp:extent cx="5537200" cy="457200"/>
            <wp:effectExtent l="0" t="0" r="0" b="0"/>
            <wp:docPr id="17954523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52364" name=""/>
                    <pic:cNvPicPr/>
                  </pic:nvPicPr>
                  <pic:blipFill>
                    <a:blip r:embed="rId99"/>
                    <a:stretch>
                      <a:fillRect/>
                    </a:stretch>
                  </pic:blipFill>
                  <pic:spPr>
                    <a:xfrm>
                      <a:off x="0" y="0"/>
                      <a:ext cx="5537200" cy="457200"/>
                    </a:xfrm>
                    <a:prstGeom prst="rect">
                      <a:avLst/>
                    </a:prstGeom>
                  </pic:spPr>
                </pic:pic>
              </a:graphicData>
            </a:graphic>
          </wp:inline>
        </w:drawing>
      </w:r>
    </w:p>
    <w:p w14:paraId="46E2858E" w14:textId="38C5B044" w:rsidR="006A3F8B" w:rsidRPr="003D72D3" w:rsidRDefault="003D72D3" w:rsidP="003D72D3">
      <w:pPr>
        <w:pStyle w:val="Beschriftung"/>
        <w:rPr>
          <w:lang w:val="de-CH"/>
        </w:rPr>
      </w:pPr>
      <w:r>
        <w:t xml:space="preserve">Abbildung </w:t>
      </w:r>
      <w:r>
        <w:fldChar w:fldCharType="begin"/>
      </w:r>
      <w:r>
        <w:instrText xml:space="preserve"> SEQ Abbildung \* ARABIC </w:instrText>
      </w:r>
      <w:r>
        <w:fldChar w:fldCharType="separate"/>
      </w:r>
      <w:r w:rsidR="00741600">
        <w:rPr>
          <w:noProof/>
        </w:rPr>
        <w:t>58</w:t>
      </w:r>
      <w:r>
        <w:fldChar w:fldCharType="end"/>
      </w:r>
      <w:r>
        <w:t>: Helm Repository von Chaos Mesh wurde hinzugefügt</w:t>
      </w:r>
    </w:p>
    <w:p w14:paraId="5E635118" w14:textId="77777777" w:rsidR="006A3F8B" w:rsidRDefault="006A3F8B" w:rsidP="006A3F8B">
      <w:pPr>
        <w:pStyle w:val="Flietext"/>
        <w:keepNext/>
      </w:pPr>
      <w:r w:rsidRPr="006A3F8B">
        <w:rPr>
          <w:noProof/>
          <w:lang w:val="de-CH"/>
        </w:rPr>
        <w:drawing>
          <wp:inline distT="0" distB="0" distL="0" distR="0" wp14:anchorId="09F5D427" wp14:editId="758B5060">
            <wp:extent cx="5972810" cy="1084580"/>
            <wp:effectExtent l="0" t="0" r="0" b="0"/>
            <wp:docPr id="103212453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24534" name="Grafik 1" descr="Ein Bild, das Text, Screenshot, Schrift enthält.&#10;&#10;Automatisch generierte Beschreibung"/>
                    <pic:cNvPicPr/>
                  </pic:nvPicPr>
                  <pic:blipFill>
                    <a:blip r:embed="rId100"/>
                    <a:stretch>
                      <a:fillRect/>
                    </a:stretch>
                  </pic:blipFill>
                  <pic:spPr>
                    <a:xfrm>
                      <a:off x="0" y="0"/>
                      <a:ext cx="5972810" cy="1084580"/>
                    </a:xfrm>
                    <a:prstGeom prst="rect">
                      <a:avLst/>
                    </a:prstGeom>
                  </pic:spPr>
                </pic:pic>
              </a:graphicData>
            </a:graphic>
          </wp:inline>
        </w:drawing>
      </w:r>
    </w:p>
    <w:p w14:paraId="232AF058" w14:textId="3F9D4541" w:rsidR="006A3F8B" w:rsidRDefault="006A3F8B" w:rsidP="006A3F8B">
      <w:pPr>
        <w:pStyle w:val="Beschriftung"/>
      </w:pPr>
      <w:r>
        <w:t xml:space="preserve">Abbildung </w:t>
      </w:r>
      <w:r>
        <w:fldChar w:fldCharType="begin"/>
      </w:r>
      <w:r>
        <w:instrText xml:space="preserve"> SEQ Abbildung \* ARABIC </w:instrText>
      </w:r>
      <w:r>
        <w:fldChar w:fldCharType="separate"/>
      </w:r>
      <w:r w:rsidR="00741600">
        <w:rPr>
          <w:noProof/>
        </w:rPr>
        <w:t>59</w:t>
      </w:r>
      <w:r>
        <w:fldChar w:fldCharType="end"/>
      </w:r>
      <w:r>
        <w:t>: Helm Repositories werden aktualisiert</w:t>
      </w:r>
    </w:p>
    <w:p w14:paraId="1DDC016D" w14:textId="77777777" w:rsidR="002E1621" w:rsidRDefault="002E1621" w:rsidP="002E1621">
      <w:pPr>
        <w:keepNext/>
      </w:pPr>
      <w:r w:rsidRPr="002E1621">
        <w:rPr>
          <w:noProof/>
        </w:rPr>
        <w:drawing>
          <wp:inline distT="0" distB="0" distL="0" distR="0" wp14:anchorId="6C9C91FE" wp14:editId="7274BC43">
            <wp:extent cx="5972810" cy="401955"/>
            <wp:effectExtent l="0" t="0" r="0" b="4445"/>
            <wp:docPr id="939687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87016" name=""/>
                    <pic:cNvPicPr/>
                  </pic:nvPicPr>
                  <pic:blipFill>
                    <a:blip r:embed="rId101"/>
                    <a:stretch>
                      <a:fillRect/>
                    </a:stretch>
                  </pic:blipFill>
                  <pic:spPr>
                    <a:xfrm>
                      <a:off x="0" y="0"/>
                      <a:ext cx="5972810" cy="401955"/>
                    </a:xfrm>
                    <a:prstGeom prst="rect">
                      <a:avLst/>
                    </a:prstGeom>
                  </pic:spPr>
                </pic:pic>
              </a:graphicData>
            </a:graphic>
          </wp:inline>
        </w:drawing>
      </w:r>
    </w:p>
    <w:p w14:paraId="7501D6F9" w14:textId="58A72109" w:rsidR="003D72D3" w:rsidRDefault="002E1621" w:rsidP="002E1621">
      <w:pPr>
        <w:pStyle w:val="Beschriftung"/>
      </w:pPr>
      <w:r>
        <w:t xml:space="preserve">Abbildung </w:t>
      </w:r>
      <w:r>
        <w:fldChar w:fldCharType="begin"/>
      </w:r>
      <w:r>
        <w:instrText xml:space="preserve"> SEQ Abbildung \* ARABIC </w:instrText>
      </w:r>
      <w:r>
        <w:fldChar w:fldCharType="separate"/>
      </w:r>
      <w:r w:rsidR="00741600">
        <w:rPr>
          <w:noProof/>
        </w:rPr>
        <w:t>60</w:t>
      </w:r>
      <w:r>
        <w:fldChar w:fldCharType="end"/>
      </w:r>
      <w:r>
        <w:t>: Prüfen, ob das Hinzufügen erfolgreich war</w:t>
      </w:r>
    </w:p>
    <w:p w14:paraId="3E640388" w14:textId="5D7CC99C" w:rsidR="001279B8" w:rsidRDefault="00411D1C" w:rsidP="001279B8">
      <w:pPr>
        <w:keepNext/>
      </w:pPr>
      <w:r w:rsidRPr="00411D1C">
        <w:rPr>
          <w:noProof/>
        </w:rPr>
        <w:drawing>
          <wp:inline distT="0" distB="0" distL="0" distR="0" wp14:anchorId="174F4223" wp14:editId="56A8F1BC">
            <wp:extent cx="4800600" cy="393700"/>
            <wp:effectExtent l="0" t="0" r="0" b="0"/>
            <wp:docPr id="3709304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0492" name=""/>
                    <pic:cNvPicPr/>
                  </pic:nvPicPr>
                  <pic:blipFill>
                    <a:blip r:embed="rId102"/>
                    <a:stretch>
                      <a:fillRect/>
                    </a:stretch>
                  </pic:blipFill>
                  <pic:spPr>
                    <a:xfrm>
                      <a:off x="0" y="0"/>
                      <a:ext cx="4800600" cy="393700"/>
                    </a:xfrm>
                    <a:prstGeom prst="rect">
                      <a:avLst/>
                    </a:prstGeom>
                  </pic:spPr>
                </pic:pic>
              </a:graphicData>
            </a:graphic>
          </wp:inline>
        </w:drawing>
      </w:r>
    </w:p>
    <w:p w14:paraId="61DDDC39" w14:textId="54DC4E9E" w:rsidR="001279B8" w:rsidRPr="001279B8" w:rsidRDefault="001279B8" w:rsidP="005812E7">
      <w:pPr>
        <w:pStyle w:val="Beschriftung"/>
      </w:pPr>
      <w:r>
        <w:t xml:space="preserve">Abbildung </w:t>
      </w:r>
      <w:r>
        <w:fldChar w:fldCharType="begin"/>
      </w:r>
      <w:r>
        <w:instrText xml:space="preserve"> SEQ Abbildung \* ARABIC </w:instrText>
      </w:r>
      <w:r>
        <w:fldChar w:fldCharType="separate"/>
      </w:r>
      <w:r w:rsidR="00741600">
        <w:rPr>
          <w:noProof/>
        </w:rPr>
        <w:t>61</w:t>
      </w:r>
      <w:r>
        <w:fldChar w:fldCharType="end"/>
      </w:r>
      <w:r>
        <w:t>: Namespace "chaos-mesh" wurde erstellt</w:t>
      </w:r>
    </w:p>
    <w:p w14:paraId="0164BDB2" w14:textId="77777777" w:rsidR="002551DF" w:rsidRDefault="002551DF" w:rsidP="002551DF">
      <w:pPr>
        <w:pStyle w:val="Flietext"/>
        <w:keepNext/>
      </w:pPr>
      <w:r w:rsidRPr="002551DF">
        <w:rPr>
          <w:noProof/>
          <w:lang w:val="de-CH"/>
        </w:rPr>
        <w:lastRenderedPageBreak/>
        <w:drawing>
          <wp:inline distT="0" distB="0" distL="0" distR="0" wp14:anchorId="1B8D0E65" wp14:editId="01F24E8C">
            <wp:extent cx="5972810" cy="1226185"/>
            <wp:effectExtent l="0" t="0" r="0" b="5715"/>
            <wp:docPr id="10947194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9419" name="Grafik 1" descr="Ein Bild, das Text, Screenshot, Schrift enthält.&#10;&#10;Automatisch generierte Beschreibung"/>
                    <pic:cNvPicPr/>
                  </pic:nvPicPr>
                  <pic:blipFill>
                    <a:blip r:embed="rId103"/>
                    <a:stretch>
                      <a:fillRect/>
                    </a:stretch>
                  </pic:blipFill>
                  <pic:spPr>
                    <a:xfrm>
                      <a:off x="0" y="0"/>
                      <a:ext cx="5972810" cy="1226185"/>
                    </a:xfrm>
                    <a:prstGeom prst="rect">
                      <a:avLst/>
                    </a:prstGeom>
                  </pic:spPr>
                </pic:pic>
              </a:graphicData>
            </a:graphic>
          </wp:inline>
        </w:drawing>
      </w:r>
    </w:p>
    <w:p w14:paraId="10CE19A1" w14:textId="143C98A2" w:rsidR="002551DF" w:rsidRDefault="002551DF" w:rsidP="002551DF">
      <w:pPr>
        <w:pStyle w:val="Beschriftung"/>
      </w:pPr>
      <w:r>
        <w:t xml:space="preserve">Abbildung </w:t>
      </w:r>
      <w:r>
        <w:fldChar w:fldCharType="begin"/>
      </w:r>
      <w:r>
        <w:instrText xml:space="preserve"> SEQ Abbildung \* ARABIC </w:instrText>
      </w:r>
      <w:r>
        <w:fldChar w:fldCharType="separate"/>
      </w:r>
      <w:r w:rsidR="00741600">
        <w:rPr>
          <w:noProof/>
        </w:rPr>
        <w:t>62</w:t>
      </w:r>
      <w:r>
        <w:fldChar w:fldCharType="end"/>
      </w:r>
      <w:r>
        <w:t>: Installation von Chaos Mesh im entsprechenden Namespace</w:t>
      </w:r>
    </w:p>
    <w:p w14:paraId="1DF3C005" w14:textId="77777777" w:rsidR="0027211E" w:rsidRDefault="0027211E" w:rsidP="0027211E">
      <w:pPr>
        <w:pStyle w:val="Flietext"/>
        <w:keepNext/>
      </w:pPr>
      <w:r w:rsidRPr="0027211E">
        <w:rPr>
          <w:noProof/>
          <w:lang w:val="de-CH"/>
        </w:rPr>
        <w:drawing>
          <wp:inline distT="0" distB="0" distL="0" distR="0" wp14:anchorId="3054F5ED" wp14:editId="7E3E80A0">
            <wp:extent cx="5972810" cy="1384300"/>
            <wp:effectExtent l="0" t="0" r="0" b="0"/>
            <wp:docPr id="1259451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172" name="Grafik 1" descr="Ein Bild, das Text, Screenshot, Schrift enthält.&#10;&#10;Automatisch generierte Beschreibung"/>
                    <pic:cNvPicPr/>
                  </pic:nvPicPr>
                  <pic:blipFill>
                    <a:blip r:embed="rId104"/>
                    <a:stretch>
                      <a:fillRect/>
                    </a:stretch>
                  </pic:blipFill>
                  <pic:spPr>
                    <a:xfrm>
                      <a:off x="0" y="0"/>
                      <a:ext cx="5972810" cy="1384300"/>
                    </a:xfrm>
                    <a:prstGeom prst="rect">
                      <a:avLst/>
                    </a:prstGeom>
                  </pic:spPr>
                </pic:pic>
              </a:graphicData>
            </a:graphic>
          </wp:inline>
        </w:drawing>
      </w:r>
    </w:p>
    <w:p w14:paraId="2B1A48F3" w14:textId="36639B69" w:rsidR="0027211E" w:rsidRDefault="0027211E" w:rsidP="0027211E">
      <w:pPr>
        <w:pStyle w:val="Beschriftung"/>
      </w:pPr>
      <w:r>
        <w:t xml:space="preserve">Abbildung </w:t>
      </w:r>
      <w:r>
        <w:fldChar w:fldCharType="begin"/>
      </w:r>
      <w:r>
        <w:instrText xml:space="preserve"> SEQ Abbildung \* ARABIC </w:instrText>
      </w:r>
      <w:r>
        <w:fldChar w:fldCharType="separate"/>
      </w:r>
      <w:r w:rsidR="00741600">
        <w:rPr>
          <w:noProof/>
        </w:rPr>
        <w:t>63</w:t>
      </w:r>
      <w:r>
        <w:fldChar w:fldCharType="end"/>
      </w:r>
      <w:r>
        <w:t>: Überprüfen, ob Installation erfolgreich war</w:t>
      </w:r>
    </w:p>
    <w:p w14:paraId="6946F5F5" w14:textId="77777777" w:rsidR="00702318" w:rsidRDefault="00702318" w:rsidP="00702318">
      <w:pPr>
        <w:keepNext/>
      </w:pPr>
      <w:r w:rsidRPr="00702318">
        <w:rPr>
          <w:noProof/>
        </w:rPr>
        <w:drawing>
          <wp:inline distT="0" distB="0" distL="0" distR="0" wp14:anchorId="4A511067" wp14:editId="5708E3CE">
            <wp:extent cx="5972810" cy="471170"/>
            <wp:effectExtent l="0" t="0" r="0" b="0"/>
            <wp:docPr id="5465302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30226" name=""/>
                    <pic:cNvPicPr/>
                  </pic:nvPicPr>
                  <pic:blipFill>
                    <a:blip r:embed="rId105"/>
                    <a:stretch>
                      <a:fillRect/>
                    </a:stretch>
                  </pic:blipFill>
                  <pic:spPr>
                    <a:xfrm>
                      <a:off x="0" y="0"/>
                      <a:ext cx="5972810" cy="471170"/>
                    </a:xfrm>
                    <a:prstGeom prst="rect">
                      <a:avLst/>
                    </a:prstGeom>
                  </pic:spPr>
                </pic:pic>
              </a:graphicData>
            </a:graphic>
          </wp:inline>
        </w:drawing>
      </w:r>
    </w:p>
    <w:p w14:paraId="01BE1A27" w14:textId="051B4DFB" w:rsidR="008D30E5" w:rsidRDefault="00702318" w:rsidP="00702318">
      <w:pPr>
        <w:pStyle w:val="Beschriftung"/>
      </w:pPr>
      <w:r>
        <w:t xml:space="preserve">Abbildung </w:t>
      </w:r>
      <w:r>
        <w:fldChar w:fldCharType="begin"/>
      </w:r>
      <w:r>
        <w:instrText xml:space="preserve"> SEQ Abbildung \* ARABIC </w:instrText>
      </w:r>
      <w:r>
        <w:fldChar w:fldCharType="separate"/>
      </w:r>
      <w:r w:rsidR="00741600">
        <w:rPr>
          <w:noProof/>
        </w:rPr>
        <w:t>64</w:t>
      </w:r>
      <w:r>
        <w:fldChar w:fldCharType="end"/>
      </w:r>
      <w:r>
        <w:t>: Port-Forwarding des Chaos Mesh Dashboards</w:t>
      </w:r>
    </w:p>
    <w:p w14:paraId="43855138" w14:textId="77777777" w:rsidR="00294559" w:rsidRDefault="00294559" w:rsidP="00294559">
      <w:pPr>
        <w:keepNext/>
      </w:pPr>
      <w:r w:rsidRPr="00294559">
        <w:rPr>
          <w:noProof/>
        </w:rPr>
        <w:drawing>
          <wp:inline distT="0" distB="0" distL="0" distR="0" wp14:anchorId="1BC6D8CB" wp14:editId="71AFE7E8">
            <wp:extent cx="5972810" cy="3275965"/>
            <wp:effectExtent l="0" t="0" r="0" b="635"/>
            <wp:docPr id="529230528" name="Grafik 1" descr="Ein Bild, das Screensho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0528" name="Grafik 1" descr="Ein Bild, das Screenshot, Software, Multimedia-Software, Computersymbol enthält.&#10;&#10;Automatisch generierte Beschreibung"/>
                    <pic:cNvPicPr/>
                  </pic:nvPicPr>
                  <pic:blipFill>
                    <a:blip r:embed="rId106"/>
                    <a:stretch>
                      <a:fillRect/>
                    </a:stretch>
                  </pic:blipFill>
                  <pic:spPr>
                    <a:xfrm>
                      <a:off x="0" y="0"/>
                      <a:ext cx="5972810" cy="3275965"/>
                    </a:xfrm>
                    <a:prstGeom prst="rect">
                      <a:avLst/>
                    </a:prstGeom>
                  </pic:spPr>
                </pic:pic>
              </a:graphicData>
            </a:graphic>
          </wp:inline>
        </w:drawing>
      </w:r>
    </w:p>
    <w:p w14:paraId="37C533C6" w14:textId="028505C4" w:rsidR="00294559" w:rsidRDefault="00294559" w:rsidP="00294559">
      <w:pPr>
        <w:pStyle w:val="Beschriftung"/>
      </w:pPr>
      <w:r>
        <w:t xml:space="preserve">Abbildung </w:t>
      </w:r>
      <w:r>
        <w:fldChar w:fldCharType="begin"/>
      </w:r>
      <w:r>
        <w:instrText xml:space="preserve"> SEQ Abbildung \* ARABIC </w:instrText>
      </w:r>
      <w:r>
        <w:fldChar w:fldCharType="separate"/>
      </w:r>
      <w:r w:rsidR="00741600">
        <w:rPr>
          <w:noProof/>
        </w:rPr>
        <w:t>65</w:t>
      </w:r>
      <w:r>
        <w:fldChar w:fldCharType="end"/>
      </w:r>
      <w:r>
        <w:t xml:space="preserve">: Zugriff auf das Chaos Mesh Dashboard über </w:t>
      </w:r>
      <w:hyperlink r:id="rId107" w:history="1">
        <w:r w:rsidR="00D51330" w:rsidRPr="00687840">
          <w:rPr>
            <w:rStyle w:val="Hyperlink"/>
          </w:rPr>
          <w:t>http://localhost:2333</w:t>
        </w:r>
      </w:hyperlink>
    </w:p>
    <w:p w14:paraId="039DD7C2" w14:textId="65EDC8CB" w:rsidR="00D51330" w:rsidRDefault="00D51330" w:rsidP="00D51330">
      <w:pPr>
        <w:pStyle w:val="berschrift3"/>
      </w:pPr>
      <w:bookmarkStart w:id="119" w:name="_Toc165378935"/>
      <w:r>
        <w:t>Integration von Chaos Mesh in bestehende Terraform Scripts</w:t>
      </w:r>
      <w:bookmarkEnd w:id="119"/>
    </w:p>
    <w:p w14:paraId="3816643E" w14:textId="520D9468" w:rsidR="00D51330" w:rsidRDefault="00D51330" w:rsidP="00D51330">
      <w:r>
        <w:lastRenderedPageBreak/>
        <w:t>Damit künftig Chaos Mesh automatisch installiert wird, sobald die Infrastruktur neu gebaut wird, kann man folgende zwei Abschnitte jeweils hinzufügen:</w:t>
      </w:r>
    </w:p>
    <w:p w14:paraId="572DD1B0" w14:textId="77777777" w:rsidR="00C31E15" w:rsidRDefault="00C31E15" w:rsidP="00C31E15">
      <w:pPr>
        <w:keepNext/>
      </w:pPr>
      <w:r>
        <w:br/>
      </w:r>
      <w:r>
        <w:rPr>
          <w:noProof/>
        </w:rPr>
        <w:drawing>
          <wp:inline distT="0" distB="0" distL="0" distR="0" wp14:anchorId="185DB242" wp14:editId="63E2E0CC">
            <wp:extent cx="5972810" cy="3362960"/>
            <wp:effectExtent l="0" t="0" r="0" b="2540"/>
            <wp:docPr id="1128296271" name="Grafik 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96271" name="Grafik 6" descr="Ein Bild, das Text, Screenshot, Software, Multimedia-Software enthält.&#10;&#10;Automatisch generierte Beschreibung"/>
                    <pic:cNvPicPr/>
                  </pic:nvPicPr>
                  <pic:blipFill>
                    <a:blip r:embed="rId108">
                      <a:extLst>
                        <a:ext uri="{28A0092B-C50C-407E-A947-70E740481C1C}">
                          <a14:useLocalDpi xmlns:a14="http://schemas.microsoft.com/office/drawing/2010/main" val="0"/>
                        </a:ext>
                      </a:extLst>
                    </a:blip>
                    <a:stretch>
                      <a:fillRect/>
                    </a:stretch>
                  </pic:blipFill>
                  <pic:spPr>
                    <a:xfrm>
                      <a:off x="0" y="0"/>
                      <a:ext cx="5972810" cy="3362960"/>
                    </a:xfrm>
                    <a:prstGeom prst="rect">
                      <a:avLst/>
                    </a:prstGeom>
                  </pic:spPr>
                </pic:pic>
              </a:graphicData>
            </a:graphic>
          </wp:inline>
        </w:drawing>
      </w:r>
    </w:p>
    <w:p w14:paraId="0EBA4B97" w14:textId="0044A5BB" w:rsidR="00D51330" w:rsidRDefault="00C31E15" w:rsidP="00C31E15">
      <w:pPr>
        <w:pStyle w:val="Beschriftung"/>
      </w:pPr>
      <w:r>
        <w:t xml:space="preserve">Abbildung </w:t>
      </w:r>
      <w:r>
        <w:fldChar w:fldCharType="begin"/>
      </w:r>
      <w:r>
        <w:instrText xml:space="preserve"> SEQ Abbildung \* ARABIC </w:instrText>
      </w:r>
      <w:r>
        <w:fldChar w:fldCharType="separate"/>
      </w:r>
      <w:r w:rsidR="00741600">
        <w:rPr>
          <w:noProof/>
        </w:rPr>
        <w:t>66</w:t>
      </w:r>
      <w:r>
        <w:fldChar w:fldCharType="end"/>
      </w:r>
      <w:r>
        <w:t>: Neuer Namespace-Snippet</w:t>
      </w:r>
    </w:p>
    <w:p w14:paraId="367EEC7F" w14:textId="1D0CB4BF" w:rsidR="00C31E15" w:rsidRDefault="00C31E15" w:rsidP="00C31E15">
      <w:r>
        <w:t xml:space="preserve">Dieser Abschnitt wurde unter den Teil hinzugefügt, bei welchem bereits der Namespace für unsere Applikation erstellt wird. Hierbei handelt es sich </w:t>
      </w:r>
      <w:r w:rsidR="006C4C56">
        <w:t>um den Namespace,</w:t>
      </w:r>
      <w:r>
        <w:t xml:space="preserve"> welcher wir für Chaos-Mesh erstellen müssen.</w:t>
      </w:r>
    </w:p>
    <w:p w14:paraId="59535E09" w14:textId="77777777" w:rsidR="00C31E15" w:rsidRDefault="00C31E15" w:rsidP="00C31E15"/>
    <w:p w14:paraId="0ABCC315" w14:textId="42F043BE" w:rsidR="00741600" w:rsidRDefault="00C31E15" w:rsidP="00C31E15">
      <w:r>
        <w:t xml:space="preserve">Nun müssen wir ebenso noch </w:t>
      </w:r>
      <w:r w:rsidR="006C4C56">
        <w:t>die Installation von Chaos Mesh selbst über unser Helm Repository vornehmen. Dafür können wir in unserem Helm-Script folgende Zeilen ergänzen:</w:t>
      </w:r>
    </w:p>
    <w:p w14:paraId="232ACEEC" w14:textId="77777777" w:rsidR="00741600" w:rsidRDefault="00741600" w:rsidP="00C31E15"/>
    <w:p w14:paraId="48DA79B0" w14:textId="77777777" w:rsidR="00741600" w:rsidRDefault="00741600" w:rsidP="00741600">
      <w:pPr>
        <w:keepNext/>
      </w:pPr>
      <w:r>
        <w:rPr>
          <w:noProof/>
        </w:rPr>
        <w:lastRenderedPageBreak/>
        <w:drawing>
          <wp:inline distT="0" distB="0" distL="0" distR="0" wp14:anchorId="073FB6C4" wp14:editId="53600A15">
            <wp:extent cx="4437776" cy="3220525"/>
            <wp:effectExtent l="0" t="0" r="0" b="5715"/>
            <wp:docPr id="151155934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9344" name="Grafik 1511559344"/>
                    <pic:cNvPicPr/>
                  </pic:nvPicPr>
                  <pic:blipFill>
                    <a:blip r:embed="rId109">
                      <a:extLst>
                        <a:ext uri="{28A0092B-C50C-407E-A947-70E740481C1C}">
                          <a14:useLocalDpi xmlns:a14="http://schemas.microsoft.com/office/drawing/2010/main" val="0"/>
                        </a:ext>
                      </a:extLst>
                    </a:blip>
                    <a:stretch>
                      <a:fillRect/>
                    </a:stretch>
                  </pic:blipFill>
                  <pic:spPr>
                    <a:xfrm>
                      <a:off x="0" y="0"/>
                      <a:ext cx="4460393" cy="3236938"/>
                    </a:xfrm>
                    <a:prstGeom prst="rect">
                      <a:avLst/>
                    </a:prstGeom>
                  </pic:spPr>
                </pic:pic>
              </a:graphicData>
            </a:graphic>
          </wp:inline>
        </w:drawing>
      </w:r>
    </w:p>
    <w:p w14:paraId="099D87C5" w14:textId="1B4F6349" w:rsidR="00741600" w:rsidRDefault="00741600" w:rsidP="00741600">
      <w:pPr>
        <w:pStyle w:val="Beschriftung"/>
      </w:pPr>
      <w:r>
        <w:t xml:space="preserve">Abbildung </w:t>
      </w:r>
      <w:r>
        <w:fldChar w:fldCharType="begin"/>
      </w:r>
      <w:r>
        <w:instrText xml:space="preserve"> SEQ Abbildung \* ARABIC </w:instrText>
      </w:r>
      <w:r>
        <w:fldChar w:fldCharType="separate"/>
      </w:r>
      <w:r>
        <w:rPr>
          <w:noProof/>
        </w:rPr>
        <w:t>67</w:t>
      </w:r>
      <w:r>
        <w:fldChar w:fldCharType="end"/>
      </w:r>
      <w:r>
        <w:t>: Chaos Mesh Installation in Terraform-Snippet</w:t>
      </w:r>
    </w:p>
    <w:p w14:paraId="36FC51DC" w14:textId="6534F482" w:rsidR="000E1F32" w:rsidRDefault="000E1F32" w:rsidP="000E1F32">
      <w:r>
        <w:t>Hierbei wird nur das Chart angegeben, welches wir installieren möchten und in welchem Namespace. Natürlich sind hier auch Abhängigkeiten auf die Nodes und den Namespace erstellt worden.</w:t>
      </w:r>
    </w:p>
    <w:p w14:paraId="7228BA02" w14:textId="77777777" w:rsidR="000E1F32" w:rsidRDefault="000E1F32" w:rsidP="000E1F32"/>
    <w:p w14:paraId="6123476F" w14:textId="397E9063" w:rsidR="000E1F32" w:rsidRDefault="000E1F32" w:rsidP="000E1F32">
      <w:r>
        <w:t>Da mittlerweile einige Änderungen an der Infrastruktur vorgenommen wurden, wurde in der Zwischenzeit die ganze Infrastruktur heruntergefahren und anschliessend wieder erstellt. Dies hat bestätigt, dass alle weiteren neuen Änderungen erfolgreich in die Terraform-Scripts eingebaut wurden.</w:t>
      </w:r>
    </w:p>
    <w:p w14:paraId="70C3CE34" w14:textId="5360B5E1" w:rsidR="00213139" w:rsidRPr="00E1143D" w:rsidRDefault="00213139" w:rsidP="00213139">
      <w:pPr>
        <w:pStyle w:val="berschrift3"/>
        <w:rPr>
          <w:lang w:val="en-US"/>
        </w:rPr>
      </w:pPr>
      <w:bookmarkStart w:id="120" w:name="_Toc165378936"/>
      <w:r w:rsidRPr="00E1143D">
        <w:rPr>
          <w:lang w:val="en-US"/>
        </w:rPr>
        <w:t>RBAC Authorization in Chaos Mesh</w:t>
      </w:r>
      <w:bookmarkEnd w:id="120"/>
    </w:p>
    <w:p w14:paraId="7E7F91D5" w14:textId="2B70B59B" w:rsidR="00223CDC" w:rsidRPr="00E1143D" w:rsidRDefault="00223CDC" w:rsidP="006A3F8B">
      <w:pPr>
        <w:pStyle w:val="Flietext"/>
        <w:rPr>
          <w:lang w:val="en-US"/>
        </w:rPr>
      </w:pPr>
      <w:r w:rsidRPr="00E1143D">
        <w:rPr>
          <w:lang w:val="en-US"/>
        </w:rPr>
        <w:br/>
      </w:r>
      <w:r w:rsidRPr="00E1143D">
        <w:rPr>
          <w:lang w:val="en-US"/>
        </w:rPr>
        <w:br/>
      </w:r>
    </w:p>
    <w:p w14:paraId="78EE92DB" w14:textId="77777777" w:rsidR="002C6D56" w:rsidRPr="00E1143D" w:rsidRDefault="002C6D56" w:rsidP="002668AE">
      <w:pPr>
        <w:rPr>
          <w:lang w:val="en-US"/>
        </w:rPr>
      </w:pPr>
    </w:p>
    <w:p w14:paraId="5D77DD0C" w14:textId="56D4A207" w:rsidR="00942B67" w:rsidRPr="00826FA0" w:rsidRDefault="00942B67" w:rsidP="00826FA0">
      <w:pPr>
        <w:pStyle w:val="VerzeichnisimIHV"/>
      </w:pPr>
      <w:bookmarkStart w:id="121" w:name="_Toc165378937"/>
      <w:r w:rsidRPr="00826FA0">
        <w:t>Abbildungsverzeichnis</w:t>
      </w:r>
      <w:bookmarkEnd w:id="121"/>
    </w:p>
    <w:p w14:paraId="5A67FF02" w14:textId="77777777" w:rsidR="00CF5B75" w:rsidRDefault="00957AE4">
      <w:pPr>
        <w:pStyle w:val="Abbildungsverzeichnis"/>
        <w:rPr>
          <w:rFonts w:eastAsiaTheme="minorEastAsia" w:cstheme="minorBidi"/>
          <w:noProof/>
          <w:color w:val="auto"/>
          <w:kern w:val="0"/>
          <w:sz w:val="22"/>
          <w:szCs w:val="22"/>
        </w:rPr>
      </w:pPr>
      <w:r>
        <w:fldChar w:fldCharType="begin"/>
      </w:r>
      <w:r w:rsidRPr="00725D08">
        <w:instrText xml:space="preserve"> TOC \h \z \c "Abbildung" </w:instrText>
      </w:r>
      <w:r>
        <w:fldChar w:fldCharType="separate"/>
      </w:r>
      <w:hyperlink w:anchor="_Toc51839769" w:history="1">
        <w:r w:rsidR="00CF5B75" w:rsidRPr="00F9724D">
          <w:rPr>
            <w:rStyle w:val="Hyperlink"/>
            <w:noProof/>
          </w:rPr>
          <w:t>Abbildung 1:</w:t>
        </w:r>
        <w:r w:rsidR="00CF5B75">
          <w:rPr>
            <w:rFonts w:eastAsiaTheme="minorEastAsia" w:cstheme="minorBidi"/>
            <w:noProof/>
            <w:color w:val="auto"/>
            <w:kern w:val="0"/>
            <w:sz w:val="22"/>
            <w:szCs w:val="22"/>
          </w:rPr>
          <w:tab/>
        </w:r>
        <w:r w:rsidR="00CF5B75" w:rsidRPr="00F9724D">
          <w:rPr>
            <w:rStyle w:val="Hyperlink"/>
            <w:noProof/>
          </w:rPr>
          <w:t>Schnellzugriffspalette</w:t>
        </w:r>
        <w:r w:rsidR="00CF5B75">
          <w:rPr>
            <w:noProof/>
            <w:webHidden/>
          </w:rPr>
          <w:tab/>
        </w:r>
        <w:r w:rsidR="00CF5B75">
          <w:rPr>
            <w:noProof/>
            <w:webHidden/>
          </w:rPr>
          <w:fldChar w:fldCharType="begin"/>
        </w:r>
        <w:r w:rsidR="00CF5B75">
          <w:rPr>
            <w:noProof/>
            <w:webHidden/>
          </w:rPr>
          <w:instrText xml:space="preserve"> PAGEREF _Toc51839769 \h </w:instrText>
        </w:r>
        <w:r w:rsidR="00CF5B75">
          <w:rPr>
            <w:noProof/>
            <w:webHidden/>
          </w:rPr>
        </w:r>
        <w:r w:rsidR="00CF5B75">
          <w:rPr>
            <w:noProof/>
            <w:webHidden/>
          </w:rPr>
          <w:fldChar w:fldCharType="separate"/>
        </w:r>
        <w:r w:rsidR="00763321">
          <w:rPr>
            <w:noProof/>
            <w:webHidden/>
          </w:rPr>
          <w:t>9</w:t>
        </w:r>
        <w:r w:rsidR="00CF5B75">
          <w:rPr>
            <w:noProof/>
            <w:webHidden/>
          </w:rPr>
          <w:fldChar w:fldCharType="end"/>
        </w:r>
      </w:hyperlink>
    </w:p>
    <w:p w14:paraId="62AECDE9" w14:textId="77777777" w:rsidR="00CF5B75" w:rsidRDefault="00000000">
      <w:pPr>
        <w:pStyle w:val="Abbildungsverzeichnis"/>
        <w:rPr>
          <w:rFonts w:eastAsiaTheme="minorEastAsia" w:cstheme="minorBidi"/>
          <w:noProof/>
          <w:color w:val="auto"/>
          <w:kern w:val="0"/>
          <w:sz w:val="22"/>
          <w:szCs w:val="22"/>
        </w:rPr>
      </w:pPr>
      <w:hyperlink w:anchor="_Toc51839770" w:history="1">
        <w:r w:rsidR="00CF5B75" w:rsidRPr="00F9724D">
          <w:rPr>
            <w:rStyle w:val="Hyperlink"/>
            <w:noProof/>
          </w:rPr>
          <w:t>Abbildung 2:</w:t>
        </w:r>
        <w:r w:rsidR="00CF5B75">
          <w:rPr>
            <w:rFonts w:eastAsiaTheme="minorEastAsia" w:cstheme="minorBidi"/>
            <w:noProof/>
            <w:color w:val="auto"/>
            <w:kern w:val="0"/>
            <w:sz w:val="22"/>
            <w:szCs w:val="22"/>
          </w:rPr>
          <w:tab/>
        </w:r>
        <w:r w:rsidR="00CF5B75" w:rsidRPr="00F9724D">
          <w:rPr>
            <w:rStyle w:val="Hyperlink"/>
            <w:noProof/>
          </w:rPr>
          <w:t>Eine Beispielabbildung</w:t>
        </w:r>
        <w:r w:rsidR="00CF5B75">
          <w:rPr>
            <w:noProof/>
            <w:webHidden/>
          </w:rPr>
          <w:tab/>
        </w:r>
        <w:r w:rsidR="00CF5B75">
          <w:rPr>
            <w:noProof/>
            <w:webHidden/>
          </w:rPr>
          <w:fldChar w:fldCharType="begin"/>
        </w:r>
        <w:r w:rsidR="00CF5B75">
          <w:rPr>
            <w:noProof/>
            <w:webHidden/>
          </w:rPr>
          <w:instrText xml:space="preserve"> PAGEREF _Toc51839770 \h </w:instrText>
        </w:r>
        <w:r w:rsidR="00CF5B75">
          <w:rPr>
            <w:noProof/>
            <w:webHidden/>
          </w:rPr>
        </w:r>
        <w:r w:rsidR="00CF5B75">
          <w:rPr>
            <w:noProof/>
            <w:webHidden/>
          </w:rPr>
          <w:fldChar w:fldCharType="separate"/>
        </w:r>
        <w:r w:rsidR="00763321">
          <w:rPr>
            <w:noProof/>
            <w:webHidden/>
          </w:rPr>
          <w:t>10</w:t>
        </w:r>
        <w:r w:rsidR="00CF5B75">
          <w:rPr>
            <w:noProof/>
            <w:webHidden/>
          </w:rPr>
          <w:fldChar w:fldCharType="end"/>
        </w:r>
      </w:hyperlink>
    </w:p>
    <w:p w14:paraId="671E49D8" w14:textId="77777777" w:rsidR="00CF5B75" w:rsidRDefault="00000000">
      <w:pPr>
        <w:pStyle w:val="Abbildungsverzeichnis"/>
        <w:rPr>
          <w:rFonts w:eastAsiaTheme="minorEastAsia" w:cstheme="minorBidi"/>
          <w:noProof/>
          <w:color w:val="auto"/>
          <w:kern w:val="0"/>
          <w:sz w:val="22"/>
          <w:szCs w:val="22"/>
        </w:rPr>
      </w:pPr>
      <w:hyperlink w:anchor="_Toc51839771" w:history="1">
        <w:r w:rsidR="00CF5B75" w:rsidRPr="00F9724D">
          <w:rPr>
            <w:rStyle w:val="Hyperlink"/>
            <w:noProof/>
          </w:rPr>
          <w:t>Abbildung 3:</w:t>
        </w:r>
        <w:r w:rsidR="00CF5B75">
          <w:rPr>
            <w:rFonts w:eastAsiaTheme="minorEastAsia" w:cstheme="minorBidi"/>
            <w:noProof/>
            <w:color w:val="auto"/>
            <w:kern w:val="0"/>
            <w:sz w:val="22"/>
            <w:szCs w:val="22"/>
          </w:rPr>
          <w:tab/>
        </w:r>
        <w:r w:rsidR="00CF5B75" w:rsidRPr="00F9724D">
          <w:rPr>
            <w:rStyle w:val="Hyperlink"/>
            <w:noProof/>
          </w:rPr>
          <w:t>Eine Beispieltabelle</w:t>
        </w:r>
        <w:r w:rsidR="00CF5B75">
          <w:rPr>
            <w:noProof/>
            <w:webHidden/>
          </w:rPr>
          <w:tab/>
        </w:r>
        <w:r w:rsidR="00CF5B75">
          <w:rPr>
            <w:noProof/>
            <w:webHidden/>
          </w:rPr>
          <w:fldChar w:fldCharType="begin"/>
        </w:r>
        <w:r w:rsidR="00CF5B75">
          <w:rPr>
            <w:noProof/>
            <w:webHidden/>
          </w:rPr>
          <w:instrText xml:space="preserve"> PAGEREF _Toc51839771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1003DA62" w14:textId="77777777" w:rsidR="00CF5B75" w:rsidRDefault="00000000">
      <w:pPr>
        <w:pStyle w:val="Abbildungsverzeichnis"/>
        <w:rPr>
          <w:rFonts w:eastAsiaTheme="minorEastAsia" w:cstheme="minorBidi"/>
          <w:noProof/>
          <w:color w:val="auto"/>
          <w:kern w:val="0"/>
          <w:sz w:val="22"/>
          <w:szCs w:val="22"/>
        </w:rPr>
      </w:pPr>
      <w:hyperlink w:anchor="_Toc51839772" w:history="1">
        <w:r w:rsidR="00CF5B75" w:rsidRPr="00F9724D">
          <w:rPr>
            <w:rStyle w:val="Hyperlink"/>
            <w:noProof/>
          </w:rPr>
          <w:t>Abbildung 4:</w:t>
        </w:r>
        <w:r w:rsidR="00CF5B75">
          <w:rPr>
            <w:rFonts w:eastAsiaTheme="minorEastAsia" w:cstheme="minorBidi"/>
            <w:noProof/>
            <w:color w:val="auto"/>
            <w:kern w:val="0"/>
            <w:sz w:val="22"/>
            <w:szCs w:val="22"/>
          </w:rPr>
          <w:tab/>
        </w:r>
        <w:r w:rsidR="00CF5B75" w:rsidRPr="00F9724D">
          <w:rPr>
            <w:rStyle w:val="Hyperlink"/>
            <w:noProof/>
          </w:rPr>
          <w:t>Tabellenformatoptionen</w:t>
        </w:r>
        <w:r w:rsidR="00CF5B75">
          <w:rPr>
            <w:noProof/>
            <w:webHidden/>
          </w:rPr>
          <w:tab/>
        </w:r>
        <w:r w:rsidR="00CF5B75">
          <w:rPr>
            <w:noProof/>
            <w:webHidden/>
          </w:rPr>
          <w:fldChar w:fldCharType="begin"/>
        </w:r>
        <w:r w:rsidR="00CF5B75">
          <w:rPr>
            <w:noProof/>
            <w:webHidden/>
          </w:rPr>
          <w:instrText xml:space="preserve"> PAGEREF _Toc51839772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7EDD9F30" w14:textId="77777777" w:rsidR="00A75B91" w:rsidRDefault="00957AE4" w:rsidP="009A1F0D">
      <w:pPr>
        <w:pStyle w:val="Abbildungsverzeichnis"/>
      </w:pPr>
      <w:r>
        <w:lastRenderedPageBreak/>
        <w:fldChar w:fldCharType="end"/>
      </w:r>
      <w:r w:rsidR="00A75B91">
        <w:br w:type="page"/>
      </w:r>
    </w:p>
    <w:p w14:paraId="1731007B" w14:textId="77777777" w:rsidR="00942B67" w:rsidRPr="00826FA0" w:rsidRDefault="00942B67" w:rsidP="00826FA0">
      <w:pPr>
        <w:pStyle w:val="VerzeichnisimIHV"/>
      </w:pPr>
      <w:bookmarkStart w:id="122" w:name="_Toc165378938"/>
      <w:r w:rsidRPr="00826FA0">
        <w:lastRenderedPageBreak/>
        <w:t>Tabellenverzeichnis</w:t>
      </w:r>
      <w:bookmarkEnd w:id="122"/>
    </w:p>
    <w:p w14:paraId="4DEC34E4" w14:textId="77777777" w:rsidR="001E3076" w:rsidRDefault="00011211">
      <w:pPr>
        <w:pStyle w:val="Abbildungsverzeichnis"/>
        <w:rPr>
          <w:rFonts w:eastAsiaTheme="minorEastAsia" w:cstheme="minorBidi"/>
          <w:noProof/>
          <w:color w:val="auto"/>
          <w:sz w:val="22"/>
          <w:szCs w:val="22"/>
        </w:rPr>
      </w:pPr>
      <w:r>
        <w:fldChar w:fldCharType="begin"/>
      </w:r>
      <w:r>
        <w:instrText xml:space="preserve"> TOC \h \z \c "Tabelle" </w:instrText>
      </w:r>
      <w:r>
        <w:fldChar w:fldCharType="separate"/>
      </w:r>
      <w:hyperlink w:anchor="_Toc15489977" w:history="1">
        <w:r w:rsidR="001E3076" w:rsidRPr="002A5199">
          <w:rPr>
            <w:rStyle w:val="Hyperlink"/>
            <w:noProof/>
          </w:rPr>
          <w:t>Tabelle 1:</w:t>
        </w:r>
        <w:r w:rsidR="001E3076">
          <w:rPr>
            <w:rFonts w:eastAsiaTheme="minorEastAsia" w:cstheme="minorBidi"/>
            <w:noProof/>
            <w:color w:val="auto"/>
            <w:sz w:val="22"/>
            <w:szCs w:val="22"/>
          </w:rPr>
          <w:tab/>
        </w:r>
        <w:r w:rsidR="001E3076" w:rsidRPr="002A5199">
          <w:rPr>
            <w:rStyle w:val="Hyperlink"/>
            <w:noProof/>
          </w:rPr>
          <w:t>Textformate Überschriften</w:t>
        </w:r>
        <w:r w:rsidR="001E3076">
          <w:rPr>
            <w:noProof/>
            <w:webHidden/>
          </w:rPr>
          <w:tab/>
        </w:r>
        <w:r w:rsidR="001E3076">
          <w:rPr>
            <w:noProof/>
            <w:webHidden/>
          </w:rPr>
          <w:fldChar w:fldCharType="begin"/>
        </w:r>
        <w:r w:rsidR="001E3076">
          <w:rPr>
            <w:noProof/>
            <w:webHidden/>
          </w:rPr>
          <w:instrText xml:space="preserve"> PAGEREF _Toc15489977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79B5F03B" w14:textId="77777777" w:rsidR="001E3076" w:rsidRDefault="00000000">
      <w:pPr>
        <w:pStyle w:val="Abbildungsverzeichnis"/>
        <w:rPr>
          <w:rFonts w:eastAsiaTheme="minorEastAsia" w:cstheme="minorBidi"/>
          <w:noProof/>
          <w:color w:val="auto"/>
          <w:sz w:val="22"/>
          <w:szCs w:val="22"/>
        </w:rPr>
      </w:pPr>
      <w:hyperlink w:anchor="_Toc15489978" w:history="1">
        <w:r w:rsidR="001E3076" w:rsidRPr="002A5199">
          <w:rPr>
            <w:rStyle w:val="Hyperlink"/>
            <w:noProof/>
          </w:rPr>
          <w:t>Tabelle 2:</w:t>
        </w:r>
        <w:r w:rsidR="001E3076">
          <w:rPr>
            <w:rFonts w:eastAsiaTheme="minorEastAsia" w:cstheme="minorBidi"/>
            <w:noProof/>
            <w:color w:val="auto"/>
            <w:sz w:val="22"/>
            <w:szCs w:val="22"/>
          </w:rPr>
          <w:tab/>
        </w:r>
        <w:r w:rsidR="001E3076" w:rsidRPr="002A5199">
          <w:rPr>
            <w:rStyle w:val="Hyperlink"/>
            <w:noProof/>
          </w:rPr>
          <w:t>Textformate Fließtext</w:t>
        </w:r>
        <w:r w:rsidR="001E3076">
          <w:rPr>
            <w:noProof/>
            <w:webHidden/>
          </w:rPr>
          <w:tab/>
        </w:r>
        <w:r w:rsidR="001E3076">
          <w:rPr>
            <w:noProof/>
            <w:webHidden/>
          </w:rPr>
          <w:fldChar w:fldCharType="begin"/>
        </w:r>
        <w:r w:rsidR="001E3076">
          <w:rPr>
            <w:noProof/>
            <w:webHidden/>
          </w:rPr>
          <w:instrText xml:space="preserve"> PAGEREF _Toc15489978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53CE0CBB" w14:textId="77777777" w:rsidR="001E3076" w:rsidRDefault="00000000">
      <w:pPr>
        <w:pStyle w:val="Abbildungsverzeichnis"/>
        <w:rPr>
          <w:rFonts w:eastAsiaTheme="minorEastAsia" w:cstheme="minorBidi"/>
          <w:noProof/>
          <w:color w:val="auto"/>
          <w:sz w:val="22"/>
          <w:szCs w:val="22"/>
        </w:rPr>
      </w:pPr>
      <w:hyperlink w:anchor="_Toc15489979" w:history="1">
        <w:r w:rsidR="001E3076" w:rsidRPr="002A5199">
          <w:rPr>
            <w:rStyle w:val="Hyperlink"/>
            <w:noProof/>
          </w:rPr>
          <w:t>Tabelle 4:</w:t>
        </w:r>
        <w:r w:rsidR="001E3076">
          <w:rPr>
            <w:rFonts w:eastAsiaTheme="minorEastAsia" w:cstheme="minorBidi"/>
            <w:noProof/>
            <w:color w:val="auto"/>
            <w:sz w:val="22"/>
            <w:szCs w:val="22"/>
          </w:rPr>
          <w:tab/>
        </w:r>
        <w:r w:rsidR="001E3076" w:rsidRPr="002A5199">
          <w:rPr>
            <w:rStyle w:val="Hyperlink"/>
            <w:noProof/>
          </w:rPr>
          <w:t>Textformate Tabellen</w:t>
        </w:r>
        <w:r w:rsidR="001E3076">
          <w:rPr>
            <w:noProof/>
            <w:webHidden/>
          </w:rPr>
          <w:tab/>
        </w:r>
        <w:r w:rsidR="001E3076">
          <w:rPr>
            <w:noProof/>
            <w:webHidden/>
          </w:rPr>
          <w:fldChar w:fldCharType="begin"/>
        </w:r>
        <w:r w:rsidR="001E3076">
          <w:rPr>
            <w:noProof/>
            <w:webHidden/>
          </w:rPr>
          <w:instrText xml:space="preserve"> PAGEREF _Toc15489979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22CB412B" w14:textId="77777777" w:rsidR="001E3076" w:rsidRDefault="00000000">
      <w:pPr>
        <w:pStyle w:val="Abbildungsverzeichnis"/>
        <w:rPr>
          <w:rFonts w:eastAsiaTheme="minorEastAsia" w:cstheme="minorBidi"/>
          <w:noProof/>
          <w:color w:val="auto"/>
          <w:sz w:val="22"/>
          <w:szCs w:val="22"/>
        </w:rPr>
      </w:pPr>
      <w:hyperlink w:anchor="_Toc15489980" w:history="1">
        <w:r w:rsidR="001E3076" w:rsidRPr="002A5199">
          <w:rPr>
            <w:rStyle w:val="Hyperlink"/>
            <w:noProof/>
          </w:rPr>
          <w:t>Tabelle 5:</w:t>
        </w:r>
        <w:r w:rsidR="001E3076">
          <w:rPr>
            <w:rFonts w:eastAsiaTheme="minorEastAsia" w:cstheme="minorBidi"/>
            <w:noProof/>
            <w:color w:val="auto"/>
            <w:sz w:val="22"/>
            <w:szCs w:val="22"/>
          </w:rPr>
          <w:tab/>
        </w:r>
        <w:r w:rsidR="001E3076" w:rsidRPr="002A5199">
          <w:rPr>
            <w:rStyle w:val="Hyperlink"/>
            <w:noProof/>
          </w:rPr>
          <w:t>Textformate Beschriftungen/Verweise</w:t>
        </w:r>
        <w:r w:rsidR="001E3076">
          <w:rPr>
            <w:noProof/>
            <w:webHidden/>
          </w:rPr>
          <w:tab/>
        </w:r>
        <w:r w:rsidR="001E3076">
          <w:rPr>
            <w:noProof/>
            <w:webHidden/>
          </w:rPr>
          <w:fldChar w:fldCharType="begin"/>
        </w:r>
        <w:r w:rsidR="001E3076">
          <w:rPr>
            <w:noProof/>
            <w:webHidden/>
          </w:rPr>
          <w:instrText xml:space="preserve"> PAGEREF _Toc15489980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6A8FE34A" w14:textId="77777777" w:rsidR="001E3076" w:rsidRDefault="00000000">
      <w:pPr>
        <w:pStyle w:val="Abbildungsverzeichnis"/>
        <w:rPr>
          <w:rFonts w:eastAsiaTheme="minorEastAsia" w:cstheme="minorBidi"/>
          <w:noProof/>
          <w:color w:val="auto"/>
          <w:sz w:val="22"/>
          <w:szCs w:val="22"/>
        </w:rPr>
      </w:pPr>
      <w:hyperlink w:anchor="_Toc15489981" w:history="1">
        <w:r w:rsidR="001E3076" w:rsidRPr="002A5199">
          <w:rPr>
            <w:rStyle w:val="Hyperlink"/>
            <w:noProof/>
          </w:rPr>
          <w:t>Tabelle 6:</w:t>
        </w:r>
        <w:r w:rsidR="001E3076">
          <w:rPr>
            <w:rFonts w:eastAsiaTheme="minorEastAsia" w:cstheme="minorBidi"/>
            <w:noProof/>
            <w:color w:val="auto"/>
            <w:sz w:val="22"/>
            <w:szCs w:val="22"/>
          </w:rPr>
          <w:tab/>
        </w:r>
        <w:r w:rsidR="001E3076" w:rsidRPr="002A5199">
          <w:rPr>
            <w:rStyle w:val="Hyperlink"/>
            <w:noProof/>
          </w:rPr>
          <w:t>Textformate Sonstiges</w:t>
        </w:r>
        <w:r w:rsidR="001E3076">
          <w:rPr>
            <w:noProof/>
            <w:webHidden/>
          </w:rPr>
          <w:tab/>
        </w:r>
        <w:r w:rsidR="001E3076">
          <w:rPr>
            <w:noProof/>
            <w:webHidden/>
          </w:rPr>
          <w:fldChar w:fldCharType="begin"/>
        </w:r>
        <w:r w:rsidR="001E3076">
          <w:rPr>
            <w:noProof/>
            <w:webHidden/>
          </w:rPr>
          <w:instrText xml:space="preserve"> PAGEREF _Toc15489981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2D0F7177" w14:textId="77777777" w:rsidR="00942B67" w:rsidRPr="009A1F0D" w:rsidRDefault="00011211" w:rsidP="00EE0B5D">
      <w:pPr>
        <w:pStyle w:val="Abbildungsverzeichnis"/>
      </w:pPr>
      <w:r>
        <w:fldChar w:fldCharType="end"/>
      </w:r>
    </w:p>
    <w:p w14:paraId="4480A511" w14:textId="77777777" w:rsidR="00942B67" w:rsidRPr="00C92F97" w:rsidRDefault="00942B67" w:rsidP="006821FD">
      <w:pPr>
        <w:pStyle w:val="berschrift1"/>
      </w:pPr>
      <w:bookmarkStart w:id="123" w:name="_Toc57113879"/>
      <w:bookmarkStart w:id="124" w:name="_Toc57114592"/>
      <w:bookmarkStart w:id="125" w:name="_Toc57114656"/>
      <w:bookmarkStart w:id="126" w:name="_Toc57113880"/>
      <w:bookmarkStart w:id="127" w:name="_Toc57114593"/>
      <w:bookmarkStart w:id="128" w:name="_Toc57114657"/>
      <w:bookmarkStart w:id="129" w:name="_Toc57257737"/>
      <w:bookmarkStart w:id="130" w:name="_Toc165378939"/>
      <w:bookmarkEnd w:id="123"/>
      <w:bookmarkEnd w:id="124"/>
      <w:bookmarkEnd w:id="125"/>
      <w:r w:rsidRPr="00C622CB">
        <w:t>Einleitung</w:t>
      </w:r>
      <w:bookmarkEnd w:id="126"/>
      <w:bookmarkEnd w:id="127"/>
      <w:bookmarkEnd w:id="128"/>
      <w:bookmarkEnd w:id="129"/>
      <w:bookmarkEnd w:id="130"/>
    </w:p>
    <w:p w14:paraId="164957EB" w14:textId="77777777" w:rsidR="00942B67" w:rsidRDefault="00942B67" w:rsidP="008D3900">
      <w:r w:rsidRPr="00F73ED3">
        <w:fldChar w:fldCharType="begin"/>
      </w:r>
      <w:r w:rsidRPr="00F73ED3">
        <w:instrText>MACROBUTTON NoMacro [Hier klicken und Text des Kapitels beginnen]</w:instrText>
      </w:r>
      <w:r w:rsidRPr="00F73ED3">
        <w:fldChar w:fldCharType="end"/>
      </w:r>
    </w:p>
    <w:p w14:paraId="16BE8493" w14:textId="77777777" w:rsidR="00335075" w:rsidRDefault="00335075" w:rsidP="008D3900"/>
    <w:p w14:paraId="25F0C9B4" w14:textId="77777777" w:rsidR="00335075" w:rsidRDefault="00335075" w:rsidP="00CA5380">
      <w:pPr>
        <w:pStyle w:val="Absatzberschrift"/>
      </w:pPr>
      <w:r>
        <w:t>Diese</w:t>
      </w:r>
      <w:r w:rsidR="0061428E">
        <w:t>s</w:t>
      </w:r>
      <w:r>
        <w:t xml:space="preserve"> Dokument dient Ihnen als Word-Dateivorlage </w:t>
      </w:r>
    </w:p>
    <w:p w14:paraId="2176D11D" w14:textId="77777777" w:rsidR="002A5849" w:rsidRDefault="00335075" w:rsidP="008D3900">
      <w:r>
        <w:t>In dieser Datei sind die gängi</w:t>
      </w:r>
      <w:r w:rsidR="0061428E">
        <w:t>g</w:t>
      </w:r>
      <w:r>
        <w:t xml:space="preserve">sten Formatvorlagen definiert, mit denen Sie die Texte schnell gliedern und gestalten können. </w:t>
      </w:r>
    </w:p>
    <w:p w14:paraId="66410D64" w14:textId="77777777" w:rsidR="00CA54A8" w:rsidRDefault="00CA54A8" w:rsidP="00784DD0">
      <w:pPr>
        <w:pStyle w:val="berschrift2"/>
      </w:pPr>
      <w:bookmarkStart w:id="131" w:name="_Toc165378940"/>
      <w:r>
        <w:t>Dokument als Standardvorlage nutzen</w:t>
      </w:r>
      <w:bookmarkEnd w:id="131"/>
    </w:p>
    <w:p w14:paraId="68AB9695" w14:textId="77777777" w:rsidR="002A5849" w:rsidRDefault="002A5849" w:rsidP="0061428E">
      <w:pPr>
        <w:pStyle w:val="Flietext"/>
      </w:pPr>
      <w:r>
        <w:t>Abspeichern als Word-Vorlage mit Ma</w:t>
      </w:r>
      <w:r w:rsidR="00C671C8">
        <w:t>k</w:t>
      </w:r>
      <w:r>
        <w:t xml:space="preserve">ros unter </w:t>
      </w:r>
      <w:r>
        <w:br/>
      </w:r>
      <w:r w:rsidR="005A506B">
        <w:t>#a</w:t>
      </w:r>
      <w:r w:rsidRPr="002A5849">
        <w:t>ppData</w:t>
      </w:r>
      <w:r w:rsidR="005A506B">
        <w:t>#</w:t>
      </w:r>
      <w:r w:rsidRPr="002A5849">
        <w:t>\Roaming\Microsoft\Templates</w:t>
      </w:r>
    </w:p>
    <w:p w14:paraId="19BCC97E" w14:textId="77777777" w:rsidR="00CA5380" w:rsidRDefault="002A5849" w:rsidP="0061428E">
      <w:pPr>
        <w:pStyle w:val="Flietext"/>
      </w:pPr>
      <w:r>
        <w:t>mit dem Dateinamen „Normal.dotm“</w:t>
      </w:r>
      <w:r w:rsidR="00551C0C">
        <w:rPr>
          <w:rStyle w:val="Funotenzeichen"/>
        </w:rPr>
        <w:footnoteReference w:id="11"/>
      </w:r>
    </w:p>
    <w:p w14:paraId="7A8AA7CF" w14:textId="77777777" w:rsidR="00374B4D" w:rsidRDefault="00335075" w:rsidP="00374B4D">
      <w:pPr>
        <w:pStyle w:val="berschrift2"/>
      </w:pPr>
      <w:bookmarkStart w:id="132" w:name="_Toc165378941"/>
      <w:r>
        <w:t xml:space="preserve">Übersicht über die </w:t>
      </w:r>
      <w:r w:rsidR="00315E95">
        <w:t>wichtig</w:t>
      </w:r>
      <w:r w:rsidR="0061428E">
        <w:t>sten Textformatierungen</w:t>
      </w:r>
      <w:bookmarkEnd w:id="132"/>
    </w:p>
    <w:tbl>
      <w:tblPr>
        <w:tblStyle w:val="TelekomTabelleTest"/>
        <w:tblW w:w="9525" w:type="dxa"/>
        <w:tblLook w:val="04A0" w:firstRow="1" w:lastRow="0" w:firstColumn="1" w:lastColumn="0" w:noHBand="0" w:noVBand="1"/>
      </w:tblPr>
      <w:tblGrid>
        <w:gridCol w:w="2268"/>
        <w:gridCol w:w="4649"/>
        <w:gridCol w:w="2608"/>
      </w:tblGrid>
      <w:tr w:rsidR="008C1FF1" w14:paraId="758AACA0"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3454A384" w14:textId="77777777" w:rsidR="008C1FF1" w:rsidRPr="002560F4" w:rsidRDefault="008C1FF1" w:rsidP="002560F4">
            <w:pPr>
              <w:pStyle w:val="TabellenkopfText"/>
            </w:pPr>
            <w:r w:rsidRPr="002560F4">
              <w:t>Überschriften</w:t>
            </w:r>
          </w:p>
        </w:tc>
        <w:tc>
          <w:tcPr>
            <w:tcW w:w="4649" w:type="dxa"/>
          </w:tcPr>
          <w:p w14:paraId="2E11C769" w14:textId="77777777" w:rsidR="008C1FF1" w:rsidRPr="002560F4" w:rsidRDefault="00AA5358" w:rsidP="002560F4">
            <w:pPr>
              <w:pStyle w:val="TabellenkopfText"/>
            </w:pPr>
            <w:r w:rsidRPr="002560F4">
              <w:t>Anmerkungen</w:t>
            </w:r>
          </w:p>
        </w:tc>
        <w:tc>
          <w:tcPr>
            <w:tcW w:w="2608" w:type="dxa"/>
          </w:tcPr>
          <w:p w14:paraId="7B1BD36B" w14:textId="77777777" w:rsidR="008C1FF1" w:rsidRPr="002560F4" w:rsidRDefault="008C1FF1" w:rsidP="002560F4">
            <w:pPr>
              <w:pStyle w:val="TabellenkopfText"/>
            </w:pPr>
            <w:r w:rsidRPr="002560F4">
              <w:t>AbsatzFormat/Textformat</w:t>
            </w:r>
          </w:p>
        </w:tc>
      </w:tr>
      <w:tr w:rsidR="008C1FF1" w14:paraId="77F1BA53" w14:textId="77777777" w:rsidTr="003A7C83">
        <w:tc>
          <w:tcPr>
            <w:tcW w:w="2268" w:type="dxa"/>
          </w:tcPr>
          <w:p w14:paraId="640D6099" w14:textId="77777777" w:rsidR="008C1FF1" w:rsidRPr="009460FB" w:rsidRDefault="008C1FF1" w:rsidP="009460FB">
            <w:pPr>
              <w:pStyle w:val="TabelleText"/>
            </w:pPr>
            <w:r w:rsidRPr="009460FB">
              <w:t>1 Überschrift 1</w:t>
            </w:r>
          </w:p>
        </w:tc>
        <w:tc>
          <w:tcPr>
            <w:tcW w:w="4649" w:type="dxa"/>
          </w:tcPr>
          <w:p w14:paraId="703FABC4" w14:textId="77777777" w:rsidR="008C1FF1" w:rsidRPr="009460FB" w:rsidRDefault="008C1FF1" w:rsidP="009460FB">
            <w:pPr>
              <w:pStyle w:val="TabelleText"/>
            </w:pPr>
          </w:p>
        </w:tc>
        <w:tc>
          <w:tcPr>
            <w:tcW w:w="2608" w:type="dxa"/>
          </w:tcPr>
          <w:p w14:paraId="55AD6468" w14:textId="77777777" w:rsidR="008C1FF1" w:rsidRPr="009460FB" w:rsidRDefault="008C1FF1" w:rsidP="009460FB">
            <w:pPr>
              <w:pStyle w:val="TabelleText"/>
            </w:pPr>
            <w:r w:rsidRPr="009460FB">
              <w:t>Absatz</w:t>
            </w:r>
          </w:p>
        </w:tc>
      </w:tr>
      <w:tr w:rsidR="008C1FF1" w14:paraId="47E1AAC0" w14:textId="77777777" w:rsidTr="003A7C83">
        <w:tc>
          <w:tcPr>
            <w:tcW w:w="2268" w:type="dxa"/>
          </w:tcPr>
          <w:p w14:paraId="0F860C79" w14:textId="77777777" w:rsidR="008C1FF1" w:rsidRPr="009460FB" w:rsidRDefault="008C1FF1" w:rsidP="009460FB">
            <w:pPr>
              <w:pStyle w:val="TabelleText"/>
            </w:pPr>
            <w:r w:rsidRPr="009460FB">
              <w:t>1.1 Überschrift 2</w:t>
            </w:r>
          </w:p>
        </w:tc>
        <w:tc>
          <w:tcPr>
            <w:tcW w:w="4649" w:type="dxa"/>
          </w:tcPr>
          <w:p w14:paraId="24993D46" w14:textId="77777777" w:rsidR="008C1FF1" w:rsidRPr="009460FB" w:rsidRDefault="008C1FF1" w:rsidP="009460FB">
            <w:pPr>
              <w:pStyle w:val="TabelleText"/>
            </w:pPr>
          </w:p>
        </w:tc>
        <w:tc>
          <w:tcPr>
            <w:tcW w:w="2608" w:type="dxa"/>
          </w:tcPr>
          <w:p w14:paraId="25D06C91" w14:textId="77777777" w:rsidR="008C1FF1" w:rsidRPr="009460FB" w:rsidRDefault="008C1FF1" w:rsidP="009460FB">
            <w:pPr>
              <w:pStyle w:val="TabelleText"/>
            </w:pPr>
            <w:r w:rsidRPr="009460FB">
              <w:t>Absatz</w:t>
            </w:r>
          </w:p>
        </w:tc>
      </w:tr>
      <w:tr w:rsidR="008C1FF1" w14:paraId="506CA47D" w14:textId="77777777" w:rsidTr="003A7C83">
        <w:tc>
          <w:tcPr>
            <w:tcW w:w="2268" w:type="dxa"/>
          </w:tcPr>
          <w:p w14:paraId="37606ACE" w14:textId="77777777" w:rsidR="008C1FF1" w:rsidRPr="009460FB" w:rsidRDefault="008C1FF1" w:rsidP="009460FB">
            <w:pPr>
              <w:pStyle w:val="TabelleText"/>
            </w:pPr>
            <w:r w:rsidRPr="009460FB">
              <w:t>1.1.1 Überschrift 3</w:t>
            </w:r>
          </w:p>
        </w:tc>
        <w:tc>
          <w:tcPr>
            <w:tcW w:w="4649" w:type="dxa"/>
          </w:tcPr>
          <w:p w14:paraId="08EE3FA0" w14:textId="77777777" w:rsidR="008C1FF1" w:rsidRPr="009460FB" w:rsidRDefault="008C1FF1" w:rsidP="009460FB">
            <w:pPr>
              <w:pStyle w:val="TabelleText"/>
            </w:pPr>
          </w:p>
        </w:tc>
        <w:tc>
          <w:tcPr>
            <w:tcW w:w="2608" w:type="dxa"/>
          </w:tcPr>
          <w:p w14:paraId="370B87FC" w14:textId="77777777" w:rsidR="008C1FF1" w:rsidRPr="009460FB" w:rsidRDefault="008C1FF1" w:rsidP="009460FB">
            <w:pPr>
              <w:pStyle w:val="TabelleText"/>
            </w:pPr>
            <w:r w:rsidRPr="009460FB">
              <w:t>Absatz</w:t>
            </w:r>
          </w:p>
        </w:tc>
      </w:tr>
      <w:tr w:rsidR="008C1FF1" w14:paraId="2E00BD35" w14:textId="77777777" w:rsidTr="003A7C83">
        <w:tc>
          <w:tcPr>
            <w:tcW w:w="2268" w:type="dxa"/>
          </w:tcPr>
          <w:p w14:paraId="72EF365C" w14:textId="77777777" w:rsidR="008C1FF1" w:rsidRPr="009460FB" w:rsidRDefault="008C1FF1" w:rsidP="009460FB">
            <w:pPr>
              <w:pStyle w:val="TabelleText"/>
            </w:pPr>
            <w:r w:rsidRPr="009460FB">
              <w:t>1.1.1.1 Überschrift 4</w:t>
            </w:r>
          </w:p>
        </w:tc>
        <w:tc>
          <w:tcPr>
            <w:tcW w:w="4649" w:type="dxa"/>
          </w:tcPr>
          <w:p w14:paraId="5E05574A" w14:textId="77777777" w:rsidR="008C1FF1" w:rsidRPr="009460FB" w:rsidRDefault="008C1FF1" w:rsidP="009460FB">
            <w:pPr>
              <w:pStyle w:val="TabelleText"/>
            </w:pPr>
          </w:p>
        </w:tc>
        <w:tc>
          <w:tcPr>
            <w:tcW w:w="2608" w:type="dxa"/>
          </w:tcPr>
          <w:p w14:paraId="0DF29311" w14:textId="77777777" w:rsidR="008C1FF1" w:rsidRPr="009460FB" w:rsidRDefault="008C1FF1" w:rsidP="009460FB">
            <w:pPr>
              <w:pStyle w:val="TabelleText"/>
            </w:pPr>
            <w:r w:rsidRPr="009460FB">
              <w:t>Absatz</w:t>
            </w:r>
          </w:p>
        </w:tc>
      </w:tr>
      <w:tr w:rsidR="008C1FF1" w14:paraId="0D66C81C" w14:textId="77777777" w:rsidTr="003A7C83">
        <w:tc>
          <w:tcPr>
            <w:tcW w:w="2268" w:type="dxa"/>
          </w:tcPr>
          <w:p w14:paraId="6D675F69" w14:textId="77777777" w:rsidR="008C1FF1" w:rsidRPr="009460FB" w:rsidRDefault="008C1FF1" w:rsidP="009460FB">
            <w:pPr>
              <w:pStyle w:val="TabelleText"/>
            </w:pPr>
            <w:r w:rsidRPr="009460FB">
              <w:t>Absatzüberschrift</w:t>
            </w:r>
          </w:p>
        </w:tc>
        <w:tc>
          <w:tcPr>
            <w:tcW w:w="4649" w:type="dxa"/>
          </w:tcPr>
          <w:p w14:paraId="31C43216" w14:textId="77777777" w:rsidR="008C1FF1" w:rsidRPr="009460FB" w:rsidRDefault="00624F8F" w:rsidP="009460FB">
            <w:pPr>
              <w:pStyle w:val="TabelleText"/>
            </w:pPr>
            <w:r>
              <w:t xml:space="preserve">Nicht </w:t>
            </w:r>
            <w:r w:rsidR="00C671C8">
              <w:t>nummeriert</w:t>
            </w:r>
          </w:p>
        </w:tc>
        <w:tc>
          <w:tcPr>
            <w:tcW w:w="2608" w:type="dxa"/>
          </w:tcPr>
          <w:p w14:paraId="4EC241E5" w14:textId="77777777" w:rsidR="008C1FF1" w:rsidRPr="009460FB" w:rsidRDefault="008C1FF1" w:rsidP="009460FB">
            <w:pPr>
              <w:pStyle w:val="TabelleText"/>
            </w:pPr>
            <w:r w:rsidRPr="009460FB">
              <w:t>Absatz</w:t>
            </w:r>
          </w:p>
        </w:tc>
      </w:tr>
    </w:tbl>
    <w:p w14:paraId="3B178C73" w14:textId="11BE9FEE" w:rsidR="00374B4D" w:rsidRDefault="00374B4D" w:rsidP="00C36CED">
      <w:pPr>
        <w:pStyle w:val="Beschriftung"/>
      </w:pPr>
      <w:bookmarkStart w:id="133" w:name="_Toc480796174"/>
      <w:bookmarkStart w:id="134" w:name="_Toc15489977"/>
      <w:r>
        <w:t xml:space="preserve">Tabelle </w:t>
      </w:r>
      <w:r>
        <w:fldChar w:fldCharType="begin"/>
      </w:r>
      <w:r>
        <w:instrText xml:space="preserve"> SEQ Tabelle \* ARABIC </w:instrText>
      </w:r>
      <w:r>
        <w:fldChar w:fldCharType="separate"/>
      </w:r>
      <w:r w:rsidR="008458F4">
        <w:rPr>
          <w:noProof/>
        </w:rPr>
        <w:t>1</w:t>
      </w:r>
      <w:r>
        <w:rPr>
          <w:noProof/>
        </w:rPr>
        <w:fldChar w:fldCharType="end"/>
      </w:r>
      <w:r w:rsidR="00AA5358">
        <w:t>:</w:t>
      </w:r>
      <w:r w:rsidR="00AA5358">
        <w:tab/>
      </w:r>
      <w:r>
        <w:t>Textformate Überschriften</w:t>
      </w:r>
      <w:bookmarkEnd w:id="133"/>
      <w:bookmarkEnd w:id="134"/>
    </w:p>
    <w:tbl>
      <w:tblPr>
        <w:tblStyle w:val="TelekomTabelleTest"/>
        <w:tblW w:w="9525" w:type="dxa"/>
        <w:tblLook w:val="04A0" w:firstRow="1" w:lastRow="0" w:firstColumn="1" w:lastColumn="0" w:noHBand="0" w:noVBand="1"/>
      </w:tblPr>
      <w:tblGrid>
        <w:gridCol w:w="2268"/>
        <w:gridCol w:w="4649"/>
        <w:gridCol w:w="2608"/>
      </w:tblGrid>
      <w:tr w:rsidR="00AA5358" w14:paraId="063F4752"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1173ED0D" w14:textId="77777777" w:rsidR="00AA5358" w:rsidRPr="002560F4" w:rsidRDefault="00C671C8" w:rsidP="002560F4">
            <w:pPr>
              <w:pStyle w:val="TabellenkopfText"/>
            </w:pPr>
            <w:r>
              <w:t>Fließ</w:t>
            </w:r>
            <w:r w:rsidRPr="002560F4">
              <w:t>text</w:t>
            </w:r>
          </w:p>
        </w:tc>
        <w:tc>
          <w:tcPr>
            <w:tcW w:w="4649" w:type="dxa"/>
          </w:tcPr>
          <w:p w14:paraId="2759B3F6" w14:textId="77777777" w:rsidR="00AA5358" w:rsidRPr="002560F4" w:rsidRDefault="00AA5358" w:rsidP="002560F4">
            <w:pPr>
              <w:pStyle w:val="TabellenkopfText"/>
            </w:pPr>
            <w:r w:rsidRPr="002560F4">
              <w:t>Anmerkungen</w:t>
            </w:r>
          </w:p>
        </w:tc>
        <w:tc>
          <w:tcPr>
            <w:tcW w:w="2608" w:type="dxa"/>
          </w:tcPr>
          <w:p w14:paraId="3759AC99" w14:textId="77777777" w:rsidR="00AA5358" w:rsidRPr="002560F4" w:rsidRDefault="00AA5358" w:rsidP="002560F4">
            <w:pPr>
              <w:pStyle w:val="TabellenkopfText"/>
            </w:pPr>
            <w:r w:rsidRPr="002560F4">
              <w:t>AbsatzFormat/Textformat</w:t>
            </w:r>
          </w:p>
        </w:tc>
      </w:tr>
      <w:tr w:rsidR="008C1FF1" w:rsidRPr="009460FB" w14:paraId="4A468D0F" w14:textId="77777777" w:rsidTr="003A7C83">
        <w:tc>
          <w:tcPr>
            <w:tcW w:w="2268" w:type="dxa"/>
          </w:tcPr>
          <w:p w14:paraId="449FD12E" w14:textId="77777777" w:rsidR="008C1FF1" w:rsidRPr="009460FB" w:rsidRDefault="008C1FF1" w:rsidP="009460FB">
            <w:pPr>
              <w:pStyle w:val="TabelleText"/>
            </w:pPr>
            <w:r w:rsidRPr="009460FB">
              <w:t>Fließtext</w:t>
            </w:r>
          </w:p>
        </w:tc>
        <w:tc>
          <w:tcPr>
            <w:tcW w:w="4649" w:type="dxa"/>
          </w:tcPr>
          <w:p w14:paraId="4228BAFC" w14:textId="77777777" w:rsidR="008C1FF1" w:rsidRPr="009460FB" w:rsidRDefault="008C1FF1" w:rsidP="009460FB">
            <w:pPr>
              <w:pStyle w:val="TabelleText"/>
            </w:pPr>
          </w:p>
        </w:tc>
        <w:tc>
          <w:tcPr>
            <w:tcW w:w="2608" w:type="dxa"/>
          </w:tcPr>
          <w:p w14:paraId="2F9A3741" w14:textId="77777777" w:rsidR="008C1FF1" w:rsidRPr="009460FB" w:rsidRDefault="008C1FF1" w:rsidP="009460FB">
            <w:pPr>
              <w:pStyle w:val="TabelleText"/>
            </w:pPr>
            <w:r w:rsidRPr="009460FB">
              <w:t>Absatz</w:t>
            </w:r>
          </w:p>
        </w:tc>
      </w:tr>
      <w:tr w:rsidR="008C1FF1" w:rsidRPr="009460FB" w14:paraId="3421F8D6" w14:textId="77777777" w:rsidTr="003A7C83">
        <w:tc>
          <w:tcPr>
            <w:tcW w:w="2268" w:type="dxa"/>
          </w:tcPr>
          <w:p w14:paraId="0F9E4721" w14:textId="77777777" w:rsidR="008C1FF1" w:rsidRPr="009460FB" w:rsidRDefault="008C1FF1" w:rsidP="009460FB">
            <w:pPr>
              <w:pStyle w:val="TabelleText"/>
            </w:pPr>
            <w:r w:rsidRPr="009460FB">
              <w:lastRenderedPageBreak/>
              <w:t>Standard</w:t>
            </w:r>
          </w:p>
        </w:tc>
        <w:tc>
          <w:tcPr>
            <w:tcW w:w="4649" w:type="dxa"/>
          </w:tcPr>
          <w:p w14:paraId="461B65D3" w14:textId="77777777" w:rsidR="008C1FF1" w:rsidRPr="009460FB" w:rsidRDefault="00464945" w:rsidP="009460FB">
            <w:pPr>
              <w:pStyle w:val="TabelleText"/>
            </w:pPr>
            <w:r>
              <w:t>Basisformat für Text</w:t>
            </w:r>
          </w:p>
        </w:tc>
        <w:tc>
          <w:tcPr>
            <w:tcW w:w="2608" w:type="dxa"/>
          </w:tcPr>
          <w:p w14:paraId="241E2945" w14:textId="77777777" w:rsidR="008C1FF1" w:rsidRPr="009460FB" w:rsidRDefault="008C1FF1" w:rsidP="009460FB">
            <w:pPr>
              <w:pStyle w:val="TabelleText"/>
            </w:pPr>
            <w:r w:rsidRPr="009460FB">
              <w:t>Absatz</w:t>
            </w:r>
          </w:p>
        </w:tc>
      </w:tr>
      <w:tr w:rsidR="008C1FF1" w:rsidRPr="009460FB" w14:paraId="4C321DEF" w14:textId="77777777" w:rsidTr="003A7C83">
        <w:tc>
          <w:tcPr>
            <w:tcW w:w="2268" w:type="dxa"/>
          </w:tcPr>
          <w:p w14:paraId="1653E922" w14:textId="77777777" w:rsidR="008C1FF1" w:rsidRPr="009460FB" w:rsidRDefault="008C1FF1" w:rsidP="009460FB">
            <w:pPr>
              <w:pStyle w:val="TabelleText"/>
            </w:pPr>
            <w:r w:rsidRPr="009460FB">
              <w:t xml:space="preserve">Fett </w:t>
            </w:r>
          </w:p>
        </w:tc>
        <w:tc>
          <w:tcPr>
            <w:tcW w:w="4649" w:type="dxa"/>
          </w:tcPr>
          <w:p w14:paraId="2C238A74" w14:textId="77777777" w:rsidR="008C1FF1" w:rsidRPr="009460FB" w:rsidRDefault="00AA5358" w:rsidP="009460FB">
            <w:pPr>
              <w:pStyle w:val="TabelleText"/>
            </w:pPr>
            <w:r w:rsidRPr="009460FB">
              <w:t>Fettstellung bitte nicht über die „F“ Taste</w:t>
            </w:r>
          </w:p>
        </w:tc>
        <w:tc>
          <w:tcPr>
            <w:tcW w:w="2608" w:type="dxa"/>
          </w:tcPr>
          <w:p w14:paraId="6A835A75" w14:textId="77777777" w:rsidR="008C1FF1" w:rsidRPr="009460FB" w:rsidRDefault="008C1FF1" w:rsidP="009460FB">
            <w:pPr>
              <w:pStyle w:val="TabelleText"/>
            </w:pPr>
            <w:r w:rsidRPr="009460FB">
              <w:t>Text</w:t>
            </w:r>
          </w:p>
        </w:tc>
      </w:tr>
      <w:tr w:rsidR="008C1FF1" w:rsidRPr="009460FB" w14:paraId="42D201C6" w14:textId="77777777" w:rsidTr="003A7C83">
        <w:tc>
          <w:tcPr>
            <w:tcW w:w="2268" w:type="dxa"/>
          </w:tcPr>
          <w:p w14:paraId="39B33516" w14:textId="77777777" w:rsidR="008C1FF1" w:rsidRPr="009460FB" w:rsidRDefault="008C1FF1" w:rsidP="009460FB">
            <w:pPr>
              <w:pStyle w:val="TabelleText"/>
            </w:pPr>
            <w:r w:rsidRPr="009460FB">
              <w:t>Liste mit Bullets</w:t>
            </w:r>
          </w:p>
        </w:tc>
        <w:tc>
          <w:tcPr>
            <w:tcW w:w="4649" w:type="dxa"/>
          </w:tcPr>
          <w:p w14:paraId="2B086FF9" w14:textId="77777777" w:rsidR="008C1FF1" w:rsidRPr="009460FB" w:rsidRDefault="00AA5358" w:rsidP="009460FB">
            <w:pPr>
              <w:pStyle w:val="TabelleText"/>
            </w:pPr>
            <w:r w:rsidRPr="009460FB">
              <w:t>Unterpunkte in gesonderten Formatvorlagen</w:t>
            </w:r>
          </w:p>
        </w:tc>
        <w:tc>
          <w:tcPr>
            <w:tcW w:w="2608" w:type="dxa"/>
          </w:tcPr>
          <w:p w14:paraId="7DBC7B45" w14:textId="77777777" w:rsidR="008C1FF1" w:rsidRPr="009460FB" w:rsidRDefault="008C1FF1" w:rsidP="009460FB">
            <w:pPr>
              <w:pStyle w:val="TabelleText"/>
            </w:pPr>
            <w:r w:rsidRPr="009460FB">
              <w:t>Absatz</w:t>
            </w:r>
          </w:p>
        </w:tc>
      </w:tr>
      <w:tr w:rsidR="008C1FF1" w:rsidRPr="009460FB" w14:paraId="070B0619" w14:textId="77777777" w:rsidTr="003A7C83">
        <w:tc>
          <w:tcPr>
            <w:tcW w:w="2268" w:type="dxa"/>
          </w:tcPr>
          <w:p w14:paraId="0D9ADE93" w14:textId="77777777" w:rsidR="008C1FF1" w:rsidRPr="009460FB" w:rsidRDefault="008C1FF1" w:rsidP="009460FB">
            <w:pPr>
              <w:pStyle w:val="TabelleText"/>
            </w:pPr>
            <w:r w:rsidRPr="009460FB">
              <w:t>Liste sortiert</w:t>
            </w:r>
          </w:p>
        </w:tc>
        <w:tc>
          <w:tcPr>
            <w:tcW w:w="4649" w:type="dxa"/>
          </w:tcPr>
          <w:p w14:paraId="0959787C" w14:textId="77777777" w:rsidR="008C1FF1" w:rsidRPr="009460FB" w:rsidRDefault="00AA5358" w:rsidP="009460FB">
            <w:pPr>
              <w:pStyle w:val="TabelleText"/>
            </w:pPr>
            <w:r w:rsidRPr="009460FB">
              <w:t>Unterpunkte in gesonderten Formatvorlagen</w:t>
            </w:r>
          </w:p>
        </w:tc>
        <w:tc>
          <w:tcPr>
            <w:tcW w:w="2608" w:type="dxa"/>
          </w:tcPr>
          <w:p w14:paraId="486FE0AC" w14:textId="77777777" w:rsidR="008C1FF1" w:rsidRPr="009460FB" w:rsidRDefault="008C1FF1" w:rsidP="009460FB">
            <w:pPr>
              <w:pStyle w:val="TabelleText"/>
            </w:pPr>
            <w:r w:rsidRPr="009460FB">
              <w:t>Absatz</w:t>
            </w:r>
          </w:p>
        </w:tc>
      </w:tr>
      <w:tr w:rsidR="00901E39" w:rsidRPr="009460FB" w14:paraId="47B1BEDF" w14:textId="77777777" w:rsidTr="003A7C83">
        <w:tc>
          <w:tcPr>
            <w:tcW w:w="2268" w:type="dxa"/>
          </w:tcPr>
          <w:p w14:paraId="4CF597DE" w14:textId="77777777" w:rsidR="00901E39" w:rsidRPr="002A110F" w:rsidRDefault="00901E39" w:rsidP="00901E39">
            <w:pPr>
              <w:pStyle w:val="TabelleText"/>
            </w:pPr>
            <w:r w:rsidRPr="002A110F">
              <w:t>Hyperlink</w:t>
            </w:r>
          </w:p>
        </w:tc>
        <w:tc>
          <w:tcPr>
            <w:tcW w:w="4649" w:type="dxa"/>
          </w:tcPr>
          <w:p w14:paraId="04CFEEA0" w14:textId="77777777" w:rsidR="00901E39" w:rsidRPr="009460FB" w:rsidRDefault="00901E39" w:rsidP="00901E39">
            <w:pPr>
              <w:pStyle w:val="TabelleText"/>
            </w:pPr>
          </w:p>
        </w:tc>
        <w:tc>
          <w:tcPr>
            <w:tcW w:w="2608" w:type="dxa"/>
          </w:tcPr>
          <w:p w14:paraId="380234D6" w14:textId="77777777" w:rsidR="00901E39" w:rsidRPr="009460FB" w:rsidRDefault="0006492E" w:rsidP="00901E39">
            <w:pPr>
              <w:pStyle w:val="TabelleText"/>
            </w:pPr>
            <w:r>
              <w:t>Text</w:t>
            </w:r>
          </w:p>
        </w:tc>
      </w:tr>
      <w:tr w:rsidR="00901E39" w:rsidRPr="009460FB" w14:paraId="22081F0F" w14:textId="77777777" w:rsidTr="003A7C83">
        <w:tc>
          <w:tcPr>
            <w:tcW w:w="2268" w:type="dxa"/>
          </w:tcPr>
          <w:p w14:paraId="08F455A5" w14:textId="77777777" w:rsidR="00901E39" w:rsidRPr="002A110F" w:rsidRDefault="00901E39" w:rsidP="00901E39">
            <w:pPr>
              <w:pStyle w:val="TabelleText"/>
            </w:pPr>
            <w:r w:rsidRPr="002A110F">
              <w:t>Besuchter Link</w:t>
            </w:r>
          </w:p>
        </w:tc>
        <w:tc>
          <w:tcPr>
            <w:tcW w:w="4649" w:type="dxa"/>
          </w:tcPr>
          <w:p w14:paraId="20864C3F" w14:textId="77777777" w:rsidR="00901E39" w:rsidRPr="009460FB" w:rsidRDefault="00901E39" w:rsidP="00901E39">
            <w:pPr>
              <w:pStyle w:val="TabelleText"/>
            </w:pPr>
          </w:p>
        </w:tc>
        <w:tc>
          <w:tcPr>
            <w:tcW w:w="2608" w:type="dxa"/>
          </w:tcPr>
          <w:p w14:paraId="5B27D44B" w14:textId="77777777" w:rsidR="00901E39" w:rsidRPr="009460FB" w:rsidRDefault="0006492E" w:rsidP="00901E39">
            <w:pPr>
              <w:pStyle w:val="TabelleText"/>
            </w:pPr>
            <w:r>
              <w:t>Text</w:t>
            </w:r>
          </w:p>
        </w:tc>
      </w:tr>
      <w:tr w:rsidR="0006492E" w:rsidRPr="009460FB" w14:paraId="08E4DC39" w14:textId="77777777" w:rsidTr="003A7C83">
        <w:tc>
          <w:tcPr>
            <w:tcW w:w="2268" w:type="dxa"/>
          </w:tcPr>
          <w:p w14:paraId="2C9C45D0" w14:textId="77777777" w:rsidR="0006492E" w:rsidRPr="002A110F" w:rsidRDefault="0006492E" w:rsidP="00901E39">
            <w:pPr>
              <w:pStyle w:val="TabelleText"/>
            </w:pPr>
            <w:r>
              <w:t>Zitate</w:t>
            </w:r>
          </w:p>
        </w:tc>
        <w:tc>
          <w:tcPr>
            <w:tcW w:w="4649" w:type="dxa"/>
          </w:tcPr>
          <w:p w14:paraId="022EFB5B" w14:textId="77777777" w:rsidR="0006492E" w:rsidRPr="009460FB" w:rsidRDefault="0006492E" w:rsidP="00901E39">
            <w:pPr>
              <w:pStyle w:val="TabelleText"/>
            </w:pPr>
          </w:p>
        </w:tc>
        <w:tc>
          <w:tcPr>
            <w:tcW w:w="2608" w:type="dxa"/>
          </w:tcPr>
          <w:p w14:paraId="5F6D8DC6" w14:textId="77777777" w:rsidR="0006492E" w:rsidRPr="009460FB" w:rsidRDefault="0006492E" w:rsidP="00901E39">
            <w:pPr>
              <w:pStyle w:val="TabelleText"/>
            </w:pPr>
            <w:r>
              <w:t>Absatz</w:t>
            </w:r>
          </w:p>
        </w:tc>
      </w:tr>
    </w:tbl>
    <w:p w14:paraId="4EE1216A" w14:textId="0205DA99" w:rsidR="001E3076" w:rsidRPr="001E3076" w:rsidRDefault="00374B4D" w:rsidP="001E3076">
      <w:pPr>
        <w:pStyle w:val="Beschriftung"/>
      </w:pPr>
      <w:bookmarkStart w:id="135" w:name="_Toc15489978"/>
      <w:r>
        <w:t xml:space="preserve">Tabelle </w:t>
      </w:r>
      <w:r>
        <w:fldChar w:fldCharType="begin"/>
      </w:r>
      <w:r>
        <w:instrText xml:space="preserve"> SEQ Tabelle \* ARABIC </w:instrText>
      </w:r>
      <w:r>
        <w:fldChar w:fldCharType="separate"/>
      </w:r>
      <w:r w:rsidR="008458F4">
        <w:rPr>
          <w:noProof/>
        </w:rPr>
        <w:t>2</w:t>
      </w:r>
      <w:r>
        <w:rPr>
          <w:noProof/>
        </w:rPr>
        <w:fldChar w:fldCharType="end"/>
      </w:r>
      <w:r w:rsidR="00AA5358">
        <w:t>:</w:t>
      </w:r>
      <w:r w:rsidR="00AA5358">
        <w:tab/>
      </w:r>
      <w:r>
        <w:t xml:space="preserve">Textformate </w:t>
      </w:r>
      <w:r w:rsidRPr="0006492E">
        <w:t>Fließtext</w:t>
      </w:r>
      <w:bookmarkEnd w:id="135"/>
    </w:p>
    <w:tbl>
      <w:tblPr>
        <w:tblStyle w:val="TelekomTabelleTest"/>
        <w:tblW w:w="9525" w:type="dxa"/>
        <w:tblLook w:val="04A0" w:firstRow="1" w:lastRow="0" w:firstColumn="1" w:lastColumn="0" w:noHBand="0" w:noVBand="1"/>
      </w:tblPr>
      <w:tblGrid>
        <w:gridCol w:w="2268"/>
        <w:gridCol w:w="4649"/>
        <w:gridCol w:w="2608"/>
      </w:tblGrid>
      <w:tr w:rsidR="00AA5358" w:rsidRPr="00AA5358" w14:paraId="5BFE39F8"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DCBCDE1" w14:textId="77777777" w:rsidR="00AA5358" w:rsidRPr="002560F4" w:rsidRDefault="00AA5358" w:rsidP="002560F4">
            <w:pPr>
              <w:pStyle w:val="TabellenkopfText"/>
            </w:pPr>
            <w:r w:rsidRPr="002560F4">
              <w:t>Tabellen</w:t>
            </w:r>
          </w:p>
        </w:tc>
        <w:tc>
          <w:tcPr>
            <w:tcW w:w="4649" w:type="dxa"/>
          </w:tcPr>
          <w:p w14:paraId="7EA5F991" w14:textId="77777777" w:rsidR="00AA5358" w:rsidRPr="002560F4" w:rsidRDefault="00AA5358" w:rsidP="002560F4">
            <w:pPr>
              <w:pStyle w:val="TabellenkopfText"/>
            </w:pPr>
            <w:r w:rsidRPr="002560F4">
              <w:t>Anmerkungen</w:t>
            </w:r>
          </w:p>
        </w:tc>
        <w:tc>
          <w:tcPr>
            <w:tcW w:w="2608" w:type="dxa"/>
          </w:tcPr>
          <w:p w14:paraId="40641ECB" w14:textId="77777777" w:rsidR="00AA5358" w:rsidRPr="002560F4" w:rsidRDefault="00AA5358" w:rsidP="002560F4">
            <w:pPr>
              <w:pStyle w:val="TabellenkopfText"/>
            </w:pPr>
            <w:r w:rsidRPr="002560F4">
              <w:t>AbsatzFormat/Textformat</w:t>
            </w:r>
          </w:p>
        </w:tc>
      </w:tr>
      <w:tr w:rsidR="00AA5358" w:rsidRPr="00AA5358" w14:paraId="44C0C502" w14:textId="77777777" w:rsidTr="003A7C83">
        <w:tc>
          <w:tcPr>
            <w:tcW w:w="2268" w:type="dxa"/>
          </w:tcPr>
          <w:p w14:paraId="4302D255" w14:textId="77777777" w:rsidR="00AA5358" w:rsidRPr="00AA5358" w:rsidRDefault="00AA5358" w:rsidP="00AA5358">
            <w:pPr>
              <w:pStyle w:val="TabelleText"/>
            </w:pPr>
            <w:r w:rsidRPr="00AA5358">
              <w:t>Text Tabelle</w:t>
            </w:r>
          </w:p>
        </w:tc>
        <w:tc>
          <w:tcPr>
            <w:tcW w:w="4649" w:type="dxa"/>
          </w:tcPr>
          <w:p w14:paraId="5E4BEEA7" w14:textId="77777777" w:rsidR="00AA5358" w:rsidRPr="00AA5358" w:rsidRDefault="00AA5358" w:rsidP="00AA5358">
            <w:pPr>
              <w:pStyle w:val="TabelleText"/>
            </w:pPr>
            <w:r w:rsidRPr="00AA5358">
              <w:t>Links</w:t>
            </w:r>
            <w:r w:rsidR="00C671C8">
              <w:t xml:space="preserve"> </w:t>
            </w:r>
            <w:r w:rsidRPr="00AA5358">
              <w:t>ausgerichtete Inhalte (meist Text)</w:t>
            </w:r>
          </w:p>
        </w:tc>
        <w:tc>
          <w:tcPr>
            <w:tcW w:w="2608" w:type="dxa"/>
          </w:tcPr>
          <w:p w14:paraId="220F6C77" w14:textId="77777777" w:rsidR="00AA5358" w:rsidRPr="00AA5358" w:rsidRDefault="00AA5358" w:rsidP="00AA5358">
            <w:pPr>
              <w:pStyle w:val="TabelleText"/>
            </w:pPr>
            <w:r w:rsidRPr="00AA5358">
              <w:t>Absatz</w:t>
            </w:r>
          </w:p>
        </w:tc>
      </w:tr>
      <w:tr w:rsidR="00AA5358" w:rsidRPr="00AA5358" w14:paraId="547D16F1" w14:textId="77777777" w:rsidTr="003A7C83">
        <w:tc>
          <w:tcPr>
            <w:tcW w:w="2268" w:type="dxa"/>
          </w:tcPr>
          <w:p w14:paraId="3252A4E9" w14:textId="77777777" w:rsidR="00AA5358" w:rsidRPr="00AA5358" w:rsidRDefault="00AA5358" w:rsidP="00AA5358">
            <w:pPr>
              <w:pStyle w:val="TabelleText"/>
            </w:pPr>
            <w:r w:rsidRPr="00AA5358">
              <w:t>Tabelle Zahl</w:t>
            </w:r>
          </w:p>
        </w:tc>
        <w:tc>
          <w:tcPr>
            <w:tcW w:w="4649" w:type="dxa"/>
          </w:tcPr>
          <w:p w14:paraId="278D478D" w14:textId="77777777" w:rsidR="00AA5358" w:rsidRPr="00AA5358" w:rsidRDefault="00AA5358" w:rsidP="00C671C8">
            <w:pPr>
              <w:pStyle w:val="TabelleText"/>
            </w:pPr>
            <w:r w:rsidRPr="00AA5358">
              <w:t>Rech</w:t>
            </w:r>
            <w:r w:rsidR="00C671C8">
              <w:t>t</w:t>
            </w:r>
            <w:r w:rsidRPr="00AA5358">
              <w:t>s</w:t>
            </w:r>
            <w:r w:rsidR="00C671C8">
              <w:t xml:space="preserve"> </w:t>
            </w:r>
            <w:r w:rsidRPr="00AA5358">
              <w:t>ausgerichtete Inhalte (meist Zahlen)</w:t>
            </w:r>
          </w:p>
        </w:tc>
        <w:tc>
          <w:tcPr>
            <w:tcW w:w="2608" w:type="dxa"/>
          </w:tcPr>
          <w:p w14:paraId="71FEBBF2" w14:textId="77777777" w:rsidR="00AA5358" w:rsidRPr="00AA5358" w:rsidRDefault="00AA5358" w:rsidP="00AA5358">
            <w:pPr>
              <w:pStyle w:val="TabelleText"/>
            </w:pPr>
            <w:r w:rsidRPr="00AA5358">
              <w:t>Absatz</w:t>
            </w:r>
          </w:p>
        </w:tc>
      </w:tr>
      <w:tr w:rsidR="00AA5358" w:rsidRPr="00AA5358" w14:paraId="03EC19A8" w14:textId="77777777" w:rsidTr="003A7C83">
        <w:tc>
          <w:tcPr>
            <w:tcW w:w="2268" w:type="dxa"/>
          </w:tcPr>
          <w:p w14:paraId="5DE60845" w14:textId="77777777" w:rsidR="00AA5358" w:rsidRPr="00AA5358" w:rsidRDefault="00AA5358" w:rsidP="00AA5358">
            <w:pPr>
              <w:pStyle w:val="TabelleText"/>
            </w:pPr>
            <w:r w:rsidRPr="00AA5358">
              <w:t>Tabellenkopf Text</w:t>
            </w:r>
          </w:p>
        </w:tc>
        <w:tc>
          <w:tcPr>
            <w:tcW w:w="4649" w:type="dxa"/>
          </w:tcPr>
          <w:p w14:paraId="5CD82E69" w14:textId="77777777" w:rsidR="00AA5358" w:rsidRPr="00AA5358" w:rsidRDefault="00AA5358" w:rsidP="00AA5358">
            <w:pPr>
              <w:pStyle w:val="TabelleText"/>
            </w:pPr>
            <w:r w:rsidRPr="00AA5358">
              <w:t>Kopfzeile passend zum Inhalt darunter</w:t>
            </w:r>
          </w:p>
        </w:tc>
        <w:tc>
          <w:tcPr>
            <w:tcW w:w="2608" w:type="dxa"/>
          </w:tcPr>
          <w:p w14:paraId="6C7948D6" w14:textId="77777777" w:rsidR="00AA5358" w:rsidRPr="00AA5358" w:rsidRDefault="00AA5358" w:rsidP="00AA5358">
            <w:pPr>
              <w:pStyle w:val="TabelleText"/>
            </w:pPr>
            <w:r w:rsidRPr="00AA5358">
              <w:t>Absatz</w:t>
            </w:r>
          </w:p>
        </w:tc>
      </w:tr>
      <w:tr w:rsidR="00AA5358" w:rsidRPr="00AA5358" w14:paraId="1DF5633C" w14:textId="77777777" w:rsidTr="003A7C83">
        <w:tc>
          <w:tcPr>
            <w:tcW w:w="2268" w:type="dxa"/>
          </w:tcPr>
          <w:p w14:paraId="13A0E254" w14:textId="77777777" w:rsidR="00AA5358" w:rsidRPr="00AA5358" w:rsidRDefault="00AA5358" w:rsidP="00AA5358">
            <w:pPr>
              <w:pStyle w:val="TabelleText"/>
            </w:pPr>
            <w:r w:rsidRPr="00AA5358">
              <w:t>Tabellenkopf Zahl</w:t>
            </w:r>
          </w:p>
        </w:tc>
        <w:tc>
          <w:tcPr>
            <w:tcW w:w="4649" w:type="dxa"/>
          </w:tcPr>
          <w:p w14:paraId="1E176F02" w14:textId="77777777" w:rsidR="00AA5358" w:rsidRPr="00AA5358" w:rsidRDefault="00AA5358" w:rsidP="00AA5358">
            <w:pPr>
              <w:pStyle w:val="TabelleText"/>
            </w:pPr>
            <w:r w:rsidRPr="00AA5358">
              <w:t>Kopfzeile passend zum Inhalt darunter</w:t>
            </w:r>
          </w:p>
        </w:tc>
        <w:tc>
          <w:tcPr>
            <w:tcW w:w="2608" w:type="dxa"/>
          </w:tcPr>
          <w:p w14:paraId="040A65F0" w14:textId="77777777" w:rsidR="00AA5358" w:rsidRPr="00AA5358" w:rsidRDefault="00AA5358" w:rsidP="00AA5358">
            <w:pPr>
              <w:pStyle w:val="TabelleText"/>
            </w:pPr>
            <w:r w:rsidRPr="00AA5358">
              <w:t>Absatz</w:t>
            </w:r>
          </w:p>
        </w:tc>
      </w:tr>
    </w:tbl>
    <w:p w14:paraId="69ECAD5E" w14:textId="53D4229E" w:rsidR="007D5CFD" w:rsidRPr="00E113D4" w:rsidRDefault="007D5CFD" w:rsidP="00C36CED">
      <w:pPr>
        <w:pStyle w:val="Beschriftung"/>
      </w:pPr>
      <w:bookmarkStart w:id="136" w:name="_Toc15489979"/>
      <w:r>
        <w:t xml:space="preserve">Tabelle </w:t>
      </w:r>
      <w:r>
        <w:fldChar w:fldCharType="begin"/>
      </w:r>
      <w:r>
        <w:instrText xml:space="preserve"> SEQ Tabelle \* ARABIC </w:instrText>
      </w:r>
      <w:r>
        <w:fldChar w:fldCharType="separate"/>
      </w:r>
      <w:r w:rsidR="008458F4">
        <w:rPr>
          <w:noProof/>
        </w:rPr>
        <w:t>3</w:t>
      </w:r>
      <w:r>
        <w:rPr>
          <w:noProof/>
        </w:rPr>
        <w:fldChar w:fldCharType="end"/>
      </w:r>
      <w:r w:rsidR="00AA5358">
        <w:t>:</w:t>
      </w:r>
      <w:r w:rsidR="00AA5358">
        <w:tab/>
      </w:r>
      <w:r>
        <w:t xml:space="preserve">Textformate </w:t>
      </w:r>
      <w:r w:rsidR="00AA5358">
        <w:t>Tabellen</w:t>
      </w:r>
      <w:bookmarkEnd w:id="136"/>
    </w:p>
    <w:p w14:paraId="37C3CE4F" w14:textId="77777777" w:rsidR="00277502" w:rsidRDefault="00277502"/>
    <w:p w14:paraId="6DCE7A66" w14:textId="77777777" w:rsidR="005C32EE" w:rsidRDefault="005C32EE"/>
    <w:tbl>
      <w:tblPr>
        <w:tblStyle w:val="TelekomTabelleTest"/>
        <w:tblW w:w="9525" w:type="dxa"/>
        <w:tblLook w:val="04A0" w:firstRow="1" w:lastRow="0" w:firstColumn="1" w:lastColumn="0" w:noHBand="0" w:noVBand="1"/>
      </w:tblPr>
      <w:tblGrid>
        <w:gridCol w:w="2268"/>
        <w:gridCol w:w="4649"/>
        <w:gridCol w:w="2608"/>
      </w:tblGrid>
      <w:tr w:rsidR="009460FB" w:rsidRPr="00AA5358" w14:paraId="32896196"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53A82C2" w14:textId="77777777" w:rsidR="009460FB" w:rsidRPr="002560F4" w:rsidRDefault="000033B1" w:rsidP="002560F4">
            <w:pPr>
              <w:pStyle w:val="TabellenkopfText"/>
            </w:pPr>
            <w:r>
              <w:rPr>
                <w:caps/>
              </w:rPr>
              <w:br w:type="page"/>
            </w:r>
            <w:r w:rsidR="009460FB" w:rsidRPr="002560F4">
              <w:t>Beschriftungen</w:t>
            </w:r>
            <w:r w:rsidR="00624F8F" w:rsidRPr="002560F4">
              <w:t>/Verweise</w:t>
            </w:r>
          </w:p>
        </w:tc>
        <w:tc>
          <w:tcPr>
            <w:tcW w:w="4649" w:type="dxa"/>
          </w:tcPr>
          <w:p w14:paraId="50B70EF0" w14:textId="77777777" w:rsidR="009460FB" w:rsidRPr="002560F4" w:rsidRDefault="009460FB" w:rsidP="002560F4">
            <w:pPr>
              <w:pStyle w:val="TabellenkopfText"/>
            </w:pPr>
            <w:r w:rsidRPr="002560F4">
              <w:t>Anmerkungen</w:t>
            </w:r>
          </w:p>
        </w:tc>
        <w:tc>
          <w:tcPr>
            <w:tcW w:w="2608" w:type="dxa"/>
          </w:tcPr>
          <w:p w14:paraId="19C4EB73" w14:textId="77777777" w:rsidR="009460FB" w:rsidRPr="002560F4" w:rsidRDefault="009460FB" w:rsidP="002560F4">
            <w:pPr>
              <w:pStyle w:val="TabellenkopfText"/>
            </w:pPr>
            <w:r w:rsidRPr="002560F4">
              <w:t>AbsatzFormat/Textformat</w:t>
            </w:r>
          </w:p>
        </w:tc>
      </w:tr>
      <w:tr w:rsidR="009460FB" w:rsidRPr="00AA5358" w14:paraId="4FA265F7" w14:textId="77777777" w:rsidTr="003A7C83">
        <w:tc>
          <w:tcPr>
            <w:tcW w:w="2268" w:type="dxa"/>
          </w:tcPr>
          <w:p w14:paraId="5B7183EB" w14:textId="77777777" w:rsidR="009460FB" w:rsidRPr="00BF2E13" w:rsidRDefault="009460FB" w:rsidP="00901E39">
            <w:pPr>
              <w:pStyle w:val="TabelleText"/>
            </w:pPr>
            <w:r w:rsidRPr="00BF2E13">
              <w:t xml:space="preserve">Beschriftung </w:t>
            </w:r>
          </w:p>
        </w:tc>
        <w:tc>
          <w:tcPr>
            <w:tcW w:w="4649" w:type="dxa"/>
          </w:tcPr>
          <w:p w14:paraId="2CDEB2B4" w14:textId="77777777" w:rsidR="009460FB" w:rsidRPr="00AA5358" w:rsidRDefault="009E6867" w:rsidP="00624F8F">
            <w:pPr>
              <w:pStyle w:val="TabelleText"/>
            </w:pPr>
            <w:r>
              <w:t>für</w:t>
            </w:r>
            <w:r w:rsidR="00451DA3">
              <w:t xml:space="preserve"> Abbildungen/Tabellen</w:t>
            </w:r>
          </w:p>
        </w:tc>
        <w:tc>
          <w:tcPr>
            <w:tcW w:w="2608" w:type="dxa"/>
          </w:tcPr>
          <w:p w14:paraId="767A5F2E" w14:textId="77777777" w:rsidR="009460FB" w:rsidRPr="00AA5358" w:rsidRDefault="0006492E" w:rsidP="00624F8F">
            <w:pPr>
              <w:pStyle w:val="TabelleText"/>
            </w:pPr>
            <w:r>
              <w:t>Absatz</w:t>
            </w:r>
          </w:p>
        </w:tc>
      </w:tr>
      <w:tr w:rsidR="00624F8F" w:rsidRPr="00AA5358" w14:paraId="34F0BB59" w14:textId="77777777" w:rsidTr="003A7C83">
        <w:tc>
          <w:tcPr>
            <w:tcW w:w="2268" w:type="dxa"/>
          </w:tcPr>
          <w:p w14:paraId="242E911E" w14:textId="77777777" w:rsidR="00624F8F" w:rsidRPr="00BF2E13" w:rsidRDefault="00624F8F" w:rsidP="00901E39">
            <w:pPr>
              <w:pStyle w:val="TabelleText"/>
            </w:pPr>
            <w:r w:rsidRPr="00BF2E13">
              <w:t>Objekt Abbildungen</w:t>
            </w:r>
          </w:p>
        </w:tc>
        <w:tc>
          <w:tcPr>
            <w:tcW w:w="4649" w:type="dxa"/>
          </w:tcPr>
          <w:p w14:paraId="29820451" w14:textId="77777777" w:rsidR="00624F8F" w:rsidRPr="00AA5358" w:rsidRDefault="00624F8F" w:rsidP="00624F8F">
            <w:pPr>
              <w:pStyle w:val="TabelleText"/>
            </w:pPr>
            <w:r>
              <w:t xml:space="preserve">Setzt eingefügte Abbildung zentriert und mit korrekten Abständen </w:t>
            </w:r>
          </w:p>
        </w:tc>
        <w:tc>
          <w:tcPr>
            <w:tcW w:w="2608" w:type="dxa"/>
          </w:tcPr>
          <w:p w14:paraId="7BEC57C9" w14:textId="77777777" w:rsidR="00624F8F" w:rsidRPr="00AA5358" w:rsidRDefault="0006492E" w:rsidP="00624F8F">
            <w:pPr>
              <w:pStyle w:val="TabelleText"/>
            </w:pPr>
            <w:r>
              <w:t>Absatz</w:t>
            </w:r>
          </w:p>
        </w:tc>
      </w:tr>
      <w:tr w:rsidR="00901E39" w:rsidRPr="00AA5358" w14:paraId="52D5E4C4" w14:textId="77777777" w:rsidTr="003A7C83">
        <w:tc>
          <w:tcPr>
            <w:tcW w:w="2268" w:type="dxa"/>
          </w:tcPr>
          <w:p w14:paraId="12500C71" w14:textId="77777777" w:rsidR="00901E39" w:rsidRPr="00BF2E13" w:rsidRDefault="00901E39" w:rsidP="00901E39">
            <w:pPr>
              <w:pStyle w:val="TabelleText"/>
            </w:pPr>
            <w:r>
              <w:t>Fußnotentext</w:t>
            </w:r>
          </w:p>
        </w:tc>
        <w:tc>
          <w:tcPr>
            <w:tcW w:w="4649" w:type="dxa"/>
          </w:tcPr>
          <w:p w14:paraId="23FA0CFD" w14:textId="77777777" w:rsidR="00901E39" w:rsidRDefault="00901E39" w:rsidP="00624F8F">
            <w:pPr>
              <w:pStyle w:val="TabelleText"/>
            </w:pPr>
          </w:p>
        </w:tc>
        <w:tc>
          <w:tcPr>
            <w:tcW w:w="2608" w:type="dxa"/>
          </w:tcPr>
          <w:p w14:paraId="4AD119C1" w14:textId="77777777" w:rsidR="00901E39" w:rsidRPr="00AA5358" w:rsidRDefault="0006492E" w:rsidP="00624F8F">
            <w:pPr>
              <w:pStyle w:val="TabelleText"/>
            </w:pPr>
            <w:r>
              <w:t>Absatz/Text</w:t>
            </w:r>
          </w:p>
        </w:tc>
      </w:tr>
      <w:tr w:rsidR="00901E39" w:rsidRPr="00AA5358" w14:paraId="68D2713D" w14:textId="77777777" w:rsidTr="003A7C83">
        <w:tc>
          <w:tcPr>
            <w:tcW w:w="2268" w:type="dxa"/>
          </w:tcPr>
          <w:p w14:paraId="72B6235E" w14:textId="77777777" w:rsidR="00901E39" w:rsidRPr="00BF2E13" w:rsidRDefault="00901E39" w:rsidP="00901E39">
            <w:pPr>
              <w:pStyle w:val="TabelleText"/>
            </w:pPr>
            <w:r>
              <w:t>Fußnotenzeichen</w:t>
            </w:r>
          </w:p>
        </w:tc>
        <w:tc>
          <w:tcPr>
            <w:tcW w:w="4649" w:type="dxa"/>
          </w:tcPr>
          <w:p w14:paraId="5077CA21" w14:textId="77777777" w:rsidR="00901E39" w:rsidRDefault="00901E39" w:rsidP="00624F8F">
            <w:pPr>
              <w:pStyle w:val="TabelleText"/>
            </w:pPr>
          </w:p>
        </w:tc>
        <w:tc>
          <w:tcPr>
            <w:tcW w:w="2608" w:type="dxa"/>
          </w:tcPr>
          <w:p w14:paraId="1E922CEE" w14:textId="77777777" w:rsidR="00901E39" w:rsidRPr="00AA5358" w:rsidRDefault="0006492E" w:rsidP="00624F8F">
            <w:pPr>
              <w:pStyle w:val="TabelleText"/>
            </w:pPr>
            <w:r>
              <w:t>Text</w:t>
            </w:r>
          </w:p>
        </w:tc>
      </w:tr>
      <w:tr w:rsidR="00277502" w:rsidRPr="00AA5358" w14:paraId="19A4EF65" w14:textId="77777777" w:rsidTr="003A7C83">
        <w:tc>
          <w:tcPr>
            <w:tcW w:w="2268" w:type="dxa"/>
          </w:tcPr>
          <w:p w14:paraId="6C4F15A3" w14:textId="77777777" w:rsidR="00277502" w:rsidRPr="002D629F" w:rsidRDefault="00277502" w:rsidP="00901E39">
            <w:pPr>
              <w:pStyle w:val="TabelleText"/>
            </w:pPr>
            <w:r w:rsidRPr="002D629F">
              <w:t>Verzeichnis im IHV</w:t>
            </w:r>
          </w:p>
        </w:tc>
        <w:tc>
          <w:tcPr>
            <w:tcW w:w="4649" w:type="dxa"/>
          </w:tcPr>
          <w:p w14:paraId="30FDFE4F"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im Inhaltsverzeichnis aufgeführt werden</w:t>
            </w:r>
          </w:p>
        </w:tc>
        <w:tc>
          <w:tcPr>
            <w:tcW w:w="2608" w:type="dxa"/>
          </w:tcPr>
          <w:p w14:paraId="1B11EC5A" w14:textId="77777777" w:rsidR="00277502" w:rsidRPr="00AA5358" w:rsidRDefault="0006492E" w:rsidP="00277502">
            <w:pPr>
              <w:pStyle w:val="TabelleText"/>
            </w:pPr>
            <w:r>
              <w:t>Absatz</w:t>
            </w:r>
          </w:p>
        </w:tc>
      </w:tr>
      <w:tr w:rsidR="00277502" w:rsidRPr="00AA5358" w14:paraId="4382FF7D" w14:textId="77777777" w:rsidTr="003A7C83">
        <w:tc>
          <w:tcPr>
            <w:tcW w:w="2268" w:type="dxa"/>
          </w:tcPr>
          <w:p w14:paraId="6780C018" w14:textId="77777777" w:rsidR="00277502" w:rsidRPr="002D629F" w:rsidRDefault="00277502" w:rsidP="009E6867">
            <w:pPr>
              <w:pStyle w:val="TabelleText"/>
            </w:pPr>
            <w:r w:rsidRPr="002D629F">
              <w:t>Verzeichnis nicht im IHV</w:t>
            </w:r>
          </w:p>
        </w:tc>
        <w:tc>
          <w:tcPr>
            <w:tcW w:w="4649" w:type="dxa"/>
          </w:tcPr>
          <w:p w14:paraId="515640B8"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auch nicht im Inhaltsverzeichnis aufgeführt werden</w:t>
            </w:r>
          </w:p>
        </w:tc>
        <w:tc>
          <w:tcPr>
            <w:tcW w:w="2608" w:type="dxa"/>
          </w:tcPr>
          <w:p w14:paraId="74FDB12D" w14:textId="77777777" w:rsidR="00277502" w:rsidRPr="00AA5358" w:rsidRDefault="0006492E" w:rsidP="00277502">
            <w:pPr>
              <w:pStyle w:val="TabelleText"/>
            </w:pPr>
            <w:r>
              <w:t>Absatz</w:t>
            </w:r>
          </w:p>
        </w:tc>
      </w:tr>
      <w:tr w:rsidR="009E6867" w:rsidRPr="00AA5358" w14:paraId="3CEF0567" w14:textId="77777777" w:rsidTr="003A7C83">
        <w:tc>
          <w:tcPr>
            <w:tcW w:w="2268" w:type="dxa"/>
          </w:tcPr>
          <w:p w14:paraId="139026B8" w14:textId="77777777" w:rsidR="009E6867" w:rsidRPr="00712C4E" w:rsidRDefault="009E6867" w:rsidP="009E6867">
            <w:pPr>
              <w:pStyle w:val="TabelleText"/>
            </w:pPr>
            <w:r w:rsidRPr="00712C4E">
              <w:t>Verzeichnis 1</w:t>
            </w:r>
          </w:p>
        </w:tc>
        <w:tc>
          <w:tcPr>
            <w:tcW w:w="4649" w:type="dxa"/>
          </w:tcPr>
          <w:p w14:paraId="1C2A1F30" w14:textId="77777777" w:rsidR="009E6867" w:rsidRDefault="00551C0C" w:rsidP="00551C0C">
            <w:pPr>
              <w:pStyle w:val="TabelleText"/>
            </w:pPr>
            <w:r>
              <w:t>Verzeichnis im IHV und Kapitel im Inhaltsverzeichnis</w:t>
            </w:r>
          </w:p>
        </w:tc>
        <w:tc>
          <w:tcPr>
            <w:tcW w:w="2608" w:type="dxa"/>
          </w:tcPr>
          <w:p w14:paraId="16FB2CB6" w14:textId="77777777" w:rsidR="009E6867" w:rsidRPr="00AA5358" w:rsidRDefault="0006492E" w:rsidP="009E6867">
            <w:pPr>
              <w:pStyle w:val="TabelleText"/>
            </w:pPr>
            <w:r>
              <w:t>Absatz</w:t>
            </w:r>
          </w:p>
        </w:tc>
      </w:tr>
      <w:tr w:rsidR="009E6867" w:rsidRPr="00AA5358" w14:paraId="39CC7AA6" w14:textId="77777777" w:rsidTr="003A7C83">
        <w:tc>
          <w:tcPr>
            <w:tcW w:w="2268" w:type="dxa"/>
          </w:tcPr>
          <w:p w14:paraId="38AF1E9B" w14:textId="77777777" w:rsidR="009E6867" w:rsidRPr="00712C4E" w:rsidRDefault="009E6867" w:rsidP="009E6867">
            <w:pPr>
              <w:pStyle w:val="TabelleText"/>
            </w:pPr>
            <w:r w:rsidRPr="00712C4E">
              <w:t>Verzeichnis 2</w:t>
            </w:r>
          </w:p>
        </w:tc>
        <w:tc>
          <w:tcPr>
            <w:tcW w:w="4649" w:type="dxa"/>
          </w:tcPr>
          <w:p w14:paraId="3135E026" w14:textId="77777777" w:rsidR="009E6867" w:rsidRDefault="00551C0C" w:rsidP="009E6867">
            <w:pPr>
              <w:pStyle w:val="TabelleText"/>
            </w:pPr>
            <w:r>
              <w:t>1.1 Überschrift 2 im Inhaltsverzeichnis</w:t>
            </w:r>
          </w:p>
        </w:tc>
        <w:tc>
          <w:tcPr>
            <w:tcW w:w="2608" w:type="dxa"/>
          </w:tcPr>
          <w:p w14:paraId="7AE4E259" w14:textId="77777777" w:rsidR="009E6867" w:rsidRPr="00AA5358" w:rsidRDefault="0006492E" w:rsidP="009E6867">
            <w:pPr>
              <w:pStyle w:val="TabelleText"/>
            </w:pPr>
            <w:r>
              <w:t>Absatz</w:t>
            </w:r>
          </w:p>
        </w:tc>
      </w:tr>
      <w:tr w:rsidR="009E6867" w:rsidRPr="00AA5358" w14:paraId="3DF4E06F" w14:textId="77777777" w:rsidTr="003A7C83">
        <w:tc>
          <w:tcPr>
            <w:tcW w:w="2268" w:type="dxa"/>
          </w:tcPr>
          <w:p w14:paraId="748A17FB" w14:textId="77777777" w:rsidR="009E6867" w:rsidRPr="00712C4E" w:rsidRDefault="009E6867" w:rsidP="009E6867">
            <w:pPr>
              <w:pStyle w:val="TabelleText"/>
            </w:pPr>
            <w:r w:rsidRPr="00712C4E">
              <w:t>Verzeichnis 3</w:t>
            </w:r>
          </w:p>
        </w:tc>
        <w:tc>
          <w:tcPr>
            <w:tcW w:w="4649" w:type="dxa"/>
          </w:tcPr>
          <w:p w14:paraId="70C6E4AD" w14:textId="77777777" w:rsidR="009E6867" w:rsidRDefault="00551C0C" w:rsidP="009E6867">
            <w:pPr>
              <w:pStyle w:val="TabelleText"/>
            </w:pPr>
            <w:r>
              <w:t xml:space="preserve">1.1.1 </w:t>
            </w:r>
            <w:r w:rsidR="00C671C8">
              <w:t>Überschrift</w:t>
            </w:r>
            <w:r>
              <w:t xml:space="preserve"> 3 im Inhaltsverzeichnis</w:t>
            </w:r>
          </w:p>
        </w:tc>
        <w:tc>
          <w:tcPr>
            <w:tcW w:w="2608" w:type="dxa"/>
          </w:tcPr>
          <w:p w14:paraId="193FC1A7" w14:textId="77777777" w:rsidR="009E6867" w:rsidRPr="00AA5358" w:rsidRDefault="0006492E" w:rsidP="009E6867">
            <w:pPr>
              <w:pStyle w:val="TabelleText"/>
            </w:pPr>
            <w:r>
              <w:t>Absatz</w:t>
            </w:r>
          </w:p>
        </w:tc>
      </w:tr>
    </w:tbl>
    <w:p w14:paraId="7652E813" w14:textId="053AE55F" w:rsidR="009460FB" w:rsidRDefault="009460FB" w:rsidP="00C36CED">
      <w:pPr>
        <w:pStyle w:val="Beschriftung"/>
      </w:pPr>
      <w:bookmarkStart w:id="137" w:name="_Toc15489980"/>
      <w:r w:rsidRPr="00451DA3">
        <w:t xml:space="preserve">Tabelle </w:t>
      </w:r>
      <w:r>
        <w:fldChar w:fldCharType="begin"/>
      </w:r>
      <w:r>
        <w:instrText xml:space="preserve"> SEQ Tabelle \* ARABIC </w:instrText>
      </w:r>
      <w:r>
        <w:fldChar w:fldCharType="separate"/>
      </w:r>
      <w:r w:rsidR="008458F4">
        <w:rPr>
          <w:noProof/>
        </w:rPr>
        <w:t>4</w:t>
      </w:r>
      <w:r>
        <w:rPr>
          <w:noProof/>
        </w:rPr>
        <w:fldChar w:fldCharType="end"/>
      </w:r>
      <w:r w:rsidRPr="00451DA3">
        <w:t>:</w:t>
      </w:r>
      <w:r w:rsidRPr="00451DA3">
        <w:tab/>
        <w:t>Textformate Beschriftungen/Verweise</w:t>
      </w:r>
      <w:bookmarkEnd w:id="137"/>
    </w:p>
    <w:tbl>
      <w:tblPr>
        <w:tblStyle w:val="TelekomTabelleTest"/>
        <w:tblW w:w="9524" w:type="dxa"/>
        <w:tblLook w:val="04A0" w:firstRow="1" w:lastRow="0" w:firstColumn="1" w:lastColumn="0" w:noHBand="0" w:noVBand="1"/>
      </w:tblPr>
      <w:tblGrid>
        <w:gridCol w:w="2268"/>
        <w:gridCol w:w="4648"/>
        <w:gridCol w:w="2608"/>
      </w:tblGrid>
      <w:tr w:rsidR="00551C0C" w:rsidRPr="00AA5358" w14:paraId="26FB208D"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659E145D" w14:textId="77777777" w:rsidR="00551C0C" w:rsidRPr="002560F4" w:rsidRDefault="00551C0C" w:rsidP="002560F4">
            <w:pPr>
              <w:pStyle w:val="TabellenkopfText"/>
            </w:pPr>
            <w:r w:rsidRPr="002560F4">
              <w:t>Son</w:t>
            </w:r>
            <w:r w:rsidR="00361CA3">
              <w:t>s</w:t>
            </w:r>
            <w:r w:rsidRPr="002560F4">
              <w:t>tiges</w:t>
            </w:r>
          </w:p>
        </w:tc>
        <w:tc>
          <w:tcPr>
            <w:tcW w:w="4648" w:type="dxa"/>
          </w:tcPr>
          <w:p w14:paraId="7C80308A" w14:textId="77777777" w:rsidR="00551C0C" w:rsidRPr="002560F4" w:rsidRDefault="00551C0C" w:rsidP="002560F4">
            <w:pPr>
              <w:pStyle w:val="TabellenkopfText"/>
            </w:pPr>
            <w:r w:rsidRPr="002560F4">
              <w:t>Anmerkungen</w:t>
            </w:r>
          </w:p>
        </w:tc>
        <w:tc>
          <w:tcPr>
            <w:tcW w:w="2608" w:type="dxa"/>
          </w:tcPr>
          <w:p w14:paraId="5CD30888" w14:textId="77777777" w:rsidR="00551C0C" w:rsidRPr="002560F4" w:rsidRDefault="00551C0C" w:rsidP="002560F4">
            <w:pPr>
              <w:pStyle w:val="TabellenkopfText"/>
            </w:pPr>
            <w:r w:rsidRPr="002560F4">
              <w:t>AbsatzFormat/Textformat</w:t>
            </w:r>
          </w:p>
        </w:tc>
      </w:tr>
      <w:tr w:rsidR="00901E39" w:rsidRPr="00AA5358" w14:paraId="7F4C24D8" w14:textId="77777777" w:rsidTr="003A7C83">
        <w:tc>
          <w:tcPr>
            <w:tcW w:w="2268" w:type="dxa"/>
          </w:tcPr>
          <w:p w14:paraId="0B1C7E38" w14:textId="77777777" w:rsidR="00901E39" w:rsidRPr="000A46AA" w:rsidRDefault="00901E39" w:rsidP="00901E39">
            <w:pPr>
              <w:pStyle w:val="TabelleText"/>
            </w:pPr>
            <w:r w:rsidRPr="000A46AA">
              <w:t>Fußzeile</w:t>
            </w:r>
          </w:p>
        </w:tc>
        <w:tc>
          <w:tcPr>
            <w:tcW w:w="4648" w:type="dxa"/>
          </w:tcPr>
          <w:p w14:paraId="5F22D846" w14:textId="77777777" w:rsidR="00901E39" w:rsidRPr="00AA5358" w:rsidRDefault="00901E39" w:rsidP="00901E39">
            <w:pPr>
              <w:pStyle w:val="TabelleText"/>
            </w:pPr>
          </w:p>
        </w:tc>
        <w:tc>
          <w:tcPr>
            <w:tcW w:w="2608" w:type="dxa"/>
          </w:tcPr>
          <w:p w14:paraId="56CFDC88" w14:textId="77777777" w:rsidR="00901E39" w:rsidRPr="00AA5358" w:rsidRDefault="0006492E" w:rsidP="00901E39">
            <w:pPr>
              <w:pStyle w:val="TabelleText"/>
            </w:pPr>
            <w:r>
              <w:t>Absatz</w:t>
            </w:r>
          </w:p>
        </w:tc>
      </w:tr>
      <w:tr w:rsidR="00901E39" w:rsidRPr="00AA5358" w14:paraId="4C8FC653" w14:textId="77777777" w:rsidTr="003A7C83">
        <w:tc>
          <w:tcPr>
            <w:tcW w:w="2268" w:type="dxa"/>
          </w:tcPr>
          <w:p w14:paraId="272E71B3" w14:textId="77777777" w:rsidR="00901E39" w:rsidRPr="000A46AA" w:rsidRDefault="00901E39" w:rsidP="00901E39">
            <w:pPr>
              <w:pStyle w:val="TabelleText"/>
            </w:pPr>
            <w:r w:rsidRPr="000A46AA">
              <w:t>Kopfzeile</w:t>
            </w:r>
          </w:p>
        </w:tc>
        <w:tc>
          <w:tcPr>
            <w:tcW w:w="4648" w:type="dxa"/>
          </w:tcPr>
          <w:p w14:paraId="3BCCA3D7" w14:textId="77777777" w:rsidR="00901E39" w:rsidRPr="00AA5358" w:rsidRDefault="00901E39" w:rsidP="00901E39">
            <w:pPr>
              <w:pStyle w:val="TabelleText"/>
            </w:pPr>
          </w:p>
        </w:tc>
        <w:tc>
          <w:tcPr>
            <w:tcW w:w="2608" w:type="dxa"/>
          </w:tcPr>
          <w:p w14:paraId="34B63158" w14:textId="77777777" w:rsidR="00901E39" w:rsidRPr="00AA5358" w:rsidRDefault="0006492E" w:rsidP="00901E39">
            <w:pPr>
              <w:pStyle w:val="TabelleText"/>
            </w:pPr>
            <w:r>
              <w:t>Absatz</w:t>
            </w:r>
          </w:p>
        </w:tc>
      </w:tr>
    </w:tbl>
    <w:p w14:paraId="42B83153" w14:textId="249857F4" w:rsidR="00551C0C" w:rsidRDefault="00EE0B5D" w:rsidP="00C36CED">
      <w:pPr>
        <w:pStyle w:val="Beschriftung"/>
      </w:pPr>
      <w:bookmarkStart w:id="138" w:name="_Toc15489981"/>
      <w:r>
        <w:t xml:space="preserve">Tabelle </w:t>
      </w:r>
      <w:r>
        <w:fldChar w:fldCharType="begin"/>
      </w:r>
      <w:r>
        <w:instrText xml:space="preserve"> SEQ Tabelle \* ARABIC </w:instrText>
      </w:r>
      <w:r>
        <w:fldChar w:fldCharType="separate"/>
      </w:r>
      <w:r w:rsidR="008458F4">
        <w:rPr>
          <w:noProof/>
        </w:rPr>
        <w:t>5</w:t>
      </w:r>
      <w:r>
        <w:rPr>
          <w:noProof/>
        </w:rPr>
        <w:fldChar w:fldCharType="end"/>
      </w:r>
      <w:r>
        <w:t>:</w:t>
      </w:r>
      <w:r>
        <w:tab/>
        <w:t>Textformate Sonstiges</w:t>
      </w:r>
      <w:bookmarkEnd w:id="138"/>
    </w:p>
    <w:p w14:paraId="2F490875" w14:textId="77777777" w:rsidR="00315E95" w:rsidRDefault="00315E95" w:rsidP="00315E95">
      <w:pPr>
        <w:pStyle w:val="berschrift2"/>
      </w:pPr>
      <w:bookmarkStart w:id="139" w:name="_Toc165378942"/>
      <w:r>
        <w:t>Formatierung von Texten</w:t>
      </w:r>
      <w:bookmarkEnd w:id="139"/>
    </w:p>
    <w:p w14:paraId="1FD63909" w14:textId="77777777" w:rsidR="00D40F79" w:rsidRDefault="00D40F79" w:rsidP="00D40F79">
      <w:r>
        <w:t>Wählen Sie die Formate über den Formtvorlagenkatalog (</w:t>
      </w:r>
      <w:r w:rsidR="006E35FD">
        <w:t>Strg</w:t>
      </w:r>
      <w:r>
        <w:t xml:space="preserve"> + </w:t>
      </w:r>
      <w:r w:rsidR="006E35FD">
        <w:t>Alt</w:t>
      </w:r>
      <w:r>
        <w:t xml:space="preserve"> + Umschalt + S)</w:t>
      </w:r>
      <w:r>
        <w:br/>
        <w:t xml:space="preserve">oder über den Schnellzugriff oben in der Menüzeile aus </w:t>
      </w:r>
    </w:p>
    <w:p w14:paraId="7856E183" w14:textId="77777777" w:rsidR="00D40F79" w:rsidRDefault="00D40F79" w:rsidP="00D40F79">
      <w:pPr>
        <w:pStyle w:val="ObjektAbbildungen"/>
      </w:pPr>
      <w:r w:rsidRPr="00EE6832">
        <w:rPr>
          <w:noProof/>
        </w:rPr>
        <w:drawing>
          <wp:inline distT="0" distB="0" distL="0" distR="0" wp14:anchorId="7E5F5B61" wp14:editId="1145ABA0">
            <wp:extent cx="3744686" cy="636942"/>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7-04-21 um 00.03.3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824112" cy="650452"/>
                    </a:xfrm>
                    <a:prstGeom prst="rect">
                      <a:avLst/>
                    </a:prstGeom>
                  </pic:spPr>
                </pic:pic>
              </a:graphicData>
            </a:graphic>
          </wp:inline>
        </w:drawing>
      </w:r>
    </w:p>
    <w:p w14:paraId="3816573A" w14:textId="3DB4FD08" w:rsidR="00D40F79" w:rsidRPr="00B2423A" w:rsidRDefault="00C36CED" w:rsidP="00464945">
      <w:pPr>
        <w:pStyle w:val="Beschriftung"/>
      </w:pPr>
      <w:bookmarkStart w:id="140" w:name="_Toc51839769"/>
      <w:r w:rsidRPr="00C36CED">
        <w:t xml:space="preserve">Abbildung </w:t>
      </w:r>
      <w:r>
        <w:fldChar w:fldCharType="begin"/>
      </w:r>
      <w:r>
        <w:instrText xml:space="preserve"> SEQ Abbildung \* ARABIC </w:instrText>
      </w:r>
      <w:r>
        <w:fldChar w:fldCharType="separate"/>
      </w:r>
      <w:r w:rsidR="00741600">
        <w:rPr>
          <w:noProof/>
        </w:rPr>
        <w:t>68</w:t>
      </w:r>
      <w:r>
        <w:rPr>
          <w:noProof/>
        </w:rPr>
        <w:fldChar w:fldCharType="end"/>
      </w:r>
      <w:r w:rsidRPr="00C36CED">
        <w:t>:</w:t>
      </w:r>
      <w:r w:rsidRPr="00C36CED">
        <w:tab/>
        <w:t>Schnellzugriffsp</w:t>
      </w:r>
      <w:r w:rsidR="00C671C8">
        <w:t>a</w:t>
      </w:r>
      <w:r w:rsidRPr="00C36CED">
        <w:t>lette</w:t>
      </w:r>
      <w:bookmarkEnd w:id="140"/>
    </w:p>
    <w:p w14:paraId="4C1D107B" w14:textId="77777777" w:rsidR="00942B67" w:rsidRPr="00C92F97" w:rsidRDefault="008E33FE" w:rsidP="006821FD">
      <w:pPr>
        <w:pStyle w:val="berschrift1"/>
      </w:pPr>
      <w:bookmarkStart w:id="141" w:name="_Toc57113881"/>
      <w:bookmarkStart w:id="142" w:name="_Toc57114595"/>
      <w:bookmarkStart w:id="143" w:name="_Toc57114659"/>
      <w:bookmarkStart w:id="144" w:name="_Toc165378943"/>
      <w:bookmarkEnd w:id="141"/>
      <w:bookmarkEnd w:id="142"/>
      <w:bookmarkEnd w:id="143"/>
      <w:r w:rsidRPr="00C92F97">
        <w:lastRenderedPageBreak/>
        <w:t>Der Umgang mit Bilder</w:t>
      </w:r>
      <w:r w:rsidR="006261B1" w:rsidRPr="00C92F97">
        <w:t>n</w:t>
      </w:r>
      <w:r w:rsidRPr="00C92F97">
        <w:t xml:space="preserve"> und Tabellen</w:t>
      </w:r>
      <w:bookmarkEnd w:id="144"/>
    </w:p>
    <w:p w14:paraId="120E124F" w14:textId="77777777" w:rsidR="00942B67" w:rsidRPr="00F10970" w:rsidRDefault="00942B67" w:rsidP="008D3900">
      <w:r w:rsidRPr="00F10970">
        <w:fldChar w:fldCharType="begin"/>
      </w:r>
      <w:r w:rsidRPr="00F10970">
        <w:instrText>MACROBUTTON NoMacro [Hier klicken und Text des Kapitels beginnen – oder Kapitel löschen]</w:instrText>
      </w:r>
      <w:r w:rsidRPr="00F10970">
        <w:fldChar w:fldCharType="end"/>
      </w:r>
    </w:p>
    <w:p w14:paraId="40E10916" w14:textId="77777777" w:rsidR="00942B67" w:rsidRPr="00F10970" w:rsidRDefault="008E33FE" w:rsidP="00784DD0">
      <w:pPr>
        <w:pStyle w:val="berschrift2"/>
      </w:pPr>
      <w:bookmarkStart w:id="145" w:name="_Toc165378944"/>
      <w:r>
        <w:t>Platzierung von Bildern</w:t>
      </w:r>
      <w:bookmarkEnd w:id="145"/>
    </w:p>
    <w:p w14:paraId="1426672A" w14:textId="77777777" w:rsidR="00942B67" w:rsidRDefault="008E33FE" w:rsidP="008D3900">
      <w:r w:rsidRPr="003A7C83">
        <w:t>Dieser Absatz ist in „Standard“ formatiert</w:t>
      </w:r>
      <w:r w:rsidR="00942B67" w:rsidRPr="003A7C83">
        <w:t>.</w:t>
      </w:r>
      <w:r w:rsidRPr="003A7C83">
        <w:t xml:space="preserve"> Der folgende Absatz (in dem das Bild eingefügt wurde) ist im Format „</w:t>
      </w:r>
      <w:r w:rsidR="00034089" w:rsidRPr="003A7C83">
        <w:t>Ob</w:t>
      </w:r>
      <w:r w:rsidRPr="003A7C83">
        <w:t>jekt Abbildung“ formatiert. Damit ist das Bild direkt zentriert ausgerichtet und hat die richtigen Abstände zum Text</w:t>
      </w:r>
    </w:p>
    <w:p w14:paraId="20506564" w14:textId="77777777" w:rsidR="00F91011" w:rsidRPr="008A3307" w:rsidRDefault="00464945" w:rsidP="00464945">
      <w:pPr>
        <w:pStyle w:val="ObjektAbbildungen"/>
      </w:pPr>
      <w:r w:rsidRPr="00464945">
        <w:rPr>
          <w:noProof/>
        </w:rPr>
        <w:drawing>
          <wp:inline distT="0" distB="0" distL="0" distR="0" wp14:anchorId="0ECCB570" wp14:editId="5E594B9F">
            <wp:extent cx="6055360" cy="3157855"/>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ltkarte_beteiligungen_Ann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055360" cy="3157855"/>
                    </a:xfrm>
                    <a:prstGeom prst="rect">
                      <a:avLst/>
                    </a:prstGeom>
                  </pic:spPr>
                </pic:pic>
              </a:graphicData>
            </a:graphic>
          </wp:inline>
        </w:drawing>
      </w:r>
    </w:p>
    <w:p w14:paraId="474E6A78" w14:textId="77040D53" w:rsidR="009C08B2" w:rsidRPr="00451DA3" w:rsidRDefault="00464945" w:rsidP="00464945">
      <w:pPr>
        <w:pStyle w:val="Beschriftung"/>
      </w:pPr>
      <w:bookmarkStart w:id="146" w:name="_Toc470619257"/>
      <w:bookmarkStart w:id="147" w:name="_Toc470619369"/>
      <w:bookmarkStart w:id="148" w:name="_Toc51839770"/>
      <w:r>
        <w:t xml:space="preserve">Abbildung </w:t>
      </w:r>
      <w:r>
        <w:fldChar w:fldCharType="begin"/>
      </w:r>
      <w:r>
        <w:instrText xml:space="preserve"> SEQ Abbildung \* ARABIC </w:instrText>
      </w:r>
      <w:r>
        <w:fldChar w:fldCharType="separate"/>
      </w:r>
      <w:r w:rsidR="00741600">
        <w:rPr>
          <w:noProof/>
        </w:rPr>
        <w:t>69</w:t>
      </w:r>
      <w:r>
        <w:rPr>
          <w:noProof/>
        </w:rPr>
        <w:fldChar w:fldCharType="end"/>
      </w:r>
      <w:r w:rsidR="00572ED9" w:rsidRPr="00451DA3">
        <w:t>:</w:t>
      </w:r>
      <w:r w:rsidR="00572ED9" w:rsidRPr="00451DA3">
        <w:tab/>
        <w:t>Eine Beispielabbildung</w:t>
      </w:r>
      <w:bookmarkEnd w:id="146"/>
      <w:bookmarkEnd w:id="147"/>
      <w:bookmarkEnd w:id="148"/>
    </w:p>
    <w:p w14:paraId="26575FD4" w14:textId="77777777" w:rsidR="00D40F79" w:rsidRDefault="00D40F79" w:rsidP="0074276C">
      <w:pPr>
        <w:pStyle w:val="Flietext"/>
      </w:pPr>
      <w:bookmarkStart w:id="149" w:name="_Toc57113884"/>
      <w:bookmarkStart w:id="150" w:name="_Toc57114598"/>
      <w:bookmarkStart w:id="151" w:name="_Toc57114662"/>
      <w:bookmarkStart w:id="152" w:name="_Toc57257740"/>
      <w:r>
        <w:br w:type="page"/>
      </w:r>
    </w:p>
    <w:p w14:paraId="01040084" w14:textId="77777777" w:rsidR="00942B67" w:rsidRPr="00F10970" w:rsidRDefault="006261B1" w:rsidP="00D75C16">
      <w:pPr>
        <w:pStyle w:val="berschrift2"/>
      </w:pPr>
      <w:bookmarkStart w:id="153" w:name="_Toc165378945"/>
      <w:r>
        <w:lastRenderedPageBreak/>
        <w:t>Platzierung un</w:t>
      </w:r>
      <w:r w:rsidR="002D7827">
        <w:t>d</w:t>
      </w:r>
      <w:r>
        <w:t xml:space="preserve"> Formatierung von T</w:t>
      </w:r>
      <w:r w:rsidR="00942B67" w:rsidRPr="00F10970">
        <w:t>abelle</w:t>
      </w:r>
      <w:bookmarkEnd w:id="149"/>
      <w:bookmarkEnd w:id="150"/>
      <w:bookmarkEnd w:id="151"/>
      <w:bookmarkEnd w:id="152"/>
      <w:r>
        <w:t>n</w:t>
      </w:r>
      <w:bookmarkEnd w:id="153"/>
    </w:p>
    <w:p w14:paraId="119479C9" w14:textId="77777777" w:rsidR="006261B1" w:rsidRDefault="00034089" w:rsidP="008D3900">
      <w:r>
        <w:t>So erzeugen Sie eine neue Tabelle</w:t>
      </w:r>
      <w:r w:rsidR="006261B1">
        <w:t xml:space="preserve">: </w:t>
      </w:r>
    </w:p>
    <w:p w14:paraId="0810BF7C" w14:textId="77777777" w:rsidR="006261B1" w:rsidRDefault="006261B1" w:rsidP="006261B1">
      <w:pPr>
        <w:pStyle w:val="Listesort1"/>
      </w:pPr>
      <w:r>
        <w:t>Klicken Sie mit dem Cursor auf die Stelle, an der die Tabelle eingesetzt werden soll</w:t>
      </w:r>
    </w:p>
    <w:p w14:paraId="058E9E27" w14:textId="77777777" w:rsidR="002D7827" w:rsidRPr="003956A9" w:rsidRDefault="006261B1" w:rsidP="002D7827">
      <w:pPr>
        <w:pStyle w:val="Listesort1"/>
      </w:pPr>
      <w:r w:rsidRPr="003956A9">
        <w:t xml:space="preserve">unter „Einfügen“ &gt; „Tabelle“ legen Sie eine Tabelle in der </w:t>
      </w:r>
      <w:r w:rsidR="00C671C8" w:rsidRPr="003956A9">
        <w:t>gewünschten</w:t>
      </w:r>
      <w:r w:rsidRPr="003956A9">
        <w:t xml:space="preserve"> Größe fest</w:t>
      </w:r>
      <w:r w:rsidR="002D7827" w:rsidRPr="003956A9">
        <w:br/>
        <w:t>Standardmäßig werden Tabellen im Texttabellen-Format angelegt</w:t>
      </w:r>
      <w:r w:rsidR="002D7827" w:rsidRPr="003956A9">
        <w:br/>
        <w:t xml:space="preserve">Handelt es sich um eine Tabelle mit Zahlen wählen Sie einfach die 2. Vorlage aus: </w:t>
      </w:r>
    </w:p>
    <w:p w14:paraId="4B55EC70" w14:textId="77777777" w:rsidR="002D7827" w:rsidRPr="002D7827" w:rsidRDefault="003956A9" w:rsidP="002D7827">
      <w:pPr>
        <w:pStyle w:val="ObjektAbbildungen"/>
        <w:rPr>
          <w:highlight w:val="yellow"/>
        </w:rPr>
      </w:pPr>
      <w:r>
        <w:rPr>
          <w:noProof/>
        </w:rPr>
        <mc:AlternateContent>
          <mc:Choice Requires="wps">
            <w:drawing>
              <wp:anchor distT="0" distB="0" distL="114300" distR="114300" simplePos="0" relativeHeight="251672576" behindDoc="0" locked="0" layoutInCell="1" allowOverlap="1" wp14:anchorId="22B70CF9" wp14:editId="61DB4F92">
                <wp:simplePos x="0" y="0"/>
                <wp:positionH relativeFrom="column">
                  <wp:posOffset>-9130</wp:posOffset>
                </wp:positionH>
                <wp:positionV relativeFrom="paragraph">
                  <wp:posOffset>202266</wp:posOffset>
                </wp:positionV>
                <wp:extent cx="568618" cy="453358"/>
                <wp:effectExtent l="0" t="0" r="22225" b="23495"/>
                <wp:wrapNone/>
                <wp:docPr id="3" name="Rechteck 3"/>
                <wp:cNvGraphicFramePr/>
                <a:graphic xmlns:a="http://schemas.openxmlformats.org/drawingml/2006/main">
                  <a:graphicData uri="http://schemas.microsoft.com/office/word/2010/wordprocessingShape">
                    <wps:wsp>
                      <wps:cNvSpPr/>
                      <wps:spPr>
                        <a:xfrm>
                          <a:off x="0" y="0"/>
                          <a:ext cx="568618" cy="453358"/>
                        </a:xfrm>
                        <a:prstGeom prst="rect">
                          <a:avLst/>
                        </a:pr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E9D5C" id="Rechteck 3" o:spid="_x0000_s1026" style="position:absolute;margin-left:-.7pt;margin-top:15.95pt;width:44.75pt;height:35.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" filled="f" strokecolor="#e20074 [3215]" strokeweight="1.5pt"/>
            </w:pict>
          </mc:Fallback>
        </mc:AlternateContent>
      </w:r>
      <w:r>
        <w:rPr>
          <w:noProof/>
        </w:rPr>
        <w:drawing>
          <wp:inline distT="0" distB="0" distL="0" distR="0" wp14:anchorId="43DAB48E" wp14:editId="384D8234">
            <wp:extent cx="560934" cy="664150"/>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112" cstate="print">
                      <a:extLst>
                        <a:ext uri="{28A0092B-C50C-407E-A947-70E740481C1C}">
                          <a14:useLocalDpi xmlns:a14="http://schemas.microsoft.com/office/drawing/2010/main" val="0"/>
                        </a:ext>
                      </a:extLst>
                    </a:blip>
                    <a:srcRect l="27879" r="58180"/>
                    <a:stretch/>
                  </pic:blipFill>
                  <pic:spPr bwMode="auto">
                    <a:xfrm>
                      <a:off x="0" y="0"/>
                      <a:ext cx="575015" cy="6808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88DDD5" wp14:editId="6DB2FF28">
            <wp:extent cx="2902211" cy="664210"/>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112" cstate="print">
                      <a:extLst>
                        <a:ext uri="{28A0092B-C50C-407E-A947-70E740481C1C}">
                          <a14:useLocalDpi xmlns:a14="http://schemas.microsoft.com/office/drawing/2010/main" val="0"/>
                        </a:ext>
                      </a:extLst>
                    </a:blip>
                    <a:srcRect l="27879"/>
                    <a:stretch/>
                  </pic:blipFill>
                  <pic:spPr bwMode="auto">
                    <a:xfrm>
                      <a:off x="0" y="0"/>
                      <a:ext cx="2974796" cy="680822"/>
                    </a:xfrm>
                    <a:prstGeom prst="rect">
                      <a:avLst/>
                    </a:prstGeom>
                    <a:ln>
                      <a:noFill/>
                    </a:ln>
                    <a:extLst>
                      <a:ext uri="{53640926-AAD7-44D8-BBD7-CCE9431645EC}">
                        <a14:shadowObscured xmlns:a14="http://schemas.microsoft.com/office/drawing/2010/main"/>
                      </a:ext>
                    </a:extLst>
                  </pic:spPr>
                </pic:pic>
              </a:graphicData>
            </a:graphic>
          </wp:inline>
        </w:drawing>
      </w:r>
    </w:p>
    <w:p w14:paraId="3A5C519A" w14:textId="77777777" w:rsidR="006261B1" w:rsidRDefault="006261B1" w:rsidP="006261B1">
      <w:pPr>
        <w:pStyle w:val="Listesort1"/>
      </w:pPr>
      <w:r>
        <w:t>befüllen Sie die Tabelle mit Texten und Werten</w:t>
      </w:r>
    </w:p>
    <w:p w14:paraId="02B35911" w14:textId="77777777" w:rsidR="002D7827" w:rsidRDefault="006261B1" w:rsidP="002D7827">
      <w:pPr>
        <w:pStyle w:val="Listesort1"/>
      </w:pPr>
      <w:r>
        <w:t>Formatieren Sie die Texte mit den dafür vorgesehenen Formatvorlagen</w:t>
      </w:r>
      <w:r w:rsidR="002D7827">
        <w:t>:</w:t>
      </w:r>
    </w:p>
    <w:p w14:paraId="356C85AB" w14:textId="77777777" w:rsidR="00034089" w:rsidRDefault="00034089" w:rsidP="008D3900"/>
    <w:tbl>
      <w:tblPr>
        <w:tblStyle w:val="TelekomTabelleTest"/>
        <w:tblW w:w="4328" w:type="pct"/>
        <w:tblLayout w:type="fixed"/>
        <w:tblLook w:val="0220" w:firstRow="1" w:lastRow="0" w:firstColumn="0" w:lastColumn="0" w:noHBand="1" w:noVBand="0"/>
      </w:tblPr>
      <w:tblGrid>
        <w:gridCol w:w="1784"/>
        <w:gridCol w:w="3811"/>
        <w:gridCol w:w="2547"/>
      </w:tblGrid>
      <w:tr w:rsidR="006261B1" w:rsidRPr="0030366D" w14:paraId="0EF196C0" w14:textId="77777777" w:rsidTr="003956A9">
        <w:trPr>
          <w:cnfStyle w:val="100000000000" w:firstRow="1" w:lastRow="0" w:firstColumn="0" w:lastColumn="0" w:oddVBand="0" w:evenVBand="0" w:oddHBand="0" w:evenHBand="0" w:firstRowFirstColumn="0" w:firstRowLastColumn="0" w:lastRowFirstColumn="0" w:lastRowLastColumn="0"/>
        </w:trPr>
        <w:tc>
          <w:tcPr>
            <w:tcW w:w="1792" w:type="dxa"/>
          </w:tcPr>
          <w:p w14:paraId="1F50B636" w14:textId="77777777" w:rsidR="006261B1" w:rsidRPr="00C92F97" w:rsidRDefault="006261B1" w:rsidP="002560F4">
            <w:pPr>
              <w:pStyle w:val="TabellenkopfText"/>
            </w:pPr>
          </w:p>
        </w:tc>
        <w:tc>
          <w:tcPr>
            <w:tcW w:w="3827" w:type="dxa"/>
          </w:tcPr>
          <w:p w14:paraId="766AEBDD" w14:textId="77777777" w:rsidR="006261B1" w:rsidRPr="002560F4" w:rsidRDefault="006261B1" w:rsidP="002560F4">
            <w:pPr>
              <w:pStyle w:val="TabellenkopfText"/>
            </w:pPr>
            <w:r w:rsidRPr="002560F4">
              <w:t>TabelleNKopf Text</w:t>
            </w:r>
          </w:p>
        </w:tc>
        <w:tc>
          <w:tcPr>
            <w:tcW w:w="2558" w:type="dxa"/>
          </w:tcPr>
          <w:p w14:paraId="7EE76A9A" w14:textId="77777777" w:rsidR="006261B1" w:rsidRPr="00C92F97" w:rsidRDefault="006261B1" w:rsidP="002560F4">
            <w:pPr>
              <w:pStyle w:val="TabellenkopfZahl"/>
            </w:pPr>
            <w:r w:rsidRPr="00C92F97">
              <w:t>Tabellenkopf Zahl</w:t>
            </w:r>
          </w:p>
        </w:tc>
      </w:tr>
      <w:tr w:rsidR="006261B1" w:rsidRPr="0030366D" w14:paraId="270C38E1" w14:textId="77777777" w:rsidTr="003956A9">
        <w:tc>
          <w:tcPr>
            <w:tcW w:w="1792" w:type="dxa"/>
          </w:tcPr>
          <w:p w14:paraId="65310084" w14:textId="77777777" w:rsidR="006261B1" w:rsidRPr="0030366D" w:rsidRDefault="006261B1" w:rsidP="006261B1">
            <w:pPr>
              <w:pStyle w:val="TabelleText"/>
            </w:pPr>
            <w:r w:rsidRPr="0030366D">
              <w:t>Zeile 1</w:t>
            </w:r>
          </w:p>
        </w:tc>
        <w:tc>
          <w:tcPr>
            <w:tcW w:w="3827" w:type="dxa"/>
          </w:tcPr>
          <w:p w14:paraId="23EDADB5" w14:textId="77777777" w:rsidR="006261B1" w:rsidRPr="0030366D" w:rsidRDefault="006261B1" w:rsidP="006261B1">
            <w:pPr>
              <w:pStyle w:val="TabelleText"/>
            </w:pPr>
            <w:r>
              <w:t>Tabelle Text</w:t>
            </w:r>
            <w:r w:rsidRPr="0030366D">
              <w:t>.</w:t>
            </w:r>
          </w:p>
        </w:tc>
        <w:tc>
          <w:tcPr>
            <w:tcW w:w="2558" w:type="dxa"/>
          </w:tcPr>
          <w:p w14:paraId="702DC5DA" w14:textId="77777777" w:rsidR="006261B1" w:rsidRPr="0030366D" w:rsidRDefault="006261B1" w:rsidP="006261B1">
            <w:pPr>
              <w:pStyle w:val="TabelleZahl"/>
            </w:pPr>
            <w:r>
              <w:t>Tabelle Zahl</w:t>
            </w:r>
          </w:p>
        </w:tc>
      </w:tr>
      <w:tr w:rsidR="006261B1" w:rsidRPr="0030366D" w14:paraId="28987ED5" w14:textId="77777777" w:rsidTr="003956A9">
        <w:tc>
          <w:tcPr>
            <w:tcW w:w="1792" w:type="dxa"/>
          </w:tcPr>
          <w:p w14:paraId="1AEECCCF" w14:textId="77777777" w:rsidR="006261B1" w:rsidRPr="0030366D" w:rsidRDefault="006261B1" w:rsidP="006261B1">
            <w:pPr>
              <w:pStyle w:val="TabelleText"/>
            </w:pPr>
            <w:r w:rsidRPr="0030366D">
              <w:t>Zeile 2</w:t>
            </w:r>
          </w:p>
        </w:tc>
        <w:tc>
          <w:tcPr>
            <w:tcW w:w="3827" w:type="dxa"/>
          </w:tcPr>
          <w:p w14:paraId="5633D619" w14:textId="77777777" w:rsidR="006261B1" w:rsidRPr="0030366D" w:rsidRDefault="006261B1" w:rsidP="006261B1">
            <w:pPr>
              <w:pStyle w:val="TabelleText"/>
            </w:pPr>
            <w:r w:rsidRPr="0030366D">
              <w:t>Dies ist ein Beispiel für eine Zelle mit mehreren Absätzen.</w:t>
            </w:r>
          </w:p>
          <w:p w14:paraId="1DA96011" w14:textId="77777777" w:rsidR="006261B1" w:rsidRPr="0030366D" w:rsidRDefault="006261B1" w:rsidP="006261B1">
            <w:pPr>
              <w:pStyle w:val="TabelleText"/>
            </w:pPr>
            <w:r w:rsidRPr="0030366D">
              <w:t>Hier ist der zweite Absatz.</w:t>
            </w:r>
          </w:p>
        </w:tc>
        <w:tc>
          <w:tcPr>
            <w:tcW w:w="2558" w:type="dxa"/>
          </w:tcPr>
          <w:p w14:paraId="05D71DA2" w14:textId="77777777" w:rsidR="006261B1" w:rsidRPr="0030366D" w:rsidRDefault="006261B1" w:rsidP="006261B1">
            <w:pPr>
              <w:pStyle w:val="TabelleZahl"/>
            </w:pPr>
            <w:r>
              <w:br/>
              <w:t>12 345,77</w:t>
            </w:r>
          </w:p>
        </w:tc>
      </w:tr>
      <w:tr w:rsidR="006261B1" w:rsidRPr="0030366D" w14:paraId="087EB803" w14:textId="77777777" w:rsidTr="003956A9">
        <w:trPr>
          <w:trHeight w:val="56"/>
        </w:trPr>
        <w:tc>
          <w:tcPr>
            <w:tcW w:w="1792" w:type="dxa"/>
          </w:tcPr>
          <w:p w14:paraId="7D4686F2" w14:textId="77777777" w:rsidR="006261B1" w:rsidRPr="0030366D" w:rsidRDefault="006261B1" w:rsidP="006261B1">
            <w:pPr>
              <w:pStyle w:val="TabelleText"/>
            </w:pPr>
            <w:r w:rsidRPr="0030366D">
              <w:t>Zeile 3</w:t>
            </w:r>
          </w:p>
        </w:tc>
        <w:tc>
          <w:tcPr>
            <w:tcW w:w="3827" w:type="dxa"/>
          </w:tcPr>
          <w:p w14:paraId="15B3DC64" w14:textId="77777777" w:rsidR="006261B1" w:rsidRPr="0030366D" w:rsidRDefault="006261B1" w:rsidP="006261B1">
            <w:pPr>
              <w:pStyle w:val="TabelleText"/>
            </w:pPr>
            <w:r w:rsidRPr="0030366D">
              <w:t>Eine einzeilige Zeile.</w:t>
            </w:r>
          </w:p>
        </w:tc>
        <w:tc>
          <w:tcPr>
            <w:tcW w:w="2558" w:type="dxa"/>
          </w:tcPr>
          <w:p w14:paraId="301AA027" w14:textId="77777777" w:rsidR="006261B1" w:rsidRPr="0030366D" w:rsidRDefault="006261B1" w:rsidP="006261B1">
            <w:pPr>
              <w:pStyle w:val="TabelleZahl"/>
            </w:pPr>
            <w:r>
              <w:t>12 345,88</w:t>
            </w:r>
          </w:p>
        </w:tc>
      </w:tr>
    </w:tbl>
    <w:p w14:paraId="0065F547" w14:textId="3728790B" w:rsidR="006261B1" w:rsidRDefault="00464945" w:rsidP="00464945">
      <w:pPr>
        <w:pStyle w:val="Beschriftung"/>
      </w:pPr>
      <w:bookmarkStart w:id="154" w:name="_Toc51839771"/>
      <w:r>
        <w:t xml:space="preserve">Abbildung </w:t>
      </w:r>
      <w:r>
        <w:fldChar w:fldCharType="begin"/>
      </w:r>
      <w:r>
        <w:instrText xml:space="preserve"> SEQ Abbildung \* ARABIC </w:instrText>
      </w:r>
      <w:r>
        <w:fldChar w:fldCharType="separate"/>
      </w:r>
      <w:r w:rsidR="00741600">
        <w:rPr>
          <w:noProof/>
        </w:rPr>
        <w:t>70</w:t>
      </w:r>
      <w:r>
        <w:rPr>
          <w:noProof/>
        </w:rPr>
        <w:fldChar w:fldCharType="end"/>
      </w:r>
      <w:r>
        <w:t>:</w:t>
      </w:r>
      <w:r w:rsidR="006261B1" w:rsidRPr="00451DA3">
        <w:tab/>
        <w:t>Eine Beispieltabelle</w:t>
      </w:r>
      <w:bookmarkEnd w:id="154"/>
    </w:p>
    <w:p w14:paraId="627F6262" w14:textId="77777777" w:rsidR="009460FB" w:rsidRDefault="009460FB" w:rsidP="008D3900">
      <w:r>
        <w:t xml:space="preserve">Über die Tabellenformatoptionsfelder können Sie z.B. Kopfzeilen oder die </w:t>
      </w:r>
      <w:r w:rsidR="00C622CB">
        <w:t xml:space="preserve">Fettstellung der ersten Spalte </w:t>
      </w:r>
      <w:r>
        <w:t xml:space="preserve">an- oder ausschalten. </w:t>
      </w:r>
    </w:p>
    <w:p w14:paraId="4BEE2F48" w14:textId="77777777" w:rsidR="00BB02A3" w:rsidRPr="00BB02A3" w:rsidRDefault="009460FB" w:rsidP="00C36CED">
      <w:pPr>
        <w:pStyle w:val="ObjektAbbildungen"/>
      </w:pPr>
      <w:r>
        <w:rPr>
          <w:noProof/>
        </w:rPr>
        <w:drawing>
          <wp:inline distT="0" distB="0" distL="0" distR="0" wp14:anchorId="06F38604" wp14:editId="4768EAE5">
            <wp:extent cx="1723001" cy="61394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7-04-24 um 12.12.44.png"/>
                    <pic:cNvPicPr/>
                  </pic:nvPicPr>
                  <pic:blipFill>
                    <a:blip r:embed="rId113">
                      <a:extLst>
                        <a:ext uri="{28A0092B-C50C-407E-A947-70E740481C1C}">
                          <a14:useLocalDpi xmlns:a14="http://schemas.microsoft.com/office/drawing/2010/main" val="0"/>
                        </a:ext>
                      </a:extLst>
                    </a:blip>
                    <a:stretch>
                      <a:fillRect/>
                    </a:stretch>
                  </pic:blipFill>
                  <pic:spPr>
                    <a:xfrm>
                      <a:off x="0" y="0"/>
                      <a:ext cx="1760966" cy="627471"/>
                    </a:xfrm>
                    <a:prstGeom prst="rect">
                      <a:avLst/>
                    </a:prstGeom>
                  </pic:spPr>
                </pic:pic>
              </a:graphicData>
            </a:graphic>
          </wp:inline>
        </w:drawing>
      </w:r>
    </w:p>
    <w:p w14:paraId="0B98B1AE" w14:textId="56C3714F" w:rsidR="00BB02A3" w:rsidRDefault="00451DA3" w:rsidP="00C36CED">
      <w:pPr>
        <w:pStyle w:val="Beschriftung"/>
      </w:pPr>
      <w:bookmarkStart w:id="155" w:name="_Toc51839772"/>
      <w:r>
        <w:t xml:space="preserve">Abbildung </w:t>
      </w:r>
      <w:r>
        <w:fldChar w:fldCharType="begin"/>
      </w:r>
      <w:r>
        <w:instrText xml:space="preserve"> SEQ Abbildung \* ARABIC </w:instrText>
      </w:r>
      <w:r>
        <w:fldChar w:fldCharType="separate"/>
      </w:r>
      <w:r w:rsidR="00741600">
        <w:rPr>
          <w:noProof/>
        </w:rPr>
        <w:t>71</w:t>
      </w:r>
      <w:r>
        <w:rPr>
          <w:noProof/>
        </w:rPr>
        <w:fldChar w:fldCharType="end"/>
      </w:r>
      <w:r w:rsidR="00464945">
        <w:rPr>
          <w:noProof/>
        </w:rPr>
        <w:t>:</w:t>
      </w:r>
      <w:r>
        <w:tab/>
      </w:r>
      <w:r w:rsidR="00BB02A3" w:rsidRPr="00451DA3">
        <w:t>Tabellenformatoptionen</w:t>
      </w:r>
      <w:bookmarkEnd w:id="155"/>
    </w:p>
    <w:p w14:paraId="7BE50F7D" w14:textId="77777777" w:rsidR="00034089" w:rsidRPr="008D2F3E" w:rsidRDefault="00034089" w:rsidP="008D3900"/>
    <w:p w14:paraId="1D901FDB" w14:textId="77777777" w:rsidR="00034089" w:rsidRPr="00034089" w:rsidRDefault="00034089" w:rsidP="00034089">
      <w:pPr>
        <w:pStyle w:val="berschrift2"/>
        <w:sectPr w:rsidR="00034089" w:rsidRPr="00034089" w:rsidSect="003D0B94">
          <w:pgSz w:w="11900" w:h="16840" w:code="9"/>
          <w:pgMar w:top="1247" w:right="1247" w:bottom="1247" w:left="1247" w:header="595" w:footer="595" w:gutter="0"/>
          <w:cols w:space="708"/>
          <w:docGrid w:linePitch="299"/>
        </w:sectPr>
      </w:pPr>
      <w:bookmarkStart w:id="156" w:name="_Toc49748361"/>
      <w:bookmarkStart w:id="157" w:name="_Toc57113886"/>
      <w:bookmarkStart w:id="158" w:name="_Toc57114600"/>
      <w:bookmarkStart w:id="159" w:name="_Toc57114664"/>
      <w:bookmarkStart w:id="160" w:name="_Toc57257741"/>
    </w:p>
    <w:p w14:paraId="3D22C82F" w14:textId="77777777" w:rsidR="00942B67" w:rsidRPr="00C92F97" w:rsidRDefault="006261B1" w:rsidP="006821FD">
      <w:pPr>
        <w:pStyle w:val="berschrift1"/>
      </w:pPr>
      <w:bookmarkStart w:id="161" w:name="_Toc165378946"/>
      <w:r w:rsidRPr="00C92F97">
        <w:lastRenderedPageBreak/>
        <w:t>A</w:t>
      </w:r>
      <w:r w:rsidR="00942B67" w:rsidRPr="00C92F97">
        <w:t>ufzählungen</w:t>
      </w:r>
      <w:bookmarkEnd w:id="156"/>
      <w:bookmarkEnd w:id="157"/>
      <w:bookmarkEnd w:id="158"/>
      <w:bookmarkEnd w:id="159"/>
      <w:bookmarkEnd w:id="160"/>
      <w:bookmarkEnd w:id="161"/>
    </w:p>
    <w:p w14:paraId="7A6692AE" w14:textId="77777777" w:rsidR="00942B67" w:rsidRPr="00F10970" w:rsidRDefault="00942B67" w:rsidP="008D55CF">
      <w:r w:rsidRPr="00F10970">
        <w:t xml:space="preserve">Im </w:t>
      </w:r>
      <w:r w:rsidRPr="008D55CF">
        <w:t>Folgenden</w:t>
      </w:r>
      <w:r w:rsidRPr="00F10970">
        <w:t xml:space="preserve"> werden zur Demonstration der entsprechenden Formatvorlagen einige Beispiele für unterschiedliche Arten von Aufzählungen gegeben. Sie können gelöscht werden.</w:t>
      </w:r>
    </w:p>
    <w:p w14:paraId="4C1614B9" w14:textId="77777777" w:rsidR="00315E95" w:rsidRPr="00F10970" w:rsidRDefault="00315E95" w:rsidP="006C281D">
      <w:pPr>
        <w:pStyle w:val="berschrift2"/>
        <w:numPr>
          <w:ilvl w:val="1"/>
          <w:numId w:val="6"/>
        </w:numPr>
      </w:pPr>
      <w:bookmarkStart w:id="162" w:name="_Toc49748364"/>
      <w:bookmarkStart w:id="163" w:name="_Toc57113889"/>
      <w:bookmarkStart w:id="164" w:name="_Toc57114603"/>
      <w:bookmarkStart w:id="165" w:name="_Toc57114667"/>
      <w:bookmarkStart w:id="166" w:name="_Toc57257744"/>
      <w:bookmarkStart w:id="167" w:name="_Toc165378947"/>
      <w:bookmarkStart w:id="168" w:name="_Toc49748362"/>
      <w:bookmarkStart w:id="169" w:name="_Toc57113887"/>
      <w:bookmarkStart w:id="170" w:name="_Toc57114601"/>
      <w:bookmarkStart w:id="171" w:name="_Toc57114665"/>
      <w:bookmarkStart w:id="172" w:name="_Toc57257742"/>
      <w:r w:rsidRPr="00F10970">
        <w:t>Punktaufzählungen</w:t>
      </w:r>
      <w:bookmarkEnd w:id="162"/>
      <w:bookmarkEnd w:id="163"/>
      <w:bookmarkEnd w:id="164"/>
      <w:bookmarkEnd w:id="165"/>
      <w:bookmarkEnd w:id="166"/>
      <w:bookmarkEnd w:id="167"/>
    </w:p>
    <w:p w14:paraId="0625CC43" w14:textId="77777777" w:rsidR="00490A2A" w:rsidRPr="00F10970" w:rsidRDefault="00315E95" w:rsidP="00490A2A">
      <w:pPr>
        <w:pStyle w:val="ListemitBullet1"/>
      </w:pPr>
      <w:r w:rsidRPr="001C0FF5">
        <w:t xml:space="preserve">Ein Absatz mit dem Format </w:t>
      </w:r>
      <w:r w:rsidR="00490A2A">
        <w:t>„</w:t>
      </w:r>
      <w:r w:rsidR="00490A2A" w:rsidRPr="0074276C">
        <w:rPr>
          <w:rStyle w:val="fett"/>
        </w:rPr>
        <w:t>Liste mit Bullet 1</w:t>
      </w:r>
      <w:r w:rsidR="00490A2A">
        <w:t>“</w:t>
      </w:r>
      <w:r w:rsidRPr="001C0FF5">
        <w:t>.</w:t>
      </w:r>
      <w:r w:rsidR="00490A2A">
        <w:br/>
        <w:t>Und hier noch eine zweite Zeile in diesem Absatz.</w:t>
      </w:r>
      <w:r w:rsidR="00490A2A">
        <w:br/>
        <w:t>Neue Zeilen innerhalb dieses Absatzes erzeugen Sie mit „Shift“ + „Enter“</w:t>
      </w:r>
    </w:p>
    <w:p w14:paraId="7319CBA7" w14:textId="77777777" w:rsidR="00315E95" w:rsidRDefault="00490A2A" w:rsidP="0074276C">
      <w:pPr>
        <w:pStyle w:val="ListemitBulle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rsidR="0074276C">
        <w:br/>
      </w:r>
      <w:r>
        <w:t>„</w:t>
      </w:r>
      <w:r w:rsidRPr="0074276C">
        <w:rPr>
          <w:rStyle w:val="fett"/>
        </w:rPr>
        <w:t xml:space="preserve">Liste mit Bullet </w:t>
      </w:r>
      <w:r w:rsidR="0074276C">
        <w:rPr>
          <w:rStyle w:val="fett"/>
        </w:rPr>
        <w:t xml:space="preserve">1 </w:t>
      </w:r>
      <w:r w:rsidRPr="0074276C">
        <w:rPr>
          <w:rStyle w:val="fett"/>
        </w:rPr>
        <w:t>Fortsetzung</w:t>
      </w:r>
      <w:r>
        <w:t>“</w:t>
      </w:r>
    </w:p>
    <w:p w14:paraId="3FA6B10A" w14:textId="77777777" w:rsidR="008F3AE6" w:rsidRPr="008F3AE6" w:rsidRDefault="008F3AE6" w:rsidP="008F3AE6">
      <w:pPr>
        <w:pStyle w:val="ListemitBullet1"/>
      </w:pPr>
      <w:r w:rsidRPr="008F3AE6">
        <w:t>Ein weiterer Absatz mit dem Format „Liste mit Bullet 1“.</w:t>
      </w:r>
    </w:p>
    <w:p w14:paraId="78E2B1B5" w14:textId="77777777" w:rsidR="00293D32" w:rsidRPr="00F10970" w:rsidRDefault="00315E95" w:rsidP="00293D32">
      <w:pPr>
        <w:pStyle w:val="ListemitBullet2"/>
      </w:pPr>
      <w:r w:rsidRPr="001C0FF5">
        <w:t xml:space="preserve">Ein Absatz mit dem Format </w:t>
      </w:r>
      <w:r w:rsidR="00490A2A">
        <w:t>„</w:t>
      </w:r>
      <w:r w:rsidR="00490A2A" w:rsidRPr="0074276C">
        <w:rPr>
          <w:rStyle w:val="fett"/>
        </w:rPr>
        <w:t>Liste mit Bullet</w:t>
      </w:r>
      <w:r w:rsidR="0074276C" w:rsidRPr="0074276C">
        <w:rPr>
          <w:rStyle w:val="fett"/>
        </w:rPr>
        <w:t xml:space="preserve"> 2</w:t>
      </w:r>
      <w:r w:rsidR="00490A2A">
        <w:t>“</w:t>
      </w:r>
      <w:r w:rsidR="00293D32">
        <w:br/>
        <w:t>Und hier noch eine zweite Zeile in diesem Absatz.</w:t>
      </w:r>
      <w:r w:rsidR="00293D32">
        <w:br/>
        <w:t>Neue Zeilen innerhalb dieses Absatzes erzeugen Sie mit „Shift“ + „Enter“</w:t>
      </w:r>
    </w:p>
    <w:p w14:paraId="2BC86E3B" w14:textId="77777777" w:rsidR="00293D32" w:rsidRDefault="00293D32" w:rsidP="00293D32">
      <w:pPr>
        <w:pStyle w:val="ListemitBulle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2 Fortsetzung</w:t>
      </w:r>
      <w:r>
        <w:t>“</w:t>
      </w:r>
    </w:p>
    <w:p w14:paraId="4339A27A" w14:textId="77777777" w:rsidR="008F3AE6" w:rsidRPr="001C0FF5" w:rsidRDefault="008F3AE6" w:rsidP="008F3AE6">
      <w:pPr>
        <w:pStyle w:val="ListemitBullet2"/>
      </w:pPr>
      <w:r w:rsidRPr="008F3AE6">
        <w:t xml:space="preserve">Ein weiterer Absatz mit dem Format „Liste mit Bullet </w:t>
      </w:r>
      <w:r>
        <w:t>2</w:t>
      </w:r>
      <w:r w:rsidRPr="008F3AE6">
        <w:t>“.</w:t>
      </w:r>
    </w:p>
    <w:p w14:paraId="151B0262" w14:textId="77777777" w:rsidR="00293D32" w:rsidRPr="00F10970" w:rsidRDefault="00315E95" w:rsidP="00293D32">
      <w:pPr>
        <w:pStyle w:val="ListemitBullet3"/>
      </w:pPr>
      <w:r w:rsidRPr="001C0FF5">
        <w:t xml:space="preserve">Ein Absatz mit dem Format </w:t>
      </w:r>
      <w:r w:rsidR="0074276C">
        <w:t>„</w:t>
      </w:r>
      <w:r w:rsidR="0074276C" w:rsidRPr="0074276C">
        <w:rPr>
          <w:rStyle w:val="fett"/>
        </w:rPr>
        <w:t xml:space="preserve">Liste mit Bullet </w:t>
      </w:r>
      <w:r w:rsidR="0074276C">
        <w:rPr>
          <w:rStyle w:val="fett"/>
        </w:rPr>
        <w:t>3</w:t>
      </w:r>
      <w:r w:rsidR="0074276C">
        <w:t>“</w:t>
      </w:r>
      <w:r w:rsidRPr="001C0FF5">
        <w:t>.</w:t>
      </w:r>
      <w:r w:rsidR="00293D32">
        <w:br/>
        <w:t>Und hier noch eine zweite Zeile in diesem Absatz.</w:t>
      </w:r>
      <w:r w:rsidR="00293D32">
        <w:br/>
        <w:t>Neue Zeilen innerhalb dieses Absatzes erzeugen Sie mit „Shift“ + „Enter“</w:t>
      </w:r>
    </w:p>
    <w:p w14:paraId="483717D5" w14:textId="77777777" w:rsidR="00293D32" w:rsidRDefault="00293D32" w:rsidP="00293D32">
      <w:pPr>
        <w:pStyle w:val="ListemitBulle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3 Fortsetzung</w:t>
      </w:r>
      <w:r>
        <w:t>“</w:t>
      </w:r>
    </w:p>
    <w:p w14:paraId="049A22FF" w14:textId="77777777" w:rsidR="008F3AE6" w:rsidRPr="001C0FF5" w:rsidRDefault="008F3AE6" w:rsidP="008F3AE6">
      <w:pPr>
        <w:pStyle w:val="ListemitBullet3"/>
      </w:pPr>
      <w:r w:rsidRPr="008F3AE6">
        <w:t xml:space="preserve">Ein weiterer Absatz mit dem Format „Liste mit Bullet </w:t>
      </w:r>
      <w:r>
        <w:t>3</w:t>
      </w:r>
      <w:r w:rsidRPr="008F3AE6">
        <w:t>“.</w:t>
      </w:r>
    </w:p>
    <w:p w14:paraId="283D313B" w14:textId="77777777" w:rsidR="00293D32" w:rsidRPr="00F10970" w:rsidRDefault="00315E95" w:rsidP="00293D32">
      <w:pPr>
        <w:pStyle w:val="ListemitBullet4"/>
      </w:pPr>
      <w:r w:rsidRPr="001C0FF5">
        <w:t xml:space="preserve">Ein </w:t>
      </w:r>
      <w:r w:rsidRPr="00293D32">
        <w:t>Absatz</w:t>
      </w:r>
      <w:r w:rsidRPr="001C0FF5">
        <w:t xml:space="preserve"> mit dem </w:t>
      </w:r>
      <w:r w:rsidR="0074276C">
        <w:t>„</w:t>
      </w:r>
      <w:r w:rsidR="0074276C" w:rsidRPr="0074276C">
        <w:rPr>
          <w:rStyle w:val="fett"/>
        </w:rPr>
        <w:t xml:space="preserve">Liste mit Bullet </w:t>
      </w:r>
      <w:r w:rsidR="0074276C">
        <w:rPr>
          <w:rStyle w:val="fett"/>
        </w:rPr>
        <w:t>4</w:t>
      </w:r>
      <w:r w:rsidR="0074276C">
        <w:t>“</w:t>
      </w:r>
      <w:r w:rsidRPr="001C0FF5">
        <w:t>.</w:t>
      </w:r>
      <w:r w:rsidR="00293D32">
        <w:br/>
        <w:t>Und hier noch eine zweite Zeile in diesem Absatz.</w:t>
      </w:r>
      <w:r w:rsidR="00293D32">
        <w:br/>
        <w:t>Neue Zeilen innerhalb dieses Absatzes erzeugen Sie mit „Shift“ + „Enter“</w:t>
      </w:r>
    </w:p>
    <w:p w14:paraId="4E967ECC" w14:textId="77777777" w:rsidR="00315E95" w:rsidRDefault="00293D32" w:rsidP="00293D32">
      <w:pPr>
        <w:pStyle w:val="ListemitBulle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 xml:space="preserve">Liste mit Bullet </w:t>
      </w:r>
      <w:r w:rsidR="0074276C" w:rsidRPr="0074276C">
        <w:rPr>
          <w:rStyle w:val="fett"/>
        </w:rPr>
        <w:t xml:space="preserve">4 </w:t>
      </w:r>
      <w:r w:rsidRPr="0074276C">
        <w:rPr>
          <w:rStyle w:val="fett"/>
        </w:rPr>
        <w:t>Fortsetzung</w:t>
      </w:r>
      <w:r>
        <w:t>“</w:t>
      </w:r>
    </w:p>
    <w:p w14:paraId="7E8B3431" w14:textId="77777777" w:rsidR="008F3AE6" w:rsidRPr="001C0FF5" w:rsidRDefault="008F3AE6" w:rsidP="008F3AE6">
      <w:pPr>
        <w:pStyle w:val="ListemitBullet4"/>
      </w:pPr>
      <w:r w:rsidRPr="008F3AE6">
        <w:t xml:space="preserve">Ein weiterer Absatz mit dem Format „Liste mit Bullet </w:t>
      </w:r>
      <w:r>
        <w:t>4</w:t>
      </w:r>
      <w:r w:rsidRPr="008F3AE6">
        <w:t>“.</w:t>
      </w:r>
    </w:p>
    <w:p w14:paraId="3D5E4512" w14:textId="77777777" w:rsidR="00315E95" w:rsidRPr="001C0FF5" w:rsidRDefault="00315E95" w:rsidP="0074276C">
      <w:pPr>
        <w:pStyle w:val="ListemitBullet5"/>
      </w:pPr>
      <w:r w:rsidRPr="001C0FF5">
        <w:t xml:space="preserve">Ein Absatz mit dem Format </w:t>
      </w:r>
      <w:r w:rsidR="0074276C">
        <w:t>„</w:t>
      </w:r>
      <w:r w:rsidR="0074276C" w:rsidRPr="0074276C">
        <w:rPr>
          <w:rStyle w:val="fett"/>
        </w:rPr>
        <w:t xml:space="preserve">Liste mit Bullet </w:t>
      </w:r>
      <w:r w:rsidR="0074276C">
        <w:rPr>
          <w:rStyle w:val="fett"/>
        </w:rPr>
        <w:t>5</w:t>
      </w:r>
      <w:r w:rsidR="0074276C">
        <w:t>“</w:t>
      </w:r>
      <w:r w:rsidRPr="001C0FF5">
        <w:t>.</w:t>
      </w:r>
    </w:p>
    <w:p w14:paraId="648C9463" w14:textId="77777777" w:rsidR="00315E95" w:rsidRDefault="00315E95" w:rsidP="00315E95">
      <w:pPr>
        <w:pStyle w:val="ListemitBullet5Fortsetzung"/>
      </w:pPr>
      <w:r w:rsidRPr="001C0FF5">
        <w:t>Ein Absatz</w:t>
      </w:r>
      <w:r w:rsidRPr="00F10970">
        <w:t xml:space="preserve"> mit dem Format </w:t>
      </w:r>
      <w:r w:rsidR="0036286C">
        <w:t>„</w:t>
      </w:r>
      <w:r w:rsidR="0036286C" w:rsidRPr="0074276C">
        <w:rPr>
          <w:rStyle w:val="fett"/>
        </w:rPr>
        <w:t xml:space="preserve">Liste mit Bullet </w:t>
      </w:r>
      <w:r w:rsidR="0036286C">
        <w:rPr>
          <w:rStyle w:val="fett"/>
        </w:rPr>
        <w:t>5</w:t>
      </w:r>
      <w:r w:rsidR="0036286C" w:rsidRPr="0074276C">
        <w:rPr>
          <w:rStyle w:val="fett"/>
        </w:rPr>
        <w:t xml:space="preserve"> Fortsetzung</w:t>
      </w:r>
      <w:r w:rsidR="0036286C">
        <w:t>“</w:t>
      </w:r>
      <w:r w:rsidRPr="00F10970">
        <w:t>.</w:t>
      </w:r>
    </w:p>
    <w:p w14:paraId="0025736F" w14:textId="77777777" w:rsidR="008F3AE6" w:rsidRDefault="008F3AE6" w:rsidP="008F3AE6">
      <w:pPr>
        <w:pStyle w:val="ListemitBullet5"/>
      </w:pPr>
      <w:r w:rsidRPr="008F3AE6">
        <w:t xml:space="preserve">Ein weiterer Absatz mit dem Format „Liste mit Bullet </w:t>
      </w:r>
      <w:r>
        <w:t>5</w:t>
      </w:r>
      <w:r w:rsidRPr="008F3AE6">
        <w:t>“.</w:t>
      </w:r>
    </w:p>
    <w:p w14:paraId="37CA1828" w14:textId="77777777" w:rsidR="0074276C" w:rsidRDefault="0074276C" w:rsidP="0074276C">
      <w:pPr>
        <w:pStyle w:val="Flietext"/>
      </w:pPr>
      <w:r>
        <w:br w:type="page"/>
      </w:r>
    </w:p>
    <w:p w14:paraId="5F0D7E2A" w14:textId="77777777" w:rsidR="00942B67" w:rsidRPr="00F10970" w:rsidRDefault="00942B67" w:rsidP="006C281D">
      <w:pPr>
        <w:pStyle w:val="berschrift2"/>
        <w:numPr>
          <w:ilvl w:val="1"/>
          <w:numId w:val="6"/>
        </w:numPr>
      </w:pPr>
      <w:bookmarkStart w:id="173" w:name="_Toc165378948"/>
      <w:r w:rsidRPr="008D55CF">
        <w:lastRenderedPageBreak/>
        <w:t>Aufzählungen</w:t>
      </w:r>
      <w:r w:rsidRPr="00F10970">
        <w:t xml:space="preserve"> mit Nummerierung</w:t>
      </w:r>
      <w:bookmarkEnd w:id="168"/>
      <w:bookmarkEnd w:id="169"/>
      <w:bookmarkEnd w:id="170"/>
      <w:bookmarkEnd w:id="171"/>
      <w:bookmarkEnd w:id="172"/>
      <w:bookmarkEnd w:id="173"/>
    </w:p>
    <w:p w14:paraId="23ADEBFF" w14:textId="77777777" w:rsidR="00374B4D" w:rsidRPr="00F10970" w:rsidRDefault="00374B4D" w:rsidP="006C281D">
      <w:pPr>
        <w:pStyle w:val="Listesort1"/>
        <w:numPr>
          <w:ilvl w:val="0"/>
          <w:numId w:val="4"/>
        </w:numPr>
      </w:pPr>
      <w:bookmarkStart w:id="174" w:name="_Toc49748363"/>
      <w:bookmarkStart w:id="175" w:name="_Toc57113888"/>
      <w:bookmarkStart w:id="176" w:name="_Toc57114602"/>
      <w:bookmarkStart w:id="177" w:name="_Toc57114666"/>
      <w:bookmarkStart w:id="178" w:name="_Toc57257743"/>
      <w:r w:rsidRPr="00F10970">
        <w:t xml:space="preserve">Ein </w:t>
      </w:r>
      <w:r w:rsidRPr="00BC3C5B">
        <w:t>Absatz</w:t>
      </w:r>
      <w:r w:rsidRPr="00F10970">
        <w:t xml:space="preserve"> mit dem Format </w:t>
      </w:r>
      <w:r>
        <w:t>„</w:t>
      </w:r>
      <w:r w:rsidRPr="0074276C">
        <w:rPr>
          <w:rStyle w:val="fett"/>
        </w:rPr>
        <w:t>Liste sort 1“</w:t>
      </w:r>
      <w:r w:rsidRPr="00F10970">
        <w:t>.</w:t>
      </w:r>
      <w:r>
        <w:br/>
        <w:t>Und hier noch eine zweite Zeile in diesem Absatz.</w:t>
      </w:r>
      <w:r>
        <w:br/>
        <w:t>Neue Zeilen innerhalb dieses Absatzes erzeugen Sie mit „Shift“ + „Enter“</w:t>
      </w:r>
    </w:p>
    <w:p w14:paraId="62436E33" w14:textId="77777777" w:rsidR="00374B4D" w:rsidRPr="00F10970" w:rsidRDefault="00374B4D" w:rsidP="00374B4D">
      <w:pPr>
        <w:pStyle w:val="Listesor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Liste sort 1 Fortsetzung</w:t>
      </w:r>
      <w:r>
        <w:t>“</w:t>
      </w:r>
      <w:r w:rsidRPr="00F10970">
        <w:t>.</w:t>
      </w:r>
    </w:p>
    <w:p w14:paraId="4FE78F31" w14:textId="77777777" w:rsidR="00374B4D" w:rsidRPr="00F10970" w:rsidRDefault="00374B4D" w:rsidP="00374B4D">
      <w:pPr>
        <w:pStyle w:val="Listesort2"/>
      </w:pPr>
      <w:r w:rsidRPr="00F10970">
        <w:t xml:space="preserve">Ein Absatz mit dem Format </w:t>
      </w:r>
      <w:r>
        <w:t>„</w:t>
      </w:r>
      <w:r w:rsidRPr="00E75624">
        <w:rPr>
          <w:rStyle w:val="fett"/>
        </w:rPr>
        <w:t>Liste sort 2</w:t>
      </w:r>
      <w:r>
        <w:t>“</w:t>
      </w:r>
      <w:r w:rsidRPr="00F10970">
        <w:t>.</w:t>
      </w:r>
      <w:r>
        <w:br/>
        <w:t>Und hier noch eine zweite Zeile in diesem Absatz.</w:t>
      </w:r>
      <w:r>
        <w:br/>
        <w:t>Neue Zeilen innerhalb dieses Absatzes erzeugen Sie mit „Shift“ + „Enter“</w:t>
      </w:r>
    </w:p>
    <w:p w14:paraId="016D1D87" w14:textId="77777777" w:rsidR="00374B4D" w:rsidRPr="00F10970" w:rsidRDefault="00374B4D" w:rsidP="00374B4D">
      <w:pPr>
        <w:pStyle w:val="Listesor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 xml:space="preserve">Liste sort </w:t>
      </w:r>
      <w:r w:rsidR="0036286C">
        <w:rPr>
          <w:rStyle w:val="fett"/>
        </w:rPr>
        <w:t>2</w:t>
      </w:r>
      <w:r w:rsidRPr="00E75624">
        <w:rPr>
          <w:rStyle w:val="fett"/>
        </w:rPr>
        <w:t xml:space="preserve"> Fortsetzung</w:t>
      </w:r>
      <w:r>
        <w:t>“</w:t>
      </w:r>
      <w:r w:rsidRPr="00F10970">
        <w:t>.</w:t>
      </w:r>
    </w:p>
    <w:p w14:paraId="52126589" w14:textId="77777777" w:rsidR="00374B4D" w:rsidRPr="00F10970" w:rsidRDefault="00374B4D" w:rsidP="00374B4D">
      <w:pPr>
        <w:pStyle w:val="Listesort2"/>
      </w:pPr>
      <w:r w:rsidRPr="00F10970">
        <w:t xml:space="preserve">Ein </w:t>
      </w:r>
      <w:r>
        <w:t xml:space="preserve">weiterer </w:t>
      </w:r>
      <w:r w:rsidRPr="00F10970">
        <w:t xml:space="preserve">Absatz mit dem Format </w:t>
      </w:r>
      <w:r>
        <w:t>„</w:t>
      </w:r>
      <w:r w:rsidRPr="00E75624">
        <w:rPr>
          <w:rStyle w:val="fett"/>
        </w:rPr>
        <w:t>Liste sort 2</w:t>
      </w:r>
      <w:r>
        <w:t>“</w:t>
      </w:r>
    </w:p>
    <w:p w14:paraId="26CE1A08" w14:textId="77777777" w:rsidR="00374B4D" w:rsidRPr="00F10970" w:rsidRDefault="00374B4D" w:rsidP="00374B4D">
      <w:pPr>
        <w:pStyle w:val="Listesort3"/>
      </w:pPr>
      <w:r w:rsidRPr="00F10970">
        <w:t xml:space="preserve">Ein Absatz mit dem Format </w:t>
      </w:r>
      <w:r w:rsidRPr="00C26586">
        <w:rPr>
          <w:rStyle w:val="fett"/>
        </w:rPr>
        <w:t>Liste sort 3.</w:t>
      </w:r>
      <w:r>
        <w:rPr>
          <w:rStyle w:val="fett"/>
        </w:rPr>
        <w:br/>
      </w:r>
      <w:r>
        <w:t>Und hier noch eine zweite Zeile in diesem Absatz.</w:t>
      </w:r>
      <w:r>
        <w:br/>
        <w:t>Neue Zeilen innerhalb dieses Absatzes erzeugen Sie mit „Shift“ + „Enter“</w:t>
      </w:r>
    </w:p>
    <w:p w14:paraId="4BC95B01" w14:textId="77777777" w:rsidR="00374B4D" w:rsidRPr="00F10970" w:rsidRDefault="00374B4D" w:rsidP="00374B4D">
      <w:pPr>
        <w:pStyle w:val="Listesor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Liste sort 3</w:t>
      </w:r>
      <w:r w:rsidRPr="00E75624">
        <w:rPr>
          <w:rStyle w:val="fett"/>
        </w:rPr>
        <w:t xml:space="preserve"> Fortsetzung</w:t>
      </w:r>
      <w:r>
        <w:t>“</w:t>
      </w:r>
      <w:r w:rsidRPr="00F10970">
        <w:t>.</w:t>
      </w:r>
    </w:p>
    <w:p w14:paraId="06B514C0" w14:textId="77777777" w:rsidR="00374B4D" w:rsidRPr="00C26586" w:rsidRDefault="00374B4D" w:rsidP="00374B4D">
      <w:pPr>
        <w:pStyle w:val="Listesort3"/>
      </w:pPr>
      <w:r w:rsidRPr="00F10970">
        <w:t xml:space="preserve">Ein </w:t>
      </w:r>
      <w:r>
        <w:t xml:space="preserve">weiterer </w:t>
      </w:r>
      <w:r w:rsidRPr="00F10970">
        <w:t xml:space="preserve">Absatz </w:t>
      </w:r>
      <w:r w:rsidRPr="00C26586">
        <w:t xml:space="preserve">mit dem Format „Liste sort </w:t>
      </w:r>
      <w:r>
        <w:t>3</w:t>
      </w:r>
      <w:r w:rsidRPr="00C26586">
        <w:t>“</w:t>
      </w:r>
    </w:p>
    <w:p w14:paraId="6BE9C5FD" w14:textId="77777777" w:rsidR="00374B4D" w:rsidRPr="00F10970" w:rsidRDefault="00374B4D" w:rsidP="00374B4D">
      <w:pPr>
        <w:pStyle w:val="Listesort3"/>
      </w:pPr>
      <w:r>
        <w:t>…</w:t>
      </w:r>
    </w:p>
    <w:p w14:paraId="025D7C9D" w14:textId="77777777" w:rsidR="00374B4D" w:rsidRPr="00F10970" w:rsidRDefault="00374B4D" w:rsidP="00374B4D">
      <w:pPr>
        <w:pStyle w:val="Listesort4"/>
      </w:pPr>
      <w:r w:rsidRPr="00F10970">
        <w:t xml:space="preserve">Ein Absatz mit dem Format </w:t>
      </w:r>
      <w:r>
        <w:t>„</w:t>
      </w:r>
      <w:r w:rsidRPr="00C26586">
        <w:rPr>
          <w:rStyle w:val="fett"/>
        </w:rPr>
        <w:t>Liste sort 4</w:t>
      </w:r>
      <w:r>
        <w:t>“</w:t>
      </w:r>
      <w:r w:rsidRPr="00F10970">
        <w:t>.</w:t>
      </w:r>
      <w:r>
        <w:br/>
        <w:t>Und hier noch eine zweite Zeile in diesem Absatz.</w:t>
      </w:r>
      <w:r>
        <w:br/>
        <w:t>Neue Zeilen innerhalb dieses Absatzes erzeugen Sie mit „Shift“ + „Enter“</w:t>
      </w:r>
    </w:p>
    <w:p w14:paraId="578256B2" w14:textId="77777777" w:rsidR="00374B4D" w:rsidRPr="00F10970" w:rsidRDefault="00374B4D" w:rsidP="00374B4D">
      <w:pPr>
        <w:pStyle w:val="Listesor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Liste sort 4</w:t>
      </w:r>
      <w:r w:rsidRPr="00E75624">
        <w:rPr>
          <w:rStyle w:val="fett"/>
        </w:rPr>
        <w:t xml:space="preserve"> Fortsetzung</w:t>
      </w:r>
      <w:r>
        <w:t>“</w:t>
      </w:r>
      <w:r w:rsidRPr="00F10970">
        <w:t>.</w:t>
      </w:r>
    </w:p>
    <w:p w14:paraId="3E44C554" w14:textId="77777777" w:rsidR="00374B4D" w:rsidRPr="00C26586" w:rsidRDefault="00374B4D" w:rsidP="00374B4D">
      <w:pPr>
        <w:pStyle w:val="Listesort4"/>
      </w:pPr>
      <w:r w:rsidRPr="00F10970">
        <w:t xml:space="preserve">Ein </w:t>
      </w:r>
      <w:r>
        <w:t xml:space="preserve">weiterer </w:t>
      </w:r>
      <w:r w:rsidRPr="00F10970">
        <w:t xml:space="preserve">Absatz </w:t>
      </w:r>
      <w:r w:rsidRPr="00C26586">
        <w:t>mit dem Format „Liste sort</w:t>
      </w:r>
      <w:r>
        <w:t xml:space="preserve"> 4</w:t>
      </w:r>
      <w:r w:rsidRPr="00C26586">
        <w:t>“</w:t>
      </w:r>
    </w:p>
    <w:p w14:paraId="6F53101D" w14:textId="77777777" w:rsidR="00374B4D" w:rsidRPr="00F10970" w:rsidRDefault="00374B4D" w:rsidP="00374B4D">
      <w:pPr>
        <w:pStyle w:val="Listesort4"/>
      </w:pPr>
      <w:r w:rsidRPr="00F10970">
        <w:t xml:space="preserve">Ein Absatz mit dem Format </w:t>
      </w:r>
      <w:r>
        <w:t>Liste sort 4</w:t>
      </w:r>
      <w:r w:rsidRPr="00F10970">
        <w:t>.</w:t>
      </w:r>
    </w:p>
    <w:p w14:paraId="609E1840" w14:textId="77777777" w:rsidR="00374B4D" w:rsidRPr="00F10970" w:rsidRDefault="00374B4D" w:rsidP="00374B4D">
      <w:pPr>
        <w:pStyle w:val="Listesort5"/>
      </w:pPr>
      <w:r w:rsidRPr="00F10970">
        <w:t xml:space="preserve">Ein Absatz mit dem Format </w:t>
      </w:r>
      <w:r>
        <w:t>„</w:t>
      </w:r>
      <w:r w:rsidRPr="00C26586">
        <w:rPr>
          <w:rStyle w:val="fett"/>
        </w:rPr>
        <w:t>Liste sort 5</w:t>
      </w:r>
      <w:r>
        <w:t>“</w:t>
      </w:r>
      <w:r w:rsidRPr="00F10970">
        <w:t>.</w:t>
      </w:r>
      <w:r>
        <w:br/>
        <w:t>Und hier noch eine zweite Zeile in diesem Absatz.</w:t>
      </w:r>
      <w:r>
        <w:br/>
        <w:t>Neue Zeilen innerhalb dieses Absatzes erzeugen Sie mit „Shift“ + „Enter“</w:t>
      </w:r>
    </w:p>
    <w:p w14:paraId="2C1548DC" w14:textId="77777777" w:rsidR="00374B4D" w:rsidRPr="00F10970" w:rsidRDefault="00374B4D" w:rsidP="00374B4D">
      <w:pPr>
        <w:pStyle w:val="Listesort5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Liste sort 5</w:t>
      </w:r>
      <w:r w:rsidRPr="00E75624">
        <w:rPr>
          <w:rStyle w:val="fett"/>
        </w:rPr>
        <w:t xml:space="preserve"> Fortsetzung</w:t>
      </w:r>
      <w:r>
        <w:t>“</w:t>
      </w:r>
      <w:r w:rsidRPr="00F10970">
        <w:t>.</w:t>
      </w:r>
    </w:p>
    <w:p w14:paraId="4798F231" w14:textId="77777777" w:rsidR="00374B4D" w:rsidRPr="00C26586" w:rsidRDefault="00374B4D" w:rsidP="00374B4D">
      <w:pPr>
        <w:pStyle w:val="Listesort5Fortsetzung"/>
      </w:pPr>
      <w:r w:rsidRPr="00F10970">
        <w:t xml:space="preserve">Ein </w:t>
      </w:r>
      <w:r>
        <w:t xml:space="preserve">weiterer </w:t>
      </w:r>
      <w:r w:rsidRPr="00F10970">
        <w:t xml:space="preserve">Absatz </w:t>
      </w:r>
      <w:r w:rsidRPr="00C26586">
        <w:t>mit dem Format „Liste sort</w:t>
      </w:r>
      <w:r>
        <w:t xml:space="preserve"> 5</w:t>
      </w:r>
      <w:r w:rsidRPr="00C26586">
        <w:t>“</w:t>
      </w:r>
    </w:p>
    <w:p w14:paraId="51902C93" w14:textId="77777777" w:rsidR="00C36CED" w:rsidRPr="00464945" w:rsidRDefault="00C36CED" w:rsidP="00464945">
      <w:r>
        <w:br w:type="page"/>
      </w:r>
    </w:p>
    <w:p w14:paraId="230AD706" w14:textId="77777777" w:rsidR="00942B67" w:rsidRPr="00C36CED" w:rsidRDefault="00942B67" w:rsidP="008D55CF">
      <w:pPr>
        <w:pStyle w:val="berschrift3"/>
      </w:pPr>
      <w:bookmarkStart w:id="179" w:name="_Toc165378949"/>
      <w:r w:rsidRPr="00C36CED">
        <w:lastRenderedPageBreak/>
        <w:t>Neubeginn einer Nummerierung</w:t>
      </w:r>
      <w:bookmarkEnd w:id="174"/>
      <w:bookmarkEnd w:id="175"/>
      <w:bookmarkEnd w:id="176"/>
      <w:bookmarkEnd w:id="177"/>
      <w:bookmarkEnd w:id="178"/>
      <w:bookmarkEnd w:id="179"/>
    </w:p>
    <w:p w14:paraId="71E7CFED" w14:textId="77777777" w:rsidR="00942B67" w:rsidRPr="00C36CED" w:rsidRDefault="00942B67" w:rsidP="008D3900">
      <w:r w:rsidRPr="00C36CED">
        <w:t xml:space="preserve">Soll die Nummerierung einer Aufzählung nicht fortgesetzt, sondern neu begonnen werden, so muss dies durch </w:t>
      </w:r>
      <w:r w:rsidR="002E0251" w:rsidRPr="00C36CED">
        <w:t>die Abkopplung von der Liste erfolgen</w:t>
      </w:r>
      <w:r w:rsidRPr="00C36CED">
        <w:t>.</w:t>
      </w:r>
    </w:p>
    <w:p w14:paraId="6520B3A0" w14:textId="77777777" w:rsidR="00942B67" w:rsidRPr="00F10970" w:rsidRDefault="00942B67" w:rsidP="009A1F0D">
      <w:r w:rsidRPr="00C36CED">
        <w:t>Ein Absatz mit dem Format Liste</w:t>
      </w:r>
      <w:r w:rsidR="007653D4" w:rsidRPr="00C36CED">
        <w:t xml:space="preserve"> sort 1</w:t>
      </w:r>
      <w:r w:rsidRPr="00C36CED">
        <w:t>, desse</w:t>
      </w:r>
      <w:r w:rsidR="002E0251" w:rsidRPr="00C36CED">
        <w:t>n Nummerierung von vorn beginn</w:t>
      </w:r>
      <w:r w:rsidR="007653D4" w:rsidRPr="00C36CED">
        <w:t>en soll, wird über das Pull-Down-Menü, das durch rechten Mausklick auf die Aufzählungsnummer erscheint, entsprechend angepasst</w:t>
      </w:r>
      <w:r w:rsidRPr="00C36CED">
        <w:t>.</w:t>
      </w:r>
    </w:p>
    <w:p w14:paraId="3297FCFC" w14:textId="77777777" w:rsidR="00533DE2" w:rsidRPr="00826FA0" w:rsidRDefault="00533DE2" w:rsidP="00826FA0">
      <w:pPr>
        <w:pStyle w:val="VerzeichnisimIHV"/>
        <w:sectPr w:rsidR="00533DE2" w:rsidRPr="00826FA0" w:rsidSect="003D0B94">
          <w:pgSz w:w="11900" w:h="16840" w:code="9"/>
          <w:pgMar w:top="1247" w:right="1247" w:bottom="1247" w:left="1247" w:header="595" w:footer="595" w:gutter="0"/>
          <w:cols w:space="708"/>
          <w:docGrid w:linePitch="299"/>
        </w:sectPr>
      </w:pPr>
      <w:bookmarkStart w:id="180" w:name="_Toc57257746"/>
    </w:p>
    <w:p w14:paraId="0BD10CB1" w14:textId="77777777" w:rsidR="00942B67" w:rsidRPr="00C92F97" w:rsidRDefault="00942B67" w:rsidP="006821FD">
      <w:pPr>
        <w:pStyle w:val="berschrift1"/>
      </w:pPr>
      <w:bookmarkStart w:id="181" w:name="_Toc165378950"/>
      <w:r w:rsidRPr="00C92F97">
        <w:lastRenderedPageBreak/>
        <w:t>Beispielanhang</w:t>
      </w:r>
      <w:bookmarkEnd w:id="180"/>
      <w:bookmarkEnd w:id="181"/>
    </w:p>
    <w:p w14:paraId="6DE09E2A" w14:textId="77777777" w:rsidR="00942B67" w:rsidRDefault="00942B67" w:rsidP="008D3900">
      <w:r w:rsidRPr="00F10970">
        <w:fldChar w:fldCharType="begin"/>
      </w:r>
      <w:r w:rsidRPr="00F10970">
        <w:instrText>MACROBUTTON NoMacro [Hier klicken und Text des Anhangs beginnen – oder Anhang löschen]</w:instrText>
      </w:r>
      <w:r w:rsidRPr="00F10970">
        <w:fldChar w:fldCharType="end"/>
      </w:r>
    </w:p>
    <w:p w14:paraId="5D20B67B" w14:textId="77777777" w:rsidR="00533DE2" w:rsidRPr="00F10970" w:rsidRDefault="00533DE2" w:rsidP="008D3900"/>
    <w:p w14:paraId="4B0564E0" w14:textId="77777777" w:rsidR="00533DE2" w:rsidRPr="00826FA0" w:rsidRDefault="00533DE2" w:rsidP="00826FA0">
      <w:pPr>
        <w:pStyle w:val="VerzeichnisimIHV"/>
        <w:sectPr w:rsidR="00533DE2" w:rsidRPr="00826FA0" w:rsidSect="003D0B94">
          <w:pgSz w:w="11900" w:h="16840" w:code="9"/>
          <w:pgMar w:top="1247" w:right="1247" w:bottom="1247" w:left="1247" w:header="595" w:footer="595" w:gutter="0"/>
          <w:cols w:space="708"/>
          <w:docGrid w:linePitch="299"/>
        </w:sectPr>
      </w:pPr>
      <w:bookmarkStart w:id="182" w:name="_Toc57257747"/>
    </w:p>
    <w:p w14:paraId="28FBB733" w14:textId="77777777" w:rsidR="00942B67" w:rsidRPr="00826FA0" w:rsidRDefault="00942B67" w:rsidP="00826FA0">
      <w:pPr>
        <w:pStyle w:val="VerzeichnisimIHV"/>
      </w:pPr>
      <w:bookmarkStart w:id="183" w:name="_Toc165378951"/>
      <w:r w:rsidRPr="00826FA0">
        <w:lastRenderedPageBreak/>
        <w:t>Mitgeltende Unterlagen</w:t>
      </w:r>
      <w:bookmarkEnd w:id="182"/>
      <w:bookmarkEnd w:id="183"/>
    </w:p>
    <w:p w14:paraId="5BAFE07D" w14:textId="77777777" w:rsidR="00942B67" w:rsidRDefault="00942B67" w:rsidP="008D3900">
      <w:r w:rsidRPr="00F10970">
        <w:fldChar w:fldCharType="begin"/>
      </w:r>
      <w:r w:rsidRPr="00F10970">
        <w:instrText>MACROBUTTON NoMacro [Hier klicken und Einordnungsformel eingeben]</w:instrText>
      </w:r>
      <w:r w:rsidRPr="00F10970">
        <w:fldChar w:fldCharType="end"/>
      </w:r>
      <w:r w:rsidRPr="00F10970">
        <w:t xml:space="preserve">  </w:t>
      </w:r>
      <w:r w:rsidRPr="00F10970">
        <w:fldChar w:fldCharType="begin"/>
      </w:r>
      <w:r w:rsidRPr="00F10970">
        <w:instrText>MACROBUTTON NoMacro [Hier klicken und Referenz eingeben]</w:instrText>
      </w:r>
      <w:r w:rsidRPr="00F10970">
        <w:fldChar w:fldCharType="end"/>
      </w:r>
    </w:p>
    <w:p w14:paraId="054407C3" w14:textId="77777777" w:rsidR="00533DE2" w:rsidRPr="00F10970" w:rsidRDefault="00533DE2" w:rsidP="008D3900"/>
    <w:p w14:paraId="1DEA69FB" w14:textId="77777777" w:rsidR="00533DE2" w:rsidRPr="00826FA0" w:rsidRDefault="00533DE2" w:rsidP="00826FA0">
      <w:pPr>
        <w:pStyle w:val="VerzeichnisimIHV"/>
        <w:sectPr w:rsidR="00533DE2" w:rsidRPr="00826FA0" w:rsidSect="003D0B94">
          <w:pgSz w:w="11900" w:h="16840" w:code="9"/>
          <w:pgMar w:top="1247" w:right="1247" w:bottom="1247" w:left="1247" w:header="595" w:footer="595" w:gutter="0"/>
          <w:cols w:space="708"/>
          <w:docGrid w:linePitch="299"/>
        </w:sectPr>
      </w:pPr>
      <w:bookmarkStart w:id="184" w:name="_Toc57257748"/>
    </w:p>
    <w:p w14:paraId="44F0871E" w14:textId="77777777" w:rsidR="00942B67" w:rsidRPr="00826FA0" w:rsidRDefault="00942B67" w:rsidP="00826FA0">
      <w:pPr>
        <w:pStyle w:val="VerzeichnisimIHV"/>
      </w:pPr>
      <w:bookmarkStart w:id="185" w:name="_Toc165378952"/>
      <w:r w:rsidRPr="00826FA0">
        <w:lastRenderedPageBreak/>
        <w:t>Abkürzungsverzeichnis</w:t>
      </w:r>
      <w:bookmarkEnd w:id="184"/>
      <w:r w:rsidR="00464945" w:rsidRPr="00826FA0">
        <w:t>/Glossar</w:t>
      </w:r>
      <w:bookmarkEnd w:id="185"/>
    </w:p>
    <w:p w14:paraId="5A7C67EF" w14:textId="77777777" w:rsidR="00942B67" w:rsidRDefault="00942B67" w:rsidP="008D3900">
      <w:r w:rsidRPr="00F10970">
        <w:fldChar w:fldCharType="begin"/>
      </w:r>
      <w:r w:rsidRPr="00F10970">
        <w:instrText>MACROBUTTON NoMacro [Hier klicken und Abkürzung eingeben]</w:instrText>
      </w:r>
      <w:r w:rsidRPr="00F10970">
        <w:fldChar w:fldCharType="end"/>
      </w:r>
      <w:r w:rsidRPr="00F10970">
        <w:t xml:space="preserve">  </w:t>
      </w:r>
      <w:r w:rsidRPr="00F10970">
        <w:fldChar w:fldCharType="begin"/>
      </w:r>
      <w:r w:rsidRPr="00F10970">
        <w:instrText>MACROBUTTON NoMacro [Hier klicken und Beschreibung der Abkürzung eingeben]</w:instrText>
      </w:r>
      <w:r w:rsidRPr="00F10970">
        <w:fldChar w:fldCharType="end"/>
      </w:r>
    </w:p>
    <w:p w14:paraId="7FA0EEDA" w14:textId="77777777" w:rsidR="00984DF5" w:rsidRDefault="00984DF5" w:rsidP="008D3900"/>
    <w:p w14:paraId="585A00E8" w14:textId="77777777" w:rsidR="00984DF5" w:rsidRDefault="00984DF5" w:rsidP="008D3900"/>
    <w:p w14:paraId="61055432" w14:textId="455B3747" w:rsidR="00984DF5" w:rsidRDefault="00984DF5" w:rsidP="008D3900">
      <w:r>
        <w:t>Expertenbesuchsprotokoll 23.04.2024</w:t>
      </w:r>
    </w:p>
    <w:p w14:paraId="41D6EEA8" w14:textId="77777777" w:rsidR="00984DF5" w:rsidRDefault="00984DF5" w:rsidP="008D3900"/>
    <w:p w14:paraId="0E732786" w14:textId="64577689" w:rsidR="00984DF5" w:rsidRDefault="00984DF5" w:rsidP="008D3900">
      <w:r>
        <w:t>Anwesend: Alex Krämer, Mathias Hirth, Justin Winistörfer</w:t>
      </w:r>
    </w:p>
    <w:p w14:paraId="53B86433" w14:textId="36D4AADD" w:rsidR="00984DF5" w:rsidRDefault="00984DF5" w:rsidP="008D3900">
      <w:r>
        <w:t>Abwesend: Kevin Waldspurger</w:t>
      </w:r>
    </w:p>
    <w:p w14:paraId="31AB93D3" w14:textId="64E9BACA" w:rsidR="00984DF5" w:rsidRDefault="00984DF5" w:rsidP="008D3900">
      <w:r>
        <w:t>Protokollführer: Justin Winistörfer</w:t>
      </w:r>
    </w:p>
    <w:p w14:paraId="70AA43D1" w14:textId="2809235F" w:rsidR="00984DF5" w:rsidRDefault="00984DF5" w:rsidP="008D3900">
      <w:r>
        <w:t>Standort: T-Systems Schweiz AG, Zollikofen</w:t>
      </w:r>
    </w:p>
    <w:p w14:paraId="43D70BC4" w14:textId="433F5196" w:rsidR="00984DF5" w:rsidRDefault="00984DF5" w:rsidP="008D3900">
      <w:r>
        <w:t>Ablauf:</w:t>
      </w:r>
    </w:p>
    <w:p w14:paraId="2EAE79C7" w14:textId="1B5AC0D4" w:rsidR="00984DF5" w:rsidRDefault="00984DF5" w:rsidP="006C281D">
      <w:pPr>
        <w:pStyle w:val="Listenabsatz"/>
        <w:numPr>
          <w:ilvl w:val="0"/>
          <w:numId w:val="12"/>
        </w:numPr>
      </w:pPr>
      <w:r>
        <w:t>Vorstellungsrunde</w:t>
      </w:r>
    </w:p>
    <w:p w14:paraId="500C34F1" w14:textId="1FE10674" w:rsidR="00984DF5" w:rsidRDefault="00984DF5" w:rsidP="006C281D">
      <w:pPr>
        <w:pStyle w:val="Listenabsatz"/>
        <w:numPr>
          <w:ilvl w:val="0"/>
          <w:numId w:val="12"/>
        </w:numPr>
      </w:pPr>
      <w:r>
        <w:t>Aufklärung für was Experten da sind</w:t>
      </w:r>
    </w:p>
    <w:p w14:paraId="1296102E" w14:textId="69DA6312" w:rsidR="00984DF5" w:rsidRDefault="00984DF5" w:rsidP="006C281D">
      <w:pPr>
        <w:pStyle w:val="Listenabsatz"/>
        <w:numPr>
          <w:ilvl w:val="0"/>
          <w:numId w:val="12"/>
        </w:numPr>
      </w:pPr>
      <w:r>
        <w:t>Informationen bezüglich KI</w:t>
      </w:r>
    </w:p>
    <w:p w14:paraId="737F6D40" w14:textId="0DE33108" w:rsidR="00984DF5" w:rsidRDefault="00984DF5" w:rsidP="006C281D">
      <w:pPr>
        <w:pStyle w:val="Listenabsatz"/>
        <w:numPr>
          <w:ilvl w:val="0"/>
          <w:numId w:val="12"/>
        </w:numPr>
      </w:pPr>
      <w:r>
        <w:t>Erklärung der IPA</w:t>
      </w:r>
    </w:p>
    <w:p w14:paraId="2B20D1C9" w14:textId="0758F6C6" w:rsidR="002F5A95" w:rsidRDefault="002F5A95" w:rsidP="006C281D">
      <w:pPr>
        <w:pStyle w:val="Listenabsatz"/>
        <w:numPr>
          <w:ilvl w:val="0"/>
          <w:numId w:val="12"/>
        </w:numPr>
      </w:pPr>
      <w:r>
        <w:t>Blick auf den Zeitplan</w:t>
      </w:r>
    </w:p>
    <w:p w14:paraId="30FFE698" w14:textId="40394DC6" w:rsidR="00984DF5" w:rsidRDefault="00984DF5" w:rsidP="006C281D">
      <w:pPr>
        <w:pStyle w:val="Listenabsatz"/>
        <w:numPr>
          <w:ilvl w:val="0"/>
          <w:numId w:val="12"/>
        </w:numPr>
      </w:pPr>
      <w:r>
        <w:t>Sicherstellen das IPA gewährleistet werden kann</w:t>
      </w:r>
    </w:p>
    <w:p w14:paraId="362BCD0C" w14:textId="63CE32A3" w:rsidR="00984DF5" w:rsidRDefault="00984DF5" w:rsidP="006C281D">
      <w:pPr>
        <w:pStyle w:val="Listenabsatz"/>
        <w:numPr>
          <w:ilvl w:val="0"/>
          <w:numId w:val="12"/>
        </w:numPr>
      </w:pPr>
      <w:r>
        <w:t>Abgabetermin klarstellen</w:t>
      </w:r>
    </w:p>
    <w:p w14:paraId="6A820340" w14:textId="11E045CC" w:rsidR="00984DF5" w:rsidRDefault="00984DF5" w:rsidP="006C281D">
      <w:pPr>
        <w:pStyle w:val="Listenabsatz"/>
        <w:numPr>
          <w:ilvl w:val="0"/>
          <w:numId w:val="12"/>
        </w:numPr>
      </w:pPr>
      <w:r>
        <w:t>Fragen / Antworten zu den Kriterien</w:t>
      </w:r>
    </w:p>
    <w:p w14:paraId="7FE3AA59" w14:textId="7669DF8D" w:rsidR="00984DF5" w:rsidRDefault="00984DF5" w:rsidP="006C281D">
      <w:pPr>
        <w:pStyle w:val="Listenabsatz"/>
        <w:numPr>
          <w:ilvl w:val="0"/>
          <w:numId w:val="12"/>
        </w:numPr>
      </w:pPr>
      <w:r>
        <w:t>Informationen zu Testkonzept</w:t>
      </w:r>
    </w:p>
    <w:p w14:paraId="07E7C0E8" w14:textId="7AF9BBE3" w:rsidR="00984DF5" w:rsidRDefault="00984DF5" w:rsidP="006C281D">
      <w:pPr>
        <w:pStyle w:val="Listenabsatz"/>
        <w:numPr>
          <w:ilvl w:val="0"/>
          <w:numId w:val="12"/>
        </w:numPr>
      </w:pPr>
      <w:r>
        <w:t>Betrachtung des Journals</w:t>
      </w:r>
    </w:p>
    <w:p w14:paraId="653B3838" w14:textId="352CB26D" w:rsidR="00984DF5" w:rsidRDefault="00984DF5" w:rsidP="006C281D">
      <w:pPr>
        <w:pStyle w:val="Listenabsatz"/>
        <w:numPr>
          <w:ilvl w:val="0"/>
          <w:numId w:val="12"/>
        </w:numPr>
      </w:pPr>
      <w:r>
        <w:t>Tipps und Tricks vom Experten</w:t>
      </w:r>
    </w:p>
    <w:p w14:paraId="571C7065" w14:textId="48DF2B88" w:rsidR="00984DF5" w:rsidRDefault="00984DF5" w:rsidP="006C281D">
      <w:pPr>
        <w:pStyle w:val="Listenabsatz"/>
        <w:numPr>
          <w:ilvl w:val="0"/>
          <w:numId w:val="12"/>
        </w:numPr>
      </w:pPr>
      <w:r>
        <w:t>Klären von weiteren Fragen</w:t>
      </w:r>
    </w:p>
    <w:p w14:paraId="73725999" w14:textId="77777777" w:rsidR="00984DF5" w:rsidRDefault="00984DF5" w:rsidP="00984DF5"/>
    <w:tbl>
      <w:tblPr>
        <w:tblStyle w:val="Tabellenraster"/>
        <w:tblW w:w="0" w:type="auto"/>
        <w:tblLook w:val="04A0" w:firstRow="1" w:lastRow="0" w:firstColumn="1" w:lastColumn="0" w:noHBand="0" w:noVBand="1"/>
      </w:tblPr>
      <w:tblGrid>
        <w:gridCol w:w="4703"/>
        <w:gridCol w:w="4703"/>
      </w:tblGrid>
      <w:tr w:rsidR="00984DF5" w14:paraId="5863BACC" w14:textId="77777777" w:rsidTr="00984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F401DD6" w14:textId="4F36D96D" w:rsidR="00984DF5" w:rsidRDefault="00984DF5" w:rsidP="00984DF5">
            <w:r>
              <w:t>Protokollierung</w:t>
            </w:r>
          </w:p>
        </w:tc>
        <w:tc>
          <w:tcPr>
            <w:tcW w:w="4703" w:type="dxa"/>
          </w:tcPr>
          <w:p w14:paraId="69C57D45" w14:textId="2DB3FAC3" w:rsidR="00984DF5" w:rsidRDefault="00984DF5" w:rsidP="00984DF5">
            <w:pPr>
              <w:cnfStyle w:val="100000000000" w:firstRow="1" w:lastRow="0" w:firstColumn="0" w:lastColumn="0" w:oddVBand="0" w:evenVBand="0" w:oddHBand="0" w:evenHBand="0" w:firstRowFirstColumn="0" w:firstRowLastColumn="0" w:lastRowFirstColumn="0" w:lastRowLastColumn="0"/>
            </w:pPr>
            <w:r>
              <w:t>Betroffene Personen</w:t>
            </w:r>
          </w:p>
        </w:tc>
      </w:tr>
      <w:tr w:rsidR="00984DF5" w14:paraId="42720625"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9BC04A7" w14:textId="77777777" w:rsidR="00984DF5" w:rsidRDefault="00984DF5" w:rsidP="00984DF5">
            <w:r>
              <w:t>Vorstellungsrunde</w:t>
            </w:r>
          </w:p>
          <w:p w14:paraId="014F2F1C" w14:textId="77777777" w:rsidR="00984DF5" w:rsidRDefault="00984DF5" w:rsidP="00984DF5"/>
          <w:p w14:paraId="0502122F" w14:textId="4AB08F9A" w:rsidR="00984DF5" w:rsidRDefault="00984DF5" w:rsidP="00984DF5">
            <w:r>
              <w:t>Die betroffenen Personen stellen sich jeweils vor.</w:t>
            </w:r>
          </w:p>
        </w:tc>
        <w:tc>
          <w:tcPr>
            <w:tcW w:w="4703" w:type="dxa"/>
          </w:tcPr>
          <w:p w14:paraId="45BA721D"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2BD3517F"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Mathias Hirth</w:t>
            </w:r>
          </w:p>
          <w:p w14:paraId="3B804208" w14:textId="3742EC7E"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20B713B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4F3D63" w14:textId="77777777" w:rsidR="00984DF5" w:rsidRDefault="00984DF5" w:rsidP="00984DF5">
            <w:r>
              <w:t>Aufklärung für was die Experten da sind</w:t>
            </w:r>
          </w:p>
          <w:p w14:paraId="7B437637" w14:textId="77777777" w:rsidR="00984DF5" w:rsidRDefault="00984DF5" w:rsidP="00984DF5"/>
          <w:p w14:paraId="2B62A018" w14:textId="6716DB1C" w:rsidR="00984DF5" w:rsidRDefault="00984DF5" w:rsidP="00984DF5">
            <w:r>
              <w:t>Es wird geklärt, dass die Experten nicht nur fürs bewerten da sind, sondern auch zum sicherstellen, dass der Kandidat die IPA besteht.</w:t>
            </w:r>
          </w:p>
        </w:tc>
        <w:tc>
          <w:tcPr>
            <w:tcW w:w="4703" w:type="dxa"/>
          </w:tcPr>
          <w:p w14:paraId="5712458C"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Alle</w:t>
            </w:r>
          </w:p>
          <w:p w14:paraId="01A48CB8" w14:textId="1F4562B7"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984DF5" w14:paraId="2CBF1BD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A56A6E6" w14:textId="77777777" w:rsidR="00984DF5" w:rsidRDefault="00984DF5" w:rsidP="00984DF5">
            <w:r>
              <w:t>Informationen bezüglich KI</w:t>
            </w:r>
          </w:p>
          <w:p w14:paraId="2369E609" w14:textId="77777777" w:rsidR="00984DF5" w:rsidRDefault="00984DF5" w:rsidP="00984DF5"/>
          <w:p w14:paraId="2A7BEEAF" w14:textId="2808544E" w:rsidR="00984DF5" w:rsidRDefault="00984DF5" w:rsidP="00984DF5">
            <w:r>
              <w:t>Herr Krämer erwähnt, dass die Nutzung von KI nicht verboten sei, jedoch IMMER gekennzeichnet werden muss.</w:t>
            </w:r>
          </w:p>
        </w:tc>
        <w:tc>
          <w:tcPr>
            <w:tcW w:w="4703" w:type="dxa"/>
          </w:tcPr>
          <w:p w14:paraId="023BC4E1"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6F806C14" w14:textId="3016F9DA"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57B19254"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ACEBFB" w14:textId="77777777" w:rsidR="00984DF5" w:rsidRDefault="00984DF5" w:rsidP="00984DF5">
            <w:r>
              <w:t>Erklärung der IPA</w:t>
            </w:r>
          </w:p>
          <w:p w14:paraId="29F4A580" w14:textId="77777777" w:rsidR="00984DF5" w:rsidRDefault="00984DF5" w:rsidP="00984DF5"/>
          <w:p w14:paraId="3A9AC2DE" w14:textId="12C867CC" w:rsidR="00984DF5" w:rsidRDefault="00984DF5" w:rsidP="00984DF5">
            <w:r>
              <w:t>Der Kanditat erklärt worum es in der IPA genau geht.</w:t>
            </w:r>
          </w:p>
        </w:tc>
        <w:tc>
          <w:tcPr>
            <w:tcW w:w="4703" w:type="dxa"/>
          </w:tcPr>
          <w:p w14:paraId="55E8A177"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5E32A35A" w14:textId="7A885BFE"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2F5A95" w14:paraId="33A56AA3"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7284821" w14:textId="77777777" w:rsidR="002F5A95" w:rsidRDefault="002F5A95" w:rsidP="00984DF5">
            <w:r>
              <w:t>Blick auf den Zeitplan</w:t>
            </w:r>
          </w:p>
          <w:p w14:paraId="2349BA58" w14:textId="77777777" w:rsidR="002F5A95" w:rsidRDefault="002F5A95" w:rsidP="00984DF5"/>
          <w:p w14:paraId="104C45BF" w14:textId="482151CD" w:rsidR="002F5A95" w:rsidRDefault="002F5A95" w:rsidP="00984DF5">
            <w:r>
              <w:t>Herr Krämer wirft einen Blick auf den Zeitplan des Kandidaten. Er beobachtet dabei, dass die SOLL Arbeitszeit pro Tag nicht 8h pro Tag und 80h Gesamthaft betragen. Ebenso ist noch ein grösserer Zeitblock vorhanden. Der Experte bitten den Kandidaten den jetzigen Stand auf PkOrg hochzuladen und den Zeitplan zu überarbeiten. Der neue Zeitplan sollte ebenso bis am 24.04.2024 um 12:00 Uhr auf PkOrg hochgeladen werden.</w:t>
            </w:r>
          </w:p>
        </w:tc>
        <w:tc>
          <w:tcPr>
            <w:tcW w:w="4703" w:type="dxa"/>
          </w:tcPr>
          <w:p w14:paraId="3E21A54A" w14:textId="77777777" w:rsidR="002F5A95" w:rsidRDefault="002F5A95" w:rsidP="00984DF5">
            <w:pPr>
              <w:cnfStyle w:val="000000000000" w:firstRow="0" w:lastRow="0" w:firstColumn="0" w:lastColumn="0" w:oddVBand="0" w:evenVBand="0" w:oddHBand="0" w:evenHBand="0" w:firstRowFirstColumn="0" w:firstRowLastColumn="0" w:lastRowFirstColumn="0" w:lastRowLastColumn="0"/>
            </w:pPr>
            <w:r>
              <w:t>Alex Krämer</w:t>
            </w:r>
          </w:p>
          <w:p w14:paraId="591C7445" w14:textId="22B1EAB3" w:rsidR="002F5A95" w:rsidRDefault="002F5A9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2A371441"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2478A2A" w14:textId="500258C2" w:rsidR="00984DF5" w:rsidRDefault="00984DF5" w:rsidP="00984DF5">
            <w:r>
              <w:t>Sicherstellen das IPA gewährleistet werden kann</w:t>
            </w:r>
            <w:r>
              <w:br/>
            </w:r>
            <w:r>
              <w:br/>
              <w:t>Herr Krämer stellt sicher, dass der Kandidat seine volle Zeit für die IPA nutzen kann. Ebenso wird sichergestellt, dass der Kandidat alle Dokumente und Materialien hat, welche für die Duchführung der IPA nötig sind.</w:t>
            </w:r>
          </w:p>
        </w:tc>
        <w:tc>
          <w:tcPr>
            <w:tcW w:w="4703" w:type="dxa"/>
          </w:tcPr>
          <w:p w14:paraId="2EF8B2AE"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1D8C4B72" w14:textId="4ED09173"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78863482"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D864F18" w14:textId="77777777" w:rsidR="00984DF5" w:rsidRDefault="00984DF5" w:rsidP="00984DF5">
            <w:r>
              <w:lastRenderedPageBreak/>
              <w:t>Abgabetermin klarstellen</w:t>
            </w:r>
          </w:p>
          <w:p w14:paraId="1542597E" w14:textId="77777777" w:rsidR="00984DF5" w:rsidRDefault="00984DF5" w:rsidP="00984DF5"/>
          <w:p w14:paraId="1E10D22A" w14:textId="2EEA7532" w:rsidR="00984DF5" w:rsidRDefault="00984DF5" w:rsidP="00984DF5">
            <w:r>
              <w:t>Herr Krämer erwähnt expilizit, dass die IPA genau um 18:00 Uhr am 7.5.2024 hochgeladen werden muss. Jede Sekunde zu spät = ½ Note Abzug. Ebenso wird empfohlen die IPA mehrmals hochzuladen, jedoch nicht zu signieren!</w:t>
            </w:r>
          </w:p>
        </w:tc>
        <w:tc>
          <w:tcPr>
            <w:tcW w:w="4703" w:type="dxa"/>
          </w:tcPr>
          <w:p w14:paraId="065B52DA" w14:textId="40FAB41B"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1F6FE70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AD95A3C" w14:textId="77777777" w:rsidR="00984DF5" w:rsidRDefault="00984DF5" w:rsidP="00984DF5">
            <w:r>
              <w:t>Fragen / Antworten zu den Kriterein</w:t>
            </w:r>
          </w:p>
          <w:p w14:paraId="4F7D21E4" w14:textId="77777777" w:rsidR="00984DF5" w:rsidRDefault="00984DF5" w:rsidP="00984DF5"/>
          <w:p w14:paraId="4F994BB9" w14:textId="6D3CD20A" w:rsidR="00984DF5" w:rsidRDefault="00984DF5" w:rsidP="00984DF5">
            <w:r>
              <w:t>Herr Krämer stellt dem Kandidat verschiedene Fragen zu den Kritieren, um sicher zu gehen, dass dieser die Kriterien verstanden hat.</w:t>
            </w:r>
          </w:p>
        </w:tc>
        <w:tc>
          <w:tcPr>
            <w:tcW w:w="4703" w:type="dxa"/>
          </w:tcPr>
          <w:p w14:paraId="62E2F356"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46FAD2A5" w14:textId="05FC53ED"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3D1AAE4E"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0FBADDA" w14:textId="77777777" w:rsidR="002F5A95" w:rsidRDefault="002F5A95" w:rsidP="00984DF5">
            <w:r>
              <w:t>Informationen zum Testkonzept</w:t>
            </w:r>
          </w:p>
          <w:p w14:paraId="12CEF1C7" w14:textId="77777777" w:rsidR="002F5A95" w:rsidRDefault="002F5A95" w:rsidP="00984DF5"/>
          <w:p w14:paraId="4769B285" w14:textId="01B5873D" w:rsidR="002F5A95" w:rsidRDefault="002F5A95" w:rsidP="00984DF5">
            <w:r>
              <w:t>Herr Krämer gibt wichtige Informationen und Tipps bezüglich dem Testkonzept.</w:t>
            </w:r>
          </w:p>
        </w:tc>
        <w:tc>
          <w:tcPr>
            <w:tcW w:w="4703" w:type="dxa"/>
          </w:tcPr>
          <w:p w14:paraId="3CF2790D" w14:textId="309505E0"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4CA83C3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1A904299" w14:textId="77777777" w:rsidR="002F5A95" w:rsidRDefault="002F5A95" w:rsidP="00984DF5">
            <w:r>
              <w:t>Betrachtung des Journals</w:t>
            </w:r>
          </w:p>
          <w:p w14:paraId="5DC2CF14" w14:textId="77777777" w:rsidR="002F5A95" w:rsidRDefault="002F5A95" w:rsidP="00984DF5"/>
          <w:p w14:paraId="3BB42E0B" w14:textId="1A72D730" w:rsidR="002F5A95" w:rsidRDefault="002F5A95" w:rsidP="00984DF5">
            <w:r>
              <w:t>Herr Krämer wirft einen Blick auf das Lernjournal des Kandidaten, und gibt diesen als Tipps mit, dass er möglichst seine Experten im Journal mitnehmen und abholen soll.</w:t>
            </w:r>
          </w:p>
        </w:tc>
        <w:tc>
          <w:tcPr>
            <w:tcW w:w="4703" w:type="dxa"/>
          </w:tcPr>
          <w:p w14:paraId="775597A9" w14:textId="77777777"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p w14:paraId="0A57280D" w14:textId="00DF87AC"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5235939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1DA237C" w14:textId="77777777" w:rsidR="002F5A95" w:rsidRDefault="002F5A95" w:rsidP="00984DF5">
            <w:r>
              <w:t>Tipps und Tricks vom Experten</w:t>
            </w:r>
          </w:p>
          <w:p w14:paraId="1F37EE0D" w14:textId="77777777" w:rsidR="002F5A95" w:rsidRDefault="002F5A95" w:rsidP="00984DF5"/>
          <w:p w14:paraId="6CDA2AF9" w14:textId="6C35E34E" w:rsidR="002F5A95" w:rsidRDefault="002F5A95" w:rsidP="00984DF5">
            <w:r>
              <w:t>Herr Krämer gibt noch diverse wertvolle Tipps bezüglich der IPA.</w:t>
            </w:r>
          </w:p>
        </w:tc>
        <w:tc>
          <w:tcPr>
            <w:tcW w:w="4703" w:type="dxa"/>
          </w:tcPr>
          <w:p w14:paraId="08AF900A" w14:textId="5155A39B"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1F9DBA6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5B7FB4D" w14:textId="77777777" w:rsidR="002F5A95" w:rsidRDefault="002F5A95" w:rsidP="00984DF5">
            <w:r>
              <w:t>Klären von weiteren Fragen</w:t>
            </w:r>
          </w:p>
          <w:p w14:paraId="098E1AF4" w14:textId="77777777" w:rsidR="002F5A95" w:rsidRDefault="002F5A95" w:rsidP="00984DF5"/>
          <w:p w14:paraId="3E60905D" w14:textId="495A971F" w:rsidR="002F5A95" w:rsidRDefault="002F5A95" w:rsidP="00984DF5">
            <w:r>
              <w:t>Der Kandidat stellt noch eigene Fragen, welche vom Experten beantwortet werden.</w:t>
            </w:r>
          </w:p>
        </w:tc>
        <w:tc>
          <w:tcPr>
            <w:tcW w:w="4703" w:type="dxa"/>
          </w:tcPr>
          <w:p w14:paraId="198F0ACB" w14:textId="5025B080"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bl>
    <w:p w14:paraId="755826E5" w14:textId="77777777" w:rsidR="00984DF5" w:rsidRDefault="00984DF5" w:rsidP="00984DF5"/>
    <w:p w14:paraId="71AC1416" w14:textId="77777777" w:rsidR="00533DE2" w:rsidRPr="00F10970" w:rsidRDefault="00533DE2" w:rsidP="008D3900"/>
    <w:p w14:paraId="7C7AA1DD" w14:textId="77777777" w:rsidR="005A5261" w:rsidRDefault="005A5261" w:rsidP="00826FA0">
      <w:pPr>
        <w:pStyle w:val="VerzeichnisimIHV"/>
      </w:pPr>
      <w:bookmarkStart w:id="186" w:name="_Toc57257749"/>
    </w:p>
    <w:p w14:paraId="394007B9" w14:textId="77777777" w:rsidR="005A5261" w:rsidRDefault="005A5261" w:rsidP="00826FA0">
      <w:pPr>
        <w:pStyle w:val="VerzeichnisimIHV"/>
      </w:pPr>
    </w:p>
    <w:p w14:paraId="7130D6F7" w14:textId="77777777" w:rsidR="005A5261" w:rsidRDefault="005A5261" w:rsidP="00826FA0">
      <w:pPr>
        <w:pStyle w:val="VerzeichnisimIHV"/>
      </w:pPr>
    </w:p>
    <w:p w14:paraId="00EFD651" w14:textId="77777777" w:rsidR="005A5261" w:rsidRDefault="005A5261" w:rsidP="00826FA0">
      <w:pPr>
        <w:pStyle w:val="VerzeichnisimIHV"/>
      </w:pPr>
    </w:p>
    <w:p w14:paraId="0BFDA2D7" w14:textId="40A2BC56" w:rsidR="005A5261" w:rsidRDefault="005A5261" w:rsidP="005A5261">
      <w:r>
        <w:t>Expertenbesuchsprotokoll 30.04.2024</w:t>
      </w:r>
    </w:p>
    <w:p w14:paraId="1C5CDB8A" w14:textId="77777777" w:rsidR="005A5261" w:rsidRDefault="005A5261" w:rsidP="005A5261"/>
    <w:p w14:paraId="315EFC69" w14:textId="0E0CE070" w:rsidR="005A5261" w:rsidRDefault="005A5261" w:rsidP="005A5261">
      <w:r>
        <w:t>Anwesend: Alex Krämer</w:t>
      </w:r>
      <w:r w:rsidR="0095439A">
        <w:t xml:space="preserve"> (HEX)</w:t>
      </w:r>
      <w:r>
        <w:t>, Mathias Hirth, Justin Winistörfer, Kevin Waldspurger</w:t>
      </w:r>
      <w:r w:rsidR="0095439A">
        <w:t xml:space="preserve"> (NEX)</w:t>
      </w:r>
    </w:p>
    <w:p w14:paraId="19B8C924" w14:textId="77777777" w:rsidR="005A5261" w:rsidRDefault="005A5261" w:rsidP="005A5261">
      <w:r>
        <w:t>Protokollführer: Justin Winistörfer</w:t>
      </w:r>
    </w:p>
    <w:p w14:paraId="61092695" w14:textId="5145E0A0" w:rsidR="005A5261" w:rsidRDefault="005A5261" w:rsidP="005A5261">
      <w:r>
        <w:t>Standort: Remote via MS Teams</w:t>
      </w:r>
    </w:p>
    <w:p w14:paraId="371A02AD" w14:textId="77777777" w:rsidR="005A5261" w:rsidRDefault="005A5261" w:rsidP="005A5261">
      <w:r>
        <w:t>Ablauf:</w:t>
      </w:r>
    </w:p>
    <w:p w14:paraId="7BE56F3A" w14:textId="2D5DC24F" w:rsidR="005A5261" w:rsidRDefault="00012993" w:rsidP="005A5261">
      <w:pPr>
        <w:pStyle w:val="Listenabsatz"/>
        <w:numPr>
          <w:ilvl w:val="0"/>
          <w:numId w:val="12"/>
        </w:numPr>
      </w:pPr>
      <w:r>
        <w:t>Kevin Waldspurger stellt sich kurz vor</w:t>
      </w:r>
    </w:p>
    <w:p w14:paraId="626D14E3" w14:textId="14A43701" w:rsidR="00D867EB" w:rsidRDefault="00D867EB" w:rsidP="005A5261">
      <w:pPr>
        <w:pStyle w:val="Listenabsatz"/>
        <w:numPr>
          <w:ilvl w:val="0"/>
          <w:numId w:val="12"/>
        </w:numPr>
      </w:pPr>
      <w:r>
        <w:t xml:space="preserve">Sicherstellen </w:t>
      </w:r>
      <w:r w:rsidR="0095439A">
        <w:t>das der Abgabetermin</w:t>
      </w:r>
      <w:r>
        <w:t xml:space="preserve"> bekannt ist</w:t>
      </w:r>
    </w:p>
    <w:p w14:paraId="6D458122" w14:textId="68B8F25B" w:rsidR="00012993" w:rsidRDefault="00012993" w:rsidP="005A5261">
      <w:pPr>
        <w:pStyle w:val="Listenabsatz"/>
        <w:numPr>
          <w:ilvl w:val="0"/>
          <w:numId w:val="12"/>
        </w:numPr>
      </w:pPr>
      <w:r>
        <w:t>Der Kandidat stellt Fragen</w:t>
      </w:r>
    </w:p>
    <w:p w14:paraId="36E4F6E5" w14:textId="2FC4FD42" w:rsidR="00012993" w:rsidRDefault="00012993" w:rsidP="005A5261">
      <w:pPr>
        <w:pStyle w:val="Listenabsatz"/>
        <w:numPr>
          <w:ilvl w:val="0"/>
          <w:numId w:val="12"/>
        </w:numPr>
      </w:pPr>
      <w:r>
        <w:t>Anschauen der C-Kriterien</w:t>
      </w:r>
    </w:p>
    <w:p w14:paraId="0597559C" w14:textId="071D36E8" w:rsidR="00012993" w:rsidRDefault="007D6962" w:rsidP="005A5261">
      <w:pPr>
        <w:pStyle w:val="Listenabsatz"/>
        <w:numPr>
          <w:ilvl w:val="0"/>
          <w:numId w:val="12"/>
        </w:numPr>
      </w:pPr>
      <w:r>
        <w:t>Besonderheiten der Präsentation klären</w:t>
      </w:r>
    </w:p>
    <w:p w14:paraId="7988F201" w14:textId="55C7ABB8" w:rsidR="007D6962" w:rsidRDefault="00D867EB" w:rsidP="005A5261">
      <w:pPr>
        <w:pStyle w:val="Listenabsatz"/>
        <w:numPr>
          <w:ilvl w:val="0"/>
          <w:numId w:val="12"/>
        </w:numPr>
      </w:pPr>
      <w:r>
        <w:t>Tipps zum 3. Expertenbesuch werden gegeben</w:t>
      </w:r>
    </w:p>
    <w:p w14:paraId="548E7FF5" w14:textId="04F45AC9" w:rsidR="00D867EB" w:rsidRDefault="0095439A" w:rsidP="005A5261">
      <w:pPr>
        <w:pStyle w:val="Listenabsatz"/>
        <w:numPr>
          <w:ilvl w:val="0"/>
          <w:numId w:val="12"/>
        </w:numPr>
      </w:pPr>
      <w:r>
        <w:t>Einzelheiten für 3. Expertenbesuch werden erwähnt</w:t>
      </w:r>
    </w:p>
    <w:p w14:paraId="4523F970" w14:textId="264BF3B0" w:rsidR="0095439A" w:rsidRDefault="0095439A" w:rsidP="005A5261">
      <w:pPr>
        <w:pStyle w:val="Listenabsatz"/>
        <w:numPr>
          <w:ilvl w:val="0"/>
          <w:numId w:val="12"/>
        </w:numPr>
      </w:pPr>
      <w:r>
        <w:lastRenderedPageBreak/>
        <w:t>Anschauen des Zeitplanes und Berichts</w:t>
      </w:r>
    </w:p>
    <w:p w14:paraId="3679E28F" w14:textId="44DAE734" w:rsidR="0095439A" w:rsidRDefault="0095439A" w:rsidP="005A5261">
      <w:pPr>
        <w:pStyle w:val="Listenabsatz"/>
        <w:numPr>
          <w:ilvl w:val="0"/>
          <w:numId w:val="12"/>
        </w:numPr>
      </w:pPr>
      <w:r>
        <w:t>Inputs bezüglich Reflexion</w:t>
      </w:r>
    </w:p>
    <w:p w14:paraId="31EF138B" w14:textId="77777777" w:rsidR="005A5261" w:rsidRDefault="005A5261" w:rsidP="005A5261"/>
    <w:tbl>
      <w:tblPr>
        <w:tblStyle w:val="Tabellenraster"/>
        <w:tblW w:w="0" w:type="auto"/>
        <w:tblLook w:val="04A0" w:firstRow="1" w:lastRow="0" w:firstColumn="1" w:lastColumn="0" w:noHBand="0" w:noVBand="1"/>
      </w:tblPr>
      <w:tblGrid>
        <w:gridCol w:w="4703"/>
        <w:gridCol w:w="4703"/>
      </w:tblGrid>
      <w:tr w:rsidR="005A5261" w14:paraId="2AC8688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3BCD9077" w14:textId="77777777" w:rsidR="005A5261" w:rsidRDefault="005A5261" w:rsidP="00F15E2D">
            <w:r>
              <w:t>Protokollierung</w:t>
            </w:r>
          </w:p>
        </w:tc>
        <w:tc>
          <w:tcPr>
            <w:tcW w:w="4703" w:type="dxa"/>
          </w:tcPr>
          <w:p w14:paraId="582BFE52" w14:textId="77777777" w:rsidR="005A5261" w:rsidRDefault="005A5261" w:rsidP="00F15E2D">
            <w:pPr>
              <w:cnfStyle w:val="100000000000" w:firstRow="1" w:lastRow="0" w:firstColumn="0" w:lastColumn="0" w:oddVBand="0" w:evenVBand="0" w:oddHBand="0" w:evenHBand="0" w:firstRowFirstColumn="0" w:firstRowLastColumn="0" w:lastRowFirstColumn="0" w:lastRowLastColumn="0"/>
            </w:pPr>
            <w:r>
              <w:t>Betroffene Personen</w:t>
            </w:r>
          </w:p>
        </w:tc>
      </w:tr>
      <w:tr w:rsidR="005A5261" w14:paraId="688E64C4"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3C1D52B6" w14:textId="77777777" w:rsidR="005A5261" w:rsidRDefault="0095439A" w:rsidP="00F15E2D">
            <w:r>
              <w:t>Kevin Waldspurger stellt sich vor</w:t>
            </w:r>
          </w:p>
          <w:p w14:paraId="75BA18FB" w14:textId="77777777" w:rsidR="0095439A" w:rsidRDefault="0095439A" w:rsidP="00F15E2D"/>
          <w:p w14:paraId="28D760B4" w14:textId="0777E8DC" w:rsidR="0095439A" w:rsidRDefault="0095439A" w:rsidP="00F15E2D">
            <w:r>
              <w:t>Der Nebenexperte stellt sich selbst kurz vor</w:t>
            </w:r>
          </w:p>
        </w:tc>
        <w:tc>
          <w:tcPr>
            <w:tcW w:w="4703" w:type="dxa"/>
          </w:tcPr>
          <w:p w14:paraId="25A5E6A7" w14:textId="53F9D806" w:rsidR="005A5261" w:rsidRDefault="0095439A" w:rsidP="00F15E2D">
            <w:pPr>
              <w:cnfStyle w:val="000000000000" w:firstRow="0" w:lastRow="0" w:firstColumn="0" w:lastColumn="0" w:oddVBand="0" w:evenVBand="0" w:oddHBand="0" w:evenHBand="0" w:firstRowFirstColumn="0" w:firstRowLastColumn="0" w:lastRowFirstColumn="0" w:lastRowLastColumn="0"/>
            </w:pPr>
            <w:r>
              <w:t>Kevin Waldspurger</w:t>
            </w:r>
          </w:p>
        </w:tc>
      </w:tr>
      <w:tr w:rsidR="005A5261" w14:paraId="1C85DEDD"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71F15C03" w14:textId="77777777" w:rsidR="005A5261" w:rsidRDefault="0095439A" w:rsidP="00F15E2D">
            <w:r>
              <w:t>Sicherstellen, dass der Abgabetermin bekannt ist</w:t>
            </w:r>
          </w:p>
          <w:p w14:paraId="3807429A" w14:textId="77777777" w:rsidR="0095439A" w:rsidRDefault="0095439A" w:rsidP="00F15E2D"/>
          <w:p w14:paraId="27B039C8" w14:textId="2E550E0B" w:rsidR="0095439A" w:rsidRDefault="0095439A" w:rsidP="00F15E2D">
            <w:r>
              <w:t>Der Kandidat wird nochmals die Frage gestellt wann der Abgabetermin ist: 07.05.2024 17:59:59 Uhr</w:t>
            </w:r>
          </w:p>
        </w:tc>
        <w:tc>
          <w:tcPr>
            <w:tcW w:w="4703" w:type="dxa"/>
          </w:tcPr>
          <w:p w14:paraId="2EA576DD" w14:textId="6B59E819" w:rsidR="005A5261" w:rsidRDefault="0095439A" w:rsidP="00F15E2D">
            <w:pPr>
              <w:cnfStyle w:val="000000000000" w:firstRow="0" w:lastRow="0" w:firstColumn="0" w:lastColumn="0" w:oddVBand="0" w:evenVBand="0" w:oddHBand="0" w:evenHBand="0" w:firstRowFirstColumn="0" w:firstRowLastColumn="0" w:lastRowFirstColumn="0" w:lastRowLastColumn="0"/>
            </w:pPr>
            <w:r>
              <w:t>Justin Winistörfer</w:t>
            </w:r>
          </w:p>
          <w:p w14:paraId="1CCDC185"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4A0FDC2D"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2319BEA6" w14:textId="77777777" w:rsidR="005A5261" w:rsidRDefault="0095439A" w:rsidP="00F15E2D">
            <w:r>
              <w:t>Der Kandidat stellt Fragen</w:t>
            </w:r>
          </w:p>
          <w:p w14:paraId="61A316D9" w14:textId="77777777" w:rsidR="0095439A" w:rsidRDefault="0095439A" w:rsidP="00F15E2D"/>
          <w:p w14:paraId="2ABFA45A" w14:textId="2B76986B" w:rsidR="0095439A" w:rsidRDefault="0095439A" w:rsidP="00F15E2D">
            <w:r>
              <w:t xml:space="preserve">Der Kandidat fragt nochmals </w:t>
            </w:r>
            <w:r w:rsidR="0061231E">
              <w:t>nach,</w:t>
            </w:r>
            <w:r>
              <w:t xml:space="preserve"> ob alle Terraform-Scripts in einem Word-Dokument gesichert werden sollen, da der Umfang recht gross ist. Daraufhin einigt man sich, dass die Terraform-Scripts als Dateien selbst dem Anhang beigelegt werden können. Dies muss jedoch auch im Dokument erwähnt werden.</w:t>
            </w:r>
          </w:p>
        </w:tc>
        <w:tc>
          <w:tcPr>
            <w:tcW w:w="4703" w:type="dxa"/>
          </w:tcPr>
          <w:p w14:paraId="413C86E5" w14:textId="0840F05D" w:rsidR="005A5261" w:rsidRDefault="0095439A" w:rsidP="00F15E2D">
            <w:pPr>
              <w:cnfStyle w:val="000000000000" w:firstRow="0" w:lastRow="0" w:firstColumn="0" w:lastColumn="0" w:oddVBand="0" w:evenVBand="0" w:oddHBand="0" w:evenHBand="0" w:firstRowFirstColumn="0" w:firstRowLastColumn="0" w:lastRowFirstColumn="0" w:lastRowLastColumn="0"/>
            </w:pPr>
            <w:r>
              <w:t>Alle</w:t>
            </w:r>
          </w:p>
        </w:tc>
      </w:tr>
      <w:tr w:rsidR="005A5261" w14:paraId="1A482076"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411B0591" w14:textId="77777777" w:rsidR="005A5261" w:rsidRDefault="0095439A" w:rsidP="00F15E2D">
            <w:r>
              <w:t>Anschauen der C-Kriteren</w:t>
            </w:r>
          </w:p>
          <w:p w14:paraId="616B6ED6" w14:textId="77777777" w:rsidR="0095439A" w:rsidRDefault="0095439A" w:rsidP="00F15E2D"/>
          <w:p w14:paraId="7627E145" w14:textId="2460EEFC" w:rsidR="0095439A" w:rsidRDefault="0095439A" w:rsidP="00F15E2D">
            <w:r>
              <w:t>Es wird auf jedes Kriterium eingegangen und kurz sichergestellt, dass der Kandidat die Kriterien verstanden hat.</w:t>
            </w:r>
          </w:p>
        </w:tc>
        <w:tc>
          <w:tcPr>
            <w:tcW w:w="4703" w:type="dxa"/>
          </w:tcPr>
          <w:p w14:paraId="72FA0BB9" w14:textId="3B370FBB" w:rsidR="005A5261" w:rsidRDefault="0095439A" w:rsidP="00F15E2D">
            <w:pPr>
              <w:cnfStyle w:val="000000000000" w:firstRow="0" w:lastRow="0" w:firstColumn="0" w:lastColumn="0" w:oddVBand="0" w:evenVBand="0" w:oddHBand="0" w:evenHBand="0" w:firstRowFirstColumn="0" w:firstRowLastColumn="0" w:lastRowFirstColumn="0" w:lastRowLastColumn="0"/>
            </w:pPr>
            <w:r>
              <w:t>HEX, NEX, Kandidat</w:t>
            </w:r>
          </w:p>
          <w:p w14:paraId="7DA0BB8E"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5A9516D9"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13E089B1" w14:textId="77777777" w:rsidR="005A5261" w:rsidRDefault="0095439A" w:rsidP="00F15E2D">
            <w:r>
              <w:t>Besonderheiten der Präsentation klären</w:t>
            </w:r>
          </w:p>
          <w:p w14:paraId="46A011AB" w14:textId="66F9798C" w:rsidR="00CB16E9" w:rsidRDefault="00CB16E9" w:rsidP="00F15E2D">
            <w:r>
              <w:t>Tipps zum 3. Expertenbesuch werden gegeben</w:t>
            </w:r>
          </w:p>
          <w:p w14:paraId="658704FA" w14:textId="77777777" w:rsidR="0095439A" w:rsidRDefault="0095439A" w:rsidP="00F15E2D"/>
          <w:p w14:paraId="7C532B02" w14:textId="06FB7368" w:rsidR="0095439A" w:rsidRDefault="0095439A" w:rsidP="00F15E2D">
            <w:r>
              <w:t>Die beiden Experten erkläre</w:t>
            </w:r>
            <w:r w:rsidR="0061231E">
              <w:t>n</w:t>
            </w:r>
            <w:r>
              <w:t xml:space="preserve"> </w:t>
            </w:r>
            <w:r w:rsidR="0061231E">
              <w:t>kurz,</w:t>
            </w:r>
            <w:r>
              <w:t xml:space="preserve"> worauf sie viel Wert legen und auf was vor und während der Präsentation geachtet werden soll.</w:t>
            </w:r>
            <w:r w:rsidR="0061231E">
              <w:t xml:space="preserve"> Es werden noch kleine Tipps und Tricks mitgegeben.</w:t>
            </w:r>
          </w:p>
        </w:tc>
        <w:tc>
          <w:tcPr>
            <w:tcW w:w="4703" w:type="dxa"/>
          </w:tcPr>
          <w:p w14:paraId="7760979A" w14:textId="77777777" w:rsidR="0061231E" w:rsidRPr="0061231E" w:rsidRDefault="0061231E" w:rsidP="0061231E">
            <w:pPr>
              <w:cnfStyle w:val="000000000000" w:firstRow="0" w:lastRow="0" w:firstColumn="0" w:lastColumn="0" w:oddVBand="0" w:evenVBand="0" w:oddHBand="0" w:evenHBand="0" w:firstRowFirstColumn="0" w:firstRowLastColumn="0" w:lastRowFirstColumn="0" w:lastRowLastColumn="0"/>
            </w:pPr>
            <w:r w:rsidRPr="0061231E">
              <w:t>HEX, NEX, Kandidat</w:t>
            </w:r>
          </w:p>
          <w:p w14:paraId="0155FB44" w14:textId="0034745C"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085EFB9C"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1275DD65" w14:textId="77777777" w:rsidR="005A5261" w:rsidRDefault="00CB16E9" w:rsidP="00F15E2D">
            <w:r>
              <w:t>Einzelheiten für 3. Expertenbesuch werden erwähnt</w:t>
            </w:r>
          </w:p>
          <w:p w14:paraId="7A76D400" w14:textId="77777777" w:rsidR="00CB16E9" w:rsidRDefault="00CB16E9" w:rsidP="00F15E2D"/>
          <w:p w14:paraId="249A770D" w14:textId="56E482B5" w:rsidR="00CB16E9" w:rsidRDefault="00CB16E9" w:rsidP="00F15E2D">
            <w:r>
              <w:t xml:space="preserve">Es werden nochmals weitere Informationen mitgegeben, besonders bezogen auf die Demo und </w:t>
            </w:r>
            <w:r w:rsidR="00D0537A">
              <w:t>das anschliessende Fachgespräch.</w:t>
            </w:r>
          </w:p>
        </w:tc>
        <w:tc>
          <w:tcPr>
            <w:tcW w:w="4703" w:type="dxa"/>
          </w:tcPr>
          <w:p w14:paraId="2C4FB1A6" w14:textId="776A814A" w:rsidR="005A5261" w:rsidRDefault="00D0537A" w:rsidP="00F15E2D">
            <w:pPr>
              <w:cnfStyle w:val="000000000000" w:firstRow="0" w:lastRow="0" w:firstColumn="0" w:lastColumn="0" w:oddVBand="0" w:evenVBand="0" w:oddHBand="0" w:evenHBand="0" w:firstRowFirstColumn="0" w:firstRowLastColumn="0" w:lastRowFirstColumn="0" w:lastRowLastColumn="0"/>
            </w:pPr>
            <w:r>
              <w:t>Alle</w:t>
            </w:r>
          </w:p>
        </w:tc>
      </w:tr>
      <w:tr w:rsidR="005A5261" w14:paraId="19367EAB"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28A986A8" w14:textId="77777777" w:rsidR="005A5261" w:rsidRDefault="00D0537A" w:rsidP="00F15E2D">
            <w:r>
              <w:t>Anschauen des Zeitplanes und Berichts</w:t>
            </w:r>
          </w:p>
          <w:p w14:paraId="279DB238" w14:textId="77777777" w:rsidR="00D0537A" w:rsidRDefault="00D0537A" w:rsidP="00F15E2D"/>
          <w:p w14:paraId="61340818" w14:textId="024E288D" w:rsidR="00D0537A" w:rsidRDefault="00D0537A" w:rsidP="00F15E2D">
            <w:r>
              <w:t>Es wird der Zeitplan angeschaut zum Prüfen, ob alles passt. Ebenso wird noch ein kurzer Blick in die Dokumentation geworfen, dabei liegt der Fokus auf dem aktuellen Stand und das aktuelle Arbeitsjournal.</w:t>
            </w:r>
          </w:p>
        </w:tc>
        <w:tc>
          <w:tcPr>
            <w:tcW w:w="4703" w:type="dxa"/>
          </w:tcPr>
          <w:p w14:paraId="7DE8C530" w14:textId="77777777" w:rsidR="00D0537A" w:rsidRPr="00D0537A" w:rsidRDefault="00D0537A" w:rsidP="00D0537A">
            <w:pPr>
              <w:cnfStyle w:val="000000000000" w:firstRow="0" w:lastRow="0" w:firstColumn="0" w:lastColumn="0" w:oddVBand="0" w:evenVBand="0" w:oddHBand="0" w:evenHBand="0" w:firstRowFirstColumn="0" w:firstRowLastColumn="0" w:lastRowFirstColumn="0" w:lastRowLastColumn="0"/>
            </w:pPr>
            <w:r w:rsidRPr="00D0537A">
              <w:t>HEX, NEX, Kandidat</w:t>
            </w:r>
          </w:p>
          <w:p w14:paraId="24277815" w14:textId="5CEFFDCF"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2ABCDFD7"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4C35B0C4" w14:textId="77777777" w:rsidR="005A5261" w:rsidRDefault="00D0537A" w:rsidP="00F15E2D">
            <w:r>
              <w:t>Inputs bezüglich Reflexion</w:t>
            </w:r>
          </w:p>
          <w:p w14:paraId="09B29CFD" w14:textId="77777777" w:rsidR="00D0537A" w:rsidRDefault="00D0537A" w:rsidP="00F15E2D"/>
          <w:p w14:paraId="2ED03DD4" w14:textId="49A3F828" w:rsidR="00D0537A" w:rsidRDefault="00D0537A" w:rsidP="00F15E2D">
            <w:r>
              <w:t>Es wird dem Kandidaten mitgeteilt, dass er eventuell immer noch etwas genauer auf die Reflexion eingehen soll und sich selbst noch mehr hinterfragen soll. So soll sichergestellt werden, dass künftige Reflexion noch besser und detailreicher ist.</w:t>
            </w:r>
          </w:p>
        </w:tc>
        <w:tc>
          <w:tcPr>
            <w:tcW w:w="4703" w:type="dxa"/>
          </w:tcPr>
          <w:p w14:paraId="05E0C888"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r>
              <w:t>Alex Krämer</w:t>
            </w:r>
          </w:p>
          <w:p w14:paraId="1B79CD12"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r>
              <w:t>Justin Winistörfer</w:t>
            </w:r>
          </w:p>
        </w:tc>
      </w:tr>
    </w:tbl>
    <w:p w14:paraId="718B8F25" w14:textId="77777777" w:rsidR="005A5261" w:rsidRPr="00826FA0" w:rsidRDefault="005A5261" w:rsidP="00826FA0">
      <w:pPr>
        <w:pStyle w:val="VerzeichnisimIHV"/>
        <w:sectPr w:rsidR="005A5261" w:rsidRPr="00826FA0" w:rsidSect="003D0B94">
          <w:pgSz w:w="11900" w:h="16840" w:code="9"/>
          <w:pgMar w:top="1247" w:right="1247" w:bottom="1247" w:left="1247" w:header="595" w:footer="595" w:gutter="0"/>
          <w:cols w:space="708"/>
          <w:docGrid w:linePitch="299"/>
        </w:sectPr>
      </w:pPr>
    </w:p>
    <w:p w14:paraId="11FF61B9" w14:textId="77777777" w:rsidR="00942B67" w:rsidRPr="00826FA0" w:rsidRDefault="00942B67" w:rsidP="00826FA0">
      <w:pPr>
        <w:pStyle w:val="VerzeichnisimIHV"/>
      </w:pPr>
      <w:bookmarkStart w:id="187" w:name="_Toc165378953"/>
      <w:r w:rsidRPr="00826FA0">
        <w:lastRenderedPageBreak/>
        <w:t>Quellenverzeichnis</w:t>
      </w:r>
      <w:bookmarkEnd w:id="186"/>
      <w:bookmarkEnd w:id="187"/>
    </w:p>
    <w:p w14:paraId="0D54C39D" w14:textId="77777777" w:rsidR="00942B67" w:rsidRPr="009B01A9" w:rsidRDefault="00942B67" w:rsidP="009B01A9">
      <w:r w:rsidRPr="009B01A9">
        <w:t>Die folgenden Einträge sind nur Beispiele, sie können gelöscht werden.</w:t>
      </w:r>
    </w:p>
    <w:p w14:paraId="07E10381" w14:textId="77777777" w:rsidR="00942B67" w:rsidRPr="00F10970" w:rsidRDefault="00942B67" w:rsidP="008D3900">
      <w:bookmarkStart w:id="188" w:name="Word_MVP_Site"/>
      <w:r w:rsidRPr="00AB6897">
        <w:rPr>
          <w:rStyle w:val="fett"/>
          <w:lang w:val="en-US"/>
        </w:rPr>
        <w:t>[Word MVP Site]</w:t>
      </w:r>
      <w:bookmarkEnd w:id="188"/>
      <w:r w:rsidRPr="00546512">
        <w:rPr>
          <w:lang w:val="en-US"/>
        </w:rPr>
        <w:t xml:space="preserve"> Microsoft Word MVP FAQ Site. </w:t>
      </w:r>
      <w:hyperlink r:id="rId114" w:history="1">
        <w:r w:rsidRPr="00F10970">
          <w:rPr>
            <w:rStyle w:val="Hyperlink"/>
          </w:rPr>
          <w:t>http://www.</w:t>
        </w:r>
        <w:r w:rsidRPr="0035746A">
          <w:rPr>
            <w:rStyle w:val="Hyperlink"/>
          </w:rPr>
          <w:t>mvps</w:t>
        </w:r>
        <w:r w:rsidRPr="00F10970">
          <w:rPr>
            <w:rStyle w:val="Hyperlink"/>
          </w:rPr>
          <w:t>.org/word</w:t>
        </w:r>
      </w:hyperlink>
    </w:p>
    <w:p w14:paraId="5E501872" w14:textId="77777777" w:rsidR="00942B67" w:rsidRPr="00546512" w:rsidRDefault="00942B67" w:rsidP="008D3900">
      <w:pPr>
        <w:rPr>
          <w:lang w:val="en-US"/>
        </w:rPr>
      </w:pPr>
      <w:bookmarkStart w:id="189" w:name="Nicol_Albrecht_2002"/>
      <w:r w:rsidRPr="0035746A">
        <w:rPr>
          <w:rStyle w:val="fett"/>
        </w:rPr>
        <w:t>[Nicol &amp; Albrecht 2002]</w:t>
      </w:r>
      <w:bookmarkEnd w:id="189"/>
      <w:r w:rsidRPr="00F10970">
        <w:t xml:space="preserve"> Natascha Nicol und Ralf Albrecht. Wissenschaftliche Arbeiten schreiben mit Word, Formvollendete und normgerechte Examens-, Diplom- und Doktorarbeiten. </w:t>
      </w:r>
      <w:r w:rsidRPr="00546512">
        <w:rPr>
          <w:lang w:val="en-US"/>
        </w:rPr>
        <w:t>Addison-Wesley, München 2002.</w:t>
      </w:r>
    </w:p>
    <w:p w14:paraId="41C6AA2D" w14:textId="77777777" w:rsidR="00942B67" w:rsidRPr="00546512" w:rsidRDefault="00942B67" w:rsidP="008D3900">
      <w:pPr>
        <w:rPr>
          <w:lang w:val="en-US"/>
        </w:rPr>
      </w:pPr>
      <w:bookmarkStart w:id="190" w:name="Roman_1998"/>
      <w:r w:rsidRPr="00AB6897">
        <w:rPr>
          <w:rStyle w:val="fett"/>
          <w:lang w:val="en-US"/>
        </w:rPr>
        <w:t>[Roman 1998]</w:t>
      </w:r>
      <w:bookmarkEnd w:id="190"/>
      <w:r w:rsidRPr="00546512">
        <w:rPr>
          <w:lang w:val="en-US"/>
        </w:rPr>
        <w:t xml:space="preserve"> Steven Roman. Learning Word Programming. O’Reilly, Sebastopol, CA 1998.</w:t>
      </w:r>
    </w:p>
    <w:p w14:paraId="7D7B553D" w14:textId="77777777" w:rsidR="00942B67" w:rsidRPr="00F10970" w:rsidRDefault="00942B67" w:rsidP="008D3900">
      <w:bookmarkStart w:id="191" w:name="Weßelmann_et_al_2002"/>
      <w:r w:rsidRPr="0035746A">
        <w:rPr>
          <w:rStyle w:val="fett"/>
        </w:rPr>
        <w:t>[Weßelmann et al. 2002]</w:t>
      </w:r>
      <w:bookmarkEnd w:id="191"/>
      <w:r w:rsidRPr="00F10970">
        <w:t xml:space="preserve"> Bettina Weßelmann, Johannes Wiele und Markus Tietlow. Microsoft Word 2002 – Das Handbuch. Microsoft Press, Unterschleißheim 2001.</w:t>
      </w:r>
    </w:p>
    <w:p w14:paraId="7F81FDA4" w14:textId="77777777" w:rsidR="002A2095" w:rsidRDefault="00942B67" w:rsidP="008D3900">
      <w:bookmarkStart w:id="192" w:name="Willberg_Forssman_2000"/>
      <w:r w:rsidRPr="0035746A">
        <w:rPr>
          <w:rStyle w:val="fett"/>
        </w:rPr>
        <w:t>[Willberg &amp; Forssmann 2000]</w:t>
      </w:r>
      <w:bookmarkEnd w:id="192"/>
      <w:r w:rsidRPr="00F10970">
        <w:t xml:space="preserve"> Hans Peter Willberg und Friedrich Forssmann. Erste Hilfe in Typographie, Ratgeber für den Umgang mit Schrift. Verlag Hermann Schmidt, Mainz 2000.</w:t>
      </w:r>
    </w:p>
    <w:p w14:paraId="38EC7FC7" w14:textId="2463A675" w:rsidR="00B4400F" w:rsidRDefault="00B4400F">
      <w:pPr>
        <w:spacing w:line="250" w:lineRule="auto"/>
      </w:pPr>
      <w:r>
        <w:br w:type="page"/>
      </w:r>
    </w:p>
    <w:p w14:paraId="729D2A04" w14:textId="77777777" w:rsidR="00894D9A" w:rsidRDefault="00B4400F" w:rsidP="00B4400F">
      <w:pPr>
        <w:spacing w:line="250" w:lineRule="auto"/>
      </w:pPr>
      <w:r>
        <w:lastRenderedPageBreak/>
        <w:br w:type="page"/>
      </w:r>
      <w:r>
        <w:lastRenderedPageBreak/>
        <w:t>Expertenbesuchprotokoll 10.04.2024</w:t>
      </w:r>
    </w:p>
    <w:p w14:paraId="5E9BDBB0" w14:textId="77777777" w:rsidR="00B4400F" w:rsidRDefault="00B4400F" w:rsidP="00B4400F">
      <w:pPr>
        <w:spacing w:line="250" w:lineRule="auto"/>
      </w:pPr>
    </w:p>
    <w:p w14:paraId="7FD43A38" w14:textId="77777777" w:rsidR="00B4400F" w:rsidRDefault="00B4400F" w:rsidP="00403576">
      <w:pPr>
        <w:pStyle w:val="Flietext"/>
      </w:pPr>
      <w:r w:rsidRPr="00403576">
        <w:t xml:space="preserve">Anwesend:  </w:t>
      </w:r>
      <w:r w:rsidR="00403576" w:rsidRPr="00403576">
        <w:t xml:space="preserve"> </w:t>
      </w:r>
      <w:r w:rsidR="00403576">
        <w:t xml:space="preserve"> Justin Winistörfer, Mathias Hirth, Alex Krämer</w:t>
      </w:r>
    </w:p>
    <w:p w14:paraId="1189E358" w14:textId="77777777" w:rsidR="00403576" w:rsidRDefault="00403576" w:rsidP="00403576">
      <w:pPr>
        <w:pStyle w:val="Flietext"/>
      </w:pPr>
    </w:p>
    <w:p w14:paraId="2285B1DE" w14:textId="3D161E6F" w:rsidR="00984DF5" w:rsidRPr="00403576" w:rsidRDefault="00984DF5" w:rsidP="00403576">
      <w:pPr>
        <w:pStyle w:val="Flietext"/>
        <w:sectPr w:rsidR="00984DF5" w:rsidRPr="00403576" w:rsidSect="003D0B94">
          <w:pgSz w:w="11900" w:h="16840" w:code="9"/>
          <w:pgMar w:top="1247" w:right="1247" w:bottom="1247" w:left="1247" w:header="595" w:footer="595" w:gutter="0"/>
          <w:cols w:space="708"/>
          <w:docGrid w:linePitch="299"/>
        </w:sectPr>
      </w:pPr>
    </w:p>
    <w:p w14:paraId="63EED13A" w14:textId="663AE5F7" w:rsidR="002A2095" w:rsidRPr="00B924D5" w:rsidRDefault="008458F4" w:rsidP="002A2095">
      <w:pPr>
        <w:rPr>
          <w:lang w:eastAsia="en-US"/>
        </w:rPr>
      </w:pPr>
      <w:r>
        <w:rPr>
          <w:noProof/>
        </w:rPr>
        <w:lastRenderedPageBreak/>
        <w:drawing>
          <wp:anchor distT="0" distB="0" distL="114300" distR="114300" simplePos="0" relativeHeight="251696128" behindDoc="0" locked="1" layoutInCell="1" allowOverlap="1" wp14:anchorId="660E1BE4" wp14:editId="2087F93D">
            <wp:simplePos x="0" y="0"/>
            <wp:positionH relativeFrom="margin">
              <wp:posOffset>-3280</wp:posOffset>
            </wp:positionH>
            <wp:positionV relativeFrom="page">
              <wp:posOffset>9395670</wp:posOffset>
            </wp:positionV>
            <wp:extent cx="1306800" cy="396000"/>
            <wp:effectExtent l="0" t="0" r="1905" b="0"/>
            <wp:wrapNone/>
            <wp:docPr id="227800400" name="Grafik 2278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FB">
        <w:rPr>
          <w:noProof/>
        </w:rPr>
        <w:drawing>
          <wp:anchor distT="0" distB="0" distL="114300" distR="114300" simplePos="0" relativeHeight="251670527" behindDoc="1" locked="0" layoutInCell="1" allowOverlap="1" wp14:anchorId="1F0829D0" wp14:editId="78DDA127">
            <wp:simplePos x="0" y="0"/>
            <wp:positionH relativeFrom="margin">
              <wp:align>center</wp:align>
            </wp:positionH>
            <wp:positionV relativeFrom="page">
              <wp:posOffset>5327370</wp:posOffset>
            </wp:positionV>
            <wp:extent cx="6696000" cy="4892400"/>
            <wp:effectExtent l="0" t="0" r="0" b="381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6696000" cy="4892400"/>
                    </a:xfrm>
                    <a:prstGeom prst="rect">
                      <a:avLst/>
                    </a:prstGeom>
                  </pic:spPr>
                </pic:pic>
              </a:graphicData>
            </a:graphic>
            <wp14:sizeRelH relativeFrom="margin">
              <wp14:pctWidth>0</wp14:pctWidth>
            </wp14:sizeRelH>
            <wp14:sizeRelV relativeFrom="margin">
              <wp14:pctHeight>0</wp14:pctHeight>
            </wp14:sizeRelV>
          </wp:anchor>
        </w:drawing>
      </w:r>
      <w:r w:rsidR="002C487B">
        <w:rPr>
          <w:noProof/>
        </w:rPr>
        <mc:AlternateContent>
          <mc:Choice Requires="wps">
            <w:drawing>
              <wp:anchor distT="0" distB="0" distL="114300" distR="114300" simplePos="0" relativeHeight="251671552" behindDoc="0" locked="1" layoutInCell="1" allowOverlap="0" wp14:anchorId="081B1D71" wp14:editId="697C5525">
                <wp:simplePos x="0" y="0"/>
                <wp:positionH relativeFrom="margin">
                  <wp:align>center</wp:align>
                </wp:positionH>
                <wp:positionV relativeFrom="page">
                  <wp:posOffset>7303135</wp:posOffset>
                </wp:positionV>
                <wp:extent cx="6695440" cy="1169670"/>
                <wp:effectExtent l="0" t="0" r="0" b="11430"/>
                <wp:wrapThrough wrapText="bothSides">
                  <wp:wrapPolygon edited="0">
                    <wp:start x="430" y="1055"/>
                    <wp:lineTo x="430" y="21459"/>
                    <wp:lineTo x="21141" y="21459"/>
                    <wp:lineTo x="21141" y="1055"/>
                    <wp:lineTo x="430" y="1055"/>
                  </wp:wrapPolygon>
                </wp:wrapThrough>
                <wp:docPr id="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5440" cy="1169670"/>
                        </a:xfrm>
                        <a:prstGeom prst="rect">
                          <a:avLst/>
                        </a:prstGeom>
                        <a:no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r w:rsidRPr="00A917B2">
                                    <w:rPr>
                                      <w:rStyle w:val="fett"/>
                                    </w:rPr>
                                    <w:t>Kontakt</w:t>
                                  </w:r>
                                  <w:r w:rsidRPr="00B210B4">
                                    <w:br/>
                                    <w:t>Telekom</w:t>
                                  </w:r>
                                </w:p>
                                <w:p w14:paraId="6ACFDA46" w14:textId="77777777" w:rsidR="00274E77" w:rsidRPr="00B210B4" w:rsidRDefault="00274E77" w:rsidP="00A917B2">
                                  <w:pPr>
                                    <w:pStyle w:val="KontaktEnde"/>
                                  </w:pPr>
                                  <w:r w:rsidRPr="00B210B4">
                                    <w:t>Straße</w:t>
                                  </w:r>
                                </w:p>
                                <w:p w14:paraId="42F59D33" w14:textId="77777777" w:rsidR="00274E77" w:rsidRPr="00B210B4" w:rsidRDefault="00274E77" w:rsidP="00A917B2">
                                  <w:pPr>
                                    <w:pStyle w:val="KontaktEnde"/>
                                  </w:pPr>
                                  <w:r w:rsidRPr="00B210B4">
                                    <w:rPr>
                                      <w:lang w:val="es-ES"/>
                                    </w:rPr>
                                    <w:t>Stadt</w:t>
                                  </w:r>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r w:rsidRPr="00B210B4">
                                    <w:rPr>
                                      <w:lang w:val="es-ES"/>
                                    </w:rPr>
                                    <w:t>Telefon: +xx xxx xxx xxx</w:t>
                                  </w:r>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wps:txbx>
                      <wps:bodyPr rot="0" vert="horz" wrap="square" lIns="180000" tIns="108000" rIns="180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1B1D71" id="_x0000_t202" coordsize="21600,21600" o:spt="202" path="m,l,21600r21600,l21600,xe">
                <v:stroke joinstyle="miter"/>
                <v:path gradientshapeok="t" o:connecttype="rect"/>
              </v:shapetype>
              <v:shape id="Text Box 30" o:spid="_x0000_s1030" type="#_x0000_t202" style="position:absolute;margin-left:0;margin-top:575.05pt;width:527.2pt;height:92.1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" o:allowoverlap="f" filled="f" stroked="f">
                <v:textbox inset="5mm,3mm,5mm,0">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r w:rsidRPr="00A917B2">
                              <w:rPr>
                                <w:rStyle w:val="fett"/>
                              </w:rPr>
                              <w:t>Kontakt</w:t>
                            </w:r>
                            <w:r w:rsidRPr="00B210B4">
                              <w:br/>
                              <w:t>Telekom</w:t>
                            </w:r>
                          </w:p>
                          <w:p w14:paraId="6ACFDA46" w14:textId="77777777" w:rsidR="00274E77" w:rsidRPr="00B210B4" w:rsidRDefault="00274E77" w:rsidP="00A917B2">
                            <w:pPr>
                              <w:pStyle w:val="KontaktEnde"/>
                            </w:pPr>
                            <w:r w:rsidRPr="00B210B4">
                              <w:t>Straße</w:t>
                            </w:r>
                          </w:p>
                          <w:p w14:paraId="42F59D33" w14:textId="77777777" w:rsidR="00274E77" w:rsidRPr="00B210B4" w:rsidRDefault="00274E77" w:rsidP="00A917B2">
                            <w:pPr>
                              <w:pStyle w:val="KontaktEnde"/>
                            </w:pPr>
                            <w:r w:rsidRPr="00B210B4">
                              <w:rPr>
                                <w:lang w:val="es-ES"/>
                              </w:rPr>
                              <w:t>Stadt</w:t>
                            </w:r>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r w:rsidRPr="00B210B4">
                              <w:rPr>
                                <w:lang w:val="es-ES"/>
                              </w:rPr>
                              <w:t>Telefon: +xx xxx xxx xxx</w:t>
                            </w:r>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v:textbox>
                <w10:wrap type="through" anchorx="margin" anchory="page"/>
                <w10:anchorlock/>
              </v:shape>
            </w:pict>
          </mc:Fallback>
        </mc:AlternateContent>
      </w:r>
    </w:p>
    <w:sectPr w:rsidR="002A2095" w:rsidRPr="00B924D5" w:rsidSect="003D0B94">
      <w:footerReference w:type="default" r:id="rId117"/>
      <w:pgSz w:w="11900" w:h="16840" w:code="9"/>
      <w:pgMar w:top="1247" w:right="1247" w:bottom="1247" w:left="1247" w:header="595" w:footer="595"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0B60B" w14:textId="77777777" w:rsidR="003D0B94" w:rsidRDefault="003D0B94" w:rsidP="00D75C16">
      <w:r>
        <w:separator/>
      </w:r>
    </w:p>
    <w:p w14:paraId="0004AE06" w14:textId="77777777" w:rsidR="003D0B94" w:rsidRDefault="003D0B94" w:rsidP="00D75C16"/>
    <w:p w14:paraId="4E94D08E" w14:textId="77777777" w:rsidR="003D0B94" w:rsidRDefault="003D0B94"/>
  </w:endnote>
  <w:endnote w:type="continuationSeparator" w:id="0">
    <w:p w14:paraId="479FA454" w14:textId="77777777" w:rsidR="003D0B94" w:rsidRDefault="003D0B94" w:rsidP="00D75C16">
      <w:r>
        <w:continuationSeparator/>
      </w:r>
    </w:p>
    <w:p w14:paraId="52701463" w14:textId="77777777" w:rsidR="003D0B94" w:rsidRDefault="003D0B94" w:rsidP="00D75C16"/>
    <w:p w14:paraId="30CB0D0E" w14:textId="77777777" w:rsidR="003D0B94" w:rsidRDefault="003D0B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B44" w14:textId="77777777" w:rsidR="00274E77" w:rsidRPr="008402B6" w:rsidRDefault="00000000" w:rsidP="008402B6">
    <w:pPr>
      <w:pStyle w:val="Fuzeile"/>
      <w:rPr>
        <w:sz w:val="24"/>
      </w:rPr>
    </w:pPr>
    <w:sdt>
      <w:sdtPr>
        <w:alias w:val="Firma"/>
        <w:tag w:val=""/>
        <w:id w:val="-486006742"/>
        <w:lock w:val="sdtLocked"/>
        <w:placeholder>
          <w:docPart w:val="6B8429C70BB05F43BDFC2D88471C0568"/>
        </w:placeholder>
        <w:dataBinding w:prefixMappings="xmlns:ns0='http://schemas.openxmlformats.org/officeDocument/2006/extended-properties' " w:xpath="/ns0:Properties[1]/ns0:Company[1]" w:storeItemID="{6668398D-A668-4E3E-A5EB-62B293D839F1}"/>
        <w:text/>
      </w:sdtPr>
      <w:sdtContent>
        <w:r w:rsidR="00274E77">
          <w:t>Legaleinheit hier eintragen</w:t>
        </w:r>
      </w:sdtContent>
    </w:sdt>
    <w:r w:rsidR="00274E77">
      <w:t xml:space="preserve">  </w:t>
    </w:r>
    <w:sdt>
      <w:sdtPr>
        <w:id w:val="666906164"/>
        <w:lock w:val="sdtLocked"/>
        <w:placeholder>
          <w:docPart w:val="B43D0528C51D8446AD8EEEC6B5571078"/>
        </w:placeholder>
        <w:date w:fullDate="2018-05-01T00:00:00Z">
          <w:dateFormat w:val="dd.MM.yyyy"/>
          <w:lid w:val="de-DE"/>
          <w:storeMappedDataAs w:val="dateTime"/>
          <w:calendar w:val="gregorian"/>
        </w:date>
      </w:sdtPr>
      <w:sdtContent>
        <w:r w:rsidR="00274E77">
          <w:t>01.05.2018</w:t>
        </w:r>
      </w:sdtContent>
    </w:sdt>
    <w:r w:rsidR="00274E77">
      <w:tab/>
    </w:r>
    <w:sdt>
      <w:sdtPr>
        <w:alias w:val="Geheimhaltungsvermerk"/>
        <w:tag w:val="Geheimhaltungsvermerk"/>
        <w:id w:val="-474141833"/>
        <w:lock w:val="sdtLocked"/>
        <w:dropDownList>
          <w:listItem w:displayText="Wählen sie entsprechendes aus" w:value="Wählen sie entsprechendes aus"/>
          <w:listItem w:displayText="– öffentlich –" w:value="– öffentlich –"/>
          <w:listItem w:displayText="– intern –" w:value="– intern –"/>
          <w:listItem w:displayText="– vertraulich –" w:value="– vertraulich –"/>
          <w:listItem w:displayText="– streng vertraulich –" w:value="– streng vertraulich –"/>
        </w:dropDownList>
      </w:sdtPr>
      <w:sdtContent>
        <w:r w:rsidR="00274E77">
          <w:t>Wählen Sie Entsprechendes aus</w:t>
        </w:r>
      </w:sdtContent>
    </w:sdt>
    <w:r w:rsidR="00274E77">
      <w:tab/>
    </w:r>
    <w:r w:rsidR="00274E77">
      <w:fldChar w:fldCharType="begin"/>
    </w:r>
    <w:r w:rsidR="00274E77">
      <w:instrText>PAGE   \* MERGEFORMAT</w:instrText>
    </w:r>
    <w:r w:rsidR="00274E77">
      <w:fldChar w:fldCharType="separate"/>
    </w:r>
    <w:r w:rsidR="00274E77">
      <w:rPr>
        <w:noProof/>
      </w:rPr>
      <w:t>10</w:t>
    </w:r>
    <w:r w:rsidR="00274E77">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FB2C" w14:textId="3A104B3F" w:rsidR="00274E77" w:rsidRPr="008402B6" w:rsidRDefault="00000000" w:rsidP="008402B6">
    <w:pPr>
      <w:pStyle w:val="Fuzeile"/>
      <w:rPr>
        <w:sz w:val="24"/>
      </w:rPr>
    </w:pPr>
    <w:sdt>
      <w:sdtPr>
        <w:alias w:val="Firma"/>
        <w:tag w:val=""/>
        <w:id w:val="222572537"/>
        <w:placeholder>
          <w:docPart w:val="868A8B02D60E4B4C84E95EE4BE33A756"/>
        </w:placeholder>
        <w:dataBinding w:prefixMappings="xmlns:ns0='http://schemas.openxmlformats.org/officeDocument/2006/extended-properties' " w:xpath="/ns0:Properties[1]/ns0:Company[1]" w:storeItemID="{6668398D-A668-4E3E-A5EB-62B293D839F1}"/>
        <w:text/>
      </w:sdtPr>
      <w:sdtContent>
        <w:r w:rsidR="00274E77">
          <w:t>Legaleinheit hier eintragen</w:t>
        </w:r>
      </w:sdtContent>
    </w:sdt>
    <w:r w:rsidR="00274E77">
      <w:t xml:space="preserve">  </w:t>
    </w:r>
    <w:sdt>
      <w:sdtPr>
        <w:id w:val="-1378075289"/>
        <w:placeholder>
          <w:docPart w:val="8F67F00B6D37C848AE4A91FF0A4D3BD4"/>
        </w:placeholder>
        <w:dataBinding w:prefixMappings="xmlns:ns0='https://www.telekom.com' " w:xpath="/ns0:telekom[1]/ns0:Datum[1]" w:storeItemID="{DFD67573-F507-4C7D-8FB8-3737D792FC46}"/>
        <w:date w:fullDate="2024-04-22T00:00:00Z">
          <w:dateFormat w:val="dd.MM.yyyy"/>
          <w:lid w:val="de-DE"/>
          <w:storeMappedDataAs w:val="dateTime"/>
          <w:calendar w:val="gregorian"/>
        </w:date>
      </w:sdtPr>
      <w:sdtContent>
        <w:r w:rsidR="00EB16FA">
          <w:t>22.04.2024</w:t>
        </w:r>
      </w:sdtContent>
    </w:sdt>
    <w:r w:rsidR="00274E77">
      <w:tab/>
    </w:r>
    <w:sdt>
      <w:sdtPr>
        <w:alias w:val="Geheimhaltungsvermerk"/>
        <w:tag w:val="Geheimhaltungsvermerk"/>
        <w:id w:val="-166334955"/>
        <w:lock w:val="sdtLocked"/>
        <w:placeholder>
          <w:docPart w:val="F1FB2B6C392B9F4CBD8B0C9E1186102A"/>
        </w:placeholder>
        <w:showingPlcHdr/>
        <w:dataBinding w:prefixMappings="xmlns:ns0='https://www.telekom.com' " w:xpath="/ns0:telekom[1]/ns0:Geheimhaltung[1]" w:storeItemID="{DFD67573-F507-4C7D-8FB8-3737D792FC46}"/>
        <w:dropDownList w:lastValue="">
          <w:listItem w:displayText="Wählen Sie entsprechendes aus" w:value="Wählen Sie entsprechendes aus"/>
          <w:listItem w:displayText="– öffentlich –" w:value="– öffentlich –"/>
          <w:listItem w:displayText="– intern –" w:value="– intern –"/>
          <w:listItem w:displayText="– vertraulich –" w:value="– vertraulich –"/>
        </w:dropDownList>
      </w:sdtPr>
      <w:sdtContent>
        <w:r w:rsidR="00274E77">
          <w:t xml:space="preserve">     </w:t>
        </w:r>
      </w:sdtContent>
    </w:sdt>
    <w:r w:rsidR="00274E77">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5CF7D" w14:textId="3E20D5B6" w:rsidR="00274E77" w:rsidRDefault="00274E7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D96CE" w14:textId="77777777" w:rsidR="00274E77" w:rsidRPr="008402B6" w:rsidRDefault="00274E77" w:rsidP="008402B6">
    <w:pPr>
      <w:pStyle w:val="Fuzeile"/>
      <w:rPr>
        <w:sz w:val="24"/>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343D6" w14:textId="77777777" w:rsidR="003D0B94" w:rsidRDefault="003D0B94" w:rsidP="00D75C16">
      <w:r>
        <w:separator/>
      </w:r>
    </w:p>
    <w:p w14:paraId="42EE54B7" w14:textId="77777777" w:rsidR="003D0B94" w:rsidRDefault="003D0B94" w:rsidP="00D75C16"/>
    <w:p w14:paraId="4C34C094" w14:textId="77777777" w:rsidR="003D0B94" w:rsidRDefault="003D0B94"/>
  </w:footnote>
  <w:footnote w:type="continuationSeparator" w:id="0">
    <w:p w14:paraId="32122B79" w14:textId="77777777" w:rsidR="003D0B94" w:rsidRDefault="003D0B94" w:rsidP="00D75C16">
      <w:r>
        <w:continuationSeparator/>
      </w:r>
    </w:p>
    <w:p w14:paraId="7E1A84D7" w14:textId="77777777" w:rsidR="003D0B94" w:rsidRDefault="003D0B94" w:rsidP="00D75C16"/>
    <w:p w14:paraId="5A671BAC" w14:textId="77777777" w:rsidR="003D0B94" w:rsidRDefault="003D0B94"/>
  </w:footnote>
  <w:footnote w:id="1">
    <w:p w14:paraId="5170CBAC" w14:textId="0B13F90F" w:rsidR="00C85667" w:rsidRPr="00C85667" w:rsidRDefault="00C85667">
      <w:pPr>
        <w:pStyle w:val="Funotentext"/>
        <w:rPr>
          <w:lang w:val="de-CH"/>
        </w:rPr>
      </w:pPr>
      <w:r>
        <w:rPr>
          <w:rStyle w:val="Funotenzeichen"/>
        </w:rPr>
        <w:footnoteRef/>
      </w:r>
      <w:r>
        <w:t xml:space="preserve"> </w:t>
      </w:r>
      <w:r>
        <w:rPr>
          <w:lang w:val="de-CH"/>
        </w:rPr>
        <w:t xml:space="preserve">HERMES Methodenübersich: </w:t>
      </w:r>
      <w:r w:rsidRPr="00C85667">
        <w:rPr>
          <w:lang w:val="de-CH"/>
        </w:rPr>
        <w:t>https://www.hermes.admin.ch/de/projektmanagement/verstehen/ubersicht-hermes/methodenubersicht.html</w:t>
      </w:r>
    </w:p>
  </w:footnote>
  <w:footnote w:id="2">
    <w:p w14:paraId="36E1D0AC" w14:textId="405D3308" w:rsidR="009C1492" w:rsidRPr="009C1492" w:rsidRDefault="009C1492">
      <w:pPr>
        <w:pStyle w:val="Funotentext"/>
        <w:rPr>
          <w:lang w:val="fr-CH"/>
        </w:rPr>
      </w:pPr>
      <w:r>
        <w:rPr>
          <w:rStyle w:val="Funotenzeichen"/>
        </w:rPr>
        <w:footnoteRef/>
      </w:r>
      <w:r w:rsidRPr="009C1492">
        <w:rPr>
          <w:lang w:val="fr-CH"/>
        </w:rPr>
        <w:t xml:space="preserve"> HERMES Szenarien: https://www.hermes.admin.ch/de/projektmanagement/verstehen/szenarien.html</w:t>
      </w:r>
    </w:p>
  </w:footnote>
  <w:footnote w:id="3">
    <w:p w14:paraId="6886E793" w14:textId="3B52BED9" w:rsidR="009C1492" w:rsidRPr="009C1492" w:rsidRDefault="009C1492">
      <w:pPr>
        <w:pStyle w:val="Funotentext"/>
      </w:pPr>
      <w:r>
        <w:rPr>
          <w:rStyle w:val="Funotenzeichen"/>
        </w:rPr>
        <w:footnoteRef/>
      </w:r>
      <w:r>
        <w:t xml:space="preserve"> HERMES Module: </w:t>
      </w:r>
      <w:r w:rsidRPr="009C1492">
        <w:t>https://www.hermes.admin.ch/de/projektmanagement/verstehen/module.html</w:t>
      </w:r>
    </w:p>
  </w:footnote>
  <w:footnote w:id="4">
    <w:p w14:paraId="60FC7C66" w14:textId="546E8C9C" w:rsidR="009C1492" w:rsidRPr="009C1492" w:rsidRDefault="009C1492">
      <w:pPr>
        <w:pStyle w:val="Funotentext"/>
        <w:rPr>
          <w:lang w:val="de-CH"/>
        </w:rPr>
      </w:pPr>
      <w:r>
        <w:rPr>
          <w:rStyle w:val="Funotenzeichen"/>
        </w:rPr>
        <w:footnoteRef/>
      </w:r>
      <w:r>
        <w:t xml:space="preserve"> </w:t>
      </w:r>
      <w:r>
        <w:rPr>
          <w:lang w:val="de-CH"/>
        </w:rPr>
        <w:t xml:space="preserve">HERMES Phasen und Meilensteine: </w:t>
      </w:r>
      <w:r w:rsidRPr="009C1492">
        <w:rPr>
          <w:lang w:val="de-CH"/>
        </w:rPr>
        <w:t>https://www.hermes.admin.ch/de/projektmanagement/verstehen/phasen-und-meilensteine.html</w:t>
      </w:r>
    </w:p>
  </w:footnote>
  <w:footnote w:id="5">
    <w:p w14:paraId="1837EECF" w14:textId="79174528" w:rsidR="006B78EE" w:rsidRPr="006B78EE" w:rsidRDefault="006B78EE">
      <w:pPr>
        <w:pStyle w:val="Funotentext"/>
        <w:rPr>
          <w:lang w:val="de-CH"/>
        </w:rPr>
      </w:pPr>
      <w:r>
        <w:rPr>
          <w:rStyle w:val="Funotenzeichen"/>
        </w:rPr>
        <w:footnoteRef/>
      </w:r>
      <w:r>
        <w:t xml:space="preserve"> </w:t>
      </w:r>
      <w:r>
        <w:rPr>
          <w:lang w:val="de-CH"/>
        </w:rPr>
        <w:t xml:space="preserve">HERMES Rollen: </w:t>
      </w:r>
      <w:r w:rsidRPr="006B78EE">
        <w:rPr>
          <w:lang w:val="de-CH"/>
        </w:rPr>
        <w:t>https://www.hermes.admin.ch/de/projektmanagement/verstehen/rollen/auftraggeber.html</w:t>
      </w:r>
    </w:p>
  </w:footnote>
  <w:footnote w:id="6">
    <w:p w14:paraId="7B399CFA" w14:textId="720C9E57" w:rsidR="00E71967" w:rsidRPr="00E71967" w:rsidRDefault="00E71967">
      <w:pPr>
        <w:pStyle w:val="Funotentext"/>
        <w:rPr>
          <w:lang w:val="de-CH"/>
        </w:rPr>
      </w:pPr>
      <w:r>
        <w:rPr>
          <w:rStyle w:val="Funotenzeichen"/>
        </w:rPr>
        <w:footnoteRef/>
      </w:r>
      <w:r>
        <w:t xml:space="preserve"> </w:t>
      </w:r>
      <w:r>
        <w:rPr>
          <w:lang w:val="de-CH"/>
        </w:rPr>
        <w:t>PkOrg Beteiligte Personen: https://2024.pkorg.ch/overview</w:t>
      </w:r>
    </w:p>
  </w:footnote>
  <w:footnote w:id="7">
    <w:p w14:paraId="313AB645" w14:textId="2576DC93" w:rsidR="00DB59D1" w:rsidRPr="00DB59D1" w:rsidRDefault="00DB59D1">
      <w:pPr>
        <w:pStyle w:val="Funotentext"/>
        <w:rPr>
          <w:lang w:val="de-CH"/>
        </w:rPr>
      </w:pPr>
      <w:r>
        <w:rPr>
          <w:rStyle w:val="Funotenzeichen"/>
        </w:rPr>
        <w:footnoteRef/>
      </w:r>
      <w:r>
        <w:t xml:space="preserve"> </w:t>
      </w:r>
      <w:r>
        <w:rPr>
          <w:lang w:val="de-CH"/>
        </w:rPr>
        <w:t xml:space="preserve">SMART: </w:t>
      </w:r>
      <w:r w:rsidRPr="00DB59D1">
        <w:rPr>
          <w:lang w:val="de-CH"/>
        </w:rPr>
        <w:t>https://de.wikipedia.org/wiki/SMART_(Projektmanagement)</w:t>
      </w:r>
    </w:p>
  </w:footnote>
  <w:footnote w:id="8">
    <w:p w14:paraId="5DAF3F8D" w14:textId="1D124376" w:rsidR="00040D73" w:rsidRPr="003E56FB" w:rsidRDefault="00040D73">
      <w:pPr>
        <w:pStyle w:val="Funotentext"/>
        <w:rPr>
          <w:lang w:val="en-US"/>
        </w:rPr>
      </w:pPr>
      <w:r>
        <w:rPr>
          <w:rStyle w:val="Funotenzeichen"/>
        </w:rPr>
        <w:footnoteRef/>
      </w:r>
      <w:r w:rsidRPr="003E56FB">
        <w:rPr>
          <w:lang w:val="en-US"/>
        </w:rPr>
        <w:t xml:space="preserve"> </w:t>
      </w:r>
      <w:r w:rsidR="0021016E" w:rsidRPr="003E56FB">
        <w:rPr>
          <w:lang w:val="en-US"/>
        </w:rPr>
        <w:t>ChatGP</w:t>
      </w:r>
      <w:r w:rsidR="005F4CF4" w:rsidRPr="003E56FB">
        <w:rPr>
          <w:lang w:val="en-US"/>
        </w:rPr>
        <w:t>T</w:t>
      </w:r>
      <w:r w:rsidR="0021016E" w:rsidRPr="003E56FB">
        <w:rPr>
          <w:lang w:val="en-US"/>
        </w:rPr>
        <w:t xml:space="preserve">: </w:t>
      </w:r>
      <w:hyperlink r:id="rId1" w:history="1">
        <w:r w:rsidR="0021016E" w:rsidRPr="003E56FB">
          <w:rPr>
            <w:rStyle w:val="Hyperlink"/>
            <w:lang w:val="en-US"/>
          </w:rPr>
          <w:t>https://chat.openai.com/</w:t>
        </w:r>
      </w:hyperlink>
      <w:r w:rsidR="005F4CF4" w:rsidRPr="003E56FB">
        <w:rPr>
          <w:lang w:val="en-US"/>
        </w:rPr>
        <w:t xml:space="preserve"> </w:t>
      </w:r>
    </w:p>
  </w:footnote>
  <w:footnote w:id="9">
    <w:p w14:paraId="0C3DA811" w14:textId="35C394E3" w:rsidR="0063435A" w:rsidRPr="003E56FB" w:rsidRDefault="0063435A">
      <w:pPr>
        <w:pStyle w:val="Funotentext"/>
        <w:rPr>
          <w:lang w:val="en-US"/>
        </w:rPr>
      </w:pPr>
      <w:r>
        <w:rPr>
          <w:rStyle w:val="Funotenzeichen"/>
        </w:rPr>
        <w:footnoteRef/>
      </w:r>
      <w:r w:rsidRPr="003E56FB">
        <w:rPr>
          <w:lang w:val="en-US"/>
        </w:rPr>
        <w:t xml:space="preserve"> GitHub Copilot: https://github.com/features/copilot</w:t>
      </w:r>
    </w:p>
  </w:footnote>
  <w:footnote w:id="10">
    <w:p w14:paraId="4AC6BEC2" w14:textId="10E50D99" w:rsidR="00335EFC" w:rsidRPr="00335EFC" w:rsidRDefault="00335EFC">
      <w:pPr>
        <w:pStyle w:val="Funotentext"/>
        <w:rPr>
          <w:lang w:val="de-CH"/>
        </w:rPr>
      </w:pPr>
      <w:r>
        <w:rPr>
          <w:rStyle w:val="Funotenzeichen"/>
        </w:rPr>
        <w:footnoteRef/>
      </w:r>
      <w:r>
        <w:t xml:space="preserve"> </w:t>
      </w:r>
      <w:r>
        <w:rPr>
          <w:lang w:val="de-CH"/>
        </w:rPr>
        <w:t xml:space="preserve">CloudWatch Erklärung von ChatGPT: </w:t>
      </w:r>
      <w:hyperlink r:id="rId2" w:history="1">
        <w:r w:rsidRPr="00335EFC">
          <w:rPr>
            <w:rStyle w:val="Hyperlink"/>
            <w:lang w:val="de-CH"/>
          </w:rPr>
          <w:t>https://chat.openai.com/</w:t>
        </w:r>
      </w:hyperlink>
    </w:p>
  </w:footnote>
  <w:footnote w:id="11">
    <w:p w14:paraId="4ABBCD28" w14:textId="77777777" w:rsidR="00274E77" w:rsidRDefault="00274E77">
      <w:pPr>
        <w:pStyle w:val="Funotentext"/>
      </w:pPr>
      <w:r>
        <w:rPr>
          <w:rStyle w:val="Funotenzeichen"/>
        </w:rPr>
        <w:footnoteRef/>
      </w:r>
      <w:r>
        <w:t xml:space="preserve"> Dateivorlage mit Makros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2F26"/>
    <w:multiLevelType w:val="hybridMultilevel"/>
    <w:tmpl w:val="1D466E82"/>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13EBF"/>
    <w:multiLevelType w:val="multilevel"/>
    <w:tmpl w:val="746020EE"/>
    <w:lvl w:ilvl="0">
      <w:start w:val="1"/>
      <w:numFmt w:val="decimal"/>
      <w:pStyle w:val="Listesort1"/>
      <w:lvlText w:val="%1)"/>
      <w:lvlJc w:val="left"/>
      <w:pPr>
        <w:tabs>
          <w:tab w:val="num" w:pos="340"/>
        </w:tabs>
        <w:ind w:left="340" w:hanging="34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esort2"/>
      <w:lvlText w:val="%2."/>
      <w:lvlJc w:val="left"/>
      <w:pPr>
        <w:tabs>
          <w:tab w:val="num" w:pos="680"/>
        </w:tabs>
        <w:ind w:left="680" w:hanging="340"/>
      </w:pPr>
      <w:rPr>
        <w:rFonts w:hint="default"/>
      </w:rPr>
    </w:lvl>
    <w:lvl w:ilvl="2">
      <w:start w:val="1"/>
      <w:numFmt w:val="lowerRoman"/>
      <w:pStyle w:val="Listesort3"/>
      <w:lvlText w:val="%3)"/>
      <w:lvlJc w:val="left"/>
      <w:pPr>
        <w:tabs>
          <w:tab w:val="num" w:pos="1021"/>
        </w:tabs>
        <w:ind w:left="1021" w:hanging="341"/>
      </w:pPr>
      <w:rPr>
        <w:rFonts w:hint="default"/>
      </w:rPr>
    </w:lvl>
    <w:lvl w:ilvl="3">
      <w:start w:val="1"/>
      <w:numFmt w:val="decimal"/>
      <w:pStyle w:val="Listesort4"/>
      <w:lvlText w:val="(%4)"/>
      <w:lvlJc w:val="left"/>
      <w:pPr>
        <w:tabs>
          <w:tab w:val="num" w:pos="1474"/>
        </w:tabs>
        <w:ind w:left="1474" w:hanging="453"/>
      </w:pPr>
      <w:rPr>
        <w:rFonts w:hint="default"/>
      </w:rPr>
    </w:lvl>
    <w:lvl w:ilvl="4">
      <w:start w:val="1"/>
      <w:numFmt w:val="lowerLetter"/>
      <w:pStyle w:val="Listesort5"/>
      <w:lvlText w:val="(%5)"/>
      <w:lvlJc w:val="left"/>
      <w:pPr>
        <w:tabs>
          <w:tab w:val="num" w:pos="1871"/>
        </w:tabs>
        <w:ind w:left="1871" w:hanging="397"/>
      </w:pPr>
      <w:rPr>
        <w:rFont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C6E01E3"/>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E6D310F"/>
    <w:multiLevelType w:val="multilevel"/>
    <w:tmpl w:val="7B9A60B0"/>
    <w:lvl w:ilvl="0">
      <w:start w:val="1"/>
      <w:numFmt w:val="bullet"/>
      <w:pStyle w:val="ListemitBullet1"/>
      <w:lvlText w:val=""/>
      <w:lvlJc w:val="left"/>
      <w:pPr>
        <w:ind w:left="360" w:hanging="360"/>
      </w:pPr>
      <w:rPr>
        <w:rFonts w:ascii="Wingdings 2" w:hAnsi="Wingdings 2" w:cs="Times New Roman" w:hint="default"/>
        <w:b w:val="0"/>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pStyle w:val="ListemitBullet2"/>
      <w:lvlText w:val=""/>
      <w:lvlJc w:val="left"/>
      <w:pPr>
        <w:tabs>
          <w:tab w:val="num" w:pos="680"/>
        </w:tabs>
        <w:ind w:left="680" w:hanging="340"/>
      </w:pPr>
      <w:rPr>
        <w:rFonts w:ascii="Wingdings 2" w:hAnsi="Wingdings 2" w:hint="default"/>
        <w:sz w:val="20"/>
      </w:rPr>
    </w:lvl>
    <w:lvl w:ilvl="2">
      <w:start w:val="1"/>
      <w:numFmt w:val="bullet"/>
      <w:pStyle w:val="ListemitBullet3"/>
      <w:lvlText w:val=""/>
      <w:lvlJc w:val="left"/>
      <w:pPr>
        <w:tabs>
          <w:tab w:val="num" w:pos="1021"/>
        </w:tabs>
        <w:ind w:left="1021" w:hanging="341"/>
      </w:pPr>
      <w:rPr>
        <w:rFonts w:ascii="Wingdings 2" w:hAnsi="Wingdings 2" w:hint="default"/>
        <w:sz w:val="20"/>
      </w:rPr>
    </w:lvl>
    <w:lvl w:ilvl="3">
      <w:start w:val="1"/>
      <w:numFmt w:val="bullet"/>
      <w:pStyle w:val="ListemitBullet4"/>
      <w:lvlText w:val=""/>
      <w:lvlJc w:val="left"/>
      <w:pPr>
        <w:tabs>
          <w:tab w:val="num" w:pos="1361"/>
        </w:tabs>
        <w:ind w:left="1361" w:hanging="340"/>
      </w:pPr>
      <w:rPr>
        <w:rFonts w:ascii="Wingdings 2" w:hAnsi="Wingdings 2" w:hint="default"/>
        <w:sz w:val="20"/>
      </w:rPr>
    </w:lvl>
    <w:lvl w:ilvl="4">
      <w:start w:val="1"/>
      <w:numFmt w:val="bullet"/>
      <w:pStyle w:val="ListemitBullet5"/>
      <w:lvlText w:val=""/>
      <w:lvlJc w:val="left"/>
      <w:pPr>
        <w:tabs>
          <w:tab w:val="num" w:pos="1701"/>
        </w:tabs>
        <w:ind w:left="1701" w:hanging="340"/>
      </w:pPr>
      <w:rPr>
        <w:rFonts w:ascii="Wingdings 2" w:hAnsi="Wingdings 2" w:hint="default"/>
        <w:sz w:val="20"/>
      </w:rPr>
    </w:lvl>
    <w:lvl w:ilvl="5">
      <w:start w:val="1"/>
      <w:numFmt w:val="bullet"/>
      <w:lvlText w:val=""/>
      <w:lvlJc w:val="left"/>
      <w:pPr>
        <w:tabs>
          <w:tab w:val="num" w:pos="2041"/>
        </w:tabs>
        <w:ind w:left="2041" w:hanging="340"/>
      </w:pPr>
      <w:rPr>
        <w:rFonts w:ascii="Wingdings 2" w:hAnsi="Wingdings 2" w:hint="default"/>
      </w:rPr>
    </w:lvl>
    <w:lvl w:ilvl="6">
      <w:start w:val="1"/>
      <w:numFmt w:val="bullet"/>
      <w:lvlText w:val=""/>
      <w:lvlJc w:val="left"/>
      <w:pPr>
        <w:tabs>
          <w:tab w:val="num" w:pos="2381"/>
        </w:tabs>
        <w:ind w:left="2381" w:hanging="340"/>
      </w:pPr>
      <w:rPr>
        <w:rFonts w:ascii="Wingdings 2" w:hAnsi="Wingdings 2" w:hint="default"/>
      </w:rPr>
    </w:lvl>
    <w:lvl w:ilvl="7">
      <w:start w:val="1"/>
      <w:numFmt w:val="bullet"/>
      <w:lvlText w:val=""/>
      <w:lvlJc w:val="left"/>
      <w:pPr>
        <w:tabs>
          <w:tab w:val="num" w:pos="2722"/>
        </w:tabs>
        <w:ind w:left="2722" w:hanging="341"/>
      </w:pPr>
      <w:rPr>
        <w:rFonts w:ascii="Wingdings 2" w:hAnsi="Wingdings 2" w:hint="default"/>
      </w:rPr>
    </w:lvl>
    <w:lvl w:ilvl="8">
      <w:start w:val="1"/>
      <w:numFmt w:val="bullet"/>
      <w:lvlText w:val=""/>
      <w:lvlJc w:val="left"/>
      <w:pPr>
        <w:tabs>
          <w:tab w:val="num" w:pos="3062"/>
        </w:tabs>
        <w:ind w:left="3062" w:hanging="340"/>
      </w:pPr>
      <w:rPr>
        <w:rFonts w:ascii="Wingdings 2" w:hAnsi="Wingdings 2" w:hint="default"/>
      </w:rPr>
    </w:lvl>
  </w:abstractNum>
  <w:abstractNum w:abstractNumId="4" w15:restartNumberingAfterBreak="0">
    <w:nsid w:val="2BDE1961"/>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F1394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99263DF"/>
    <w:multiLevelType w:val="multilevel"/>
    <w:tmpl w:val="5C6E465A"/>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1134"/>
        </w:tabs>
        <w:ind w:left="1134" w:hanging="1134"/>
      </w:pPr>
      <w:rPr>
        <w:rFonts w:hint="default"/>
      </w:rPr>
    </w:lvl>
    <w:lvl w:ilvl="4">
      <w:start w:val="1"/>
      <w:numFmt w:val="decimal"/>
      <w:pStyle w:val="berschrift5"/>
      <w:lvlText w:val="%1.%2.%3.%4.%5"/>
      <w:lvlJc w:val="left"/>
      <w:pPr>
        <w:tabs>
          <w:tab w:val="num" w:pos="1474"/>
        </w:tabs>
        <w:ind w:left="1474" w:hanging="1474"/>
      </w:pPr>
      <w:rPr>
        <w:rFonts w:hint="default"/>
      </w:rPr>
    </w:lvl>
    <w:lvl w:ilvl="5">
      <w:start w:val="1"/>
      <w:numFmt w:val="decimal"/>
      <w:pStyle w:val="berschrift6"/>
      <w:lvlText w:val="%1.%2.%3.%4.%5.%6"/>
      <w:lvlJc w:val="left"/>
      <w:pPr>
        <w:tabs>
          <w:tab w:val="num" w:pos="1871"/>
        </w:tabs>
        <w:ind w:left="1871" w:hanging="1871"/>
      </w:pPr>
      <w:rPr>
        <w:rFonts w:hint="default"/>
      </w:rPr>
    </w:lvl>
    <w:lvl w:ilvl="6">
      <w:start w:val="1"/>
      <w:numFmt w:val="decimal"/>
      <w:pStyle w:val="berschrift7"/>
      <w:lvlText w:val="%1.%2.%3.%4.%5.%6.%7"/>
      <w:lvlJc w:val="left"/>
      <w:pPr>
        <w:tabs>
          <w:tab w:val="num" w:pos="2155"/>
        </w:tabs>
        <w:ind w:left="2155" w:hanging="2155"/>
      </w:pPr>
      <w:rPr>
        <w:rFonts w:hint="default"/>
      </w:rPr>
    </w:lvl>
    <w:lvl w:ilvl="7">
      <w:start w:val="1"/>
      <w:numFmt w:val="decimal"/>
      <w:pStyle w:val="berschrift8"/>
      <w:lvlText w:val="%1.%2.%3.%4.%5.%6.%7.%8"/>
      <w:lvlJc w:val="left"/>
      <w:pPr>
        <w:tabs>
          <w:tab w:val="num" w:pos="2438"/>
        </w:tabs>
        <w:ind w:left="2438" w:hanging="2438"/>
      </w:pPr>
      <w:rPr>
        <w:rFonts w:hint="default"/>
      </w:rPr>
    </w:lvl>
    <w:lvl w:ilvl="8">
      <w:start w:val="1"/>
      <w:numFmt w:val="decimal"/>
      <w:pStyle w:val="berschrift9"/>
      <w:lvlText w:val="%1.%2.%3.%4.%5.%6.%7.%8.%9"/>
      <w:lvlJc w:val="left"/>
      <w:pPr>
        <w:tabs>
          <w:tab w:val="num" w:pos="2722"/>
        </w:tabs>
        <w:ind w:left="2722" w:hanging="2722"/>
      </w:pPr>
      <w:rPr>
        <w:rFonts w:hint="default"/>
      </w:rPr>
    </w:lvl>
  </w:abstractNum>
  <w:abstractNum w:abstractNumId="7" w15:restartNumberingAfterBreak="0">
    <w:nsid w:val="3C281593"/>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62A045B"/>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881F7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BC509DF"/>
    <w:multiLevelType w:val="hybridMultilevel"/>
    <w:tmpl w:val="FE689E4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264"/>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37A2DE2"/>
    <w:multiLevelType w:val="hybridMultilevel"/>
    <w:tmpl w:val="9E86F2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85E5858"/>
    <w:multiLevelType w:val="hybridMultilevel"/>
    <w:tmpl w:val="C778EE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BF9195C"/>
    <w:multiLevelType w:val="hybridMultilevel"/>
    <w:tmpl w:val="10B8DE8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2470C36"/>
    <w:multiLevelType w:val="hybridMultilevel"/>
    <w:tmpl w:val="3D5C3FD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4CC2920"/>
    <w:multiLevelType w:val="hybridMultilevel"/>
    <w:tmpl w:val="EE943ECA"/>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D4F3197"/>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6E27D88"/>
    <w:multiLevelType w:val="hybridMultilevel"/>
    <w:tmpl w:val="59B2711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B140CAB"/>
    <w:multiLevelType w:val="hybridMultilevel"/>
    <w:tmpl w:val="53A2D9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276063786">
    <w:abstractNumId w:val="2"/>
  </w:num>
  <w:num w:numId="2" w16cid:durableId="800655696">
    <w:abstractNumId w:val="6"/>
  </w:num>
  <w:num w:numId="3" w16cid:durableId="557013847">
    <w:abstractNumId w:val="1"/>
  </w:num>
  <w:num w:numId="4" w16cid:durableId="14647357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69417252">
    <w:abstractNumId w:val="3"/>
  </w:num>
  <w:num w:numId="6" w16cid:durableId="92622838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45617911">
    <w:abstractNumId w:val="10"/>
  </w:num>
  <w:num w:numId="8" w16cid:durableId="1236937275">
    <w:abstractNumId w:val="14"/>
  </w:num>
  <w:num w:numId="9" w16cid:durableId="189495009">
    <w:abstractNumId w:val="15"/>
  </w:num>
  <w:num w:numId="10" w16cid:durableId="991830714">
    <w:abstractNumId w:val="16"/>
  </w:num>
  <w:num w:numId="11" w16cid:durableId="1551263142">
    <w:abstractNumId w:val="12"/>
  </w:num>
  <w:num w:numId="12" w16cid:durableId="1899509635">
    <w:abstractNumId w:val="13"/>
  </w:num>
  <w:num w:numId="13" w16cid:durableId="1884058561">
    <w:abstractNumId w:val="18"/>
  </w:num>
  <w:num w:numId="14" w16cid:durableId="1228766109">
    <w:abstractNumId w:val="0"/>
  </w:num>
  <w:num w:numId="15" w16cid:durableId="2091540954">
    <w:abstractNumId w:val="19"/>
  </w:num>
  <w:num w:numId="16" w16cid:durableId="2128354821">
    <w:abstractNumId w:val="5"/>
  </w:num>
  <w:num w:numId="17" w16cid:durableId="1724671738">
    <w:abstractNumId w:val="4"/>
  </w:num>
  <w:num w:numId="18" w16cid:durableId="1306009660">
    <w:abstractNumId w:val="7"/>
  </w:num>
  <w:num w:numId="19" w16cid:durableId="413205797">
    <w:abstractNumId w:val="17"/>
  </w:num>
  <w:num w:numId="20" w16cid:durableId="1164248875">
    <w:abstractNumId w:val="11"/>
  </w:num>
  <w:num w:numId="21" w16cid:durableId="1438253739">
    <w:abstractNumId w:val="8"/>
  </w:num>
  <w:num w:numId="22" w16cid:durableId="408162962">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09"/>
  <w:hyphenationZone w:val="425"/>
  <w:drawingGridHorizontalSpacing w:val="170"/>
  <w:drawingGridVerticalSpacing w:val="17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8F4"/>
    <w:rsid w:val="0000065A"/>
    <w:rsid w:val="00002518"/>
    <w:rsid w:val="0000314F"/>
    <w:rsid w:val="000033B1"/>
    <w:rsid w:val="00007F74"/>
    <w:rsid w:val="00011211"/>
    <w:rsid w:val="000114C8"/>
    <w:rsid w:val="00012993"/>
    <w:rsid w:val="0001400D"/>
    <w:rsid w:val="00016383"/>
    <w:rsid w:val="00020573"/>
    <w:rsid w:val="000234F8"/>
    <w:rsid w:val="000252E0"/>
    <w:rsid w:val="0003195E"/>
    <w:rsid w:val="00034089"/>
    <w:rsid w:val="00035484"/>
    <w:rsid w:val="000377FB"/>
    <w:rsid w:val="00037FF2"/>
    <w:rsid w:val="00040BFC"/>
    <w:rsid w:val="00040D73"/>
    <w:rsid w:val="000411E8"/>
    <w:rsid w:val="00042E94"/>
    <w:rsid w:val="00050EC3"/>
    <w:rsid w:val="00051466"/>
    <w:rsid w:val="00054B7C"/>
    <w:rsid w:val="000560A3"/>
    <w:rsid w:val="00063F9B"/>
    <w:rsid w:val="000647B1"/>
    <w:rsid w:val="0006492E"/>
    <w:rsid w:val="00070A7D"/>
    <w:rsid w:val="000715C8"/>
    <w:rsid w:val="00075F3F"/>
    <w:rsid w:val="000768E9"/>
    <w:rsid w:val="000818A0"/>
    <w:rsid w:val="00081BCF"/>
    <w:rsid w:val="00085AC1"/>
    <w:rsid w:val="00090253"/>
    <w:rsid w:val="00090464"/>
    <w:rsid w:val="00091A96"/>
    <w:rsid w:val="0009471A"/>
    <w:rsid w:val="00096826"/>
    <w:rsid w:val="00096BCA"/>
    <w:rsid w:val="000A4236"/>
    <w:rsid w:val="000B2B69"/>
    <w:rsid w:val="000B667E"/>
    <w:rsid w:val="000B72A9"/>
    <w:rsid w:val="000C4291"/>
    <w:rsid w:val="000C493C"/>
    <w:rsid w:val="000C7D3C"/>
    <w:rsid w:val="000D2529"/>
    <w:rsid w:val="000D3998"/>
    <w:rsid w:val="000E0A98"/>
    <w:rsid w:val="000E1F32"/>
    <w:rsid w:val="000E3BFB"/>
    <w:rsid w:val="000E43E0"/>
    <w:rsid w:val="000E4AD9"/>
    <w:rsid w:val="000E6ABE"/>
    <w:rsid w:val="000E6F47"/>
    <w:rsid w:val="000F034D"/>
    <w:rsid w:val="000F0A2D"/>
    <w:rsid w:val="000F3CB5"/>
    <w:rsid w:val="000F44A4"/>
    <w:rsid w:val="000F623E"/>
    <w:rsid w:val="00100B67"/>
    <w:rsid w:val="00102BD5"/>
    <w:rsid w:val="0010368D"/>
    <w:rsid w:val="00104443"/>
    <w:rsid w:val="0010565D"/>
    <w:rsid w:val="001174F1"/>
    <w:rsid w:val="0012209F"/>
    <w:rsid w:val="00122CBE"/>
    <w:rsid w:val="00126E01"/>
    <w:rsid w:val="001279B8"/>
    <w:rsid w:val="00131D51"/>
    <w:rsid w:val="00131EAD"/>
    <w:rsid w:val="00132124"/>
    <w:rsid w:val="00134F43"/>
    <w:rsid w:val="001368C9"/>
    <w:rsid w:val="001407C8"/>
    <w:rsid w:val="001419C6"/>
    <w:rsid w:val="00144565"/>
    <w:rsid w:val="0014759F"/>
    <w:rsid w:val="0015140A"/>
    <w:rsid w:val="00152745"/>
    <w:rsid w:val="001530FE"/>
    <w:rsid w:val="00154CFA"/>
    <w:rsid w:val="00157AA9"/>
    <w:rsid w:val="0016687B"/>
    <w:rsid w:val="001723F2"/>
    <w:rsid w:val="00172BF5"/>
    <w:rsid w:val="00175A96"/>
    <w:rsid w:val="00175D4F"/>
    <w:rsid w:val="00176219"/>
    <w:rsid w:val="0018635B"/>
    <w:rsid w:val="001949C3"/>
    <w:rsid w:val="00195A1C"/>
    <w:rsid w:val="00195DB8"/>
    <w:rsid w:val="001977B1"/>
    <w:rsid w:val="001A04A1"/>
    <w:rsid w:val="001A2FF9"/>
    <w:rsid w:val="001A4ACF"/>
    <w:rsid w:val="001A4BF3"/>
    <w:rsid w:val="001B00D5"/>
    <w:rsid w:val="001B14D7"/>
    <w:rsid w:val="001B20DB"/>
    <w:rsid w:val="001B505C"/>
    <w:rsid w:val="001B6293"/>
    <w:rsid w:val="001C06BA"/>
    <w:rsid w:val="001C0FF5"/>
    <w:rsid w:val="001C3638"/>
    <w:rsid w:val="001C64F0"/>
    <w:rsid w:val="001C6AA7"/>
    <w:rsid w:val="001D1CEB"/>
    <w:rsid w:val="001E3076"/>
    <w:rsid w:val="001E3BE2"/>
    <w:rsid w:val="001F7CE1"/>
    <w:rsid w:val="00200D01"/>
    <w:rsid w:val="00201FA4"/>
    <w:rsid w:val="0020228A"/>
    <w:rsid w:val="00203254"/>
    <w:rsid w:val="00205F94"/>
    <w:rsid w:val="0021016E"/>
    <w:rsid w:val="00212958"/>
    <w:rsid w:val="002129CD"/>
    <w:rsid w:val="00213139"/>
    <w:rsid w:val="00217A9A"/>
    <w:rsid w:val="002211E0"/>
    <w:rsid w:val="00223CDC"/>
    <w:rsid w:val="002254D4"/>
    <w:rsid w:val="00225759"/>
    <w:rsid w:val="0022702A"/>
    <w:rsid w:val="00236BDA"/>
    <w:rsid w:val="002410D2"/>
    <w:rsid w:val="00245A39"/>
    <w:rsid w:val="00246118"/>
    <w:rsid w:val="00246383"/>
    <w:rsid w:val="00250687"/>
    <w:rsid w:val="0025369E"/>
    <w:rsid w:val="002551DF"/>
    <w:rsid w:val="002560F4"/>
    <w:rsid w:val="00256253"/>
    <w:rsid w:val="00263506"/>
    <w:rsid w:val="002668AE"/>
    <w:rsid w:val="0027161D"/>
    <w:rsid w:val="0027211E"/>
    <w:rsid w:val="00272587"/>
    <w:rsid w:val="00273553"/>
    <w:rsid w:val="00273D9D"/>
    <w:rsid w:val="002743B2"/>
    <w:rsid w:val="00274E77"/>
    <w:rsid w:val="0027544E"/>
    <w:rsid w:val="00276E64"/>
    <w:rsid w:val="00277502"/>
    <w:rsid w:val="00280780"/>
    <w:rsid w:val="0028286F"/>
    <w:rsid w:val="0029189E"/>
    <w:rsid w:val="00293D32"/>
    <w:rsid w:val="00294559"/>
    <w:rsid w:val="00295A3D"/>
    <w:rsid w:val="00297377"/>
    <w:rsid w:val="002A0366"/>
    <w:rsid w:val="002A2095"/>
    <w:rsid w:val="002A33FA"/>
    <w:rsid w:val="002A5849"/>
    <w:rsid w:val="002A5AD8"/>
    <w:rsid w:val="002B0892"/>
    <w:rsid w:val="002B1E07"/>
    <w:rsid w:val="002B5CCB"/>
    <w:rsid w:val="002B5F55"/>
    <w:rsid w:val="002C1C1D"/>
    <w:rsid w:val="002C1F1E"/>
    <w:rsid w:val="002C487B"/>
    <w:rsid w:val="002C6D56"/>
    <w:rsid w:val="002D0AD7"/>
    <w:rsid w:val="002D25CD"/>
    <w:rsid w:val="002D317C"/>
    <w:rsid w:val="002D36B2"/>
    <w:rsid w:val="002D391C"/>
    <w:rsid w:val="002D3B85"/>
    <w:rsid w:val="002D7827"/>
    <w:rsid w:val="002E0251"/>
    <w:rsid w:val="002E1621"/>
    <w:rsid w:val="002E1BC5"/>
    <w:rsid w:val="002E2149"/>
    <w:rsid w:val="002E31CC"/>
    <w:rsid w:val="002E388E"/>
    <w:rsid w:val="002E52F4"/>
    <w:rsid w:val="002E6AF3"/>
    <w:rsid w:val="002E791B"/>
    <w:rsid w:val="002E7E01"/>
    <w:rsid w:val="002F48D0"/>
    <w:rsid w:val="002F5A95"/>
    <w:rsid w:val="00303432"/>
    <w:rsid w:val="0030366D"/>
    <w:rsid w:val="00313A4F"/>
    <w:rsid w:val="00315E95"/>
    <w:rsid w:val="00317575"/>
    <w:rsid w:val="00322079"/>
    <w:rsid w:val="00324404"/>
    <w:rsid w:val="003246FA"/>
    <w:rsid w:val="003255EA"/>
    <w:rsid w:val="00325B66"/>
    <w:rsid w:val="003268D0"/>
    <w:rsid w:val="0033067A"/>
    <w:rsid w:val="00334E9D"/>
    <w:rsid w:val="00335075"/>
    <w:rsid w:val="00335EFC"/>
    <w:rsid w:val="00337368"/>
    <w:rsid w:val="00344577"/>
    <w:rsid w:val="003450AA"/>
    <w:rsid w:val="00353289"/>
    <w:rsid w:val="00354416"/>
    <w:rsid w:val="00355592"/>
    <w:rsid w:val="003573A6"/>
    <w:rsid w:val="0035746A"/>
    <w:rsid w:val="003578C6"/>
    <w:rsid w:val="00360F71"/>
    <w:rsid w:val="00361CA3"/>
    <w:rsid w:val="0036286C"/>
    <w:rsid w:val="00362BA3"/>
    <w:rsid w:val="00367081"/>
    <w:rsid w:val="00367CD5"/>
    <w:rsid w:val="00372F1A"/>
    <w:rsid w:val="0037375F"/>
    <w:rsid w:val="003740C9"/>
    <w:rsid w:val="00374B4D"/>
    <w:rsid w:val="00375AB5"/>
    <w:rsid w:val="0037774C"/>
    <w:rsid w:val="00380545"/>
    <w:rsid w:val="00380EFD"/>
    <w:rsid w:val="003841C2"/>
    <w:rsid w:val="00384D8C"/>
    <w:rsid w:val="00390789"/>
    <w:rsid w:val="00393565"/>
    <w:rsid w:val="003956A9"/>
    <w:rsid w:val="003961E8"/>
    <w:rsid w:val="003A205B"/>
    <w:rsid w:val="003A3B57"/>
    <w:rsid w:val="003A3C77"/>
    <w:rsid w:val="003A59D0"/>
    <w:rsid w:val="003A7C83"/>
    <w:rsid w:val="003B0EA3"/>
    <w:rsid w:val="003B166A"/>
    <w:rsid w:val="003B23F9"/>
    <w:rsid w:val="003B28ED"/>
    <w:rsid w:val="003B3C89"/>
    <w:rsid w:val="003C6722"/>
    <w:rsid w:val="003C7B34"/>
    <w:rsid w:val="003D0B94"/>
    <w:rsid w:val="003D110E"/>
    <w:rsid w:val="003D140B"/>
    <w:rsid w:val="003D3A43"/>
    <w:rsid w:val="003D5F72"/>
    <w:rsid w:val="003D72D3"/>
    <w:rsid w:val="003E15FA"/>
    <w:rsid w:val="003E1A59"/>
    <w:rsid w:val="003E433B"/>
    <w:rsid w:val="003E46DE"/>
    <w:rsid w:val="003E56FB"/>
    <w:rsid w:val="003E6D18"/>
    <w:rsid w:val="003F070D"/>
    <w:rsid w:val="003F47A0"/>
    <w:rsid w:val="003F571D"/>
    <w:rsid w:val="0040299A"/>
    <w:rsid w:val="00403576"/>
    <w:rsid w:val="00405EC7"/>
    <w:rsid w:val="0040665D"/>
    <w:rsid w:val="00411D1C"/>
    <w:rsid w:val="00412E8F"/>
    <w:rsid w:val="0041658A"/>
    <w:rsid w:val="00416AE6"/>
    <w:rsid w:val="004177FB"/>
    <w:rsid w:val="00422731"/>
    <w:rsid w:val="004230E2"/>
    <w:rsid w:val="00423532"/>
    <w:rsid w:val="004263A0"/>
    <w:rsid w:val="00432A4F"/>
    <w:rsid w:val="00432B7F"/>
    <w:rsid w:val="00432F10"/>
    <w:rsid w:val="00434578"/>
    <w:rsid w:val="00436AA2"/>
    <w:rsid w:val="004372F7"/>
    <w:rsid w:val="004404A6"/>
    <w:rsid w:val="004421C4"/>
    <w:rsid w:val="004448E1"/>
    <w:rsid w:val="00446713"/>
    <w:rsid w:val="0045128B"/>
    <w:rsid w:val="00451AB3"/>
    <w:rsid w:val="00451DA3"/>
    <w:rsid w:val="00455CC8"/>
    <w:rsid w:val="0046087C"/>
    <w:rsid w:val="00460E12"/>
    <w:rsid w:val="00464945"/>
    <w:rsid w:val="00474F5E"/>
    <w:rsid w:val="00476AEB"/>
    <w:rsid w:val="00480610"/>
    <w:rsid w:val="00483C25"/>
    <w:rsid w:val="00484E01"/>
    <w:rsid w:val="004863BE"/>
    <w:rsid w:val="00486812"/>
    <w:rsid w:val="00486920"/>
    <w:rsid w:val="004872D9"/>
    <w:rsid w:val="00490A2A"/>
    <w:rsid w:val="0049357C"/>
    <w:rsid w:val="0049396E"/>
    <w:rsid w:val="0049404A"/>
    <w:rsid w:val="0049458C"/>
    <w:rsid w:val="00494BE2"/>
    <w:rsid w:val="00497946"/>
    <w:rsid w:val="004A0271"/>
    <w:rsid w:val="004A0AAC"/>
    <w:rsid w:val="004B0379"/>
    <w:rsid w:val="004B5D57"/>
    <w:rsid w:val="004C0EC8"/>
    <w:rsid w:val="004C596B"/>
    <w:rsid w:val="004C6A05"/>
    <w:rsid w:val="004D6044"/>
    <w:rsid w:val="004D6B53"/>
    <w:rsid w:val="004D7776"/>
    <w:rsid w:val="004E2393"/>
    <w:rsid w:val="004E4132"/>
    <w:rsid w:val="004E67AA"/>
    <w:rsid w:val="004E6CDC"/>
    <w:rsid w:val="004F2827"/>
    <w:rsid w:val="004F5281"/>
    <w:rsid w:val="004F5441"/>
    <w:rsid w:val="004F657E"/>
    <w:rsid w:val="00502E60"/>
    <w:rsid w:val="00502EEA"/>
    <w:rsid w:val="00503D7F"/>
    <w:rsid w:val="005074C0"/>
    <w:rsid w:val="00512C6D"/>
    <w:rsid w:val="005139F2"/>
    <w:rsid w:val="00513DA3"/>
    <w:rsid w:val="005150F4"/>
    <w:rsid w:val="00517110"/>
    <w:rsid w:val="005177A3"/>
    <w:rsid w:val="005220F2"/>
    <w:rsid w:val="005248CB"/>
    <w:rsid w:val="00526006"/>
    <w:rsid w:val="00530728"/>
    <w:rsid w:val="005326E7"/>
    <w:rsid w:val="00532B15"/>
    <w:rsid w:val="00533DE2"/>
    <w:rsid w:val="00535EF2"/>
    <w:rsid w:val="00537571"/>
    <w:rsid w:val="005409EC"/>
    <w:rsid w:val="00540BF7"/>
    <w:rsid w:val="00541976"/>
    <w:rsid w:val="0054206A"/>
    <w:rsid w:val="0054490C"/>
    <w:rsid w:val="00546512"/>
    <w:rsid w:val="00551C0C"/>
    <w:rsid w:val="0055382B"/>
    <w:rsid w:val="00554E61"/>
    <w:rsid w:val="005550E5"/>
    <w:rsid w:val="0055656E"/>
    <w:rsid w:val="00560A90"/>
    <w:rsid w:val="00565206"/>
    <w:rsid w:val="00565599"/>
    <w:rsid w:val="0056573F"/>
    <w:rsid w:val="0057005D"/>
    <w:rsid w:val="00571CD5"/>
    <w:rsid w:val="00572CDE"/>
    <w:rsid w:val="00572ED9"/>
    <w:rsid w:val="00573545"/>
    <w:rsid w:val="00574351"/>
    <w:rsid w:val="00575C0A"/>
    <w:rsid w:val="00576AE5"/>
    <w:rsid w:val="005803E0"/>
    <w:rsid w:val="005812E7"/>
    <w:rsid w:val="00582FF6"/>
    <w:rsid w:val="005877F4"/>
    <w:rsid w:val="005903D4"/>
    <w:rsid w:val="00591CE4"/>
    <w:rsid w:val="00594670"/>
    <w:rsid w:val="00596111"/>
    <w:rsid w:val="00596CF8"/>
    <w:rsid w:val="005A0257"/>
    <w:rsid w:val="005A123F"/>
    <w:rsid w:val="005A506B"/>
    <w:rsid w:val="005A5261"/>
    <w:rsid w:val="005A75DD"/>
    <w:rsid w:val="005B08AE"/>
    <w:rsid w:val="005B13F4"/>
    <w:rsid w:val="005B1533"/>
    <w:rsid w:val="005B5FA9"/>
    <w:rsid w:val="005C113B"/>
    <w:rsid w:val="005C16A0"/>
    <w:rsid w:val="005C26D1"/>
    <w:rsid w:val="005C32EE"/>
    <w:rsid w:val="005C56EF"/>
    <w:rsid w:val="005D18A5"/>
    <w:rsid w:val="005D207D"/>
    <w:rsid w:val="005D2ADC"/>
    <w:rsid w:val="005D2B7D"/>
    <w:rsid w:val="005D5EB3"/>
    <w:rsid w:val="005D6332"/>
    <w:rsid w:val="005E109E"/>
    <w:rsid w:val="005E5740"/>
    <w:rsid w:val="005E6DF7"/>
    <w:rsid w:val="005F46B8"/>
    <w:rsid w:val="005F49F0"/>
    <w:rsid w:val="005F4CF4"/>
    <w:rsid w:val="005F6CB0"/>
    <w:rsid w:val="005F6EDD"/>
    <w:rsid w:val="005F738A"/>
    <w:rsid w:val="0060168A"/>
    <w:rsid w:val="00607586"/>
    <w:rsid w:val="006077F7"/>
    <w:rsid w:val="00612008"/>
    <w:rsid w:val="0061231E"/>
    <w:rsid w:val="0061302D"/>
    <w:rsid w:val="0061428E"/>
    <w:rsid w:val="0061662F"/>
    <w:rsid w:val="00621F09"/>
    <w:rsid w:val="00622AB0"/>
    <w:rsid w:val="0062350E"/>
    <w:rsid w:val="00624F8F"/>
    <w:rsid w:val="006261B1"/>
    <w:rsid w:val="006268D5"/>
    <w:rsid w:val="00627900"/>
    <w:rsid w:val="0063047C"/>
    <w:rsid w:val="006341F5"/>
    <w:rsid w:val="0063435A"/>
    <w:rsid w:val="00635021"/>
    <w:rsid w:val="00640F2C"/>
    <w:rsid w:val="006414D0"/>
    <w:rsid w:val="00643500"/>
    <w:rsid w:val="006464BA"/>
    <w:rsid w:val="00647ED8"/>
    <w:rsid w:val="0065116D"/>
    <w:rsid w:val="00651F80"/>
    <w:rsid w:val="00656243"/>
    <w:rsid w:val="00656B87"/>
    <w:rsid w:val="006600BE"/>
    <w:rsid w:val="00660561"/>
    <w:rsid w:val="006751FF"/>
    <w:rsid w:val="006768AA"/>
    <w:rsid w:val="00677FFA"/>
    <w:rsid w:val="006821FD"/>
    <w:rsid w:val="0068247D"/>
    <w:rsid w:val="006903E6"/>
    <w:rsid w:val="0069245D"/>
    <w:rsid w:val="00695794"/>
    <w:rsid w:val="006A2332"/>
    <w:rsid w:val="006A2704"/>
    <w:rsid w:val="006A2A99"/>
    <w:rsid w:val="006A3BDE"/>
    <w:rsid w:val="006A3F8B"/>
    <w:rsid w:val="006A4370"/>
    <w:rsid w:val="006A5846"/>
    <w:rsid w:val="006A6ACC"/>
    <w:rsid w:val="006B0617"/>
    <w:rsid w:val="006B51B2"/>
    <w:rsid w:val="006B78EE"/>
    <w:rsid w:val="006C152B"/>
    <w:rsid w:val="006C281D"/>
    <w:rsid w:val="006C4C56"/>
    <w:rsid w:val="006C7274"/>
    <w:rsid w:val="006D24E2"/>
    <w:rsid w:val="006D3CDE"/>
    <w:rsid w:val="006D5965"/>
    <w:rsid w:val="006D6685"/>
    <w:rsid w:val="006D6DA1"/>
    <w:rsid w:val="006D76BE"/>
    <w:rsid w:val="006E00BE"/>
    <w:rsid w:val="006E2291"/>
    <w:rsid w:val="006E35FD"/>
    <w:rsid w:val="006F4A77"/>
    <w:rsid w:val="0070212C"/>
    <w:rsid w:val="00702318"/>
    <w:rsid w:val="00705B17"/>
    <w:rsid w:val="00706CC9"/>
    <w:rsid w:val="007074ED"/>
    <w:rsid w:val="00712152"/>
    <w:rsid w:val="00713AC6"/>
    <w:rsid w:val="00715036"/>
    <w:rsid w:val="007158A2"/>
    <w:rsid w:val="00715F58"/>
    <w:rsid w:val="00720FEF"/>
    <w:rsid w:val="007226E9"/>
    <w:rsid w:val="007239E0"/>
    <w:rsid w:val="0072455F"/>
    <w:rsid w:val="0072557A"/>
    <w:rsid w:val="00725D08"/>
    <w:rsid w:val="00727EB7"/>
    <w:rsid w:val="00730DAD"/>
    <w:rsid w:val="00731EE1"/>
    <w:rsid w:val="00741600"/>
    <w:rsid w:val="0074276C"/>
    <w:rsid w:val="00744767"/>
    <w:rsid w:val="00744D8F"/>
    <w:rsid w:val="00752F3B"/>
    <w:rsid w:val="00763321"/>
    <w:rsid w:val="0076333B"/>
    <w:rsid w:val="007653D4"/>
    <w:rsid w:val="007668EA"/>
    <w:rsid w:val="00771ADA"/>
    <w:rsid w:val="0077349F"/>
    <w:rsid w:val="0077728D"/>
    <w:rsid w:val="00777E77"/>
    <w:rsid w:val="00784DD0"/>
    <w:rsid w:val="007904E0"/>
    <w:rsid w:val="007942D5"/>
    <w:rsid w:val="00795CAE"/>
    <w:rsid w:val="0079633E"/>
    <w:rsid w:val="00796B8D"/>
    <w:rsid w:val="007A01F6"/>
    <w:rsid w:val="007A07FC"/>
    <w:rsid w:val="007A090B"/>
    <w:rsid w:val="007A112E"/>
    <w:rsid w:val="007A467D"/>
    <w:rsid w:val="007A4DE5"/>
    <w:rsid w:val="007A5B9B"/>
    <w:rsid w:val="007B1124"/>
    <w:rsid w:val="007C4242"/>
    <w:rsid w:val="007C6054"/>
    <w:rsid w:val="007D0776"/>
    <w:rsid w:val="007D4310"/>
    <w:rsid w:val="007D5CFD"/>
    <w:rsid w:val="007D65A7"/>
    <w:rsid w:val="007D6962"/>
    <w:rsid w:val="007D6DD1"/>
    <w:rsid w:val="007E14C0"/>
    <w:rsid w:val="007E528B"/>
    <w:rsid w:val="007E64F1"/>
    <w:rsid w:val="007E6CB1"/>
    <w:rsid w:val="007F1895"/>
    <w:rsid w:val="007F2D36"/>
    <w:rsid w:val="007F3A2A"/>
    <w:rsid w:val="007F45CA"/>
    <w:rsid w:val="00804FC0"/>
    <w:rsid w:val="008051BD"/>
    <w:rsid w:val="00806397"/>
    <w:rsid w:val="008066BD"/>
    <w:rsid w:val="008117CD"/>
    <w:rsid w:val="008137F9"/>
    <w:rsid w:val="00813A3B"/>
    <w:rsid w:val="00817C23"/>
    <w:rsid w:val="008226D0"/>
    <w:rsid w:val="008255D7"/>
    <w:rsid w:val="00825F27"/>
    <w:rsid w:val="00826FA0"/>
    <w:rsid w:val="0083226A"/>
    <w:rsid w:val="00833B89"/>
    <w:rsid w:val="008402B6"/>
    <w:rsid w:val="00842304"/>
    <w:rsid w:val="008458F4"/>
    <w:rsid w:val="00847379"/>
    <w:rsid w:val="008565A3"/>
    <w:rsid w:val="008622CD"/>
    <w:rsid w:val="00862808"/>
    <w:rsid w:val="0086280F"/>
    <w:rsid w:val="00862D82"/>
    <w:rsid w:val="00862ED3"/>
    <w:rsid w:val="008646D7"/>
    <w:rsid w:val="0086570A"/>
    <w:rsid w:val="00867380"/>
    <w:rsid w:val="00867850"/>
    <w:rsid w:val="00872A7D"/>
    <w:rsid w:val="00872F5C"/>
    <w:rsid w:val="008742BC"/>
    <w:rsid w:val="00881355"/>
    <w:rsid w:val="00884141"/>
    <w:rsid w:val="00886FC7"/>
    <w:rsid w:val="008877E8"/>
    <w:rsid w:val="0089255A"/>
    <w:rsid w:val="00894D9A"/>
    <w:rsid w:val="00895C8E"/>
    <w:rsid w:val="008967D0"/>
    <w:rsid w:val="008A3307"/>
    <w:rsid w:val="008A4BF7"/>
    <w:rsid w:val="008A5EA3"/>
    <w:rsid w:val="008A6BC4"/>
    <w:rsid w:val="008B2007"/>
    <w:rsid w:val="008B42FF"/>
    <w:rsid w:val="008B5B2A"/>
    <w:rsid w:val="008B6EB3"/>
    <w:rsid w:val="008C1FF1"/>
    <w:rsid w:val="008C3039"/>
    <w:rsid w:val="008D0EF3"/>
    <w:rsid w:val="008D2F3E"/>
    <w:rsid w:val="008D30E5"/>
    <w:rsid w:val="008D3275"/>
    <w:rsid w:val="008D3900"/>
    <w:rsid w:val="008D55CF"/>
    <w:rsid w:val="008D68F4"/>
    <w:rsid w:val="008D6C29"/>
    <w:rsid w:val="008D786F"/>
    <w:rsid w:val="008E2908"/>
    <w:rsid w:val="008E33FE"/>
    <w:rsid w:val="008E5CE3"/>
    <w:rsid w:val="008E621F"/>
    <w:rsid w:val="008E68C6"/>
    <w:rsid w:val="008E7A06"/>
    <w:rsid w:val="008F1F70"/>
    <w:rsid w:val="008F3AE6"/>
    <w:rsid w:val="00901E39"/>
    <w:rsid w:val="00903646"/>
    <w:rsid w:val="0090375B"/>
    <w:rsid w:val="00905FB2"/>
    <w:rsid w:val="00907765"/>
    <w:rsid w:val="009151FF"/>
    <w:rsid w:val="00920AD7"/>
    <w:rsid w:val="00924FAD"/>
    <w:rsid w:val="00925621"/>
    <w:rsid w:val="00926F2C"/>
    <w:rsid w:val="00927511"/>
    <w:rsid w:val="00930B34"/>
    <w:rsid w:val="00931CE6"/>
    <w:rsid w:val="0093576D"/>
    <w:rsid w:val="009402FA"/>
    <w:rsid w:val="00942B67"/>
    <w:rsid w:val="00943BC3"/>
    <w:rsid w:val="00944218"/>
    <w:rsid w:val="009455E7"/>
    <w:rsid w:val="009460FB"/>
    <w:rsid w:val="00952940"/>
    <w:rsid w:val="0095439A"/>
    <w:rsid w:val="00954774"/>
    <w:rsid w:val="00957AE4"/>
    <w:rsid w:val="00960DB8"/>
    <w:rsid w:val="009612F5"/>
    <w:rsid w:val="00961507"/>
    <w:rsid w:val="0096284E"/>
    <w:rsid w:val="00964E91"/>
    <w:rsid w:val="0096742F"/>
    <w:rsid w:val="00967D2A"/>
    <w:rsid w:val="00967EEE"/>
    <w:rsid w:val="009724FD"/>
    <w:rsid w:val="00976214"/>
    <w:rsid w:val="00977830"/>
    <w:rsid w:val="00981F6F"/>
    <w:rsid w:val="009820E2"/>
    <w:rsid w:val="009827EF"/>
    <w:rsid w:val="00984DF5"/>
    <w:rsid w:val="009872F4"/>
    <w:rsid w:val="0099050E"/>
    <w:rsid w:val="0099090B"/>
    <w:rsid w:val="0099427C"/>
    <w:rsid w:val="00996D15"/>
    <w:rsid w:val="00996F4B"/>
    <w:rsid w:val="009A1F0D"/>
    <w:rsid w:val="009A2969"/>
    <w:rsid w:val="009A3066"/>
    <w:rsid w:val="009A31BF"/>
    <w:rsid w:val="009A39EA"/>
    <w:rsid w:val="009A3B7A"/>
    <w:rsid w:val="009A5CB2"/>
    <w:rsid w:val="009B01A9"/>
    <w:rsid w:val="009B5BDC"/>
    <w:rsid w:val="009B7FCA"/>
    <w:rsid w:val="009C08B2"/>
    <w:rsid w:val="009C1492"/>
    <w:rsid w:val="009C4C87"/>
    <w:rsid w:val="009D1F3D"/>
    <w:rsid w:val="009D3071"/>
    <w:rsid w:val="009D3754"/>
    <w:rsid w:val="009D6111"/>
    <w:rsid w:val="009D6A4D"/>
    <w:rsid w:val="009D7FB6"/>
    <w:rsid w:val="009E6867"/>
    <w:rsid w:val="009F0D1C"/>
    <w:rsid w:val="009F0D7F"/>
    <w:rsid w:val="009F0EE1"/>
    <w:rsid w:val="009F12BA"/>
    <w:rsid w:val="009F1397"/>
    <w:rsid w:val="009F199C"/>
    <w:rsid w:val="009F1DE4"/>
    <w:rsid w:val="009F7BA9"/>
    <w:rsid w:val="00A01F2F"/>
    <w:rsid w:val="00A05B53"/>
    <w:rsid w:val="00A06544"/>
    <w:rsid w:val="00A0744F"/>
    <w:rsid w:val="00A10AF6"/>
    <w:rsid w:val="00A13D80"/>
    <w:rsid w:val="00A206AE"/>
    <w:rsid w:val="00A22D56"/>
    <w:rsid w:val="00A24A06"/>
    <w:rsid w:val="00A269DA"/>
    <w:rsid w:val="00A310BC"/>
    <w:rsid w:val="00A316F9"/>
    <w:rsid w:val="00A412C8"/>
    <w:rsid w:val="00A41549"/>
    <w:rsid w:val="00A43E7B"/>
    <w:rsid w:val="00A47F51"/>
    <w:rsid w:val="00A50BFB"/>
    <w:rsid w:val="00A50DAC"/>
    <w:rsid w:val="00A51269"/>
    <w:rsid w:val="00A60F8D"/>
    <w:rsid w:val="00A6476F"/>
    <w:rsid w:val="00A665C0"/>
    <w:rsid w:val="00A67241"/>
    <w:rsid w:val="00A72199"/>
    <w:rsid w:val="00A727A3"/>
    <w:rsid w:val="00A75B91"/>
    <w:rsid w:val="00A765CE"/>
    <w:rsid w:val="00A8014C"/>
    <w:rsid w:val="00A81999"/>
    <w:rsid w:val="00A82808"/>
    <w:rsid w:val="00A83C6F"/>
    <w:rsid w:val="00A917B2"/>
    <w:rsid w:val="00A9273D"/>
    <w:rsid w:val="00A92E78"/>
    <w:rsid w:val="00A95405"/>
    <w:rsid w:val="00A96E54"/>
    <w:rsid w:val="00A97C53"/>
    <w:rsid w:val="00AA4496"/>
    <w:rsid w:val="00AA5358"/>
    <w:rsid w:val="00AA5568"/>
    <w:rsid w:val="00AA598A"/>
    <w:rsid w:val="00AB5D6B"/>
    <w:rsid w:val="00AB6897"/>
    <w:rsid w:val="00AB7B7A"/>
    <w:rsid w:val="00AB7DBE"/>
    <w:rsid w:val="00AC16D3"/>
    <w:rsid w:val="00AC3CB3"/>
    <w:rsid w:val="00AC4C17"/>
    <w:rsid w:val="00AC545B"/>
    <w:rsid w:val="00AC641E"/>
    <w:rsid w:val="00AD2D49"/>
    <w:rsid w:val="00AD4CDB"/>
    <w:rsid w:val="00AE189B"/>
    <w:rsid w:val="00AE6410"/>
    <w:rsid w:val="00AF311B"/>
    <w:rsid w:val="00AF3672"/>
    <w:rsid w:val="00AF3F85"/>
    <w:rsid w:val="00B033F9"/>
    <w:rsid w:val="00B05A4E"/>
    <w:rsid w:val="00B061AB"/>
    <w:rsid w:val="00B14329"/>
    <w:rsid w:val="00B16708"/>
    <w:rsid w:val="00B1767B"/>
    <w:rsid w:val="00B17CFB"/>
    <w:rsid w:val="00B17E47"/>
    <w:rsid w:val="00B20EDF"/>
    <w:rsid w:val="00B210B4"/>
    <w:rsid w:val="00B215FD"/>
    <w:rsid w:val="00B22194"/>
    <w:rsid w:val="00B2423A"/>
    <w:rsid w:val="00B243DE"/>
    <w:rsid w:val="00B3325A"/>
    <w:rsid w:val="00B3590C"/>
    <w:rsid w:val="00B35AFB"/>
    <w:rsid w:val="00B40EC0"/>
    <w:rsid w:val="00B4400F"/>
    <w:rsid w:val="00B44AA4"/>
    <w:rsid w:val="00B50F79"/>
    <w:rsid w:val="00B519C9"/>
    <w:rsid w:val="00B6072F"/>
    <w:rsid w:val="00B61067"/>
    <w:rsid w:val="00B619E8"/>
    <w:rsid w:val="00B6299E"/>
    <w:rsid w:val="00B63F91"/>
    <w:rsid w:val="00B6423C"/>
    <w:rsid w:val="00B65BFE"/>
    <w:rsid w:val="00B75F89"/>
    <w:rsid w:val="00B760CA"/>
    <w:rsid w:val="00B77A6D"/>
    <w:rsid w:val="00B808C0"/>
    <w:rsid w:val="00B811C8"/>
    <w:rsid w:val="00B81EA7"/>
    <w:rsid w:val="00B8308A"/>
    <w:rsid w:val="00B86813"/>
    <w:rsid w:val="00B870AE"/>
    <w:rsid w:val="00B87FF2"/>
    <w:rsid w:val="00B95328"/>
    <w:rsid w:val="00BA0FFF"/>
    <w:rsid w:val="00BA3D62"/>
    <w:rsid w:val="00BA5C91"/>
    <w:rsid w:val="00BB02A3"/>
    <w:rsid w:val="00BB1006"/>
    <w:rsid w:val="00BB1217"/>
    <w:rsid w:val="00BB4A90"/>
    <w:rsid w:val="00BC027B"/>
    <w:rsid w:val="00BC3482"/>
    <w:rsid w:val="00BC3C5B"/>
    <w:rsid w:val="00BC642C"/>
    <w:rsid w:val="00BC680C"/>
    <w:rsid w:val="00BD7A06"/>
    <w:rsid w:val="00BD7C29"/>
    <w:rsid w:val="00BD7CE4"/>
    <w:rsid w:val="00BE1828"/>
    <w:rsid w:val="00BE335B"/>
    <w:rsid w:val="00BE3F60"/>
    <w:rsid w:val="00BF2E84"/>
    <w:rsid w:val="00BF3B18"/>
    <w:rsid w:val="00BF65D5"/>
    <w:rsid w:val="00BF6B4A"/>
    <w:rsid w:val="00C02084"/>
    <w:rsid w:val="00C04C74"/>
    <w:rsid w:val="00C059EB"/>
    <w:rsid w:val="00C05A70"/>
    <w:rsid w:val="00C07D22"/>
    <w:rsid w:val="00C103CB"/>
    <w:rsid w:val="00C11DD3"/>
    <w:rsid w:val="00C15B2D"/>
    <w:rsid w:val="00C173B5"/>
    <w:rsid w:val="00C2488C"/>
    <w:rsid w:val="00C256AE"/>
    <w:rsid w:val="00C26586"/>
    <w:rsid w:val="00C266C1"/>
    <w:rsid w:val="00C31E15"/>
    <w:rsid w:val="00C32158"/>
    <w:rsid w:val="00C35B28"/>
    <w:rsid w:val="00C36CED"/>
    <w:rsid w:val="00C41E62"/>
    <w:rsid w:val="00C46650"/>
    <w:rsid w:val="00C476AE"/>
    <w:rsid w:val="00C500C7"/>
    <w:rsid w:val="00C517E8"/>
    <w:rsid w:val="00C51F43"/>
    <w:rsid w:val="00C55FED"/>
    <w:rsid w:val="00C622CB"/>
    <w:rsid w:val="00C671C8"/>
    <w:rsid w:val="00C67B4D"/>
    <w:rsid w:val="00C716EE"/>
    <w:rsid w:val="00C72730"/>
    <w:rsid w:val="00C73378"/>
    <w:rsid w:val="00C81BEE"/>
    <w:rsid w:val="00C82799"/>
    <w:rsid w:val="00C846AC"/>
    <w:rsid w:val="00C85667"/>
    <w:rsid w:val="00C87F88"/>
    <w:rsid w:val="00C905E8"/>
    <w:rsid w:val="00C91CFA"/>
    <w:rsid w:val="00C92F97"/>
    <w:rsid w:val="00C94967"/>
    <w:rsid w:val="00C956FC"/>
    <w:rsid w:val="00C96AB1"/>
    <w:rsid w:val="00CA3671"/>
    <w:rsid w:val="00CA462C"/>
    <w:rsid w:val="00CA5380"/>
    <w:rsid w:val="00CA54A8"/>
    <w:rsid w:val="00CB16E9"/>
    <w:rsid w:val="00CB391D"/>
    <w:rsid w:val="00CB3972"/>
    <w:rsid w:val="00CB3EF9"/>
    <w:rsid w:val="00CB624E"/>
    <w:rsid w:val="00CB7153"/>
    <w:rsid w:val="00CD05B3"/>
    <w:rsid w:val="00CD2C76"/>
    <w:rsid w:val="00CD30FF"/>
    <w:rsid w:val="00CE0721"/>
    <w:rsid w:val="00CE1625"/>
    <w:rsid w:val="00CE39B8"/>
    <w:rsid w:val="00CE6AE7"/>
    <w:rsid w:val="00CE6EA7"/>
    <w:rsid w:val="00CE73F6"/>
    <w:rsid w:val="00CE7AE1"/>
    <w:rsid w:val="00CF12DE"/>
    <w:rsid w:val="00CF489A"/>
    <w:rsid w:val="00CF5B75"/>
    <w:rsid w:val="00CF7D1D"/>
    <w:rsid w:val="00D00444"/>
    <w:rsid w:val="00D01CBB"/>
    <w:rsid w:val="00D02B47"/>
    <w:rsid w:val="00D0537A"/>
    <w:rsid w:val="00D059D0"/>
    <w:rsid w:val="00D07C25"/>
    <w:rsid w:val="00D1296C"/>
    <w:rsid w:val="00D14349"/>
    <w:rsid w:val="00D164DF"/>
    <w:rsid w:val="00D21989"/>
    <w:rsid w:val="00D22466"/>
    <w:rsid w:val="00D22F52"/>
    <w:rsid w:val="00D253A2"/>
    <w:rsid w:val="00D27CC3"/>
    <w:rsid w:val="00D30541"/>
    <w:rsid w:val="00D31D21"/>
    <w:rsid w:val="00D3226F"/>
    <w:rsid w:val="00D32D7F"/>
    <w:rsid w:val="00D33FA7"/>
    <w:rsid w:val="00D3735F"/>
    <w:rsid w:val="00D40F79"/>
    <w:rsid w:val="00D411DC"/>
    <w:rsid w:val="00D43B3F"/>
    <w:rsid w:val="00D43D36"/>
    <w:rsid w:val="00D451D9"/>
    <w:rsid w:val="00D5091A"/>
    <w:rsid w:val="00D50D7E"/>
    <w:rsid w:val="00D51330"/>
    <w:rsid w:val="00D51F9B"/>
    <w:rsid w:val="00D574F8"/>
    <w:rsid w:val="00D615C4"/>
    <w:rsid w:val="00D64499"/>
    <w:rsid w:val="00D65323"/>
    <w:rsid w:val="00D66261"/>
    <w:rsid w:val="00D66888"/>
    <w:rsid w:val="00D7055E"/>
    <w:rsid w:val="00D72F15"/>
    <w:rsid w:val="00D747B8"/>
    <w:rsid w:val="00D74C3A"/>
    <w:rsid w:val="00D75C16"/>
    <w:rsid w:val="00D8308A"/>
    <w:rsid w:val="00D867EB"/>
    <w:rsid w:val="00D90402"/>
    <w:rsid w:val="00D93A15"/>
    <w:rsid w:val="00D93A69"/>
    <w:rsid w:val="00D93AF9"/>
    <w:rsid w:val="00D94AD2"/>
    <w:rsid w:val="00D957D6"/>
    <w:rsid w:val="00D95D22"/>
    <w:rsid w:val="00DA0766"/>
    <w:rsid w:val="00DA1301"/>
    <w:rsid w:val="00DA351F"/>
    <w:rsid w:val="00DB08EF"/>
    <w:rsid w:val="00DB0F1D"/>
    <w:rsid w:val="00DB411C"/>
    <w:rsid w:val="00DB52BF"/>
    <w:rsid w:val="00DB5472"/>
    <w:rsid w:val="00DB56F5"/>
    <w:rsid w:val="00DB59D1"/>
    <w:rsid w:val="00DB6D45"/>
    <w:rsid w:val="00DB6D48"/>
    <w:rsid w:val="00DC1B0C"/>
    <w:rsid w:val="00DC44BB"/>
    <w:rsid w:val="00DD0803"/>
    <w:rsid w:val="00DD219F"/>
    <w:rsid w:val="00DD67DA"/>
    <w:rsid w:val="00DD68F9"/>
    <w:rsid w:val="00DD70A1"/>
    <w:rsid w:val="00DD7D53"/>
    <w:rsid w:val="00DE2E85"/>
    <w:rsid w:val="00DE5660"/>
    <w:rsid w:val="00DE5ADA"/>
    <w:rsid w:val="00DE6254"/>
    <w:rsid w:val="00DF2DB9"/>
    <w:rsid w:val="00DF30C9"/>
    <w:rsid w:val="00DF371B"/>
    <w:rsid w:val="00DF56ED"/>
    <w:rsid w:val="00DF6554"/>
    <w:rsid w:val="00E010D5"/>
    <w:rsid w:val="00E02A99"/>
    <w:rsid w:val="00E02FF4"/>
    <w:rsid w:val="00E04F9C"/>
    <w:rsid w:val="00E113D4"/>
    <w:rsid w:val="00E1143D"/>
    <w:rsid w:val="00E14700"/>
    <w:rsid w:val="00E2193C"/>
    <w:rsid w:val="00E2288A"/>
    <w:rsid w:val="00E242AA"/>
    <w:rsid w:val="00E25F0B"/>
    <w:rsid w:val="00E26F30"/>
    <w:rsid w:val="00E30445"/>
    <w:rsid w:val="00E32D1D"/>
    <w:rsid w:val="00E335AF"/>
    <w:rsid w:val="00E34287"/>
    <w:rsid w:val="00E3549D"/>
    <w:rsid w:val="00E35D73"/>
    <w:rsid w:val="00E35FA7"/>
    <w:rsid w:val="00E3650D"/>
    <w:rsid w:val="00E36837"/>
    <w:rsid w:val="00E373D1"/>
    <w:rsid w:val="00E40E9A"/>
    <w:rsid w:val="00E438A6"/>
    <w:rsid w:val="00E4494F"/>
    <w:rsid w:val="00E45C48"/>
    <w:rsid w:val="00E473CC"/>
    <w:rsid w:val="00E474B0"/>
    <w:rsid w:val="00E475C0"/>
    <w:rsid w:val="00E52141"/>
    <w:rsid w:val="00E52DA3"/>
    <w:rsid w:val="00E532A9"/>
    <w:rsid w:val="00E5655F"/>
    <w:rsid w:val="00E570FD"/>
    <w:rsid w:val="00E5771E"/>
    <w:rsid w:val="00E60950"/>
    <w:rsid w:val="00E60DAB"/>
    <w:rsid w:val="00E611D8"/>
    <w:rsid w:val="00E6128E"/>
    <w:rsid w:val="00E65F0F"/>
    <w:rsid w:val="00E66911"/>
    <w:rsid w:val="00E71967"/>
    <w:rsid w:val="00E75624"/>
    <w:rsid w:val="00E75745"/>
    <w:rsid w:val="00E77ED0"/>
    <w:rsid w:val="00E80B50"/>
    <w:rsid w:val="00E83035"/>
    <w:rsid w:val="00E85B38"/>
    <w:rsid w:val="00E871FB"/>
    <w:rsid w:val="00E92DE9"/>
    <w:rsid w:val="00E94569"/>
    <w:rsid w:val="00E9603E"/>
    <w:rsid w:val="00E97035"/>
    <w:rsid w:val="00EA090F"/>
    <w:rsid w:val="00EA38FF"/>
    <w:rsid w:val="00EA5243"/>
    <w:rsid w:val="00EA549A"/>
    <w:rsid w:val="00EB052C"/>
    <w:rsid w:val="00EB0B39"/>
    <w:rsid w:val="00EB16FA"/>
    <w:rsid w:val="00EB2C38"/>
    <w:rsid w:val="00EB52E2"/>
    <w:rsid w:val="00EB5989"/>
    <w:rsid w:val="00EB6220"/>
    <w:rsid w:val="00EB798E"/>
    <w:rsid w:val="00EB7E0C"/>
    <w:rsid w:val="00EC17C7"/>
    <w:rsid w:val="00EC2101"/>
    <w:rsid w:val="00EC755E"/>
    <w:rsid w:val="00ED1968"/>
    <w:rsid w:val="00ED31AD"/>
    <w:rsid w:val="00ED45A4"/>
    <w:rsid w:val="00ED4E4E"/>
    <w:rsid w:val="00ED62D1"/>
    <w:rsid w:val="00ED7ED9"/>
    <w:rsid w:val="00EE0B5D"/>
    <w:rsid w:val="00EE2DEC"/>
    <w:rsid w:val="00EE45BE"/>
    <w:rsid w:val="00EE6832"/>
    <w:rsid w:val="00EE6B34"/>
    <w:rsid w:val="00EE6FE8"/>
    <w:rsid w:val="00EF0759"/>
    <w:rsid w:val="00EF16F3"/>
    <w:rsid w:val="00EF31DE"/>
    <w:rsid w:val="00EF35F4"/>
    <w:rsid w:val="00EF41C8"/>
    <w:rsid w:val="00EF47D2"/>
    <w:rsid w:val="00EF4D6D"/>
    <w:rsid w:val="00EF636C"/>
    <w:rsid w:val="00F01BCC"/>
    <w:rsid w:val="00F023F1"/>
    <w:rsid w:val="00F02D7C"/>
    <w:rsid w:val="00F042AE"/>
    <w:rsid w:val="00F05902"/>
    <w:rsid w:val="00F06C2D"/>
    <w:rsid w:val="00F10970"/>
    <w:rsid w:val="00F1378C"/>
    <w:rsid w:val="00F148C9"/>
    <w:rsid w:val="00F20E67"/>
    <w:rsid w:val="00F23876"/>
    <w:rsid w:val="00F23BD6"/>
    <w:rsid w:val="00F2448C"/>
    <w:rsid w:val="00F26782"/>
    <w:rsid w:val="00F3426A"/>
    <w:rsid w:val="00F356FB"/>
    <w:rsid w:val="00F36414"/>
    <w:rsid w:val="00F548CF"/>
    <w:rsid w:val="00F578EF"/>
    <w:rsid w:val="00F6029A"/>
    <w:rsid w:val="00F60C0C"/>
    <w:rsid w:val="00F6291E"/>
    <w:rsid w:val="00F63C1E"/>
    <w:rsid w:val="00F6496A"/>
    <w:rsid w:val="00F64F68"/>
    <w:rsid w:val="00F710E7"/>
    <w:rsid w:val="00F73ED3"/>
    <w:rsid w:val="00F8124F"/>
    <w:rsid w:val="00F83FA8"/>
    <w:rsid w:val="00F84784"/>
    <w:rsid w:val="00F85FBB"/>
    <w:rsid w:val="00F901AC"/>
    <w:rsid w:val="00F91011"/>
    <w:rsid w:val="00F92EDE"/>
    <w:rsid w:val="00F97905"/>
    <w:rsid w:val="00FA2033"/>
    <w:rsid w:val="00FA5AD5"/>
    <w:rsid w:val="00FB4F06"/>
    <w:rsid w:val="00FB65CE"/>
    <w:rsid w:val="00FB6A0A"/>
    <w:rsid w:val="00FC2A64"/>
    <w:rsid w:val="00FC6058"/>
    <w:rsid w:val="00FC752F"/>
    <w:rsid w:val="00FC78F6"/>
    <w:rsid w:val="00FD1F5E"/>
    <w:rsid w:val="00FE03AD"/>
    <w:rsid w:val="00FE359E"/>
    <w:rsid w:val="00FE3DF8"/>
    <w:rsid w:val="00FF094E"/>
    <w:rsid w:val="00FF22FA"/>
    <w:rsid w:val="00FF2844"/>
    <w:rsid w:val="00FF53A4"/>
    <w:rsid w:val="00FF5DA5"/>
    <w:rsid w:val="00FF7131"/>
    <w:rsid w:val="00FF79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7A021857"/>
  <w15:chartTrackingRefBased/>
  <w15:docId w15:val="{03B49F60-4AF5-DA47-921B-29DBFE20F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ele-GroteskNor" w:eastAsia="Times New Roman" w:hAnsi="Tele-GroteskNor" w:cs="Times New Roman"/>
        <w:color w:val="000000" w:themeColor="text1"/>
        <w:sz w:val="24"/>
        <w:szCs w:val="24"/>
        <w:lang w:val="de-DE" w:eastAsia="de-DE" w:bidi="ar-SA"/>
      </w:rPr>
    </w:rPrDefault>
    <w:pPrDefault>
      <w:pPr>
        <w:spacing w:line="25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index heading" w:semiHidden="1" w:unhideWhenUsed="1"/>
    <w:lsdException w:name="caption" w:semiHidden="1" w:unhideWhenUsed="1" w:qFormat="1"/>
    <w:lsdException w:name="table of figures" w:uiPriority="99"/>
    <w:lsdException w:name="envelope address" w:semiHidden="1" w:unhideWhenUsed="1"/>
    <w:lsdException w:name="envelope return" w:semiHidden="1" w:unhideWhenUsed="1"/>
    <w:lsdException w:name="annotation reference" w:semiHidden="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lsdException w:name="Strong" w:semiHidden="1" w:unhideWhenUsed="1" w:qFormat="1"/>
    <w:lsdException w:name="Emphasis" w:semiHidden="1" w:unhideWhenUsed="1" w:qFormat="1"/>
    <w:lsdException w:name="Document Map" w:semiHidden="1"/>
    <w:lsdException w:name="Plain Text" w:semiHidden="1" w:unhideWhenUsed="1"/>
    <w:lsdException w:name="E-mail Signature" w:semiHidden="1" w:unhideWhenUsed="1"/>
    <w:lsdException w:name="Normal (Web)" w:semiHidden="1"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uiPriority w:val="1"/>
    <w:qFormat/>
    <w:rsid w:val="00DC44BB"/>
    <w:pPr>
      <w:spacing w:line="240" w:lineRule="auto"/>
    </w:pPr>
    <w:rPr>
      <w:rFonts w:asciiTheme="minorHAnsi" w:hAnsiTheme="minorHAnsi"/>
      <w:kern w:val="2"/>
    </w:rPr>
  </w:style>
  <w:style w:type="paragraph" w:styleId="berschrift1">
    <w:name w:val="heading 1"/>
    <w:aliases w:val="Kapitel"/>
    <w:next w:val="Titel"/>
    <w:autoRedefine/>
    <w:qFormat/>
    <w:rsid w:val="006821FD"/>
    <w:pPr>
      <w:keepNext/>
      <w:numPr>
        <w:numId w:val="2"/>
      </w:numPr>
      <w:spacing w:before="120" w:after="600" w:line="240" w:lineRule="auto"/>
      <w:outlineLvl w:val="0"/>
    </w:pPr>
    <w:rPr>
      <w:rFonts w:asciiTheme="majorHAnsi" w:hAnsiTheme="majorHAnsi"/>
      <w:color w:val="E20074" w:themeColor="text2"/>
      <w:kern w:val="2"/>
      <w:sz w:val="40"/>
      <w:szCs w:val="32"/>
    </w:rPr>
  </w:style>
  <w:style w:type="paragraph" w:styleId="berschrift2">
    <w:name w:val="heading 2"/>
    <w:basedOn w:val="Standard"/>
    <w:next w:val="Standard"/>
    <w:link w:val="berschrift2Zchn"/>
    <w:qFormat/>
    <w:rsid w:val="005F6EDD"/>
    <w:pPr>
      <w:numPr>
        <w:ilvl w:val="1"/>
        <w:numId w:val="2"/>
      </w:numPr>
      <w:spacing w:before="600" w:after="300"/>
      <w:outlineLvl w:val="1"/>
    </w:pPr>
    <w:rPr>
      <w:sz w:val="28"/>
      <w:szCs w:val="28"/>
    </w:rPr>
  </w:style>
  <w:style w:type="paragraph" w:styleId="berschrift3">
    <w:name w:val="heading 3"/>
    <w:basedOn w:val="berschrift2"/>
    <w:next w:val="Standard"/>
    <w:qFormat/>
    <w:rsid w:val="005F6EDD"/>
    <w:pPr>
      <w:numPr>
        <w:ilvl w:val="2"/>
      </w:numPr>
      <w:outlineLvl w:val="2"/>
    </w:pPr>
    <w:rPr>
      <w:szCs w:val="26"/>
    </w:rPr>
  </w:style>
  <w:style w:type="paragraph" w:styleId="berschrift4">
    <w:name w:val="heading 4"/>
    <w:basedOn w:val="berschrift2"/>
    <w:next w:val="Standard"/>
    <w:qFormat/>
    <w:rsid w:val="008B5B2A"/>
    <w:pPr>
      <w:numPr>
        <w:ilvl w:val="3"/>
      </w:numPr>
      <w:outlineLvl w:val="3"/>
    </w:pPr>
  </w:style>
  <w:style w:type="paragraph" w:styleId="berschrift5">
    <w:name w:val="heading 5"/>
    <w:basedOn w:val="Standard"/>
    <w:next w:val="Standard"/>
    <w:link w:val="berschrift5Zchn"/>
    <w:semiHidden/>
    <w:qFormat/>
    <w:rsid w:val="00F10970"/>
    <w:pPr>
      <w:keepNext/>
      <w:keepLines/>
      <w:numPr>
        <w:ilvl w:val="4"/>
        <w:numId w:val="2"/>
      </w:numPr>
      <w:spacing w:before="40"/>
      <w:outlineLvl w:val="4"/>
    </w:pPr>
    <w:rPr>
      <w:rFonts w:asciiTheme="majorHAnsi" w:eastAsiaTheme="majorEastAsia" w:hAnsiTheme="majorHAnsi" w:cstheme="majorBidi"/>
      <w:color w:val="258A82" w:themeColor="accent1" w:themeShade="BF"/>
    </w:rPr>
  </w:style>
  <w:style w:type="paragraph" w:styleId="berschrift6">
    <w:name w:val="heading 6"/>
    <w:basedOn w:val="Standard"/>
    <w:next w:val="Standard"/>
    <w:link w:val="berschrift6Zchn"/>
    <w:semiHidden/>
    <w:qFormat/>
    <w:rsid w:val="00F10970"/>
    <w:pPr>
      <w:keepNext/>
      <w:keepLines/>
      <w:numPr>
        <w:ilvl w:val="5"/>
        <w:numId w:val="2"/>
      </w:numPr>
      <w:spacing w:before="40"/>
      <w:outlineLvl w:val="5"/>
    </w:pPr>
    <w:rPr>
      <w:rFonts w:asciiTheme="majorHAnsi" w:eastAsiaTheme="majorEastAsia" w:hAnsiTheme="majorHAnsi" w:cstheme="majorBidi"/>
      <w:color w:val="195C57" w:themeColor="accent1" w:themeShade="7F"/>
    </w:rPr>
  </w:style>
  <w:style w:type="paragraph" w:styleId="berschrift7">
    <w:name w:val="heading 7"/>
    <w:basedOn w:val="Standard"/>
    <w:next w:val="Standard"/>
    <w:link w:val="berschrift7Zchn"/>
    <w:semiHidden/>
    <w:qFormat/>
    <w:rsid w:val="00F10970"/>
    <w:pPr>
      <w:keepNext/>
      <w:keepLines/>
      <w:numPr>
        <w:ilvl w:val="6"/>
        <w:numId w:val="2"/>
      </w:numPr>
      <w:spacing w:before="40"/>
      <w:outlineLvl w:val="6"/>
    </w:pPr>
    <w:rPr>
      <w:rFonts w:asciiTheme="majorHAnsi" w:eastAsiaTheme="majorEastAsia" w:hAnsiTheme="majorHAnsi" w:cstheme="majorBidi"/>
      <w:i/>
      <w:iCs/>
      <w:color w:val="195C57" w:themeColor="accent1" w:themeShade="7F"/>
    </w:rPr>
  </w:style>
  <w:style w:type="paragraph" w:styleId="berschrift8">
    <w:name w:val="heading 8"/>
    <w:basedOn w:val="Standard"/>
    <w:next w:val="Standard"/>
    <w:link w:val="berschrift8Zchn"/>
    <w:semiHidden/>
    <w:qFormat/>
    <w:rsid w:val="00F1097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semiHidden/>
    <w:qFormat/>
    <w:rsid w:val="00F1097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aliases w:val="Tabelle Telekom Zahl"/>
    <w:basedOn w:val="NormaleTabelle"/>
    <w:rsid w:val="005C32EE"/>
    <w:pPr>
      <w:spacing w:line="227" w:lineRule="exact"/>
      <w:jc w:val="right"/>
    </w:pPr>
    <w:rPr>
      <w:sz w:val="16"/>
    </w:rPr>
    <w:tblPr>
      <w:tblBorders>
        <w:top w:val="single" w:sz="4" w:space="0" w:color="auto"/>
        <w:bottom w:val="single" w:sz="2" w:space="0" w:color="666666"/>
        <w:insideH w:val="single" w:sz="2" w:space="0" w:color="666666"/>
      </w:tblBorders>
      <w:tblCellMar>
        <w:top w:w="28" w:type="dxa"/>
        <w:left w:w="0" w:type="dxa"/>
        <w:bottom w:w="28" w:type="dxa"/>
        <w:right w:w="0" w:type="dxa"/>
      </w:tblCellMar>
    </w:tblPr>
    <w:tblStylePr w:type="firstRow">
      <w:rPr>
        <w:rFonts w:asciiTheme="majorHAnsi" w:hAnsiTheme="majorHAnsi"/>
        <w:b w:val="0"/>
        <w:color w:val="E20074" w:themeColor="text2"/>
        <w:sz w:val="16"/>
      </w:rPr>
      <w:tblPr/>
      <w:tcPr>
        <w:tcBorders>
          <w:top w:val="nil"/>
          <w:left w:val="nil"/>
          <w:bottom w:val="nil"/>
          <w:right w:val="nil"/>
          <w:insideH w:val="nil"/>
          <w:insideV w:val="nil"/>
          <w:tl2br w:val="nil"/>
          <w:tr2bl w:val="nil"/>
        </w:tcBorders>
      </w:tcPr>
    </w:tblStylePr>
    <w:tblStylePr w:type="firstCol">
      <w:pPr>
        <w:jc w:val="left"/>
      </w:pPr>
    </w:tblStylePr>
  </w:style>
  <w:style w:type="paragraph" w:styleId="Funotentext">
    <w:name w:val="footnote text"/>
    <w:basedOn w:val="Standard"/>
    <w:link w:val="FunotentextZchn"/>
    <w:uiPriority w:val="6"/>
    <w:rsid w:val="00551C0C"/>
    <w:rPr>
      <w:sz w:val="20"/>
      <w:szCs w:val="20"/>
    </w:rPr>
  </w:style>
  <w:style w:type="paragraph" w:customStyle="1" w:styleId="Zitate">
    <w:name w:val="Zitate"/>
    <w:basedOn w:val="Standard"/>
    <w:uiPriority w:val="3"/>
    <w:qFormat/>
    <w:rsid w:val="00DC44BB"/>
    <w:rPr>
      <w:color w:val="E20074" w:themeColor="text2"/>
    </w:rPr>
  </w:style>
  <w:style w:type="paragraph" w:customStyle="1" w:styleId="FlietextAbstanddavor">
    <w:name w:val="Fließtext Abstand davor"/>
    <w:basedOn w:val="Standard"/>
    <w:semiHidden/>
    <w:qFormat/>
    <w:rsid w:val="002D391C"/>
    <w:pPr>
      <w:spacing w:before="300"/>
    </w:pPr>
  </w:style>
  <w:style w:type="paragraph" w:customStyle="1" w:styleId="ListemitBullet1">
    <w:name w:val="Liste mit Bullet 1"/>
    <w:basedOn w:val="Standard"/>
    <w:next w:val="ListemitBullet1Fortsetzung"/>
    <w:uiPriority w:val="2"/>
    <w:qFormat/>
    <w:rsid w:val="006261B1"/>
    <w:pPr>
      <w:numPr>
        <w:numId w:val="5"/>
      </w:numPr>
      <w:tabs>
        <w:tab w:val="left" w:pos="340"/>
      </w:tabs>
      <w:spacing w:before="120"/>
    </w:pPr>
  </w:style>
  <w:style w:type="paragraph" w:customStyle="1" w:styleId="Listesort1">
    <w:name w:val="Liste sort 1"/>
    <w:basedOn w:val="ListemitBullet1"/>
    <w:uiPriority w:val="2"/>
    <w:qFormat/>
    <w:rsid w:val="006261B1"/>
    <w:pPr>
      <w:numPr>
        <w:numId w:val="3"/>
      </w:numPr>
    </w:pPr>
  </w:style>
  <w:style w:type="paragraph" w:customStyle="1" w:styleId="Listesort2">
    <w:name w:val="Liste sort 2"/>
    <w:basedOn w:val="Listesort1"/>
    <w:uiPriority w:val="2"/>
    <w:rsid w:val="006261B1"/>
    <w:pPr>
      <w:numPr>
        <w:ilvl w:val="1"/>
      </w:numPr>
    </w:pPr>
  </w:style>
  <w:style w:type="character" w:customStyle="1" w:styleId="fett">
    <w:name w:val="fett"/>
    <w:uiPriority w:val="2"/>
    <w:qFormat/>
    <w:rsid w:val="0099427C"/>
    <w:rPr>
      <w:rFonts w:asciiTheme="majorHAnsi" w:hAnsiTheme="majorHAnsi"/>
      <w:b/>
    </w:rPr>
  </w:style>
  <w:style w:type="table" w:customStyle="1" w:styleId="TelekomTabelleTest">
    <w:name w:val="Telekom Tabelle Test"/>
    <w:basedOn w:val="NormaleTabelle"/>
    <w:uiPriority w:val="99"/>
    <w:rsid w:val="005C32EE"/>
    <w:pPr>
      <w:spacing w:line="227" w:lineRule="exact"/>
    </w:pPr>
    <w:rPr>
      <w:sz w:val="16"/>
    </w:rPr>
    <w:tblPr>
      <w:tblBorders>
        <w:bottom w:val="single" w:sz="2" w:space="0" w:color="515151" w:themeColor="background2" w:themeShade="80"/>
        <w:insideH w:val="single" w:sz="2" w:space="0" w:color="515151" w:themeColor="background2" w:themeShade="80"/>
      </w:tblBorders>
    </w:tblPr>
    <w:tcPr>
      <w:tcMar>
        <w:top w:w="28" w:type="dxa"/>
        <w:left w:w="0" w:type="dxa"/>
        <w:bottom w:w="28" w:type="dxa"/>
        <w:right w:w="0" w:type="dxa"/>
      </w:tcMar>
    </w:tcPr>
    <w:tblStylePr w:type="firstRow">
      <w:rPr>
        <w:rFonts w:asciiTheme="majorHAnsi" w:hAnsiTheme="majorHAnsi"/>
        <w:color w:val="E20074" w:themeColor="text2"/>
        <w:sz w:val="16"/>
      </w:rPr>
      <w:tblPr/>
      <w:tcPr>
        <w:tcBorders>
          <w:top w:val="nil"/>
          <w:left w:val="nil"/>
          <w:bottom w:val="nil"/>
          <w:right w:val="nil"/>
          <w:insideH w:val="nil"/>
          <w:insideV w:val="nil"/>
          <w:tl2br w:val="nil"/>
          <w:tr2bl w:val="nil"/>
        </w:tcBorders>
      </w:tcPr>
    </w:tblStylePr>
  </w:style>
  <w:style w:type="paragraph" w:customStyle="1" w:styleId="Kapitel-Thema">
    <w:name w:val="Kapitel-Thema"/>
    <w:semiHidden/>
    <w:rsid w:val="00F0540C"/>
    <w:rPr>
      <w:sz w:val="19"/>
    </w:rPr>
  </w:style>
  <w:style w:type="paragraph" w:styleId="Kopfzeile">
    <w:name w:val="header"/>
    <w:basedOn w:val="Standard"/>
    <w:uiPriority w:val="11"/>
    <w:unhideWhenUsed/>
    <w:rsid w:val="00826FA0"/>
    <w:pPr>
      <w:tabs>
        <w:tab w:val="center" w:pos="4536"/>
        <w:tab w:val="right" w:pos="9072"/>
      </w:tabs>
    </w:pPr>
    <w:rPr>
      <w:sz w:val="20"/>
    </w:rPr>
  </w:style>
  <w:style w:type="paragraph" w:styleId="Fuzeile">
    <w:name w:val="footer"/>
    <w:basedOn w:val="Standard"/>
    <w:uiPriority w:val="12"/>
    <w:unhideWhenUsed/>
    <w:rsid w:val="005D207D"/>
    <w:pPr>
      <w:tabs>
        <w:tab w:val="center" w:pos="5670"/>
        <w:tab w:val="right" w:pos="9497"/>
      </w:tabs>
    </w:pPr>
    <w:rPr>
      <w:sz w:val="20"/>
    </w:rPr>
  </w:style>
  <w:style w:type="paragraph" w:customStyle="1" w:styleId="ObjektAbbildungen">
    <w:name w:val="Objekt Abbildungen"/>
    <w:basedOn w:val="Standard"/>
    <w:next w:val="Standard"/>
    <w:uiPriority w:val="5"/>
    <w:rsid w:val="00C36CED"/>
    <w:pPr>
      <w:keepNext/>
      <w:spacing w:before="300"/>
    </w:pPr>
  </w:style>
  <w:style w:type="paragraph" w:styleId="Abbildungsverzeichnis">
    <w:name w:val="table of figures"/>
    <w:basedOn w:val="FlietextAbstanddavor"/>
    <w:next w:val="Standard"/>
    <w:uiPriority w:val="99"/>
    <w:unhideWhenUsed/>
    <w:rsid w:val="00725D08"/>
    <w:pPr>
      <w:tabs>
        <w:tab w:val="left" w:pos="1474"/>
        <w:tab w:val="right" w:leader="dot" w:pos="9497"/>
      </w:tabs>
      <w:ind w:left="1474" w:hanging="1474"/>
    </w:pPr>
  </w:style>
  <w:style w:type="paragraph" w:styleId="Verzeichnis1">
    <w:name w:val="toc 1"/>
    <w:basedOn w:val="Standard"/>
    <w:next w:val="Fuzeile"/>
    <w:autoRedefine/>
    <w:uiPriority w:val="39"/>
    <w:unhideWhenUsed/>
    <w:rsid w:val="003B0EA3"/>
    <w:pPr>
      <w:tabs>
        <w:tab w:val="left" w:pos="340"/>
        <w:tab w:val="right" w:leader="dot" w:pos="9497"/>
      </w:tabs>
      <w:spacing w:before="300"/>
      <w:ind w:left="340" w:hanging="340"/>
    </w:pPr>
    <w:rPr>
      <w:noProof/>
    </w:rPr>
  </w:style>
  <w:style w:type="paragraph" w:styleId="Verzeichnis2">
    <w:name w:val="toc 2"/>
    <w:basedOn w:val="Verzeichnis1"/>
    <w:next w:val="Standard"/>
    <w:autoRedefine/>
    <w:uiPriority w:val="39"/>
    <w:unhideWhenUsed/>
    <w:rsid w:val="003B0EA3"/>
    <w:pPr>
      <w:tabs>
        <w:tab w:val="clear" w:pos="340"/>
        <w:tab w:val="left" w:pos="851"/>
      </w:tabs>
      <w:spacing w:before="120"/>
      <w:ind w:left="907" w:hanging="567"/>
    </w:pPr>
    <w:rPr>
      <w:rFonts w:eastAsiaTheme="minorEastAsia" w:cstheme="minorBidi"/>
      <w:szCs w:val="22"/>
    </w:rPr>
  </w:style>
  <w:style w:type="paragraph" w:styleId="Verzeichnis3">
    <w:name w:val="toc 3"/>
    <w:basedOn w:val="Verzeichnis1"/>
    <w:next w:val="Standard"/>
    <w:autoRedefine/>
    <w:uiPriority w:val="39"/>
    <w:unhideWhenUsed/>
    <w:rsid w:val="003B0EA3"/>
    <w:pPr>
      <w:tabs>
        <w:tab w:val="clear" w:pos="340"/>
        <w:tab w:val="left" w:pos="1474"/>
      </w:tabs>
      <w:spacing w:before="120"/>
      <w:ind w:left="1475" w:hanging="624"/>
    </w:pPr>
  </w:style>
  <w:style w:type="numbering" w:styleId="1ai">
    <w:name w:val="Outline List 1"/>
    <w:basedOn w:val="KeineListe"/>
    <w:rsid w:val="001D6029"/>
    <w:pPr>
      <w:numPr>
        <w:numId w:val="1"/>
      </w:numPr>
    </w:pPr>
  </w:style>
  <w:style w:type="character" w:styleId="Seitenzahl">
    <w:name w:val="page number"/>
    <w:basedOn w:val="Absatz-Standardschriftart"/>
    <w:semiHidden/>
    <w:rsid w:val="0062350E"/>
    <w:rPr>
      <w:rFonts w:ascii="Tele-GroteskNor" w:hAnsi="Tele-GroteskNor"/>
      <w:color w:val="000000" w:themeColor="text1"/>
      <w:sz w:val="24"/>
    </w:rPr>
  </w:style>
  <w:style w:type="character" w:styleId="Hyperlink">
    <w:name w:val="Hyperlink"/>
    <w:basedOn w:val="Absatz-Standardschriftart"/>
    <w:uiPriority w:val="99"/>
    <w:unhideWhenUsed/>
    <w:rsid w:val="00D66261"/>
    <w:rPr>
      <w:rFonts w:asciiTheme="minorHAnsi" w:hAnsiTheme="minorHAnsi"/>
      <w:color w:val="E20074" w:themeColor="text2"/>
      <w:u w:val="single"/>
    </w:rPr>
  </w:style>
  <w:style w:type="character" w:customStyle="1" w:styleId="berschrift5Zchn">
    <w:name w:val="Überschrift 5 Zchn"/>
    <w:basedOn w:val="Absatz-Standardschriftart"/>
    <w:link w:val="berschrift5"/>
    <w:semiHidden/>
    <w:rsid w:val="00CA462C"/>
    <w:rPr>
      <w:rFonts w:asciiTheme="majorHAnsi" w:eastAsiaTheme="majorEastAsia" w:hAnsiTheme="majorHAnsi" w:cstheme="majorBidi"/>
      <w:color w:val="258A82" w:themeColor="accent1" w:themeShade="BF"/>
      <w:kern w:val="2"/>
    </w:rPr>
  </w:style>
  <w:style w:type="character" w:customStyle="1" w:styleId="berschrift6Zchn">
    <w:name w:val="Überschrift 6 Zchn"/>
    <w:basedOn w:val="Absatz-Standardschriftart"/>
    <w:link w:val="berschrift6"/>
    <w:semiHidden/>
    <w:rsid w:val="00CA462C"/>
    <w:rPr>
      <w:rFonts w:asciiTheme="majorHAnsi" w:eastAsiaTheme="majorEastAsia" w:hAnsiTheme="majorHAnsi" w:cstheme="majorBidi"/>
      <w:color w:val="195C57" w:themeColor="accent1" w:themeShade="7F"/>
      <w:kern w:val="2"/>
    </w:rPr>
  </w:style>
  <w:style w:type="character" w:customStyle="1" w:styleId="berschrift7Zchn">
    <w:name w:val="Überschrift 7 Zchn"/>
    <w:basedOn w:val="Absatz-Standardschriftart"/>
    <w:link w:val="berschrift7"/>
    <w:semiHidden/>
    <w:rsid w:val="00CA462C"/>
    <w:rPr>
      <w:rFonts w:asciiTheme="majorHAnsi" w:eastAsiaTheme="majorEastAsia" w:hAnsiTheme="majorHAnsi" w:cstheme="majorBidi"/>
      <w:i/>
      <w:iCs/>
      <w:color w:val="195C57" w:themeColor="accent1" w:themeShade="7F"/>
      <w:kern w:val="2"/>
    </w:rPr>
  </w:style>
  <w:style w:type="character" w:customStyle="1" w:styleId="berschrift8Zchn">
    <w:name w:val="Überschrift 8 Zchn"/>
    <w:basedOn w:val="Absatz-Standardschriftart"/>
    <w:link w:val="berschrift8"/>
    <w:semiHidden/>
    <w:rsid w:val="00CA462C"/>
    <w:rPr>
      <w:rFonts w:asciiTheme="majorHAnsi" w:eastAsiaTheme="majorEastAsia" w:hAnsiTheme="majorHAnsi" w:cstheme="majorBidi"/>
      <w:color w:val="272727" w:themeColor="text1" w:themeTint="D8"/>
      <w:kern w:val="2"/>
      <w:sz w:val="21"/>
      <w:szCs w:val="21"/>
    </w:rPr>
  </w:style>
  <w:style w:type="character" w:customStyle="1" w:styleId="berschrift9Zchn">
    <w:name w:val="Überschrift 9 Zchn"/>
    <w:basedOn w:val="Absatz-Standardschriftart"/>
    <w:link w:val="berschrift9"/>
    <w:semiHidden/>
    <w:rsid w:val="00CA462C"/>
    <w:rPr>
      <w:rFonts w:asciiTheme="majorHAnsi" w:eastAsiaTheme="majorEastAsia" w:hAnsiTheme="majorHAnsi" w:cstheme="majorBidi"/>
      <w:i/>
      <w:iCs/>
      <w:color w:val="272727" w:themeColor="text1" w:themeTint="D8"/>
      <w:kern w:val="2"/>
      <w:sz w:val="21"/>
      <w:szCs w:val="21"/>
    </w:rPr>
  </w:style>
  <w:style w:type="paragraph" w:customStyle="1" w:styleId="Listesort3">
    <w:name w:val="Liste sort 3"/>
    <w:basedOn w:val="Listesort1"/>
    <w:uiPriority w:val="2"/>
    <w:rsid w:val="006261B1"/>
    <w:pPr>
      <w:numPr>
        <w:ilvl w:val="2"/>
      </w:numPr>
      <w:ind w:left="1020" w:hanging="340"/>
    </w:pPr>
  </w:style>
  <w:style w:type="paragraph" w:customStyle="1" w:styleId="Listesort4">
    <w:name w:val="Liste sort 4"/>
    <w:basedOn w:val="Listesort1"/>
    <w:uiPriority w:val="2"/>
    <w:rsid w:val="006261B1"/>
    <w:pPr>
      <w:numPr>
        <w:ilvl w:val="3"/>
      </w:numPr>
      <w:ind w:left="1475" w:hanging="454"/>
    </w:pPr>
  </w:style>
  <w:style w:type="paragraph" w:customStyle="1" w:styleId="Listesort5">
    <w:name w:val="Liste sort 5"/>
    <w:basedOn w:val="Listesort1"/>
    <w:uiPriority w:val="2"/>
    <w:rsid w:val="006261B1"/>
    <w:pPr>
      <w:numPr>
        <w:ilvl w:val="4"/>
      </w:numPr>
    </w:pPr>
  </w:style>
  <w:style w:type="paragraph" w:customStyle="1" w:styleId="Listesort1Fortsetzung">
    <w:name w:val="Liste sort 1 Fortsetzung"/>
    <w:basedOn w:val="Standard"/>
    <w:uiPriority w:val="2"/>
    <w:rsid w:val="0074276C"/>
    <w:pPr>
      <w:spacing w:before="120"/>
      <w:ind w:left="340"/>
    </w:pPr>
  </w:style>
  <w:style w:type="paragraph" w:customStyle="1" w:styleId="Listesort2Fortsetzung">
    <w:name w:val="Liste sort 2 Fortsetzung"/>
    <w:basedOn w:val="Listesort1Fortsetzung"/>
    <w:uiPriority w:val="2"/>
    <w:rsid w:val="00E75624"/>
    <w:pPr>
      <w:ind w:left="680"/>
    </w:pPr>
  </w:style>
  <w:style w:type="paragraph" w:customStyle="1" w:styleId="Listesort3Fortsetzung">
    <w:name w:val="Liste sort 3 Fortsetzung"/>
    <w:basedOn w:val="Listesort1Fortsetzung"/>
    <w:uiPriority w:val="2"/>
    <w:rsid w:val="00C26586"/>
    <w:pPr>
      <w:ind w:left="1021"/>
    </w:pPr>
  </w:style>
  <w:style w:type="paragraph" w:customStyle="1" w:styleId="Listesort4Fortsetzung">
    <w:name w:val="Liste sort 4 Fortsetzung"/>
    <w:basedOn w:val="Listesort1Fortsetzung"/>
    <w:uiPriority w:val="2"/>
    <w:rsid w:val="00374B4D"/>
    <w:pPr>
      <w:ind w:left="1474"/>
    </w:pPr>
  </w:style>
  <w:style w:type="paragraph" w:customStyle="1" w:styleId="Listesort5Fortsetzung">
    <w:name w:val="Liste sort 5 Fortsetzung"/>
    <w:basedOn w:val="Listesort1Fortsetzung"/>
    <w:uiPriority w:val="2"/>
    <w:rsid w:val="00374B4D"/>
    <w:pPr>
      <w:ind w:left="1871"/>
    </w:pPr>
  </w:style>
  <w:style w:type="paragraph" w:customStyle="1" w:styleId="ListemitBullet1Fortsetzung">
    <w:name w:val="Liste mit Bullet 1 Fortsetzung"/>
    <w:basedOn w:val="ListemitBullet1"/>
    <w:uiPriority w:val="2"/>
    <w:rsid w:val="0074276C"/>
    <w:pPr>
      <w:numPr>
        <w:numId w:val="0"/>
      </w:numPr>
      <w:ind w:left="340"/>
    </w:pPr>
  </w:style>
  <w:style w:type="paragraph" w:customStyle="1" w:styleId="ListemitBullet2Fortsetzung">
    <w:name w:val="Liste mit Bullet 2 Fortsetzung"/>
    <w:basedOn w:val="ListemitBullet1Fortsetzung"/>
    <w:uiPriority w:val="2"/>
    <w:rsid w:val="00293D32"/>
    <w:pPr>
      <w:ind w:left="680"/>
    </w:pPr>
  </w:style>
  <w:style w:type="paragraph" w:customStyle="1" w:styleId="ListemitBullet3Fortsetzung">
    <w:name w:val="Liste mit Bullet 3 Fortsetzung"/>
    <w:basedOn w:val="ListemitBullet1Fortsetzung"/>
    <w:uiPriority w:val="2"/>
    <w:rsid w:val="00293D32"/>
    <w:pPr>
      <w:ind w:left="1021"/>
    </w:pPr>
  </w:style>
  <w:style w:type="paragraph" w:customStyle="1" w:styleId="ListemitBullet4Fortsetzung">
    <w:name w:val="Liste mit Bullet 4 Fortsetzung"/>
    <w:basedOn w:val="ListemitBullet1Fortsetzung"/>
    <w:uiPriority w:val="2"/>
    <w:rsid w:val="00293D32"/>
    <w:pPr>
      <w:ind w:left="1361"/>
    </w:pPr>
  </w:style>
  <w:style w:type="paragraph" w:customStyle="1" w:styleId="ListemitBullet5Fortsetzung">
    <w:name w:val="Liste mit Bullet 5 Fortsetzung"/>
    <w:basedOn w:val="ListemitBullet1Fortsetzung"/>
    <w:uiPriority w:val="2"/>
    <w:rsid w:val="0074276C"/>
    <w:pPr>
      <w:ind w:left="1701"/>
    </w:pPr>
  </w:style>
  <w:style w:type="paragraph" w:styleId="Beschriftung">
    <w:name w:val="caption"/>
    <w:basedOn w:val="Standard"/>
    <w:next w:val="Standard"/>
    <w:uiPriority w:val="5"/>
    <w:qFormat/>
    <w:rsid w:val="00C36CED"/>
    <w:pPr>
      <w:tabs>
        <w:tab w:val="left" w:pos="851"/>
      </w:tabs>
      <w:spacing w:before="160" w:after="400"/>
    </w:pPr>
    <w:rPr>
      <w:iCs/>
      <w:sz w:val="16"/>
      <w:szCs w:val="20"/>
    </w:rPr>
  </w:style>
  <w:style w:type="table" w:styleId="Gitternetztabelle1hellAkzent1">
    <w:name w:val="Grid Table 1 Light Accent 1"/>
    <w:basedOn w:val="NormaleTabelle"/>
    <w:uiPriority w:val="46"/>
    <w:rsid w:val="00D3735F"/>
    <w:tblPr>
      <w:tblStyleRowBandSize w:val="1"/>
      <w:tblStyleColBandSize w:val="1"/>
      <w:tblBorders>
        <w:top w:val="single" w:sz="4" w:space="0" w:color="A8E7E2" w:themeColor="accent1" w:themeTint="66"/>
        <w:left w:val="single" w:sz="4" w:space="0" w:color="A8E7E2" w:themeColor="accent1" w:themeTint="66"/>
        <w:bottom w:val="single" w:sz="4" w:space="0" w:color="A8E7E2" w:themeColor="accent1" w:themeTint="66"/>
        <w:right w:val="single" w:sz="4" w:space="0" w:color="A8E7E2" w:themeColor="accent1" w:themeTint="66"/>
        <w:insideH w:val="single" w:sz="4" w:space="0" w:color="A8E7E2" w:themeColor="accent1" w:themeTint="66"/>
        <w:insideV w:val="single" w:sz="4" w:space="0" w:color="A8E7E2" w:themeColor="accent1" w:themeTint="66"/>
      </w:tblBorders>
    </w:tblPr>
    <w:tblStylePr w:type="firstRow">
      <w:rPr>
        <w:b/>
        <w:bCs/>
      </w:rPr>
      <w:tblPr/>
      <w:tcPr>
        <w:tcBorders>
          <w:bottom w:val="single" w:sz="12" w:space="0" w:color="7DDCD4" w:themeColor="accent1" w:themeTint="99"/>
        </w:tcBorders>
      </w:tcPr>
    </w:tblStylePr>
    <w:tblStylePr w:type="lastRow">
      <w:rPr>
        <w:b/>
        <w:bCs/>
      </w:rPr>
      <w:tblPr/>
      <w:tcPr>
        <w:tcBorders>
          <w:top w:val="double" w:sz="2" w:space="0" w:color="7DDCD4" w:themeColor="accent1"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3036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30366D"/>
    <w:tblPr>
      <w:tblStyleRowBandSize w:val="1"/>
      <w:tblStyleColBandSize w:val="1"/>
      <w:tblBorders>
        <w:top w:val="single" w:sz="4" w:space="0" w:color="F7EAE5" w:themeColor="accent3" w:themeTint="66"/>
        <w:left w:val="single" w:sz="4" w:space="0" w:color="F7EAE5" w:themeColor="accent3" w:themeTint="66"/>
        <w:bottom w:val="single" w:sz="4" w:space="0" w:color="F7EAE5" w:themeColor="accent3" w:themeTint="66"/>
        <w:right w:val="single" w:sz="4" w:space="0" w:color="F7EAE5" w:themeColor="accent3" w:themeTint="66"/>
        <w:insideH w:val="single" w:sz="4" w:space="0" w:color="F7EAE5" w:themeColor="accent3" w:themeTint="66"/>
        <w:insideV w:val="single" w:sz="4" w:space="0" w:color="F7EAE5" w:themeColor="accent3" w:themeTint="66"/>
      </w:tblBorders>
    </w:tblPr>
    <w:tblStylePr w:type="firstRow">
      <w:rPr>
        <w:b/>
        <w:bCs/>
      </w:rPr>
      <w:tblPr/>
      <w:tcPr>
        <w:tcBorders>
          <w:bottom w:val="single" w:sz="12" w:space="0" w:color="F3E0D8" w:themeColor="accent3" w:themeTint="99"/>
        </w:tcBorders>
      </w:tcPr>
    </w:tblStylePr>
    <w:tblStylePr w:type="lastRow">
      <w:rPr>
        <w:b/>
        <w:bCs/>
      </w:rPr>
      <w:tblPr/>
      <w:tcPr>
        <w:tcBorders>
          <w:top w:val="double" w:sz="2" w:space="0" w:color="F3E0D8" w:themeColor="accent3"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3036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30366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el">
    <w:name w:val="Title"/>
    <w:basedOn w:val="Standard"/>
    <w:next w:val="Standard"/>
    <w:link w:val="TitelZchn"/>
    <w:semiHidden/>
    <w:unhideWhenUsed/>
    <w:qFormat/>
    <w:rsid w:val="005C32EE"/>
    <w:pPr>
      <w:spacing w:line="216" w:lineRule="auto"/>
      <w:contextualSpacing/>
    </w:pPr>
    <w:rPr>
      <w:rFonts w:asciiTheme="majorHAnsi" w:eastAsiaTheme="majorEastAsia" w:hAnsiTheme="majorHAnsi" w:cstheme="majorBidi"/>
      <w:caps/>
      <w:color w:val="FFFFFF" w:themeColor="background1"/>
      <w:kern w:val="28"/>
      <w:sz w:val="60"/>
      <w:szCs w:val="56"/>
    </w:rPr>
  </w:style>
  <w:style w:type="character" w:customStyle="1" w:styleId="TitelZchn">
    <w:name w:val="Titel Zchn"/>
    <w:basedOn w:val="Absatz-Standardschriftart"/>
    <w:link w:val="Titel"/>
    <w:semiHidden/>
    <w:rsid w:val="005C32EE"/>
    <w:rPr>
      <w:rFonts w:asciiTheme="majorHAnsi" w:eastAsiaTheme="majorEastAsia" w:hAnsiTheme="majorHAnsi" w:cstheme="majorBidi"/>
      <w:caps/>
      <w:color w:val="FFFFFF" w:themeColor="background1"/>
      <w:kern w:val="28"/>
      <w:sz w:val="60"/>
      <w:szCs w:val="56"/>
    </w:rPr>
  </w:style>
  <w:style w:type="paragraph" w:styleId="Untertitel">
    <w:name w:val="Subtitle"/>
    <w:basedOn w:val="Titel"/>
    <w:next w:val="Standard"/>
    <w:link w:val="UntertitelZchn"/>
    <w:semiHidden/>
    <w:unhideWhenUsed/>
    <w:qFormat/>
    <w:rsid w:val="005C32EE"/>
    <w:pPr>
      <w:numPr>
        <w:ilvl w:val="1"/>
      </w:numPr>
      <w:spacing w:after="160"/>
    </w:pPr>
    <w:rPr>
      <w:rFonts w:asciiTheme="minorHAnsi" w:eastAsiaTheme="minorEastAsia" w:hAnsiTheme="minorHAnsi" w:cstheme="minorBidi"/>
      <w:szCs w:val="22"/>
    </w:rPr>
  </w:style>
  <w:style w:type="character" w:customStyle="1" w:styleId="UntertitelZchn">
    <w:name w:val="Untertitel Zchn"/>
    <w:basedOn w:val="Absatz-Standardschriftart"/>
    <w:link w:val="Untertitel"/>
    <w:semiHidden/>
    <w:rsid w:val="005C32EE"/>
    <w:rPr>
      <w:rFonts w:asciiTheme="minorHAnsi" w:eastAsiaTheme="minorEastAsia" w:hAnsiTheme="minorHAnsi" w:cstheme="minorBidi"/>
      <w:caps/>
      <w:color w:val="FFFFFF" w:themeColor="background1"/>
      <w:kern w:val="28"/>
      <w:sz w:val="60"/>
      <w:szCs w:val="22"/>
    </w:rPr>
  </w:style>
  <w:style w:type="character" w:styleId="BesuchterLink">
    <w:name w:val="FollowedHyperlink"/>
    <w:basedOn w:val="Hyperlink"/>
    <w:uiPriority w:val="16"/>
    <w:rsid w:val="005F6EDD"/>
    <w:rPr>
      <w:rFonts w:asciiTheme="minorHAnsi" w:hAnsiTheme="minorHAnsi"/>
      <w:color w:val="00739F" w:themeColor="followedHyperlink"/>
      <w:u w:val="single"/>
    </w:rPr>
  </w:style>
  <w:style w:type="paragraph" w:customStyle="1" w:styleId="TitelVersionStandStatus">
    <w:name w:val="Titel Version Stand Status"/>
    <w:basedOn w:val="Standard"/>
    <w:link w:val="TitelVersionStandStatusZchn"/>
    <w:semiHidden/>
    <w:qFormat/>
    <w:rsid w:val="009B01A9"/>
    <w:pPr>
      <w:tabs>
        <w:tab w:val="left" w:pos="851"/>
      </w:tabs>
    </w:pPr>
    <w:rPr>
      <w:color w:val="FFFFFF" w:themeColor="background1"/>
      <w:sz w:val="28"/>
    </w:rPr>
  </w:style>
  <w:style w:type="character" w:customStyle="1" w:styleId="TitelVersionStandStatusZchn">
    <w:name w:val="Titel Version Stand Status Zchn"/>
    <w:basedOn w:val="Absatz-Standardschriftart"/>
    <w:link w:val="TitelVersionStandStatus"/>
    <w:semiHidden/>
    <w:rsid w:val="00CA462C"/>
    <w:rPr>
      <w:rFonts w:ascii="Tele-GroteskNor" w:hAnsi="Tele-GroteskNor"/>
      <w:color w:val="FFFFFF" w:themeColor="background1"/>
      <w:sz w:val="28"/>
      <w:szCs w:val="24"/>
    </w:rPr>
  </w:style>
  <w:style w:type="character" w:styleId="Platzhaltertext">
    <w:name w:val="Placeholder Text"/>
    <w:basedOn w:val="Absatz-Standardschriftart"/>
    <w:uiPriority w:val="99"/>
    <w:semiHidden/>
    <w:rsid w:val="006414D0"/>
    <w:rPr>
      <w:color w:val="808080"/>
    </w:rPr>
  </w:style>
  <w:style w:type="paragraph" w:customStyle="1" w:styleId="VerzeichnisimIHV">
    <w:name w:val="Verzeichnis im IHV"/>
    <w:uiPriority w:val="7"/>
    <w:qFormat/>
    <w:rsid w:val="00596111"/>
    <w:pPr>
      <w:spacing w:before="120" w:after="600" w:line="199" w:lineRule="auto"/>
      <w:outlineLvl w:val="0"/>
    </w:pPr>
    <w:rPr>
      <w:rFonts w:asciiTheme="majorHAnsi" w:hAnsiTheme="majorHAnsi"/>
      <w:color w:val="E20074" w:themeColor="text2"/>
      <w:kern w:val="2"/>
      <w:sz w:val="40"/>
      <w:szCs w:val="32"/>
    </w:rPr>
  </w:style>
  <w:style w:type="paragraph" w:customStyle="1" w:styleId="VerzeichnisnichtimIHV">
    <w:name w:val="Verzeichnis nicht im IHV"/>
    <w:basedOn w:val="VerzeichnisimIHV"/>
    <w:uiPriority w:val="7"/>
    <w:qFormat/>
    <w:rsid w:val="00596111"/>
    <w:pPr>
      <w:outlineLvl w:val="9"/>
    </w:pPr>
  </w:style>
  <w:style w:type="character" w:styleId="Funotenzeichen">
    <w:name w:val="footnote reference"/>
    <w:basedOn w:val="Absatz-Standardschriftart"/>
    <w:uiPriority w:val="6"/>
    <w:unhideWhenUsed/>
    <w:rsid w:val="00B619E8"/>
    <w:rPr>
      <w:vertAlign w:val="superscript"/>
    </w:rPr>
  </w:style>
  <w:style w:type="paragraph" w:customStyle="1" w:styleId="TabelleText">
    <w:name w:val="Tabelle Text"/>
    <w:basedOn w:val="Standard"/>
    <w:uiPriority w:val="4"/>
    <w:qFormat/>
    <w:rsid w:val="00AA5358"/>
    <w:rPr>
      <w:sz w:val="16"/>
      <w:szCs w:val="20"/>
    </w:rPr>
  </w:style>
  <w:style w:type="paragraph" w:customStyle="1" w:styleId="TabellenkopfText">
    <w:name w:val="Tabellenkopf Text"/>
    <w:basedOn w:val="TabelleText"/>
    <w:next w:val="TabelleText"/>
    <w:uiPriority w:val="4"/>
    <w:qFormat/>
    <w:rsid w:val="00DC44BB"/>
    <w:pPr>
      <w:spacing w:line="227" w:lineRule="exact"/>
    </w:pPr>
    <w:rPr>
      <w:rFonts w:asciiTheme="majorHAnsi" w:hAnsiTheme="majorHAnsi"/>
      <w:color w:val="E20074" w:themeColor="text2"/>
      <w:spacing w:val="-10"/>
      <w:u w:color="E20074" w:themeColor="text2"/>
    </w:rPr>
  </w:style>
  <w:style w:type="character" w:styleId="Kommentarzeichen">
    <w:name w:val="annotation reference"/>
    <w:basedOn w:val="Absatz-Standardschriftart"/>
    <w:semiHidden/>
    <w:unhideWhenUsed/>
    <w:rsid w:val="00B1767B"/>
    <w:rPr>
      <w:sz w:val="16"/>
      <w:szCs w:val="16"/>
    </w:rPr>
  </w:style>
  <w:style w:type="paragraph" w:styleId="Kommentartext">
    <w:name w:val="annotation text"/>
    <w:link w:val="KommentartextZchn"/>
    <w:semiHidden/>
    <w:rsid w:val="00C02084"/>
  </w:style>
  <w:style w:type="character" w:customStyle="1" w:styleId="KommentartextZchn">
    <w:name w:val="Kommentartext Zchn"/>
    <w:basedOn w:val="Absatz-Standardschriftart"/>
    <w:link w:val="Kommentartext"/>
    <w:semiHidden/>
    <w:rsid w:val="00B2423A"/>
    <w:rPr>
      <w:rFonts w:ascii="Tele-GroteskNor" w:hAnsi="Tele-GroteskNor"/>
      <w:color w:val="000000" w:themeColor="text1"/>
    </w:rPr>
  </w:style>
  <w:style w:type="paragraph" w:styleId="Kommentarthema">
    <w:name w:val="annotation subject"/>
    <w:basedOn w:val="Kommentartext"/>
    <w:next w:val="Kommentartext"/>
    <w:link w:val="KommentarthemaZchn"/>
    <w:semiHidden/>
    <w:unhideWhenUsed/>
    <w:rsid w:val="00C02084"/>
    <w:pPr>
      <w:spacing w:before="120" w:after="60"/>
    </w:pPr>
    <w:rPr>
      <w:b/>
      <w:bCs/>
    </w:rPr>
  </w:style>
  <w:style w:type="character" w:customStyle="1" w:styleId="KommentarthemaZchn">
    <w:name w:val="Kommentarthema Zchn"/>
    <w:basedOn w:val="KommentartextZchn"/>
    <w:link w:val="Kommentarthema"/>
    <w:semiHidden/>
    <w:rsid w:val="00CA5380"/>
    <w:rPr>
      <w:rFonts w:ascii="Tele-GroteskNor" w:hAnsi="Tele-GroteskNor"/>
      <w:b/>
      <w:bCs/>
      <w:color w:val="000000" w:themeColor="text1"/>
    </w:rPr>
  </w:style>
  <w:style w:type="paragraph" w:styleId="Sprechblasentext">
    <w:name w:val="Balloon Text"/>
    <w:basedOn w:val="Standard"/>
    <w:link w:val="SprechblasentextZchn"/>
    <w:semiHidden/>
    <w:rsid w:val="00B1767B"/>
    <w:rPr>
      <w:rFonts w:ascii="Segoe UI" w:hAnsi="Segoe UI" w:cs="Segoe UI"/>
      <w:sz w:val="18"/>
      <w:szCs w:val="18"/>
    </w:rPr>
  </w:style>
  <w:style w:type="character" w:customStyle="1" w:styleId="SprechblasentextZchn">
    <w:name w:val="Sprechblasentext Zchn"/>
    <w:basedOn w:val="Absatz-Standardschriftart"/>
    <w:link w:val="Sprechblasentext"/>
    <w:semiHidden/>
    <w:rsid w:val="00B2423A"/>
    <w:rPr>
      <w:rFonts w:ascii="Segoe UI" w:hAnsi="Segoe UI" w:cs="Segoe UI"/>
      <w:color w:val="000000" w:themeColor="text1"/>
      <w:sz w:val="18"/>
      <w:szCs w:val="18"/>
    </w:rPr>
  </w:style>
  <w:style w:type="paragraph" w:styleId="StandardWeb">
    <w:name w:val="Normal (Web)"/>
    <w:basedOn w:val="Standard"/>
    <w:uiPriority w:val="99"/>
    <w:semiHidden/>
    <w:rsid w:val="00B1767B"/>
    <w:pPr>
      <w:spacing w:before="100" w:beforeAutospacing="1" w:after="100" w:afterAutospacing="1"/>
    </w:pPr>
    <w:rPr>
      <w:rFonts w:ascii="Times New Roman" w:hAnsi="Times New Roman"/>
      <w:color w:val="auto"/>
    </w:rPr>
  </w:style>
  <w:style w:type="paragraph" w:customStyle="1" w:styleId="TabelleZahl">
    <w:name w:val="Tabelle Zahl"/>
    <w:basedOn w:val="TabelleText"/>
    <w:uiPriority w:val="4"/>
    <w:qFormat/>
    <w:rsid w:val="00AA5358"/>
    <w:pPr>
      <w:jc w:val="right"/>
    </w:pPr>
  </w:style>
  <w:style w:type="paragraph" w:customStyle="1" w:styleId="TabellenkopfZahl">
    <w:name w:val="Tabellenkopf Zahl"/>
    <w:basedOn w:val="TabellenkopfText"/>
    <w:uiPriority w:val="4"/>
    <w:qFormat/>
    <w:rsid w:val="004A0AAC"/>
    <w:pPr>
      <w:jc w:val="right"/>
    </w:pPr>
  </w:style>
  <w:style w:type="paragraph" w:customStyle="1" w:styleId="Absatzberschrift">
    <w:name w:val="Absatzüberschrift"/>
    <w:basedOn w:val="Standard"/>
    <w:uiPriority w:val="1"/>
    <w:qFormat/>
    <w:rsid w:val="000033B1"/>
    <w:pPr>
      <w:spacing w:line="199" w:lineRule="auto"/>
    </w:pPr>
    <w:rPr>
      <w:b/>
      <w:color w:val="E20074" w:themeColor="text2"/>
    </w:rPr>
  </w:style>
  <w:style w:type="paragraph" w:styleId="berarbeitung">
    <w:name w:val="Revision"/>
    <w:hidden/>
    <w:uiPriority w:val="99"/>
    <w:semiHidden/>
    <w:rsid w:val="00A6476F"/>
  </w:style>
  <w:style w:type="paragraph" w:customStyle="1" w:styleId="Flietext">
    <w:name w:val="Fließtext"/>
    <w:basedOn w:val="Standard"/>
    <w:uiPriority w:val="1"/>
    <w:qFormat/>
    <w:rsid w:val="000033B1"/>
  </w:style>
  <w:style w:type="character" w:customStyle="1" w:styleId="FunotentextZchn">
    <w:name w:val="Fußnotentext Zchn"/>
    <w:basedOn w:val="Absatz-Standardschriftart"/>
    <w:link w:val="Funotentext"/>
    <w:uiPriority w:val="6"/>
    <w:rsid w:val="0006492E"/>
    <w:rPr>
      <w:sz w:val="20"/>
      <w:szCs w:val="20"/>
    </w:rPr>
  </w:style>
  <w:style w:type="paragraph" w:customStyle="1" w:styleId="ListemitBullet2">
    <w:name w:val="Liste mit Bullet 2"/>
    <w:basedOn w:val="ListemitBullet1"/>
    <w:uiPriority w:val="2"/>
    <w:rsid w:val="00490A2A"/>
    <w:pPr>
      <w:numPr>
        <w:ilvl w:val="1"/>
      </w:numPr>
    </w:pPr>
  </w:style>
  <w:style w:type="paragraph" w:customStyle="1" w:styleId="ListemitBullet3">
    <w:name w:val="Liste mit Bullet 3"/>
    <w:basedOn w:val="ListemitBullet1"/>
    <w:uiPriority w:val="2"/>
    <w:rsid w:val="00293D32"/>
    <w:pPr>
      <w:numPr>
        <w:ilvl w:val="2"/>
      </w:numPr>
    </w:pPr>
  </w:style>
  <w:style w:type="paragraph" w:customStyle="1" w:styleId="ListemitBullet4">
    <w:name w:val="Liste mit Bullet 4"/>
    <w:basedOn w:val="ListemitBullet1"/>
    <w:uiPriority w:val="2"/>
    <w:rsid w:val="00293D32"/>
    <w:pPr>
      <w:numPr>
        <w:ilvl w:val="3"/>
      </w:numPr>
    </w:pPr>
  </w:style>
  <w:style w:type="paragraph" w:customStyle="1" w:styleId="ListemitBullet5">
    <w:name w:val="Liste mit Bullet 5"/>
    <w:basedOn w:val="ListemitBullet1"/>
    <w:uiPriority w:val="2"/>
    <w:rsid w:val="0074276C"/>
    <w:pPr>
      <w:numPr>
        <w:ilvl w:val="4"/>
      </w:numPr>
    </w:pPr>
  </w:style>
  <w:style w:type="paragraph" w:customStyle="1" w:styleId="Titelseite-Geheimhaltungsvereinbarung">
    <w:name w:val="Titelseite - Geheimhaltungsvereinbarung"/>
    <w:basedOn w:val="Standard"/>
    <w:uiPriority w:val="1"/>
    <w:qFormat/>
    <w:rsid w:val="007A07FC"/>
    <w:rPr>
      <w:rFonts w:asciiTheme="majorHAnsi" w:hAnsiTheme="majorHAnsi"/>
      <w:i/>
      <w:color w:val="FFFFFF" w:themeColor="background1"/>
      <w:sz w:val="36"/>
      <w:szCs w:val="36"/>
    </w:rPr>
  </w:style>
  <w:style w:type="paragraph" w:customStyle="1" w:styleId="Formatvorlage">
    <w:name w:val="Formatvorlage"/>
    <w:basedOn w:val="VerzeichnisnichtimIHV"/>
    <w:semiHidden/>
    <w:rsid w:val="00D66261"/>
    <w:rPr>
      <w:rFonts w:asciiTheme="minorHAnsi" w:hAnsiTheme="minorHAnsi"/>
    </w:rPr>
  </w:style>
  <w:style w:type="paragraph" w:customStyle="1" w:styleId="TitelseiteTitel">
    <w:name w:val="Titelseite – Titel"/>
    <w:basedOn w:val="Standard"/>
    <w:uiPriority w:val="1"/>
    <w:qFormat/>
    <w:rsid w:val="0000065A"/>
    <w:pPr>
      <w:spacing w:after="120"/>
    </w:pPr>
    <w:rPr>
      <w:rFonts w:asciiTheme="majorHAnsi" w:hAnsiTheme="majorHAnsi"/>
      <w:color w:val="FFFFFF" w:themeColor="background1"/>
      <w:sz w:val="72"/>
      <w:szCs w:val="72"/>
    </w:rPr>
  </w:style>
  <w:style w:type="paragraph" w:customStyle="1" w:styleId="TitelseiteUntertitel">
    <w:name w:val="Titelseite – Untertitel"/>
    <w:basedOn w:val="Standard"/>
    <w:uiPriority w:val="1"/>
    <w:qFormat/>
    <w:rsid w:val="0000065A"/>
    <w:pPr>
      <w:spacing w:after="600"/>
    </w:pPr>
    <w:rPr>
      <w:color w:val="FFFFFF" w:themeColor="background1"/>
      <w:sz w:val="52"/>
      <w:szCs w:val="52"/>
    </w:rPr>
  </w:style>
  <w:style w:type="paragraph" w:customStyle="1" w:styleId="TitelseiteVersion">
    <w:name w:val="Titelseite – Version"/>
    <w:basedOn w:val="Standard"/>
    <w:uiPriority w:val="1"/>
    <w:qFormat/>
    <w:rsid w:val="00C87F88"/>
    <w:rPr>
      <w:rFonts w:asciiTheme="majorHAnsi" w:hAnsiTheme="majorHAnsi"/>
      <w:bCs/>
      <w:color w:val="FFFFFF" w:themeColor="background1"/>
      <w:sz w:val="36"/>
      <w:szCs w:val="36"/>
    </w:rPr>
  </w:style>
  <w:style w:type="character" w:customStyle="1" w:styleId="TitelseiteStatus">
    <w:name w:val="Titelseite – Status"/>
    <w:basedOn w:val="Absatz-Standardschriftart"/>
    <w:uiPriority w:val="1"/>
    <w:qFormat/>
    <w:rsid w:val="0000065A"/>
    <w:rPr>
      <w:rFonts w:asciiTheme="minorHAnsi" w:hAnsiTheme="minorHAnsi"/>
      <w:sz w:val="36"/>
    </w:rPr>
  </w:style>
  <w:style w:type="paragraph" w:customStyle="1" w:styleId="TitelseiteDatum">
    <w:name w:val="Titelseite – Datum"/>
    <w:basedOn w:val="Standard"/>
    <w:uiPriority w:val="1"/>
    <w:qFormat/>
    <w:rsid w:val="0000065A"/>
    <w:pPr>
      <w:spacing w:after="480"/>
    </w:pPr>
    <w:rPr>
      <w:color w:val="FFFFFF" w:themeColor="background1"/>
      <w:sz w:val="36"/>
      <w:szCs w:val="36"/>
    </w:rPr>
  </w:style>
  <w:style w:type="paragraph" w:customStyle="1" w:styleId="TitelseiteUntertitel2">
    <w:name w:val="Titelseite – Untertitel 2"/>
    <w:basedOn w:val="TitelseiteUntertitel"/>
    <w:uiPriority w:val="1"/>
    <w:qFormat/>
    <w:rsid w:val="00C87F88"/>
    <w:rPr>
      <w:color w:val="000000" w:themeColor="text1"/>
    </w:rPr>
  </w:style>
  <w:style w:type="paragraph" w:customStyle="1" w:styleId="TitelseiteVersion2">
    <w:name w:val="Titelseite – Version 2"/>
    <w:basedOn w:val="TitelseiteVersion"/>
    <w:uiPriority w:val="1"/>
    <w:qFormat/>
    <w:rsid w:val="00C87F88"/>
    <w:rPr>
      <w:color w:val="000000" w:themeColor="text1"/>
    </w:rPr>
  </w:style>
  <w:style w:type="paragraph" w:customStyle="1" w:styleId="Titelseite-Geheimhaltungsvereinbarung2">
    <w:name w:val="Titelseite - Geheimhaltungsvereinbarung 2"/>
    <w:basedOn w:val="Titelseite-Geheimhaltungsvereinbarung"/>
    <w:uiPriority w:val="1"/>
    <w:qFormat/>
    <w:rsid w:val="00C87F88"/>
    <w:rPr>
      <w:color w:val="000000" w:themeColor="text1"/>
    </w:rPr>
  </w:style>
  <w:style w:type="character" w:customStyle="1" w:styleId="TitelseiteStatusmagenta">
    <w:name w:val="Titelseite – Status magenta"/>
    <w:basedOn w:val="TitelseiteStatus"/>
    <w:uiPriority w:val="1"/>
    <w:qFormat/>
    <w:rsid w:val="00F356FB"/>
    <w:rPr>
      <w:rFonts w:asciiTheme="minorHAnsi" w:hAnsiTheme="minorHAnsi"/>
      <w:color w:val="E20074" w:themeColor="text2"/>
      <w:sz w:val="36"/>
    </w:rPr>
  </w:style>
  <w:style w:type="character" w:customStyle="1" w:styleId="TitelseiteGeheimhaltungsvereinbarungschwarz">
    <w:name w:val="Titelseite – Geheimhaltungsvereinbarung schwarz"/>
    <w:basedOn w:val="Absatz-Standardschriftart"/>
    <w:uiPriority w:val="1"/>
    <w:qFormat/>
    <w:rsid w:val="00F356FB"/>
    <w:rPr>
      <w:color w:val="000000" w:themeColor="text1"/>
    </w:rPr>
  </w:style>
  <w:style w:type="paragraph" w:customStyle="1" w:styleId="TitelseiteTitelmag">
    <w:name w:val="Titelseite – Titel mag"/>
    <w:basedOn w:val="TitelseiteVersion"/>
    <w:uiPriority w:val="1"/>
    <w:qFormat/>
    <w:rsid w:val="00C87F88"/>
    <w:rPr>
      <w:color w:val="E20074" w:themeColor="text2"/>
      <w:sz w:val="72"/>
    </w:rPr>
  </w:style>
  <w:style w:type="paragraph" w:customStyle="1" w:styleId="TitelseiteDatum2">
    <w:name w:val="Titelseite – Datum 2"/>
    <w:basedOn w:val="TitelseiteDatum"/>
    <w:uiPriority w:val="1"/>
    <w:qFormat/>
    <w:rsid w:val="00C87F88"/>
    <w:rPr>
      <w:color w:val="E20074" w:themeColor="text2"/>
    </w:rPr>
  </w:style>
  <w:style w:type="character" w:styleId="NichtaufgelsteErwhnung">
    <w:name w:val="Unresolved Mention"/>
    <w:basedOn w:val="Absatz-Standardschriftart"/>
    <w:uiPriority w:val="99"/>
    <w:semiHidden/>
    <w:unhideWhenUsed/>
    <w:rsid w:val="006E35FD"/>
    <w:rPr>
      <w:color w:val="605E5C"/>
      <w:shd w:val="clear" w:color="auto" w:fill="E1DFDD"/>
    </w:rPr>
  </w:style>
  <w:style w:type="paragraph" w:customStyle="1" w:styleId="Strer">
    <w:name w:val="Störer"/>
    <w:basedOn w:val="Standard"/>
    <w:uiPriority w:val="1"/>
    <w:qFormat/>
    <w:rsid w:val="00F6496A"/>
    <w:pPr>
      <w:jc w:val="center"/>
    </w:pPr>
    <w:rPr>
      <w:rFonts w:asciiTheme="majorHAnsi" w:hAnsiTheme="majorHAnsi"/>
      <w:sz w:val="36"/>
      <w:szCs w:val="36"/>
    </w:rPr>
  </w:style>
  <w:style w:type="paragraph" w:customStyle="1" w:styleId="KontaktEnde">
    <w:name w:val="Kontakt Ende"/>
    <w:basedOn w:val="Standard"/>
    <w:uiPriority w:val="1"/>
    <w:qFormat/>
    <w:rsid w:val="00A917B2"/>
    <w:pPr>
      <w:spacing w:line="250" w:lineRule="auto"/>
      <w:ind w:left="284"/>
    </w:pPr>
    <w:rPr>
      <w:color w:val="FFFFFF" w:themeColor="background1"/>
      <w:sz w:val="20"/>
      <w:szCs w:val="20"/>
      <w:lang w:val="en-US"/>
    </w:rPr>
  </w:style>
  <w:style w:type="paragraph" w:customStyle="1" w:styleId="Titel3">
    <w:name w:val="Titel 3"/>
    <w:basedOn w:val="Standard"/>
    <w:rsid w:val="00886FC7"/>
    <w:pPr>
      <w:spacing w:after="340" w:line="340" w:lineRule="exact"/>
      <w:jc w:val="both"/>
    </w:pPr>
    <w:rPr>
      <w:rFonts w:ascii="Arial" w:hAnsi="Arial"/>
      <w:color w:val="auto"/>
      <w:kern w:val="0"/>
      <w:sz w:val="29"/>
      <w:szCs w:val="29"/>
      <w:lang w:val="de-CH"/>
    </w:rPr>
  </w:style>
  <w:style w:type="paragraph" w:styleId="Listenabsatz">
    <w:name w:val="List Paragraph"/>
    <w:basedOn w:val="Standard"/>
    <w:uiPriority w:val="34"/>
    <w:unhideWhenUsed/>
    <w:qFormat/>
    <w:rsid w:val="003268D0"/>
    <w:pPr>
      <w:ind w:left="720"/>
      <w:contextualSpacing/>
    </w:pPr>
  </w:style>
  <w:style w:type="character" w:customStyle="1" w:styleId="berschrift2Zchn">
    <w:name w:val="Überschrift 2 Zchn"/>
    <w:basedOn w:val="Absatz-Standardschriftart"/>
    <w:link w:val="berschrift2"/>
    <w:rsid w:val="00F92EDE"/>
    <w:rPr>
      <w:rFonts w:asciiTheme="minorHAnsi" w:hAnsiTheme="minorHAnsi"/>
      <w:kern w:val="2"/>
      <w:sz w:val="28"/>
      <w:szCs w:val="28"/>
    </w:rPr>
  </w:style>
  <w:style w:type="paragraph" w:styleId="Verzeichnis4">
    <w:name w:val="toc 4"/>
    <w:basedOn w:val="Standard"/>
    <w:next w:val="Standard"/>
    <w:autoRedefine/>
    <w:uiPriority w:val="39"/>
    <w:unhideWhenUsed/>
    <w:rsid w:val="00E02FF4"/>
    <w:pPr>
      <w:spacing w:after="100" w:line="278" w:lineRule="auto"/>
      <w:ind w:left="720"/>
    </w:pPr>
    <w:rPr>
      <w:rFonts w:eastAsiaTheme="minorEastAsia" w:cstheme="minorBidi"/>
      <w:color w:val="auto"/>
      <w:lang w:val="de-CH"/>
      <w14:ligatures w14:val="standardContextual"/>
    </w:rPr>
  </w:style>
  <w:style w:type="paragraph" w:styleId="Verzeichnis5">
    <w:name w:val="toc 5"/>
    <w:basedOn w:val="Standard"/>
    <w:next w:val="Standard"/>
    <w:autoRedefine/>
    <w:uiPriority w:val="39"/>
    <w:unhideWhenUsed/>
    <w:rsid w:val="00E02FF4"/>
    <w:pPr>
      <w:spacing w:after="100" w:line="278" w:lineRule="auto"/>
      <w:ind w:left="960"/>
    </w:pPr>
    <w:rPr>
      <w:rFonts w:eastAsiaTheme="minorEastAsia" w:cstheme="minorBidi"/>
      <w:color w:val="auto"/>
      <w:lang w:val="de-CH"/>
      <w14:ligatures w14:val="standardContextual"/>
    </w:rPr>
  </w:style>
  <w:style w:type="paragraph" w:styleId="Verzeichnis6">
    <w:name w:val="toc 6"/>
    <w:basedOn w:val="Standard"/>
    <w:next w:val="Standard"/>
    <w:autoRedefine/>
    <w:uiPriority w:val="39"/>
    <w:unhideWhenUsed/>
    <w:rsid w:val="00E02FF4"/>
    <w:pPr>
      <w:spacing w:after="100" w:line="278" w:lineRule="auto"/>
      <w:ind w:left="1200"/>
    </w:pPr>
    <w:rPr>
      <w:rFonts w:eastAsiaTheme="minorEastAsia" w:cstheme="minorBidi"/>
      <w:color w:val="auto"/>
      <w:lang w:val="de-CH"/>
      <w14:ligatures w14:val="standardContextual"/>
    </w:rPr>
  </w:style>
  <w:style w:type="paragraph" w:styleId="Verzeichnis7">
    <w:name w:val="toc 7"/>
    <w:basedOn w:val="Standard"/>
    <w:next w:val="Standard"/>
    <w:autoRedefine/>
    <w:uiPriority w:val="39"/>
    <w:unhideWhenUsed/>
    <w:rsid w:val="00E02FF4"/>
    <w:pPr>
      <w:spacing w:after="100" w:line="278" w:lineRule="auto"/>
      <w:ind w:left="1440"/>
    </w:pPr>
    <w:rPr>
      <w:rFonts w:eastAsiaTheme="minorEastAsia" w:cstheme="minorBidi"/>
      <w:color w:val="auto"/>
      <w:lang w:val="de-CH"/>
      <w14:ligatures w14:val="standardContextual"/>
    </w:rPr>
  </w:style>
  <w:style w:type="paragraph" w:styleId="Verzeichnis8">
    <w:name w:val="toc 8"/>
    <w:basedOn w:val="Standard"/>
    <w:next w:val="Standard"/>
    <w:autoRedefine/>
    <w:uiPriority w:val="39"/>
    <w:unhideWhenUsed/>
    <w:rsid w:val="00E02FF4"/>
    <w:pPr>
      <w:spacing w:after="100" w:line="278" w:lineRule="auto"/>
      <w:ind w:left="1680"/>
    </w:pPr>
    <w:rPr>
      <w:rFonts w:eastAsiaTheme="minorEastAsia" w:cstheme="minorBidi"/>
      <w:color w:val="auto"/>
      <w:lang w:val="de-CH"/>
      <w14:ligatures w14:val="standardContextual"/>
    </w:rPr>
  </w:style>
  <w:style w:type="paragraph" w:styleId="Verzeichnis9">
    <w:name w:val="toc 9"/>
    <w:basedOn w:val="Standard"/>
    <w:next w:val="Standard"/>
    <w:autoRedefine/>
    <w:uiPriority w:val="39"/>
    <w:unhideWhenUsed/>
    <w:rsid w:val="00E02FF4"/>
    <w:pPr>
      <w:spacing w:after="100" w:line="278" w:lineRule="auto"/>
      <w:ind w:left="1920"/>
    </w:pPr>
    <w:rPr>
      <w:rFonts w:eastAsiaTheme="minorEastAsia" w:cstheme="minorBidi"/>
      <w:color w:val="auto"/>
      <w:lang w:val="de-C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443965">
      <w:bodyDiv w:val="1"/>
      <w:marLeft w:val="0"/>
      <w:marRight w:val="0"/>
      <w:marTop w:val="0"/>
      <w:marBottom w:val="0"/>
      <w:divBdr>
        <w:top w:val="none" w:sz="0" w:space="0" w:color="auto"/>
        <w:left w:val="none" w:sz="0" w:space="0" w:color="auto"/>
        <w:bottom w:val="none" w:sz="0" w:space="0" w:color="auto"/>
        <w:right w:val="none" w:sz="0" w:space="0" w:color="auto"/>
      </w:divBdr>
      <w:divsChild>
        <w:div w:id="1067262876">
          <w:marLeft w:val="0"/>
          <w:marRight w:val="0"/>
          <w:marTop w:val="0"/>
          <w:marBottom w:val="0"/>
          <w:divBdr>
            <w:top w:val="single" w:sz="2" w:space="0" w:color="E3E3E3"/>
            <w:left w:val="single" w:sz="2" w:space="0" w:color="E3E3E3"/>
            <w:bottom w:val="single" w:sz="2" w:space="0" w:color="E3E3E3"/>
            <w:right w:val="single" w:sz="2" w:space="0" w:color="E3E3E3"/>
          </w:divBdr>
          <w:divsChild>
            <w:div w:id="14885749">
              <w:marLeft w:val="0"/>
              <w:marRight w:val="0"/>
              <w:marTop w:val="0"/>
              <w:marBottom w:val="0"/>
              <w:divBdr>
                <w:top w:val="single" w:sz="2" w:space="0" w:color="E3E3E3"/>
                <w:left w:val="single" w:sz="2" w:space="0" w:color="E3E3E3"/>
                <w:bottom w:val="single" w:sz="2" w:space="0" w:color="E3E3E3"/>
                <w:right w:val="single" w:sz="2" w:space="0" w:color="E3E3E3"/>
              </w:divBdr>
              <w:divsChild>
                <w:div w:id="2064677453">
                  <w:marLeft w:val="0"/>
                  <w:marRight w:val="0"/>
                  <w:marTop w:val="0"/>
                  <w:marBottom w:val="0"/>
                  <w:divBdr>
                    <w:top w:val="single" w:sz="2" w:space="0" w:color="E3E3E3"/>
                    <w:left w:val="single" w:sz="2" w:space="0" w:color="E3E3E3"/>
                    <w:bottom w:val="single" w:sz="2" w:space="0" w:color="E3E3E3"/>
                    <w:right w:val="single" w:sz="2" w:space="0" w:color="E3E3E3"/>
                  </w:divBdr>
                  <w:divsChild>
                    <w:div w:id="1660381992">
                      <w:marLeft w:val="0"/>
                      <w:marRight w:val="0"/>
                      <w:marTop w:val="0"/>
                      <w:marBottom w:val="0"/>
                      <w:divBdr>
                        <w:top w:val="single" w:sz="2" w:space="0" w:color="E3E3E3"/>
                        <w:left w:val="single" w:sz="2" w:space="0" w:color="E3E3E3"/>
                        <w:bottom w:val="single" w:sz="2" w:space="0" w:color="E3E3E3"/>
                        <w:right w:val="single" w:sz="2" w:space="0" w:color="E3E3E3"/>
                      </w:divBdr>
                      <w:divsChild>
                        <w:div w:id="1750537603">
                          <w:marLeft w:val="0"/>
                          <w:marRight w:val="0"/>
                          <w:marTop w:val="0"/>
                          <w:marBottom w:val="0"/>
                          <w:divBdr>
                            <w:top w:val="single" w:sz="2" w:space="0" w:color="E3E3E3"/>
                            <w:left w:val="single" w:sz="2" w:space="0" w:color="E3E3E3"/>
                            <w:bottom w:val="single" w:sz="2" w:space="0" w:color="E3E3E3"/>
                            <w:right w:val="single" w:sz="2" w:space="0" w:color="E3E3E3"/>
                          </w:divBdr>
                          <w:divsChild>
                            <w:div w:id="2122063310">
                              <w:marLeft w:val="0"/>
                              <w:marRight w:val="0"/>
                              <w:marTop w:val="0"/>
                              <w:marBottom w:val="0"/>
                              <w:divBdr>
                                <w:top w:val="single" w:sz="2" w:space="0" w:color="E3E3E3"/>
                                <w:left w:val="single" w:sz="2" w:space="0" w:color="E3E3E3"/>
                                <w:bottom w:val="single" w:sz="2" w:space="0" w:color="E3E3E3"/>
                                <w:right w:val="single" w:sz="2" w:space="0" w:color="E3E3E3"/>
                              </w:divBdr>
                              <w:divsChild>
                                <w:div w:id="1638413189">
                                  <w:marLeft w:val="0"/>
                                  <w:marRight w:val="0"/>
                                  <w:marTop w:val="100"/>
                                  <w:marBottom w:val="100"/>
                                  <w:divBdr>
                                    <w:top w:val="single" w:sz="2" w:space="0" w:color="E3E3E3"/>
                                    <w:left w:val="single" w:sz="2" w:space="0" w:color="E3E3E3"/>
                                    <w:bottom w:val="single" w:sz="2" w:space="0" w:color="E3E3E3"/>
                                    <w:right w:val="single" w:sz="2" w:space="0" w:color="E3E3E3"/>
                                  </w:divBdr>
                                  <w:divsChild>
                                    <w:div w:id="1765882676">
                                      <w:marLeft w:val="0"/>
                                      <w:marRight w:val="0"/>
                                      <w:marTop w:val="0"/>
                                      <w:marBottom w:val="0"/>
                                      <w:divBdr>
                                        <w:top w:val="single" w:sz="2" w:space="0" w:color="E3E3E3"/>
                                        <w:left w:val="single" w:sz="2" w:space="0" w:color="E3E3E3"/>
                                        <w:bottom w:val="single" w:sz="2" w:space="0" w:color="E3E3E3"/>
                                        <w:right w:val="single" w:sz="2" w:space="0" w:color="E3E3E3"/>
                                      </w:divBdr>
                                      <w:divsChild>
                                        <w:div w:id="729185912">
                                          <w:marLeft w:val="0"/>
                                          <w:marRight w:val="0"/>
                                          <w:marTop w:val="0"/>
                                          <w:marBottom w:val="0"/>
                                          <w:divBdr>
                                            <w:top w:val="single" w:sz="2" w:space="0" w:color="E3E3E3"/>
                                            <w:left w:val="single" w:sz="2" w:space="0" w:color="E3E3E3"/>
                                            <w:bottom w:val="single" w:sz="2" w:space="0" w:color="E3E3E3"/>
                                            <w:right w:val="single" w:sz="2" w:space="0" w:color="E3E3E3"/>
                                          </w:divBdr>
                                          <w:divsChild>
                                            <w:div w:id="693001897">
                                              <w:marLeft w:val="0"/>
                                              <w:marRight w:val="0"/>
                                              <w:marTop w:val="0"/>
                                              <w:marBottom w:val="0"/>
                                              <w:divBdr>
                                                <w:top w:val="single" w:sz="2" w:space="0" w:color="E3E3E3"/>
                                                <w:left w:val="single" w:sz="2" w:space="0" w:color="E3E3E3"/>
                                                <w:bottom w:val="single" w:sz="2" w:space="0" w:color="E3E3E3"/>
                                                <w:right w:val="single" w:sz="2" w:space="0" w:color="E3E3E3"/>
                                              </w:divBdr>
                                              <w:divsChild>
                                                <w:div w:id="1950895427">
                                                  <w:marLeft w:val="0"/>
                                                  <w:marRight w:val="0"/>
                                                  <w:marTop w:val="0"/>
                                                  <w:marBottom w:val="0"/>
                                                  <w:divBdr>
                                                    <w:top w:val="single" w:sz="2" w:space="0" w:color="E3E3E3"/>
                                                    <w:left w:val="single" w:sz="2" w:space="0" w:color="E3E3E3"/>
                                                    <w:bottom w:val="single" w:sz="2" w:space="0" w:color="E3E3E3"/>
                                                    <w:right w:val="single" w:sz="2" w:space="0" w:color="E3E3E3"/>
                                                  </w:divBdr>
                                                  <w:divsChild>
                                                    <w:div w:id="1886214897">
                                                      <w:marLeft w:val="0"/>
                                                      <w:marRight w:val="0"/>
                                                      <w:marTop w:val="0"/>
                                                      <w:marBottom w:val="0"/>
                                                      <w:divBdr>
                                                        <w:top w:val="single" w:sz="2" w:space="0" w:color="E3E3E3"/>
                                                        <w:left w:val="single" w:sz="2" w:space="0" w:color="E3E3E3"/>
                                                        <w:bottom w:val="single" w:sz="2" w:space="0" w:color="E3E3E3"/>
                                                        <w:right w:val="single" w:sz="2" w:space="0" w:color="E3E3E3"/>
                                                      </w:divBdr>
                                                      <w:divsChild>
                                                        <w:div w:id="18964282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48801313">
          <w:marLeft w:val="0"/>
          <w:marRight w:val="0"/>
          <w:marTop w:val="0"/>
          <w:marBottom w:val="0"/>
          <w:divBdr>
            <w:top w:val="none" w:sz="0" w:space="0" w:color="auto"/>
            <w:left w:val="none" w:sz="0" w:space="0" w:color="auto"/>
            <w:bottom w:val="none" w:sz="0" w:space="0" w:color="auto"/>
            <w:right w:val="none" w:sz="0" w:space="0" w:color="auto"/>
          </w:divBdr>
          <w:divsChild>
            <w:div w:id="1424451402">
              <w:marLeft w:val="0"/>
              <w:marRight w:val="0"/>
              <w:marTop w:val="0"/>
              <w:marBottom w:val="0"/>
              <w:divBdr>
                <w:top w:val="single" w:sz="2" w:space="0" w:color="E3E3E3"/>
                <w:left w:val="single" w:sz="2" w:space="0" w:color="E3E3E3"/>
                <w:bottom w:val="single" w:sz="2" w:space="0" w:color="E3E3E3"/>
                <w:right w:val="single" w:sz="2" w:space="0" w:color="E3E3E3"/>
              </w:divBdr>
              <w:divsChild>
                <w:div w:id="593054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35422192">
      <w:bodyDiv w:val="1"/>
      <w:marLeft w:val="0"/>
      <w:marRight w:val="0"/>
      <w:marTop w:val="0"/>
      <w:marBottom w:val="0"/>
      <w:divBdr>
        <w:top w:val="none" w:sz="0" w:space="0" w:color="auto"/>
        <w:left w:val="none" w:sz="0" w:space="0" w:color="auto"/>
        <w:bottom w:val="none" w:sz="0" w:space="0" w:color="auto"/>
        <w:right w:val="none" w:sz="0" w:space="0" w:color="auto"/>
      </w:divBdr>
    </w:div>
    <w:div w:id="445973255">
      <w:bodyDiv w:val="1"/>
      <w:marLeft w:val="0"/>
      <w:marRight w:val="0"/>
      <w:marTop w:val="0"/>
      <w:marBottom w:val="0"/>
      <w:divBdr>
        <w:top w:val="none" w:sz="0" w:space="0" w:color="auto"/>
        <w:left w:val="none" w:sz="0" w:space="0" w:color="auto"/>
        <w:bottom w:val="none" w:sz="0" w:space="0" w:color="auto"/>
        <w:right w:val="none" w:sz="0" w:space="0" w:color="auto"/>
      </w:divBdr>
    </w:div>
    <w:div w:id="492379004">
      <w:bodyDiv w:val="1"/>
      <w:marLeft w:val="0"/>
      <w:marRight w:val="0"/>
      <w:marTop w:val="0"/>
      <w:marBottom w:val="0"/>
      <w:divBdr>
        <w:top w:val="none" w:sz="0" w:space="0" w:color="auto"/>
        <w:left w:val="none" w:sz="0" w:space="0" w:color="auto"/>
        <w:bottom w:val="none" w:sz="0" w:space="0" w:color="auto"/>
        <w:right w:val="none" w:sz="0" w:space="0" w:color="auto"/>
      </w:divBdr>
    </w:div>
    <w:div w:id="689141318">
      <w:bodyDiv w:val="1"/>
      <w:marLeft w:val="0"/>
      <w:marRight w:val="0"/>
      <w:marTop w:val="0"/>
      <w:marBottom w:val="0"/>
      <w:divBdr>
        <w:top w:val="none" w:sz="0" w:space="0" w:color="auto"/>
        <w:left w:val="none" w:sz="0" w:space="0" w:color="auto"/>
        <w:bottom w:val="none" w:sz="0" w:space="0" w:color="auto"/>
        <w:right w:val="none" w:sz="0" w:space="0" w:color="auto"/>
      </w:divBdr>
      <w:divsChild>
        <w:div w:id="977958441">
          <w:marLeft w:val="0"/>
          <w:marRight w:val="0"/>
          <w:marTop w:val="0"/>
          <w:marBottom w:val="0"/>
          <w:divBdr>
            <w:top w:val="none" w:sz="0" w:space="0" w:color="auto"/>
            <w:left w:val="none" w:sz="0" w:space="0" w:color="auto"/>
            <w:bottom w:val="none" w:sz="0" w:space="0" w:color="auto"/>
            <w:right w:val="none" w:sz="0" w:space="0" w:color="auto"/>
          </w:divBdr>
          <w:divsChild>
            <w:div w:id="676734205">
              <w:marLeft w:val="0"/>
              <w:marRight w:val="0"/>
              <w:marTop w:val="0"/>
              <w:marBottom w:val="0"/>
              <w:divBdr>
                <w:top w:val="none" w:sz="0" w:space="0" w:color="auto"/>
                <w:left w:val="none" w:sz="0" w:space="0" w:color="auto"/>
                <w:bottom w:val="none" w:sz="0" w:space="0" w:color="auto"/>
                <w:right w:val="none" w:sz="0" w:space="0" w:color="auto"/>
              </w:divBdr>
            </w:div>
            <w:div w:id="141502875">
              <w:marLeft w:val="0"/>
              <w:marRight w:val="0"/>
              <w:marTop w:val="0"/>
              <w:marBottom w:val="0"/>
              <w:divBdr>
                <w:top w:val="none" w:sz="0" w:space="0" w:color="auto"/>
                <w:left w:val="none" w:sz="0" w:space="0" w:color="auto"/>
                <w:bottom w:val="none" w:sz="0" w:space="0" w:color="auto"/>
                <w:right w:val="none" w:sz="0" w:space="0" w:color="auto"/>
              </w:divBdr>
            </w:div>
            <w:div w:id="888150985">
              <w:marLeft w:val="0"/>
              <w:marRight w:val="0"/>
              <w:marTop w:val="0"/>
              <w:marBottom w:val="0"/>
              <w:divBdr>
                <w:top w:val="none" w:sz="0" w:space="0" w:color="auto"/>
                <w:left w:val="none" w:sz="0" w:space="0" w:color="auto"/>
                <w:bottom w:val="none" w:sz="0" w:space="0" w:color="auto"/>
                <w:right w:val="none" w:sz="0" w:space="0" w:color="auto"/>
              </w:divBdr>
            </w:div>
            <w:div w:id="219825306">
              <w:marLeft w:val="0"/>
              <w:marRight w:val="0"/>
              <w:marTop w:val="0"/>
              <w:marBottom w:val="0"/>
              <w:divBdr>
                <w:top w:val="none" w:sz="0" w:space="0" w:color="auto"/>
                <w:left w:val="none" w:sz="0" w:space="0" w:color="auto"/>
                <w:bottom w:val="none" w:sz="0" w:space="0" w:color="auto"/>
                <w:right w:val="none" w:sz="0" w:space="0" w:color="auto"/>
              </w:divBdr>
            </w:div>
            <w:div w:id="1748380303">
              <w:marLeft w:val="0"/>
              <w:marRight w:val="0"/>
              <w:marTop w:val="0"/>
              <w:marBottom w:val="0"/>
              <w:divBdr>
                <w:top w:val="none" w:sz="0" w:space="0" w:color="auto"/>
                <w:left w:val="none" w:sz="0" w:space="0" w:color="auto"/>
                <w:bottom w:val="none" w:sz="0" w:space="0" w:color="auto"/>
                <w:right w:val="none" w:sz="0" w:space="0" w:color="auto"/>
              </w:divBdr>
            </w:div>
            <w:div w:id="1422023572">
              <w:marLeft w:val="0"/>
              <w:marRight w:val="0"/>
              <w:marTop w:val="0"/>
              <w:marBottom w:val="0"/>
              <w:divBdr>
                <w:top w:val="none" w:sz="0" w:space="0" w:color="auto"/>
                <w:left w:val="none" w:sz="0" w:space="0" w:color="auto"/>
                <w:bottom w:val="none" w:sz="0" w:space="0" w:color="auto"/>
                <w:right w:val="none" w:sz="0" w:space="0" w:color="auto"/>
              </w:divBdr>
            </w:div>
            <w:div w:id="1431269362">
              <w:marLeft w:val="0"/>
              <w:marRight w:val="0"/>
              <w:marTop w:val="0"/>
              <w:marBottom w:val="0"/>
              <w:divBdr>
                <w:top w:val="none" w:sz="0" w:space="0" w:color="auto"/>
                <w:left w:val="none" w:sz="0" w:space="0" w:color="auto"/>
                <w:bottom w:val="none" w:sz="0" w:space="0" w:color="auto"/>
                <w:right w:val="none" w:sz="0" w:space="0" w:color="auto"/>
              </w:divBdr>
            </w:div>
            <w:div w:id="766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8790">
      <w:bodyDiv w:val="1"/>
      <w:marLeft w:val="0"/>
      <w:marRight w:val="0"/>
      <w:marTop w:val="0"/>
      <w:marBottom w:val="0"/>
      <w:divBdr>
        <w:top w:val="none" w:sz="0" w:space="0" w:color="auto"/>
        <w:left w:val="none" w:sz="0" w:space="0" w:color="auto"/>
        <w:bottom w:val="none" w:sz="0" w:space="0" w:color="auto"/>
        <w:right w:val="none" w:sz="0" w:space="0" w:color="auto"/>
      </w:divBdr>
      <w:divsChild>
        <w:div w:id="1218275003">
          <w:marLeft w:val="0"/>
          <w:marRight w:val="0"/>
          <w:marTop w:val="0"/>
          <w:marBottom w:val="0"/>
          <w:divBdr>
            <w:top w:val="none" w:sz="0" w:space="0" w:color="auto"/>
            <w:left w:val="none" w:sz="0" w:space="0" w:color="auto"/>
            <w:bottom w:val="none" w:sz="0" w:space="0" w:color="auto"/>
            <w:right w:val="none" w:sz="0" w:space="0" w:color="auto"/>
          </w:divBdr>
          <w:divsChild>
            <w:div w:id="787116679">
              <w:marLeft w:val="0"/>
              <w:marRight w:val="0"/>
              <w:marTop w:val="0"/>
              <w:marBottom w:val="0"/>
              <w:divBdr>
                <w:top w:val="none" w:sz="0" w:space="0" w:color="auto"/>
                <w:left w:val="none" w:sz="0" w:space="0" w:color="auto"/>
                <w:bottom w:val="none" w:sz="0" w:space="0" w:color="auto"/>
                <w:right w:val="none" w:sz="0" w:space="0" w:color="auto"/>
              </w:divBdr>
            </w:div>
            <w:div w:id="1587348544">
              <w:marLeft w:val="0"/>
              <w:marRight w:val="0"/>
              <w:marTop w:val="0"/>
              <w:marBottom w:val="0"/>
              <w:divBdr>
                <w:top w:val="none" w:sz="0" w:space="0" w:color="auto"/>
                <w:left w:val="none" w:sz="0" w:space="0" w:color="auto"/>
                <w:bottom w:val="none" w:sz="0" w:space="0" w:color="auto"/>
                <w:right w:val="none" w:sz="0" w:space="0" w:color="auto"/>
              </w:divBdr>
            </w:div>
            <w:div w:id="613558641">
              <w:marLeft w:val="0"/>
              <w:marRight w:val="0"/>
              <w:marTop w:val="0"/>
              <w:marBottom w:val="0"/>
              <w:divBdr>
                <w:top w:val="none" w:sz="0" w:space="0" w:color="auto"/>
                <w:left w:val="none" w:sz="0" w:space="0" w:color="auto"/>
                <w:bottom w:val="none" w:sz="0" w:space="0" w:color="auto"/>
                <w:right w:val="none" w:sz="0" w:space="0" w:color="auto"/>
              </w:divBdr>
            </w:div>
            <w:div w:id="1518500680">
              <w:marLeft w:val="0"/>
              <w:marRight w:val="0"/>
              <w:marTop w:val="0"/>
              <w:marBottom w:val="0"/>
              <w:divBdr>
                <w:top w:val="none" w:sz="0" w:space="0" w:color="auto"/>
                <w:left w:val="none" w:sz="0" w:space="0" w:color="auto"/>
                <w:bottom w:val="none" w:sz="0" w:space="0" w:color="auto"/>
                <w:right w:val="none" w:sz="0" w:space="0" w:color="auto"/>
              </w:divBdr>
            </w:div>
            <w:div w:id="912009483">
              <w:marLeft w:val="0"/>
              <w:marRight w:val="0"/>
              <w:marTop w:val="0"/>
              <w:marBottom w:val="0"/>
              <w:divBdr>
                <w:top w:val="none" w:sz="0" w:space="0" w:color="auto"/>
                <w:left w:val="none" w:sz="0" w:space="0" w:color="auto"/>
                <w:bottom w:val="none" w:sz="0" w:space="0" w:color="auto"/>
                <w:right w:val="none" w:sz="0" w:space="0" w:color="auto"/>
              </w:divBdr>
            </w:div>
            <w:div w:id="236474863">
              <w:marLeft w:val="0"/>
              <w:marRight w:val="0"/>
              <w:marTop w:val="0"/>
              <w:marBottom w:val="0"/>
              <w:divBdr>
                <w:top w:val="none" w:sz="0" w:space="0" w:color="auto"/>
                <w:left w:val="none" w:sz="0" w:space="0" w:color="auto"/>
                <w:bottom w:val="none" w:sz="0" w:space="0" w:color="auto"/>
                <w:right w:val="none" w:sz="0" w:space="0" w:color="auto"/>
              </w:divBdr>
            </w:div>
            <w:div w:id="1281113518">
              <w:marLeft w:val="0"/>
              <w:marRight w:val="0"/>
              <w:marTop w:val="0"/>
              <w:marBottom w:val="0"/>
              <w:divBdr>
                <w:top w:val="none" w:sz="0" w:space="0" w:color="auto"/>
                <w:left w:val="none" w:sz="0" w:space="0" w:color="auto"/>
                <w:bottom w:val="none" w:sz="0" w:space="0" w:color="auto"/>
                <w:right w:val="none" w:sz="0" w:space="0" w:color="auto"/>
              </w:divBdr>
            </w:div>
            <w:div w:id="1671904403">
              <w:marLeft w:val="0"/>
              <w:marRight w:val="0"/>
              <w:marTop w:val="0"/>
              <w:marBottom w:val="0"/>
              <w:divBdr>
                <w:top w:val="none" w:sz="0" w:space="0" w:color="auto"/>
                <w:left w:val="none" w:sz="0" w:space="0" w:color="auto"/>
                <w:bottom w:val="none" w:sz="0" w:space="0" w:color="auto"/>
                <w:right w:val="none" w:sz="0" w:space="0" w:color="auto"/>
              </w:divBdr>
            </w:div>
            <w:div w:id="2025206358">
              <w:marLeft w:val="0"/>
              <w:marRight w:val="0"/>
              <w:marTop w:val="0"/>
              <w:marBottom w:val="0"/>
              <w:divBdr>
                <w:top w:val="none" w:sz="0" w:space="0" w:color="auto"/>
                <w:left w:val="none" w:sz="0" w:space="0" w:color="auto"/>
                <w:bottom w:val="none" w:sz="0" w:space="0" w:color="auto"/>
                <w:right w:val="none" w:sz="0" w:space="0" w:color="auto"/>
              </w:divBdr>
            </w:div>
            <w:div w:id="323435909">
              <w:marLeft w:val="0"/>
              <w:marRight w:val="0"/>
              <w:marTop w:val="0"/>
              <w:marBottom w:val="0"/>
              <w:divBdr>
                <w:top w:val="none" w:sz="0" w:space="0" w:color="auto"/>
                <w:left w:val="none" w:sz="0" w:space="0" w:color="auto"/>
                <w:bottom w:val="none" w:sz="0" w:space="0" w:color="auto"/>
                <w:right w:val="none" w:sz="0" w:space="0" w:color="auto"/>
              </w:divBdr>
            </w:div>
            <w:div w:id="782263310">
              <w:marLeft w:val="0"/>
              <w:marRight w:val="0"/>
              <w:marTop w:val="0"/>
              <w:marBottom w:val="0"/>
              <w:divBdr>
                <w:top w:val="none" w:sz="0" w:space="0" w:color="auto"/>
                <w:left w:val="none" w:sz="0" w:space="0" w:color="auto"/>
                <w:bottom w:val="none" w:sz="0" w:space="0" w:color="auto"/>
                <w:right w:val="none" w:sz="0" w:space="0" w:color="auto"/>
              </w:divBdr>
            </w:div>
            <w:div w:id="295524008">
              <w:marLeft w:val="0"/>
              <w:marRight w:val="0"/>
              <w:marTop w:val="0"/>
              <w:marBottom w:val="0"/>
              <w:divBdr>
                <w:top w:val="none" w:sz="0" w:space="0" w:color="auto"/>
                <w:left w:val="none" w:sz="0" w:space="0" w:color="auto"/>
                <w:bottom w:val="none" w:sz="0" w:space="0" w:color="auto"/>
                <w:right w:val="none" w:sz="0" w:space="0" w:color="auto"/>
              </w:divBdr>
            </w:div>
            <w:div w:id="106968411">
              <w:marLeft w:val="0"/>
              <w:marRight w:val="0"/>
              <w:marTop w:val="0"/>
              <w:marBottom w:val="0"/>
              <w:divBdr>
                <w:top w:val="none" w:sz="0" w:space="0" w:color="auto"/>
                <w:left w:val="none" w:sz="0" w:space="0" w:color="auto"/>
                <w:bottom w:val="none" w:sz="0" w:space="0" w:color="auto"/>
                <w:right w:val="none" w:sz="0" w:space="0" w:color="auto"/>
              </w:divBdr>
            </w:div>
            <w:div w:id="1803616625">
              <w:marLeft w:val="0"/>
              <w:marRight w:val="0"/>
              <w:marTop w:val="0"/>
              <w:marBottom w:val="0"/>
              <w:divBdr>
                <w:top w:val="none" w:sz="0" w:space="0" w:color="auto"/>
                <w:left w:val="none" w:sz="0" w:space="0" w:color="auto"/>
                <w:bottom w:val="none" w:sz="0" w:space="0" w:color="auto"/>
                <w:right w:val="none" w:sz="0" w:space="0" w:color="auto"/>
              </w:divBdr>
            </w:div>
            <w:div w:id="1478768605">
              <w:marLeft w:val="0"/>
              <w:marRight w:val="0"/>
              <w:marTop w:val="0"/>
              <w:marBottom w:val="0"/>
              <w:divBdr>
                <w:top w:val="none" w:sz="0" w:space="0" w:color="auto"/>
                <w:left w:val="none" w:sz="0" w:space="0" w:color="auto"/>
                <w:bottom w:val="none" w:sz="0" w:space="0" w:color="auto"/>
                <w:right w:val="none" w:sz="0" w:space="0" w:color="auto"/>
              </w:divBdr>
            </w:div>
            <w:div w:id="593248301">
              <w:marLeft w:val="0"/>
              <w:marRight w:val="0"/>
              <w:marTop w:val="0"/>
              <w:marBottom w:val="0"/>
              <w:divBdr>
                <w:top w:val="none" w:sz="0" w:space="0" w:color="auto"/>
                <w:left w:val="none" w:sz="0" w:space="0" w:color="auto"/>
                <w:bottom w:val="none" w:sz="0" w:space="0" w:color="auto"/>
                <w:right w:val="none" w:sz="0" w:space="0" w:color="auto"/>
              </w:divBdr>
            </w:div>
            <w:div w:id="433945103">
              <w:marLeft w:val="0"/>
              <w:marRight w:val="0"/>
              <w:marTop w:val="0"/>
              <w:marBottom w:val="0"/>
              <w:divBdr>
                <w:top w:val="none" w:sz="0" w:space="0" w:color="auto"/>
                <w:left w:val="none" w:sz="0" w:space="0" w:color="auto"/>
                <w:bottom w:val="none" w:sz="0" w:space="0" w:color="auto"/>
                <w:right w:val="none" w:sz="0" w:space="0" w:color="auto"/>
              </w:divBdr>
            </w:div>
            <w:div w:id="1311129832">
              <w:marLeft w:val="0"/>
              <w:marRight w:val="0"/>
              <w:marTop w:val="0"/>
              <w:marBottom w:val="0"/>
              <w:divBdr>
                <w:top w:val="none" w:sz="0" w:space="0" w:color="auto"/>
                <w:left w:val="none" w:sz="0" w:space="0" w:color="auto"/>
                <w:bottom w:val="none" w:sz="0" w:space="0" w:color="auto"/>
                <w:right w:val="none" w:sz="0" w:space="0" w:color="auto"/>
              </w:divBdr>
            </w:div>
            <w:div w:id="469136583">
              <w:marLeft w:val="0"/>
              <w:marRight w:val="0"/>
              <w:marTop w:val="0"/>
              <w:marBottom w:val="0"/>
              <w:divBdr>
                <w:top w:val="none" w:sz="0" w:space="0" w:color="auto"/>
                <w:left w:val="none" w:sz="0" w:space="0" w:color="auto"/>
                <w:bottom w:val="none" w:sz="0" w:space="0" w:color="auto"/>
                <w:right w:val="none" w:sz="0" w:space="0" w:color="auto"/>
              </w:divBdr>
            </w:div>
            <w:div w:id="439682618">
              <w:marLeft w:val="0"/>
              <w:marRight w:val="0"/>
              <w:marTop w:val="0"/>
              <w:marBottom w:val="0"/>
              <w:divBdr>
                <w:top w:val="none" w:sz="0" w:space="0" w:color="auto"/>
                <w:left w:val="none" w:sz="0" w:space="0" w:color="auto"/>
                <w:bottom w:val="none" w:sz="0" w:space="0" w:color="auto"/>
                <w:right w:val="none" w:sz="0" w:space="0" w:color="auto"/>
              </w:divBdr>
            </w:div>
            <w:div w:id="1951011238">
              <w:marLeft w:val="0"/>
              <w:marRight w:val="0"/>
              <w:marTop w:val="0"/>
              <w:marBottom w:val="0"/>
              <w:divBdr>
                <w:top w:val="none" w:sz="0" w:space="0" w:color="auto"/>
                <w:left w:val="none" w:sz="0" w:space="0" w:color="auto"/>
                <w:bottom w:val="none" w:sz="0" w:space="0" w:color="auto"/>
                <w:right w:val="none" w:sz="0" w:space="0" w:color="auto"/>
              </w:divBdr>
            </w:div>
            <w:div w:id="330958852">
              <w:marLeft w:val="0"/>
              <w:marRight w:val="0"/>
              <w:marTop w:val="0"/>
              <w:marBottom w:val="0"/>
              <w:divBdr>
                <w:top w:val="none" w:sz="0" w:space="0" w:color="auto"/>
                <w:left w:val="none" w:sz="0" w:space="0" w:color="auto"/>
                <w:bottom w:val="none" w:sz="0" w:space="0" w:color="auto"/>
                <w:right w:val="none" w:sz="0" w:space="0" w:color="auto"/>
              </w:divBdr>
            </w:div>
            <w:div w:id="2057268993">
              <w:marLeft w:val="0"/>
              <w:marRight w:val="0"/>
              <w:marTop w:val="0"/>
              <w:marBottom w:val="0"/>
              <w:divBdr>
                <w:top w:val="none" w:sz="0" w:space="0" w:color="auto"/>
                <w:left w:val="none" w:sz="0" w:space="0" w:color="auto"/>
                <w:bottom w:val="none" w:sz="0" w:space="0" w:color="auto"/>
                <w:right w:val="none" w:sz="0" w:space="0" w:color="auto"/>
              </w:divBdr>
            </w:div>
            <w:div w:id="868879148">
              <w:marLeft w:val="0"/>
              <w:marRight w:val="0"/>
              <w:marTop w:val="0"/>
              <w:marBottom w:val="0"/>
              <w:divBdr>
                <w:top w:val="none" w:sz="0" w:space="0" w:color="auto"/>
                <w:left w:val="none" w:sz="0" w:space="0" w:color="auto"/>
                <w:bottom w:val="none" w:sz="0" w:space="0" w:color="auto"/>
                <w:right w:val="none" w:sz="0" w:space="0" w:color="auto"/>
              </w:divBdr>
            </w:div>
            <w:div w:id="556860066">
              <w:marLeft w:val="0"/>
              <w:marRight w:val="0"/>
              <w:marTop w:val="0"/>
              <w:marBottom w:val="0"/>
              <w:divBdr>
                <w:top w:val="none" w:sz="0" w:space="0" w:color="auto"/>
                <w:left w:val="none" w:sz="0" w:space="0" w:color="auto"/>
                <w:bottom w:val="none" w:sz="0" w:space="0" w:color="auto"/>
                <w:right w:val="none" w:sz="0" w:space="0" w:color="auto"/>
              </w:divBdr>
            </w:div>
            <w:div w:id="2058700580">
              <w:marLeft w:val="0"/>
              <w:marRight w:val="0"/>
              <w:marTop w:val="0"/>
              <w:marBottom w:val="0"/>
              <w:divBdr>
                <w:top w:val="none" w:sz="0" w:space="0" w:color="auto"/>
                <w:left w:val="none" w:sz="0" w:space="0" w:color="auto"/>
                <w:bottom w:val="none" w:sz="0" w:space="0" w:color="auto"/>
                <w:right w:val="none" w:sz="0" w:space="0" w:color="auto"/>
              </w:divBdr>
            </w:div>
            <w:div w:id="1338580024">
              <w:marLeft w:val="0"/>
              <w:marRight w:val="0"/>
              <w:marTop w:val="0"/>
              <w:marBottom w:val="0"/>
              <w:divBdr>
                <w:top w:val="none" w:sz="0" w:space="0" w:color="auto"/>
                <w:left w:val="none" w:sz="0" w:space="0" w:color="auto"/>
                <w:bottom w:val="none" w:sz="0" w:space="0" w:color="auto"/>
                <w:right w:val="none" w:sz="0" w:space="0" w:color="auto"/>
              </w:divBdr>
            </w:div>
            <w:div w:id="795686207">
              <w:marLeft w:val="0"/>
              <w:marRight w:val="0"/>
              <w:marTop w:val="0"/>
              <w:marBottom w:val="0"/>
              <w:divBdr>
                <w:top w:val="none" w:sz="0" w:space="0" w:color="auto"/>
                <w:left w:val="none" w:sz="0" w:space="0" w:color="auto"/>
                <w:bottom w:val="none" w:sz="0" w:space="0" w:color="auto"/>
                <w:right w:val="none" w:sz="0" w:space="0" w:color="auto"/>
              </w:divBdr>
            </w:div>
            <w:div w:id="1229150224">
              <w:marLeft w:val="0"/>
              <w:marRight w:val="0"/>
              <w:marTop w:val="0"/>
              <w:marBottom w:val="0"/>
              <w:divBdr>
                <w:top w:val="none" w:sz="0" w:space="0" w:color="auto"/>
                <w:left w:val="none" w:sz="0" w:space="0" w:color="auto"/>
                <w:bottom w:val="none" w:sz="0" w:space="0" w:color="auto"/>
                <w:right w:val="none" w:sz="0" w:space="0" w:color="auto"/>
              </w:divBdr>
            </w:div>
            <w:div w:id="21630915">
              <w:marLeft w:val="0"/>
              <w:marRight w:val="0"/>
              <w:marTop w:val="0"/>
              <w:marBottom w:val="0"/>
              <w:divBdr>
                <w:top w:val="none" w:sz="0" w:space="0" w:color="auto"/>
                <w:left w:val="none" w:sz="0" w:space="0" w:color="auto"/>
                <w:bottom w:val="none" w:sz="0" w:space="0" w:color="auto"/>
                <w:right w:val="none" w:sz="0" w:space="0" w:color="auto"/>
              </w:divBdr>
            </w:div>
            <w:div w:id="1095203752">
              <w:marLeft w:val="0"/>
              <w:marRight w:val="0"/>
              <w:marTop w:val="0"/>
              <w:marBottom w:val="0"/>
              <w:divBdr>
                <w:top w:val="none" w:sz="0" w:space="0" w:color="auto"/>
                <w:left w:val="none" w:sz="0" w:space="0" w:color="auto"/>
                <w:bottom w:val="none" w:sz="0" w:space="0" w:color="auto"/>
                <w:right w:val="none" w:sz="0" w:space="0" w:color="auto"/>
              </w:divBdr>
            </w:div>
            <w:div w:id="160464010">
              <w:marLeft w:val="0"/>
              <w:marRight w:val="0"/>
              <w:marTop w:val="0"/>
              <w:marBottom w:val="0"/>
              <w:divBdr>
                <w:top w:val="none" w:sz="0" w:space="0" w:color="auto"/>
                <w:left w:val="none" w:sz="0" w:space="0" w:color="auto"/>
                <w:bottom w:val="none" w:sz="0" w:space="0" w:color="auto"/>
                <w:right w:val="none" w:sz="0" w:space="0" w:color="auto"/>
              </w:divBdr>
            </w:div>
            <w:div w:id="1951278894">
              <w:marLeft w:val="0"/>
              <w:marRight w:val="0"/>
              <w:marTop w:val="0"/>
              <w:marBottom w:val="0"/>
              <w:divBdr>
                <w:top w:val="none" w:sz="0" w:space="0" w:color="auto"/>
                <w:left w:val="none" w:sz="0" w:space="0" w:color="auto"/>
                <w:bottom w:val="none" w:sz="0" w:space="0" w:color="auto"/>
                <w:right w:val="none" w:sz="0" w:space="0" w:color="auto"/>
              </w:divBdr>
            </w:div>
            <w:div w:id="378285091">
              <w:marLeft w:val="0"/>
              <w:marRight w:val="0"/>
              <w:marTop w:val="0"/>
              <w:marBottom w:val="0"/>
              <w:divBdr>
                <w:top w:val="none" w:sz="0" w:space="0" w:color="auto"/>
                <w:left w:val="none" w:sz="0" w:space="0" w:color="auto"/>
                <w:bottom w:val="none" w:sz="0" w:space="0" w:color="auto"/>
                <w:right w:val="none" w:sz="0" w:space="0" w:color="auto"/>
              </w:divBdr>
            </w:div>
            <w:div w:id="1148403788">
              <w:marLeft w:val="0"/>
              <w:marRight w:val="0"/>
              <w:marTop w:val="0"/>
              <w:marBottom w:val="0"/>
              <w:divBdr>
                <w:top w:val="none" w:sz="0" w:space="0" w:color="auto"/>
                <w:left w:val="none" w:sz="0" w:space="0" w:color="auto"/>
                <w:bottom w:val="none" w:sz="0" w:space="0" w:color="auto"/>
                <w:right w:val="none" w:sz="0" w:space="0" w:color="auto"/>
              </w:divBdr>
            </w:div>
            <w:div w:id="1240750385">
              <w:marLeft w:val="0"/>
              <w:marRight w:val="0"/>
              <w:marTop w:val="0"/>
              <w:marBottom w:val="0"/>
              <w:divBdr>
                <w:top w:val="none" w:sz="0" w:space="0" w:color="auto"/>
                <w:left w:val="none" w:sz="0" w:space="0" w:color="auto"/>
                <w:bottom w:val="none" w:sz="0" w:space="0" w:color="auto"/>
                <w:right w:val="none" w:sz="0" w:space="0" w:color="auto"/>
              </w:divBdr>
            </w:div>
            <w:div w:id="1487472517">
              <w:marLeft w:val="0"/>
              <w:marRight w:val="0"/>
              <w:marTop w:val="0"/>
              <w:marBottom w:val="0"/>
              <w:divBdr>
                <w:top w:val="none" w:sz="0" w:space="0" w:color="auto"/>
                <w:left w:val="none" w:sz="0" w:space="0" w:color="auto"/>
                <w:bottom w:val="none" w:sz="0" w:space="0" w:color="auto"/>
                <w:right w:val="none" w:sz="0" w:space="0" w:color="auto"/>
              </w:divBdr>
            </w:div>
            <w:div w:id="2113935942">
              <w:marLeft w:val="0"/>
              <w:marRight w:val="0"/>
              <w:marTop w:val="0"/>
              <w:marBottom w:val="0"/>
              <w:divBdr>
                <w:top w:val="none" w:sz="0" w:space="0" w:color="auto"/>
                <w:left w:val="none" w:sz="0" w:space="0" w:color="auto"/>
                <w:bottom w:val="none" w:sz="0" w:space="0" w:color="auto"/>
                <w:right w:val="none" w:sz="0" w:space="0" w:color="auto"/>
              </w:divBdr>
            </w:div>
            <w:div w:id="232131441">
              <w:marLeft w:val="0"/>
              <w:marRight w:val="0"/>
              <w:marTop w:val="0"/>
              <w:marBottom w:val="0"/>
              <w:divBdr>
                <w:top w:val="none" w:sz="0" w:space="0" w:color="auto"/>
                <w:left w:val="none" w:sz="0" w:space="0" w:color="auto"/>
                <w:bottom w:val="none" w:sz="0" w:space="0" w:color="auto"/>
                <w:right w:val="none" w:sz="0" w:space="0" w:color="auto"/>
              </w:divBdr>
            </w:div>
            <w:div w:id="177817719">
              <w:marLeft w:val="0"/>
              <w:marRight w:val="0"/>
              <w:marTop w:val="0"/>
              <w:marBottom w:val="0"/>
              <w:divBdr>
                <w:top w:val="none" w:sz="0" w:space="0" w:color="auto"/>
                <w:left w:val="none" w:sz="0" w:space="0" w:color="auto"/>
                <w:bottom w:val="none" w:sz="0" w:space="0" w:color="auto"/>
                <w:right w:val="none" w:sz="0" w:space="0" w:color="auto"/>
              </w:divBdr>
            </w:div>
            <w:div w:id="223611245">
              <w:marLeft w:val="0"/>
              <w:marRight w:val="0"/>
              <w:marTop w:val="0"/>
              <w:marBottom w:val="0"/>
              <w:divBdr>
                <w:top w:val="none" w:sz="0" w:space="0" w:color="auto"/>
                <w:left w:val="none" w:sz="0" w:space="0" w:color="auto"/>
                <w:bottom w:val="none" w:sz="0" w:space="0" w:color="auto"/>
                <w:right w:val="none" w:sz="0" w:space="0" w:color="auto"/>
              </w:divBdr>
            </w:div>
            <w:div w:id="362944662">
              <w:marLeft w:val="0"/>
              <w:marRight w:val="0"/>
              <w:marTop w:val="0"/>
              <w:marBottom w:val="0"/>
              <w:divBdr>
                <w:top w:val="none" w:sz="0" w:space="0" w:color="auto"/>
                <w:left w:val="none" w:sz="0" w:space="0" w:color="auto"/>
                <w:bottom w:val="none" w:sz="0" w:space="0" w:color="auto"/>
                <w:right w:val="none" w:sz="0" w:space="0" w:color="auto"/>
              </w:divBdr>
            </w:div>
            <w:div w:id="1233277369">
              <w:marLeft w:val="0"/>
              <w:marRight w:val="0"/>
              <w:marTop w:val="0"/>
              <w:marBottom w:val="0"/>
              <w:divBdr>
                <w:top w:val="none" w:sz="0" w:space="0" w:color="auto"/>
                <w:left w:val="none" w:sz="0" w:space="0" w:color="auto"/>
                <w:bottom w:val="none" w:sz="0" w:space="0" w:color="auto"/>
                <w:right w:val="none" w:sz="0" w:space="0" w:color="auto"/>
              </w:divBdr>
            </w:div>
            <w:div w:id="1008873754">
              <w:marLeft w:val="0"/>
              <w:marRight w:val="0"/>
              <w:marTop w:val="0"/>
              <w:marBottom w:val="0"/>
              <w:divBdr>
                <w:top w:val="none" w:sz="0" w:space="0" w:color="auto"/>
                <w:left w:val="none" w:sz="0" w:space="0" w:color="auto"/>
                <w:bottom w:val="none" w:sz="0" w:space="0" w:color="auto"/>
                <w:right w:val="none" w:sz="0" w:space="0" w:color="auto"/>
              </w:divBdr>
            </w:div>
            <w:div w:id="1546407569">
              <w:marLeft w:val="0"/>
              <w:marRight w:val="0"/>
              <w:marTop w:val="0"/>
              <w:marBottom w:val="0"/>
              <w:divBdr>
                <w:top w:val="none" w:sz="0" w:space="0" w:color="auto"/>
                <w:left w:val="none" w:sz="0" w:space="0" w:color="auto"/>
                <w:bottom w:val="none" w:sz="0" w:space="0" w:color="auto"/>
                <w:right w:val="none" w:sz="0" w:space="0" w:color="auto"/>
              </w:divBdr>
            </w:div>
            <w:div w:id="836506080">
              <w:marLeft w:val="0"/>
              <w:marRight w:val="0"/>
              <w:marTop w:val="0"/>
              <w:marBottom w:val="0"/>
              <w:divBdr>
                <w:top w:val="none" w:sz="0" w:space="0" w:color="auto"/>
                <w:left w:val="none" w:sz="0" w:space="0" w:color="auto"/>
                <w:bottom w:val="none" w:sz="0" w:space="0" w:color="auto"/>
                <w:right w:val="none" w:sz="0" w:space="0" w:color="auto"/>
              </w:divBdr>
            </w:div>
            <w:div w:id="1213930602">
              <w:marLeft w:val="0"/>
              <w:marRight w:val="0"/>
              <w:marTop w:val="0"/>
              <w:marBottom w:val="0"/>
              <w:divBdr>
                <w:top w:val="none" w:sz="0" w:space="0" w:color="auto"/>
                <w:left w:val="none" w:sz="0" w:space="0" w:color="auto"/>
                <w:bottom w:val="none" w:sz="0" w:space="0" w:color="auto"/>
                <w:right w:val="none" w:sz="0" w:space="0" w:color="auto"/>
              </w:divBdr>
            </w:div>
            <w:div w:id="387806752">
              <w:marLeft w:val="0"/>
              <w:marRight w:val="0"/>
              <w:marTop w:val="0"/>
              <w:marBottom w:val="0"/>
              <w:divBdr>
                <w:top w:val="none" w:sz="0" w:space="0" w:color="auto"/>
                <w:left w:val="none" w:sz="0" w:space="0" w:color="auto"/>
                <w:bottom w:val="none" w:sz="0" w:space="0" w:color="auto"/>
                <w:right w:val="none" w:sz="0" w:space="0" w:color="auto"/>
              </w:divBdr>
            </w:div>
            <w:div w:id="1463501404">
              <w:marLeft w:val="0"/>
              <w:marRight w:val="0"/>
              <w:marTop w:val="0"/>
              <w:marBottom w:val="0"/>
              <w:divBdr>
                <w:top w:val="none" w:sz="0" w:space="0" w:color="auto"/>
                <w:left w:val="none" w:sz="0" w:space="0" w:color="auto"/>
                <w:bottom w:val="none" w:sz="0" w:space="0" w:color="auto"/>
                <w:right w:val="none" w:sz="0" w:space="0" w:color="auto"/>
              </w:divBdr>
            </w:div>
            <w:div w:id="1589118199">
              <w:marLeft w:val="0"/>
              <w:marRight w:val="0"/>
              <w:marTop w:val="0"/>
              <w:marBottom w:val="0"/>
              <w:divBdr>
                <w:top w:val="none" w:sz="0" w:space="0" w:color="auto"/>
                <w:left w:val="none" w:sz="0" w:space="0" w:color="auto"/>
                <w:bottom w:val="none" w:sz="0" w:space="0" w:color="auto"/>
                <w:right w:val="none" w:sz="0" w:space="0" w:color="auto"/>
              </w:divBdr>
            </w:div>
            <w:div w:id="1846289134">
              <w:marLeft w:val="0"/>
              <w:marRight w:val="0"/>
              <w:marTop w:val="0"/>
              <w:marBottom w:val="0"/>
              <w:divBdr>
                <w:top w:val="none" w:sz="0" w:space="0" w:color="auto"/>
                <w:left w:val="none" w:sz="0" w:space="0" w:color="auto"/>
                <w:bottom w:val="none" w:sz="0" w:space="0" w:color="auto"/>
                <w:right w:val="none" w:sz="0" w:space="0" w:color="auto"/>
              </w:divBdr>
            </w:div>
            <w:div w:id="445078821">
              <w:marLeft w:val="0"/>
              <w:marRight w:val="0"/>
              <w:marTop w:val="0"/>
              <w:marBottom w:val="0"/>
              <w:divBdr>
                <w:top w:val="none" w:sz="0" w:space="0" w:color="auto"/>
                <w:left w:val="none" w:sz="0" w:space="0" w:color="auto"/>
                <w:bottom w:val="none" w:sz="0" w:space="0" w:color="auto"/>
                <w:right w:val="none" w:sz="0" w:space="0" w:color="auto"/>
              </w:divBdr>
            </w:div>
            <w:div w:id="1732651173">
              <w:marLeft w:val="0"/>
              <w:marRight w:val="0"/>
              <w:marTop w:val="0"/>
              <w:marBottom w:val="0"/>
              <w:divBdr>
                <w:top w:val="none" w:sz="0" w:space="0" w:color="auto"/>
                <w:left w:val="none" w:sz="0" w:space="0" w:color="auto"/>
                <w:bottom w:val="none" w:sz="0" w:space="0" w:color="auto"/>
                <w:right w:val="none" w:sz="0" w:space="0" w:color="auto"/>
              </w:divBdr>
            </w:div>
            <w:div w:id="1518301495">
              <w:marLeft w:val="0"/>
              <w:marRight w:val="0"/>
              <w:marTop w:val="0"/>
              <w:marBottom w:val="0"/>
              <w:divBdr>
                <w:top w:val="none" w:sz="0" w:space="0" w:color="auto"/>
                <w:left w:val="none" w:sz="0" w:space="0" w:color="auto"/>
                <w:bottom w:val="none" w:sz="0" w:space="0" w:color="auto"/>
                <w:right w:val="none" w:sz="0" w:space="0" w:color="auto"/>
              </w:divBdr>
            </w:div>
            <w:div w:id="2041782256">
              <w:marLeft w:val="0"/>
              <w:marRight w:val="0"/>
              <w:marTop w:val="0"/>
              <w:marBottom w:val="0"/>
              <w:divBdr>
                <w:top w:val="none" w:sz="0" w:space="0" w:color="auto"/>
                <w:left w:val="none" w:sz="0" w:space="0" w:color="auto"/>
                <w:bottom w:val="none" w:sz="0" w:space="0" w:color="auto"/>
                <w:right w:val="none" w:sz="0" w:space="0" w:color="auto"/>
              </w:divBdr>
            </w:div>
            <w:div w:id="1100951997">
              <w:marLeft w:val="0"/>
              <w:marRight w:val="0"/>
              <w:marTop w:val="0"/>
              <w:marBottom w:val="0"/>
              <w:divBdr>
                <w:top w:val="none" w:sz="0" w:space="0" w:color="auto"/>
                <w:left w:val="none" w:sz="0" w:space="0" w:color="auto"/>
                <w:bottom w:val="none" w:sz="0" w:space="0" w:color="auto"/>
                <w:right w:val="none" w:sz="0" w:space="0" w:color="auto"/>
              </w:divBdr>
            </w:div>
            <w:div w:id="891694215">
              <w:marLeft w:val="0"/>
              <w:marRight w:val="0"/>
              <w:marTop w:val="0"/>
              <w:marBottom w:val="0"/>
              <w:divBdr>
                <w:top w:val="none" w:sz="0" w:space="0" w:color="auto"/>
                <w:left w:val="none" w:sz="0" w:space="0" w:color="auto"/>
                <w:bottom w:val="none" w:sz="0" w:space="0" w:color="auto"/>
                <w:right w:val="none" w:sz="0" w:space="0" w:color="auto"/>
              </w:divBdr>
            </w:div>
            <w:div w:id="1248729182">
              <w:marLeft w:val="0"/>
              <w:marRight w:val="0"/>
              <w:marTop w:val="0"/>
              <w:marBottom w:val="0"/>
              <w:divBdr>
                <w:top w:val="none" w:sz="0" w:space="0" w:color="auto"/>
                <w:left w:val="none" w:sz="0" w:space="0" w:color="auto"/>
                <w:bottom w:val="none" w:sz="0" w:space="0" w:color="auto"/>
                <w:right w:val="none" w:sz="0" w:space="0" w:color="auto"/>
              </w:divBdr>
            </w:div>
            <w:div w:id="1832477907">
              <w:marLeft w:val="0"/>
              <w:marRight w:val="0"/>
              <w:marTop w:val="0"/>
              <w:marBottom w:val="0"/>
              <w:divBdr>
                <w:top w:val="none" w:sz="0" w:space="0" w:color="auto"/>
                <w:left w:val="none" w:sz="0" w:space="0" w:color="auto"/>
                <w:bottom w:val="none" w:sz="0" w:space="0" w:color="auto"/>
                <w:right w:val="none" w:sz="0" w:space="0" w:color="auto"/>
              </w:divBdr>
            </w:div>
            <w:div w:id="471218696">
              <w:marLeft w:val="0"/>
              <w:marRight w:val="0"/>
              <w:marTop w:val="0"/>
              <w:marBottom w:val="0"/>
              <w:divBdr>
                <w:top w:val="none" w:sz="0" w:space="0" w:color="auto"/>
                <w:left w:val="none" w:sz="0" w:space="0" w:color="auto"/>
                <w:bottom w:val="none" w:sz="0" w:space="0" w:color="auto"/>
                <w:right w:val="none" w:sz="0" w:space="0" w:color="auto"/>
              </w:divBdr>
            </w:div>
            <w:div w:id="1445079995">
              <w:marLeft w:val="0"/>
              <w:marRight w:val="0"/>
              <w:marTop w:val="0"/>
              <w:marBottom w:val="0"/>
              <w:divBdr>
                <w:top w:val="none" w:sz="0" w:space="0" w:color="auto"/>
                <w:left w:val="none" w:sz="0" w:space="0" w:color="auto"/>
                <w:bottom w:val="none" w:sz="0" w:space="0" w:color="auto"/>
                <w:right w:val="none" w:sz="0" w:space="0" w:color="auto"/>
              </w:divBdr>
            </w:div>
            <w:div w:id="826868294">
              <w:marLeft w:val="0"/>
              <w:marRight w:val="0"/>
              <w:marTop w:val="0"/>
              <w:marBottom w:val="0"/>
              <w:divBdr>
                <w:top w:val="none" w:sz="0" w:space="0" w:color="auto"/>
                <w:left w:val="none" w:sz="0" w:space="0" w:color="auto"/>
                <w:bottom w:val="none" w:sz="0" w:space="0" w:color="auto"/>
                <w:right w:val="none" w:sz="0" w:space="0" w:color="auto"/>
              </w:divBdr>
            </w:div>
            <w:div w:id="841310821">
              <w:marLeft w:val="0"/>
              <w:marRight w:val="0"/>
              <w:marTop w:val="0"/>
              <w:marBottom w:val="0"/>
              <w:divBdr>
                <w:top w:val="none" w:sz="0" w:space="0" w:color="auto"/>
                <w:left w:val="none" w:sz="0" w:space="0" w:color="auto"/>
                <w:bottom w:val="none" w:sz="0" w:space="0" w:color="auto"/>
                <w:right w:val="none" w:sz="0" w:space="0" w:color="auto"/>
              </w:divBdr>
            </w:div>
            <w:div w:id="1373312823">
              <w:marLeft w:val="0"/>
              <w:marRight w:val="0"/>
              <w:marTop w:val="0"/>
              <w:marBottom w:val="0"/>
              <w:divBdr>
                <w:top w:val="none" w:sz="0" w:space="0" w:color="auto"/>
                <w:left w:val="none" w:sz="0" w:space="0" w:color="auto"/>
                <w:bottom w:val="none" w:sz="0" w:space="0" w:color="auto"/>
                <w:right w:val="none" w:sz="0" w:space="0" w:color="auto"/>
              </w:divBdr>
            </w:div>
            <w:div w:id="577635207">
              <w:marLeft w:val="0"/>
              <w:marRight w:val="0"/>
              <w:marTop w:val="0"/>
              <w:marBottom w:val="0"/>
              <w:divBdr>
                <w:top w:val="none" w:sz="0" w:space="0" w:color="auto"/>
                <w:left w:val="none" w:sz="0" w:space="0" w:color="auto"/>
                <w:bottom w:val="none" w:sz="0" w:space="0" w:color="auto"/>
                <w:right w:val="none" w:sz="0" w:space="0" w:color="auto"/>
              </w:divBdr>
            </w:div>
            <w:div w:id="1501920287">
              <w:marLeft w:val="0"/>
              <w:marRight w:val="0"/>
              <w:marTop w:val="0"/>
              <w:marBottom w:val="0"/>
              <w:divBdr>
                <w:top w:val="none" w:sz="0" w:space="0" w:color="auto"/>
                <w:left w:val="none" w:sz="0" w:space="0" w:color="auto"/>
                <w:bottom w:val="none" w:sz="0" w:space="0" w:color="auto"/>
                <w:right w:val="none" w:sz="0" w:space="0" w:color="auto"/>
              </w:divBdr>
            </w:div>
            <w:div w:id="1513032509">
              <w:marLeft w:val="0"/>
              <w:marRight w:val="0"/>
              <w:marTop w:val="0"/>
              <w:marBottom w:val="0"/>
              <w:divBdr>
                <w:top w:val="none" w:sz="0" w:space="0" w:color="auto"/>
                <w:left w:val="none" w:sz="0" w:space="0" w:color="auto"/>
                <w:bottom w:val="none" w:sz="0" w:space="0" w:color="auto"/>
                <w:right w:val="none" w:sz="0" w:space="0" w:color="auto"/>
              </w:divBdr>
            </w:div>
            <w:div w:id="515341351">
              <w:marLeft w:val="0"/>
              <w:marRight w:val="0"/>
              <w:marTop w:val="0"/>
              <w:marBottom w:val="0"/>
              <w:divBdr>
                <w:top w:val="none" w:sz="0" w:space="0" w:color="auto"/>
                <w:left w:val="none" w:sz="0" w:space="0" w:color="auto"/>
                <w:bottom w:val="none" w:sz="0" w:space="0" w:color="auto"/>
                <w:right w:val="none" w:sz="0" w:space="0" w:color="auto"/>
              </w:divBdr>
            </w:div>
            <w:div w:id="167255170">
              <w:marLeft w:val="0"/>
              <w:marRight w:val="0"/>
              <w:marTop w:val="0"/>
              <w:marBottom w:val="0"/>
              <w:divBdr>
                <w:top w:val="none" w:sz="0" w:space="0" w:color="auto"/>
                <w:left w:val="none" w:sz="0" w:space="0" w:color="auto"/>
                <w:bottom w:val="none" w:sz="0" w:space="0" w:color="auto"/>
                <w:right w:val="none" w:sz="0" w:space="0" w:color="auto"/>
              </w:divBdr>
            </w:div>
            <w:div w:id="1255163969">
              <w:marLeft w:val="0"/>
              <w:marRight w:val="0"/>
              <w:marTop w:val="0"/>
              <w:marBottom w:val="0"/>
              <w:divBdr>
                <w:top w:val="none" w:sz="0" w:space="0" w:color="auto"/>
                <w:left w:val="none" w:sz="0" w:space="0" w:color="auto"/>
                <w:bottom w:val="none" w:sz="0" w:space="0" w:color="auto"/>
                <w:right w:val="none" w:sz="0" w:space="0" w:color="auto"/>
              </w:divBdr>
            </w:div>
            <w:div w:id="20516182">
              <w:marLeft w:val="0"/>
              <w:marRight w:val="0"/>
              <w:marTop w:val="0"/>
              <w:marBottom w:val="0"/>
              <w:divBdr>
                <w:top w:val="none" w:sz="0" w:space="0" w:color="auto"/>
                <w:left w:val="none" w:sz="0" w:space="0" w:color="auto"/>
                <w:bottom w:val="none" w:sz="0" w:space="0" w:color="auto"/>
                <w:right w:val="none" w:sz="0" w:space="0" w:color="auto"/>
              </w:divBdr>
            </w:div>
            <w:div w:id="409354944">
              <w:marLeft w:val="0"/>
              <w:marRight w:val="0"/>
              <w:marTop w:val="0"/>
              <w:marBottom w:val="0"/>
              <w:divBdr>
                <w:top w:val="none" w:sz="0" w:space="0" w:color="auto"/>
                <w:left w:val="none" w:sz="0" w:space="0" w:color="auto"/>
                <w:bottom w:val="none" w:sz="0" w:space="0" w:color="auto"/>
                <w:right w:val="none" w:sz="0" w:space="0" w:color="auto"/>
              </w:divBdr>
            </w:div>
            <w:div w:id="1807164811">
              <w:marLeft w:val="0"/>
              <w:marRight w:val="0"/>
              <w:marTop w:val="0"/>
              <w:marBottom w:val="0"/>
              <w:divBdr>
                <w:top w:val="none" w:sz="0" w:space="0" w:color="auto"/>
                <w:left w:val="none" w:sz="0" w:space="0" w:color="auto"/>
                <w:bottom w:val="none" w:sz="0" w:space="0" w:color="auto"/>
                <w:right w:val="none" w:sz="0" w:space="0" w:color="auto"/>
              </w:divBdr>
            </w:div>
            <w:div w:id="1398281617">
              <w:marLeft w:val="0"/>
              <w:marRight w:val="0"/>
              <w:marTop w:val="0"/>
              <w:marBottom w:val="0"/>
              <w:divBdr>
                <w:top w:val="none" w:sz="0" w:space="0" w:color="auto"/>
                <w:left w:val="none" w:sz="0" w:space="0" w:color="auto"/>
                <w:bottom w:val="none" w:sz="0" w:space="0" w:color="auto"/>
                <w:right w:val="none" w:sz="0" w:space="0" w:color="auto"/>
              </w:divBdr>
            </w:div>
            <w:div w:id="2074042218">
              <w:marLeft w:val="0"/>
              <w:marRight w:val="0"/>
              <w:marTop w:val="0"/>
              <w:marBottom w:val="0"/>
              <w:divBdr>
                <w:top w:val="none" w:sz="0" w:space="0" w:color="auto"/>
                <w:left w:val="none" w:sz="0" w:space="0" w:color="auto"/>
                <w:bottom w:val="none" w:sz="0" w:space="0" w:color="auto"/>
                <w:right w:val="none" w:sz="0" w:space="0" w:color="auto"/>
              </w:divBdr>
            </w:div>
            <w:div w:id="2443437">
              <w:marLeft w:val="0"/>
              <w:marRight w:val="0"/>
              <w:marTop w:val="0"/>
              <w:marBottom w:val="0"/>
              <w:divBdr>
                <w:top w:val="none" w:sz="0" w:space="0" w:color="auto"/>
                <w:left w:val="none" w:sz="0" w:space="0" w:color="auto"/>
                <w:bottom w:val="none" w:sz="0" w:space="0" w:color="auto"/>
                <w:right w:val="none" w:sz="0" w:space="0" w:color="auto"/>
              </w:divBdr>
            </w:div>
            <w:div w:id="662246744">
              <w:marLeft w:val="0"/>
              <w:marRight w:val="0"/>
              <w:marTop w:val="0"/>
              <w:marBottom w:val="0"/>
              <w:divBdr>
                <w:top w:val="none" w:sz="0" w:space="0" w:color="auto"/>
                <w:left w:val="none" w:sz="0" w:space="0" w:color="auto"/>
                <w:bottom w:val="none" w:sz="0" w:space="0" w:color="auto"/>
                <w:right w:val="none" w:sz="0" w:space="0" w:color="auto"/>
              </w:divBdr>
            </w:div>
            <w:div w:id="1877353816">
              <w:marLeft w:val="0"/>
              <w:marRight w:val="0"/>
              <w:marTop w:val="0"/>
              <w:marBottom w:val="0"/>
              <w:divBdr>
                <w:top w:val="none" w:sz="0" w:space="0" w:color="auto"/>
                <w:left w:val="none" w:sz="0" w:space="0" w:color="auto"/>
                <w:bottom w:val="none" w:sz="0" w:space="0" w:color="auto"/>
                <w:right w:val="none" w:sz="0" w:space="0" w:color="auto"/>
              </w:divBdr>
            </w:div>
            <w:div w:id="1059597754">
              <w:marLeft w:val="0"/>
              <w:marRight w:val="0"/>
              <w:marTop w:val="0"/>
              <w:marBottom w:val="0"/>
              <w:divBdr>
                <w:top w:val="none" w:sz="0" w:space="0" w:color="auto"/>
                <w:left w:val="none" w:sz="0" w:space="0" w:color="auto"/>
                <w:bottom w:val="none" w:sz="0" w:space="0" w:color="auto"/>
                <w:right w:val="none" w:sz="0" w:space="0" w:color="auto"/>
              </w:divBdr>
            </w:div>
            <w:div w:id="1034506283">
              <w:marLeft w:val="0"/>
              <w:marRight w:val="0"/>
              <w:marTop w:val="0"/>
              <w:marBottom w:val="0"/>
              <w:divBdr>
                <w:top w:val="none" w:sz="0" w:space="0" w:color="auto"/>
                <w:left w:val="none" w:sz="0" w:space="0" w:color="auto"/>
                <w:bottom w:val="none" w:sz="0" w:space="0" w:color="auto"/>
                <w:right w:val="none" w:sz="0" w:space="0" w:color="auto"/>
              </w:divBdr>
            </w:div>
            <w:div w:id="710425305">
              <w:marLeft w:val="0"/>
              <w:marRight w:val="0"/>
              <w:marTop w:val="0"/>
              <w:marBottom w:val="0"/>
              <w:divBdr>
                <w:top w:val="none" w:sz="0" w:space="0" w:color="auto"/>
                <w:left w:val="none" w:sz="0" w:space="0" w:color="auto"/>
                <w:bottom w:val="none" w:sz="0" w:space="0" w:color="auto"/>
                <w:right w:val="none" w:sz="0" w:space="0" w:color="auto"/>
              </w:divBdr>
            </w:div>
            <w:div w:id="880215046">
              <w:marLeft w:val="0"/>
              <w:marRight w:val="0"/>
              <w:marTop w:val="0"/>
              <w:marBottom w:val="0"/>
              <w:divBdr>
                <w:top w:val="none" w:sz="0" w:space="0" w:color="auto"/>
                <w:left w:val="none" w:sz="0" w:space="0" w:color="auto"/>
                <w:bottom w:val="none" w:sz="0" w:space="0" w:color="auto"/>
                <w:right w:val="none" w:sz="0" w:space="0" w:color="auto"/>
              </w:divBdr>
            </w:div>
            <w:div w:id="1858619777">
              <w:marLeft w:val="0"/>
              <w:marRight w:val="0"/>
              <w:marTop w:val="0"/>
              <w:marBottom w:val="0"/>
              <w:divBdr>
                <w:top w:val="none" w:sz="0" w:space="0" w:color="auto"/>
                <w:left w:val="none" w:sz="0" w:space="0" w:color="auto"/>
                <w:bottom w:val="none" w:sz="0" w:space="0" w:color="auto"/>
                <w:right w:val="none" w:sz="0" w:space="0" w:color="auto"/>
              </w:divBdr>
            </w:div>
            <w:div w:id="46226040">
              <w:marLeft w:val="0"/>
              <w:marRight w:val="0"/>
              <w:marTop w:val="0"/>
              <w:marBottom w:val="0"/>
              <w:divBdr>
                <w:top w:val="none" w:sz="0" w:space="0" w:color="auto"/>
                <w:left w:val="none" w:sz="0" w:space="0" w:color="auto"/>
                <w:bottom w:val="none" w:sz="0" w:space="0" w:color="auto"/>
                <w:right w:val="none" w:sz="0" w:space="0" w:color="auto"/>
              </w:divBdr>
            </w:div>
            <w:div w:id="1233541426">
              <w:marLeft w:val="0"/>
              <w:marRight w:val="0"/>
              <w:marTop w:val="0"/>
              <w:marBottom w:val="0"/>
              <w:divBdr>
                <w:top w:val="none" w:sz="0" w:space="0" w:color="auto"/>
                <w:left w:val="none" w:sz="0" w:space="0" w:color="auto"/>
                <w:bottom w:val="none" w:sz="0" w:space="0" w:color="auto"/>
                <w:right w:val="none" w:sz="0" w:space="0" w:color="auto"/>
              </w:divBdr>
            </w:div>
            <w:div w:id="1986204971">
              <w:marLeft w:val="0"/>
              <w:marRight w:val="0"/>
              <w:marTop w:val="0"/>
              <w:marBottom w:val="0"/>
              <w:divBdr>
                <w:top w:val="none" w:sz="0" w:space="0" w:color="auto"/>
                <w:left w:val="none" w:sz="0" w:space="0" w:color="auto"/>
                <w:bottom w:val="none" w:sz="0" w:space="0" w:color="auto"/>
                <w:right w:val="none" w:sz="0" w:space="0" w:color="auto"/>
              </w:divBdr>
            </w:div>
            <w:div w:id="798034536">
              <w:marLeft w:val="0"/>
              <w:marRight w:val="0"/>
              <w:marTop w:val="0"/>
              <w:marBottom w:val="0"/>
              <w:divBdr>
                <w:top w:val="none" w:sz="0" w:space="0" w:color="auto"/>
                <w:left w:val="none" w:sz="0" w:space="0" w:color="auto"/>
                <w:bottom w:val="none" w:sz="0" w:space="0" w:color="auto"/>
                <w:right w:val="none" w:sz="0" w:space="0" w:color="auto"/>
              </w:divBdr>
            </w:div>
            <w:div w:id="1383165917">
              <w:marLeft w:val="0"/>
              <w:marRight w:val="0"/>
              <w:marTop w:val="0"/>
              <w:marBottom w:val="0"/>
              <w:divBdr>
                <w:top w:val="none" w:sz="0" w:space="0" w:color="auto"/>
                <w:left w:val="none" w:sz="0" w:space="0" w:color="auto"/>
                <w:bottom w:val="none" w:sz="0" w:space="0" w:color="auto"/>
                <w:right w:val="none" w:sz="0" w:space="0" w:color="auto"/>
              </w:divBdr>
            </w:div>
            <w:div w:id="665984314">
              <w:marLeft w:val="0"/>
              <w:marRight w:val="0"/>
              <w:marTop w:val="0"/>
              <w:marBottom w:val="0"/>
              <w:divBdr>
                <w:top w:val="none" w:sz="0" w:space="0" w:color="auto"/>
                <w:left w:val="none" w:sz="0" w:space="0" w:color="auto"/>
                <w:bottom w:val="none" w:sz="0" w:space="0" w:color="auto"/>
                <w:right w:val="none" w:sz="0" w:space="0" w:color="auto"/>
              </w:divBdr>
            </w:div>
            <w:div w:id="996493829">
              <w:marLeft w:val="0"/>
              <w:marRight w:val="0"/>
              <w:marTop w:val="0"/>
              <w:marBottom w:val="0"/>
              <w:divBdr>
                <w:top w:val="none" w:sz="0" w:space="0" w:color="auto"/>
                <w:left w:val="none" w:sz="0" w:space="0" w:color="auto"/>
                <w:bottom w:val="none" w:sz="0" w:space="0" w:color="auto"/>
                <w:right w:val="none" w:sz="0" w:space="0" w:color="auto"/>
              </w:divBdr>
            </w:div>
            <w:div w:id="1230774708">
              <w:marLeft w:val="0"/>
              <w:marRight w:val="0"/>
              <w:marTop w:val="0"/>
              <w:marBottom w:val="0"/>
              <w:divBdr>
                <w:top w:val="none" w:sz="0" w:space="0" w:color="auto"/>
                <w:left w:val="none" w:sz="0" w:space="0" w:color="auto"/>
                <w:bottom w:val="none" w:sz="0" w:space="0" w:color="auto"/>
                <w:right w:val="none" w:sz="0" w:space="0" w:color="auto"/>
              </w:divBdr>
            </w:div>
            <w:div w:id="115611091">
              <w:marLeft w:val="0"/>
              <w:marRight w:val="0"/>
              <w:marTop w:val="0"/>
              <w:marBottom w:val="0"/>
              <w:divBdr>
                <w:top w:val="none" w:sz="0" w:space="0" w:color="auto"/>
                <w:left w:val="none" w:sz="0" w:space="0" w:color="auto"/>
                <w:bottom w:val="none" w:sz="0" w:space="0" w:color="auto"/>
                <w:right w:val="none" w:sz="0" w:space="0" w:color="auto"/>
              </w:divBdr>
            </w:div>
            <w:div w:id="1601520464">
              <w:marLeft w:val="0"/>
              <w:marRight w:val="0"/>
              <w:marTop w:val="0"/>
              <w:marBottom w:val="0"/>
              <w:divBdr>
                <w:top w:val="none" w:sz="0" w:space="0" w:color="auto"/>
                <w:left w:val="none" w:sz="0" w:space="0" w:color="auto"/>
                <w:bottom w:val="none" w:sz="0" w:space="0" w:color="auto"/>
                <w:right w:val="none" w:sz="0" w:space="0" w:color="auto"/>
              </w:divBdr>
            </w:div>
            <w:div w:id="1643850737">
              <w:marLeft w:val="0"/>
              <w:marRight w:val="0"/>
              <w:marTop w:val="0"/>
              <w:marBottom w:val="0"/>
              <w:divBdr>
                <w:top w:val="none" w:sz="0" w:space="0" w:color="auto"/>
                <w:left w:val="none" w:sz="0" w:space="0" w:color="auto"/>
                <w:bottom w:val="none" w:sz="0" w:space="0" w:color="auto"/>
                <w:right w:val="none" w:sz="0" w:space="0" w:color="auto"/>
              </w:divBdr>
            </w:div>
            <w:div w:id="1194735765">
              <w:marLeft w:val="0"/>
              <w:marRight w:val="0"/>
              <w:marTop w:val="0"/>
              <w:marBottom w:val="0"/>
              <w:divBdr>
                <w:top w:val="none" w:sz="0" w:space="0" w:color="auto"/>
                <w:left w:val="none" w:sz="0" w:space="0" w:color="auto"/>
                <w:bottom w:val="none" w:sz="0" w:space="0" w:color="auto"/>
                <w:right w:val="none" w:sz="0" w:space="0" w:color="auto"/>
              </w:divBdr>
            </w:div>
            <w:div w:id="945506479">
              <w:marLeft w:val="0"/>
              <w:marRight w:val="0"/>
              <w:marTop w:val="0"/>
              <w:marBottom w:val="0"/>
              <w:divBdr>
                <w:top w:val="none" w:sz="0" w:space="0" w:color="auto"/>
                <w:left w:val="none" w:sz="0" w:space="0" w:color="auto"/>
                <w:bottom w:val="none" w:sz="0" w:space="0" w:color="auto"/>
                <w:right w:val="none" w:sz="0" w:space="0" w:color="auto"/>
              </w:divBdr>
            </w:div>
            <w:div w:id="1842887534">
              <w:marLeft w:val="0"/>
              <w:marRight w:val="0"/>
              <w:marTop w:val="0"/>
              <w:marBottom w:val="0"/>
              <w:divBdr>
                <w:top w:val="none" w:sz="0" w:space="0" w:color="auto"/>
                <w:left w:val="none" w:sz="0" w:space="0" w:color="auto"/>
                <w:bottom w:val="none" w:sz="0" w:space="0" w:color="auto"/>
                <w:right w:val="none" w:sz="0" w:space="0" w:color="auto"/>
              </w:divBdr>
            </w:div>
            <w:div w:id="2128310131">
              <w:marLeft w:val="0"/>
              <w:marRight w:val="0"/>
              <w:marTop w:val="0"/>
              <w:marBottom w:val="0"/>
              <w:divBdr>
                <w:top w:val="none" w:sz="0" w:space="0" w:color="auto"/>
                <w:left w:val="none" w:sz="0" w:space="0" w:color="auto"/>
                <w:bottom w:val="none" w:sz="0" w:space="0" w:color="auto"/>
                <w:right w:val="none" w:sz="0" w:space="0" w:color="auto"/>
              </w:divBdr>
            </w:div>
            <w:div w:id="958530097">
              <w:marLeft w:val="0"/>
              <w:marRight w:val="0"/>
              <w:marTop w:val="0"/>
              <w:marBottom w:val="0"/>
              <w:divBdr>
                <w:top w:val="none" w:sz="0" w:space="0" w:color="auto"/>
                <w:left w:val="none" w:sz="0" w:space="0" w:color="auto"/>
                <w:bottom w:val="none" w:sz="0" w:space="0" w:color="auto"/>
                <w:right w:val="none" w:sz="0" w:space="0" w:color="auto"/>
              </w:divBdr>
            </w:div>
            <w:div w:id="271938685">
              <w:marLeft w:val="0"/>
              <w:marRight w:val="0"/>
              <w:marTop w:val="0"/>
              <w:marBottom w:val="0"/>
              <w:divBdr>
                <w:top w:val="none" w:sz="0" w:space="0" w:color="auto"/>
                <w:left w:val="none" w:sz="0" w:space="0" w:color="auto"/>
                <w:bottom w:val="none" w:sz="0" w:space="0" w:color="auto"/>
                <w:right w:val="none" w:sz="0" w:space="0" w:color="auto"/>
              </w:divBdr>
            </w:div>
            <w:div w:id="308288183">
              <w:marLeft w:val="0"/>
              <w:marRight w:val="0"/>
              <w:marTop w:val="0"/>
              <w:marBottom w:val="0"/>
              <w:divBdr>
                <w:top w:val="none" w:sz="0" w:space="0" w:color="auto"/>
                <w:left w:val="none" w:sz="0" w:space="0" w:color="auto"/>
                <w:bottom w:val="none" w:sz="0" w:space="0" w:color="auto"/>
                <w:right w:val="none" w:sz="0" w:space="0" w:color="auto"/>
              </w:divBdr>
            </w:div>
            <w:div w:id="2022471072">
              <w:marLeft w:val="0"/>
              <w:marRight w:val="0"/>
              <w:marTop w:val="0"/>
              <w:marBottom w:val="0"/>
              <w:divBdr>
                <w:top w:val="none" w:sz="0" w:space="0" w:color="auto"/>
                <w:left w:val="none" w:sz="0" w:space="0" w:color="auto"/>
                <w:bottom w:val="none" w:sz="0" w:space="0" w:color="auto"/>
                <w:right w:val="none" w:sz="0" w:space="0" w:color="auto"/>
              </w:divBdr>
            </w:div>
            <w:div w:id="508565742">
              <w:marLeft w:val="0"/>
              <w:marRight w:val="0"/>
              <w:marTop w:val="0"/>
              <w:marBottom w:val="0"/>
              <w:divBdr>
                <w:top w:val="none" w:sz="0" w:space="0" w:color="auto"/>
                <w:left w:val="none" w:sz="0" w:space="0" w:color="auto"/>
                <w:bottom w:val="none" w:sz="0" w:space="0" w:color="auto"/>
                <w:right w:val="none" w:sz="0" w:space="0" w:color="auto"/>
              </w:divBdr>
            </w:div>
            <w:div w:id="1885868179">
              <w:marLeft w:val="0"/>
              <w:marRight w:val="0"/>
              <w:marTop w:val="0"/>
              <w:marBottom w:val="0"/>
              <w:divBdr>
                <w:top w:val="none" w:sz="0" w:space="0" w:color="auto"/>
                <w:left w:val="none" w:sz="0" w:space="0" w:color="auto"/>
                <w:bottom w:val="none" w:sz="0" w:space="0" w:color="auto"/>
                <w:right w:val="none" w:sz="0" w:space="0" w:color="auto"/>
              </w:divBdr>
            </w:div>
            <w:div w:id="1794134296">
              <w:marLeft w:val="0"/>
              <w:marRight w:val="0"/>
              <w:marTop w:val="0"/>
              <w:marBottom w:val="0"/>
              <w:divBdr>
                <w:top w:val="none" w:sz="0" w:space="0" w:color="auto"/>
                <w:left w:val="none" w:sz="0" w:space="0" w:color="auto"/>
                <w:bottom w:val="none" w:sz="0" w:space="0" w:color="auto"/>
                <w:right w:val="none" w:sz="0" w:space="0" w:color="auto"/>
              </w:divBdr>
            </w:div>
            <w:div w:id="511140401">
              <w:marLeft w:val="0"/>
              <w:marRight w:val="0"/>
              <w:marTop w:val="0"/>
              <w:marBottom w:val="0"/>
              <w:divBdr>
                <w:top w:val="none" w:sz="0" w:space="0" w:color="auto"/>
                <w:left w:val="none" w:sz="0" w:space="0" w:color="auto"/>
                <w:bottom w:val="none" w:sz="0" w:space="0" w:color="auto"/>
                <w:right w:val="none" w:sz="0" w:space="0" w:color="auto"/>
              </w:divBdr>
            </w:div>
            <w:div w:id="482164394">
              <w:marLeft w:val="0"/>
              <w:marRight w:val="0"/>
              <w:marTop w:val="0"/>
              <w:marBottom w:val="0"/>
              <w:divBdr>
                <w:top w:val="none" w:sz="0" w:space="0" w:color="auto"/>
                <w:left w:val="none" w:sz="0" w:space="0" w:color="auto"/>
                <w:bottom w:val="none" w:sz="0" w:space="0" w:color="auto"/>
                <w:right w:val="none" w:sz="0" w:space="0" w:color="auto"/>
              </w:divBdr>
            </w:div>
            <w:div w:id="499545085">
              <w:marLeft w:val="0"/>
              <w:marRight w:val="0"/>
              <w:marTop w:val="0"/>
              <w:marBottom w:val="0"/>
              <w:divBdr>
                <w:top w:val="none" w:sz="0" w:space="0" w:color="auto"/>
                <w:left w:val="none" w:sz="0" w:space="0" w:color="auto"/>
                <w:bottom w:val="none" w:sz="0" w:space="0" w:color="auto"/>
                <w:right w:val="none" w:sz="0" w:space="0" w:color="auto"/>
              </w:divBdr>
            </w:div>
            <w:div w:id="1571892262">
              <w:marLeft w:val="0"/>
              <w:marRight w:val="0"/>
              <w:marTop w:val="0"/>
              <w:marBottom w:val="0"/>
              <w:divBdr>
                <w:top w:val="none" w:sz="0" w:space="0" w:color="auto"/>
                <w:left w:val="none" w:sz="0" w:space="0" w:color="auto"/>
                <w:bottom w:val="none" w:sz="0" w:space="0" w:color="auto"/>
                <w:right w:val="none" w:sz="0" w:space="0" w:color="auto"/>
              </w:divBdr>
            </w:div>
            <w:div w:id="971406382">
              <w:marLeft w:val="0"/>
              <w:marRight w:val="0"/>
              <w:marTop w:val="0"/>
              <w:marBottom w:val="0"/>
              <w:divBdr>
                <w:top w:val="none" w:sz="0" w:space="0" w:color="auto"/>
                <w:left w:val="none" w:sz="0" w:space="0" w:color="auto"/>
                <w:bottom w:val="none" w:sz="0" w:space="0" w:color="auto"/>
                <w:right w:val="none" w:sz="0" w:space="0" w:color="auto"/>
              </w:divBdr>
            </w:div>
            <w:div w:id="492381830">
              <w:marLeft w:val="0"/>
              <w:marRight w:val="0"/>
              <w:marTop w:val="0"/>
              <w:marBottom w:val="0"/>
              <w:divBdr>
                <w:top w:val="none" w:sz="0" w:space="0" w:color="auto"/>
                <w:left w:val="none" w:sz="0" w:space="0" w:color="auto"/>
                <w:bottom w:val="none" w:sz="0" w:space="0" w:color="auto"/>
                <w:right w:val="none" w:sz="0" w:space="0" w:color="auto"/>
              </w:divBdr>
            </w:div>
            <w:div w:id="1672445188">
              <w:marLeft w:val="0"/>
              <w:marRight w:val="0"/>
              <w:marTop w:val="0"/>
              <w:marBottom w:val="0"/>
              <w:divBdr>
                <w:top w:val="none" w:sz="0" w:space="0" w:color="auto"/>
                <w:left w:val="none" w:sz="0" w:space="0" w:color="auto"/>
                <w:bottom w:val="none" w:sz="0" w:space="0" w:color="auto"/>
                <w:right w:val="none" w:sz="0" w:space="0" w:color="auto"/>
              </w:divBdr>
            </w:div>
            <w:div w:id="625279229">
              <w:marLeft w:val="0"/>
              <w:marRight w:val="0"/>
              <w:marTop w:val="0"/>
              <w:marBottom w:val="0"/>
              <w:divBdr>
                <w:top w:val="none" w:sz="0" w:space="0" w:color="auto"/>
                <w:left w:val="none" w:sz="0" w:space="0" w:color="auto"/>
                <w:bottom w:val="none" w:sz="0" w:space="0" w:color="auto"/>
                <w:right w:val="none" w:sz="0" w:space="0" w:color="auto"/>
              </w:divBdr>
            </w:div>
            <w:div w:id="1983074562">
              <w:marLeft w:val="0"/>
              <w:marRight w:val="0"/>
              <w:marTop w:val="0"/>
              <w:marBottom w:val="0"/>
              <w:divBdr>
                <w:top w:val="none" w:sz="0" w:space="0" w:color="auto"/>
                <w:left w:val="none" w:sz="0" w:space="0" w:color="auto"/>
                <w:bottom w:val="none" w:sz="0" w:space="0" w:color="auto"/>
                <w:right w:val="none" w:sz="0" w:space="0" w:color="auto"/>
              </w:divBdr>
            </w:div>
            <w:div w:id="1557623443">
              <w:marLeft w:val="0"/>
              <w:marRight w:val="0"/>
              <w:marTop w:val="0"/>
              <w:marBottom w:val="0"/>
              <w:divBdr>
                <w:top w:val="none" w:sz="0" w:space="0" w:color="auto"/>
                <w:left w:val="none" w:sz="0" w:space="0" w:color="auto"/>
                <w:bottom w:val="none" w:sz="0" w:space="0" w:color="auto"/>
                <w:right w:val="none" w:sz="0" w:space="0" w:color="auto"/>
              </w:divBdr>
            </w:div>
            <w:div w:id="752817500">
              <w:marLeft w:val="0"/>
              <w:marRight w:val="0"/>
              <w:marTop w:val="0"/>
              <w:marBottom w:val="0"/>
              <w:divBdr>
                <w:top w:val="none" w:sz="0" w:space="0" w:color="auto"/>
                <w:left w:val="none" w:sz="0" w:space="0" w:color="auto"/>
                <w:bottom w:val="none" w:sz="0" w:space="0" w:color="auto"/>
                <w:right w:val="none" w:sz="0" w:space="0" w:color="auto"/>
              </w:divBdr>
            </w:div>
            <w:div w:id="1891648939">
              <w:marLeft w:val="0"/>
              <w:marRight w:val="0"/>
              <w:marTop w:val="0"/>
              <w:marBottom w:val="0"/>
              <w:divBdr>
                <w:top w:val="none" w:sz="0" w:space="0" w:color="auto"/>
                <w:left w:val="none" w:sz="0" w:space="0" w:color="auto"/>
                <w:bottom w:val="none" w:sz="0" w:space="0" w:color="auto"/>
                <w:right w:val="none" w:sz="0" w:space="0" w:color="auto"/>
              </w:divBdr>
            </w:div>
            <w:div w:id="1609000537">
              <w:marLeft w:val="0"/>
              <w:marRight w:val="0"/>
              <w:marTop w:val="0"/>
              <w:marBottom w:val="0"/>
              <w:divBdr>
                <w:top w:val="none" w:sz="0" w:space="0" w:color="auto"/>
                <w:left w:val="none" w:sz="0" w:space="0" w:color="auto"/>
                <w:bottom w:val="none" w:sz="0" w:space="0" w:color="auto"/>
                <w:right w:val="none" w:sz="0" w:space="0" w:color="auto"/>
              </w:divBdr>
            </w:div>
            <w:div w:id="120877914">
              <w:marLeft w:val="0"/>
              <w:marRight w:val="0"/>
              <w:marTop w:val="0"/>
              <w:marBottom w:val="0"/>
              <w:divBdr>
                <w:top w:val="none" w:sz="0" w:space="0" w:color="auto"/>
                <w:left w:val="none" w:sz="0" w:space="0" w:color="auto"/>
                <w:bottom w:val="none" w:sz="0" w:space="0" w:color="auto"/>
                <w:right w:val="none" w:sz="0" w:space="0" w:color="auto"/>
              </w:divBdr>
            </w:div>
            <w:div w:id="1790197047">
              <w:marLeft w:val="0"/>
              <w:marRight w:val="0"/>
              <w:marTop w:val="0"/>
              <w:marBottom w:val="0"/>
              <w:divBdr>
                <w:top w:val="none" w:sz="0" w:space="0" w:color="auto"/>
                <w:left w:val="none" w:sz="0" w:space="0" w:color="auto"/>
                <w:bottom w:val="none" w:sz="0" w:space="0" w:color="auto"/>
                <w:right w:val="none" w:sz="0" w:space="0" w:color="auto"/>
              </w:divBdr>
            </w:div>
            <w:div w:id="1922179752">
              <w:marLeft w:val="0"/>
              <w:marRight w:val="0"/>
              <w:marTop w:val="0"/>
              <w:marBottom w:val="0"/>
              <w:divBdr>
                <w:top w:val="none" w:sz="0" w:space="0" w:color="auto"/>
                <w:left w:val="none" w:sz="0" w:space="0" w:color="auto"/>
                <w:bottom w:val="none" w:sz="0" w:space="0" w:color="auto"/>
                <w:right w:val="none" w:sz="0" w:space="0" w:color="auto"/>
              </w:divBdr>
            </w:div>
            <w:div w:id="251620863">
              <w:marLeft w:val="0"/>
              <w:marRight w:val="0"/>
              <w:marTop w:val="0"/>
              <w:marBottom w:val="0"/>
              <w:divBdr>
                <w:top w:val="none" w:sz="0" w:space="0" w:color="auto"/>
                <w:left w:val="none" w:sz="0" w:space="0" w:color="auto"/>
                <w:bottom w:val="none" w:sz="0" w:space="0" w:color="auto"/>
                <w:right w:val="none" w:sz="0" w:space="0" w:color="auto"/>
              </w:divBdr>
            </w:div>
            <w:div w:id="1977904458">
              <w:marLeft w:val="0"/>
              <w:marRight w:val="0"/>
              <w:marTop w:val="0"/>
              <w:marBottom w:val="0"/>
              <w:divBdr>
                <w:top w:val="none" w:sz="0" w:space="0" w:color="auto"/>
                <w:left w:val="none" w:sz="0" w:space="0" w:color="auto"/>
                <w:bottom w:val="none" w:sz="0" w:space="0" w:color="auto"/>
                <w:right w:val="none" w:sz="0" w:space="0" w:color="auto"/>
              </w:divBdr>
            </w:div>
            <w:div w:id="1405419852">
              <w:marLeft w:val="0"/>
              <w:marRight w:val="0"/>
              <w:marTop w:val="0"/>
              <w:marBottom w:val="0"/>
              <w:divBdr>
                <w:top w:val="none" w:sz="0" w:space="0" w:color="auto"/>
                <w:left w:val="none" w:sz="0" w:space="0" w:color="auto"/>
                <w:bottom w:val="none" w:sz="0" w:space="0" w:color="auto"/>
                <w:right w:val="none" w:sz="0" w:space="0" w:color="auto"/>
              </w:divBdr>
            </w:div>
            <w:div w:id="1098059883">
              <w:marLeft w:val="0"/>
              <w:marRight w:val="0"/>
              <w:marTop w:val="0"/>
              <w:marBottom w:val="0"/>
              <w:divBdr>
                <w:top w:val="none" w:sz="0" w:space="0" w:color="auto"/>
                <w:left w:val="none" w:sz="0" w:space="0" w:color="auto"/>
                <w:bottom w:val="none" w:sz="0" w:space="0" w:color="auto"/>
                <w:right w:val="none" w:sz="0" w:space="0" w:color="auto"/>
              </w:divBdr>
            </w:div>
            <w:div w:id="1545942449">
              <w:marLeft w:val="0"/>
              <w:marRight w:val="0"/>
              <w:marTop w:val="0"/>
              <w:marBottom w:val="0"/>
              <w:divBdr>
                <w:top w:val="none" w:sz="0" w:space="0" w:color="auto"/>
                <w:left w:val="none" w:sz="0" w:space="0" w:color="auto"/>
                <w:bottom w:val="none" w:sz="0" w:space="0" w:color="auto"/>
                <w:right w:val="none" w:sz="0" w:space="0" w:color="auto"/>
              </w:divBdr>
            </w:div>
            <w:div w:id="1915554221">
              <w:marLeft w:val="0"/>
              <w:marRight w:val="0"/>
              <w:marTop w:val="0"/>
              <w:marBottom w:val="0"/>
              <w:divBdr>
                <w:top w:val="none" w:sz="0" w:space="0" w:color="auto"/>
                <w:left w:val="none" w:sz="0" w:space="0" w:color="auto"/>
                <w:bottom w:val="none" w:sz="0" w:space="0" w:color="auto"/>
                <w:right w:val="none" w:sz="0" w:space="0" w:color="auto"/>
              </w:divBdr>
            </w:div>
            <w:div w:id="932320865">
              <w:marLeft w:val="0"/>
              <w:marRight w:val="0"/>
              <w:marTop w:val="0"/>
              <w:marBottom w:val="0"/>
              <w:divBdr>
                <w:top w:val="none" w:sz="0" w:space="0" w:color="auto"/>
                <w:left w:val="none" w:sz="0" w:space="0" w:color="auto"/>
                <w:bottom w:val="none" w:sz="0" w:space="0" w:color="auto"/>
                <w:right w:val="none" w:sz="0" w:space="0" w:color="auto"/>
              </w:divBdr>
            </w:div>
            <w:div w:id="504174706">
              <w:marLeft w:val="0"/>
              <w:marRight w:val="0"/>
              <w:marTop w:val="0"/>
              <w:marBottom w:val="0"/>
              <w:divBdr>
                <w:top w:val="none" w:sz="0" w:space="0" w:color="auto"/>
                <w:left w:val="none" w:sz="0" w:space="0" w:color="auto"/>
                <w:bottom w:val="none" w:sz="0" w:space="0" w:color="auto"/>
                <w:right w:val="none" w:sz="0" w:space="0" w:color="auto"/>
              </w:divBdr>
            </w:div>
            <w:div w:id="1860586961">
              <w:marLeft w:val="0"/>
              <w:marRight w:val="0"/>
              <w:marTop w:val="0"/>
              <w:marBottom w:val="0"/>
              <w:divBdr>
                <w:top w:val="none" w:sz="0" w:space="0" w:color="auto"/>
                <w:left w:val="none" w:sz="0" w:space="0" w:color="auto"/>
                <w:bottom w:val="none" w:sz="0" w:space="0" w:color="auto"/>
                <w:right w:val="none" w:sz="0" w:space="0" w:color="auto"/>
              </w:divBdr>
            </w:div>
            <w:div w:id="1733191185">
              <w:marLeft w:val="0"/>
              <w:marRight w:val="0"/>
              <w:marTop w:val="0"/>
              <w:marBottom w:val="0"/>
              <w:divBdr>
                <w:top w:val="none" w:sz="0" w:space="0" w:color="auto"/>
                <w:left w:val="none" w:sz="0" w:space="0" w:color="auto"/>
                <w:bottom w:val="none" w:sz="0" w:space="0" w:color="auto"/>
                <w:right w:val="none" w:sz="0" w:space="0" w:color="auto"/>
              </w:divBdr>
            </w:div>
            <w:div w:id="1297947876">
              <w:marLeft w:val="0"/>
              <w:marRight w:val="0"/>
              <w:marTop w:val="0"/>
              <w:marBottom w:val="0"/>
              <w:divBdr>
                <w:top w:val="none" w:sz="0" w:space="0" w:color="auto"/>
                <w:left w:val="none" w:sz="0" w:space="0" w:color="auto"/>
                <w:bottom w:val="none" w:sz="0" w:space="0" w:color="auto"/>
                <w:right w:val="none" w:sz="0" w:space="0" w:color="auto"/>
              </w:divBdr>
            </w:div>
            <w:div w:id="1466855697">
              <w:marLeft w:val="0"/>
              <w:marRight w:val="0"/>
              <w:marTop w:val="0"/>
              <w:marBottom w:val="0"/>
              <w:divBdr>
                <w:top w:val="none" w:sz="0" w:space="0" w:color="auto"/>
                <w:left w:val="none" w:sz="0" w:space="0" w:color="auto"/>
                <w:bottom w:val="none" w:sz="0" w:space="0" w:color="auto"/>
                <w:right w:val="none" w:sz="0" w:space="0" w:color="auto"/>
              </w:divBdr>
            </w:div>
            <w:div w:id="869951889">
              <w:marLeft w:val="0"/>
              <w:marRight w:val="0"/>
              <w:marTop w:val="0"/>
              <w:marBottom w:val="0"/>
              <w:divBdr>
                <w:top w:val="none" w:sz="0" w:space="0" w:color="auto"/>
                <w:left w:val="none" w:sz="0" w:space="0" w:color="auto"/>
                <w:bottom w:val="none" w:sz="0" w:space="0" w:color="auto"/>
                <w:right w:val="none" w:sz="0" w:space="0" w:color="auto"/>
              </w:divBdr>
            </w:div>
            <w:div w:id="94637874">
              <w:marLeft w:val="0"/>
              <w:marRight w:val="0"/>
              <w:marTop w:val="0"/>
              <w:marBottom w:val="0"/>
              <w:divBdr>
                <w:top w:val="none" w:sz="0" w:space="0" w:color="auto"/>
                <w:left w:val="none" w:sz="0" w:space="0" w:color="auto"/>
                <w:bottom w:val="none" w:sz="0" w:space="0" w:color="auto"/>
                <w:right w:val="none" w:sz="0" w:space="0" w:color="auto"/>
              </w:divBdr>
            </w:div>
            <w:div w:id="112672729">
              <w:marLeft w:val="0"/>
              <w:marRight w:val="0"/>
              <w:marTop w:val="0"/>
              <w:marBottom w:val="0"/>
              <w:divBdr>
                <w:top w:val="none" w:sz="0" w:space="0" w:color="auto"/>
                <w:left w:val="none" w:sz="0" w:space="0" w:color="auto"/>
                <w:bottom w:val="none" w:sz="0" w:space="0" w:color="auto"/>
                <w:right w:val="none" w:sz="0" w:space="0" w:color="auto"/>
              </w:divBdr>
            </w:div>
            <w:div w:id="354116173">
              <w:marLeft w:val="0"/>
              <w:marRight w:val="0"/>
              <w:marTop w:val="0"/>
              <w:marBottom w:val="0"/>
              <w:divBdr>
                <w:top w:val="none" w:sz="0" w:space="0" w:color="auto"/>
                <w:left w:val="none" w:sz="0" w:space="0" w:color="auto"/>
                <w:bottom w:val="none" w:sz="0" w:space="0" w:color="auto"/>
                <w:right w:val="none" w:sz="0" w:space="0" w:color="auto"/>
              </w:divBdr>
            </w:div>
            <w:div w:id="1398437331">
              <w:marLeft w:val="0"/>
              <w:marRight w:val="0"/>
              <w:marTop w:val="0"/>
              <w:marBottom w:val="0"/>
              <w:divBdr>
                <w:top w:val="none" w:sz="0" w:space="0" w:color="auto"/>
                <w:left w:val="none" w:sz="0" w:space="0" w:color="auto"/>
                <w:bottom w:val="none" w:sz="0" w:space="0" w:color="auto"/>
                <w:right w:val="none" w:sz="0" w:space="0" w:color="auto"/>
              </w:divBdr>
            </w:div>
            <w:div w:id="1422533613">
              <w:marLeft w:val="0"/>
              <w:marRight w:val="0"/>
              <w:marTop w:val="0"/>
              <w:marBottom w:val="0"/>
              <w:divBdr>
                <w:top w:val="none" w:sz="0" w:space="0" w:color="auto"/>
                <w:left w:val="none" w:sz="0" w:space="0" w:color="auto"/>
                <w:bottom w:val="none" w:sz="0" w:space="0" w:color="auto"/>
                <w:right w:val="none" w:sz="0" w:space="0" w:color="auto"/>
              </w:divBdr>
            </w:div>
            <w:div w:id="1403212214">
              <w:marLeft w:val="0"/>
              <w:marRight w:val="0"/>
              <w:marTop w:val="0"/>
              <w:marBottom w:val="0"/>
              <w:divBdr>
                <w:top w:val="none" w:sz="0" w:space="0" w:color="auto"/>
                <w:left w:val="none" w:sz="0" w:space="0" w:color="auto"/>
                <w:bottom w:val="none" w:sz="0" w:space="0" w:color="auto"/>
                <w:right w:val="none" w:sz="0" w:space="0" w:color="auto"/>
              </w:divBdr>
            </w:div>
            <w:div w:id="1313409309">
              <w:marLeft w:val="0"/>
              <w:marRight w:val="0"/>
              <w:marTop w:val="0"/>
              <w:marBottom w:val="0"/>
              <w:divBdr>
                <w:top w:val="none" w:sz="0" w:space="0" w:color="auto"/>
                <w:left w:val="none" w:sz="0" w:space="0" w:color="auto"/>
                <w:bottom w:val="none" w:sz="0" w:space="0" w:color="auto"/>
                <w:right w:val="none" w:sz="0" w:space="0" w:color="auto"/>
              </w:divBdr>
            </w:div>
            <w:div w:id="903636627">
              <w:marLeft w:val="0"/>
              <w:marRight w:val="0"/>
              <w:marTop w:val="0"/>
              <w:marBottom w:val="0"/>
              <w:divBdr>
                <w:top w:val="none" w:sz="0" w:space="0" w:color="auto"/>
                <w:left w:val="none" w:sz="0" w:space="0" w:color="auto"/>
                <w:bottom w:val="none" w:sz="0" w:space="0" w:color="auto"/>
                <w:right w:val="none" w:sz="0" w:space="0" w:color="auto"/>
              </w:divBdr>
            </w:div>
            <w:div w:id="906648587">
              <w:marLeft w:val="0"/>
              <w:marRight w:val="0"/>
              <w:marTop w:val="0"/>
              <w:marBottom w:val="0"/>
              <w:divBdr>
                <w:top w:val="none" w:sz="0" w:space="0" w:color="auto"/>
                <w:left w:val="none" w:sz="0" w:space="0" w:color="auto"/>
                <w:bottom w:val="none" w:sz="0" w:space="0" w:color="auto"/>
                <w:right w:val="none" w:sz="0" w:space="0" w:color="auto"/>
              </w:divBdr>
            </w:div>
            <w:div w:id="899710258">
              <w:marLeft w:val="0"/>
              <w:marRight w:val="0"/>
              <w:marTop w:val="0"/>
              <w:marBottom w:val="0"/>
              <w:divBdr>
                <w:top w:val="none" w:sz="0" w:space="0" w:color="auto"/>
                <w:left w:val="none" w:sz="0" w:space="0" w:color="auto"/>
                <w:bottom w:val="none" w:sz="0" w:space="0" w:color="auto"/>
                <w:right w:val="none" w:sz="0" w:space="0" w:color="auto"/>
              </w:divBdr>
            </w:div>
            <w:div w:id="485438075">
              <w:marLeft w:val="0"/>
              <w:marRight w:val="0"/>
              <w:marTop w:val="0"/>
              <w:marBottom w:val="0"/>
              <w:divBdr>
                <w:top w:val="none" w:sz="0" w:space="0" w:color="auto"/>
                <w:left w:val="none" w:sz="0" w:space="0" w:color="auto"/>
                <w:bottom w:val="none" w:sz="0" w:space="0" w:color="auto"/>
                <w:right w:val="none" w:sz="0" w:space="0" w:color="auto"/>
              </w:divBdr>
            </w:div>
            <w:div w:id="535196267">
              <w:marLeft w:val="0"/>
              <w:marRight w:val="0"/>
              <w:marTop w:val="0"/>
              <w:marBottom w:val="0"/>
              <w:divBdr>
                <w:top w:val="none" w:sz="0" w:space="0" w:color="auto"/>
                <w:left w:val="none" w:sz="0" w:space="0" w:color="auto"/>
                <w:bottom w:val="none" w:sz="0" w:space="0" w:color="auto"/>
                <w:right w:val="none" w:sz="0" w:space="0" w:color="auto"/>
              </w:divBdr>
            </w:div>
            <w:div w:id="584800513">
              <w:marLeft w:val="0"/>
              <w:marRight w:val="0"/>
              <w:marTop w:val="0"/>
              <w:marBottom w:val="0"/>
              <w:divBdr>
                <w:top w:val="none" w:sz="0" w:space="0" w:color="auto"/>
                <w:left w:val="none" w:sz="0" w:space="0" w:color="auto"/>
                <w:bottom w:val="none" w:sz="0" w:space="0" w:color="auto"/>
                <w:right w:val="none" w:sz="0" w:space="0" w:color="auto"/>
              </w:divBdr>
            </w:div>
            <w:div w:id="730881946">
              <w:marLeft w:val="0"/>
              <w:marRight w:val="0"/>
              <w:marTop w:val="0"/>
              <w:marBottom w:val="0"/>
              <w:divBdr>
                <w:top w:val="none" w:sz="0" w:space="0" w:color="auto"/>
                <w:left w:val="none" w:sz="0" w:space="0" w:color="auto"/>
                <w:bottom w:val="none" w:sz="0" w:space="0" w:color="auto"/>
                <w:right w:val="none" w:sz="0" w:space="0" w:color="auto"/>
              </w:divBdr>
            </w:div>
            <w:div w:id="1111364096">
              <w:marLeft w:val="0"/>
              <w:marRight w:val="0"/>
              <w:marTop w:val="0"/>
              <w:marBottom w:val="0"/>
              <w:divBdr>
                <w:top w:val="none" w:sz="0" w:space="0" w:color="auto"/>
                <w:left w:val="none" w:sz="0" w:space="0" w:color="auto"/>
                <w:bottom w:val="none" w:sz="0" w:space="0" w:color="auto"/>
                <w:right w:val="none" w:sz="0" w:space="0" w:color="auto"/>
              </w:divBdr>
            </w:div>
            <w:div w:id="495850735">
              <w:marLeft w:val="0"/>
              <w:marRight w:val="0"/>
              <w:marTop w:val="0"/>
              <w:marBottom w:val="0"/>
              <w:divBdr>
                <w:top w:val="none" w:sz="0" w:space="0" w:color="auto"/>
                <w:left w:val="none" w:sz="0" w:space="0" w:color="auto"/>
                <w:bottom w:val="none" w:sz="0" w:space="0" w:color="auto"/>
                <w:right w:val="none" w:sz="0" w:space="0" w:color="auto"/>
              </w:divBdr>
            </w:div>
            <w:div w:id="523176785">
              <w:marLeft w:val="0"/>
              <w:marRight w:val="0"/>
              <w:marTop w:val="0"/>
              <w:marBottom w:val="0"/>
              <w:divBdr>
                <w:top w:val="none" w:sz="0" w:space="0" w:color="auto"/>
                <w:left w:val="none" w:sz="0" w:space="0" w:color="auto"/>
                <w:bottom w:val="none" w:sz="0" w:space="0" w:color="auto"/>
                <w:right w:val="none" w:sz="0" w:space="0" w:color="auto"/>
              </w:divBdr>
            </w:div>
            <w:div w:id="791677543">
              <w:marLeft w:val="0"/>
              <w:marRight w:val="0"/>
              <w:marTop w:val="0"/>
              <w:marBottom w:val="0"/>
              <w:divBdr>
                <w:top w:val="none" w:sz="0" w:space="0" w:color="auto"/>
                <w:left w:val="none" w:sz="0" w:space="0" w:color="auto"/>
                <w:bottom w:val="none" w:sz="0" w:space="0" w:color="auto"/>
                <w:right w:val="none" w:sz="0" w:space="0" w:color="auto"/>
              </w:divBdr>
            </w:div>
            <w:div w:id="422996968">
              <w:marLeft w:val="0"/>
              <w:marRight w:val="0"/>
              <w:marTop w:val="0"/>
              <w:marBottom w:val="0"/>
              <w:divBdr>
                <w:top w:val="none" w:sz="0" w:space="0" w:color="auto"/>
                <w:left w:val="none" w:sz="0" w:space="0" w:color="auto"/>
                <w:bottom w:val="none" w:sz="0" w:space="0" w:color="auto"/>
                <w:right w:val="none" w:sz="0" w:space="0" w:color="auto"/>
              </w:divBdr>
            </w:div>
            <w:div w:id="1055003511">
              <w:marLeft w:val="0"/>
              <w:marRight w:val="0"/>
              <w:marTop w:val="0"/>
              <w:marBottom w:val="0"/>
              <w:divBdr>
                <w:top w:val="none" w:sz="0" w:space="0" w:color="auto"/>
                <w:left w:val="none" w:sz="0" w:space="0" w:color="auto"/>
                <w:bottom w:val="none" w:sz="0" w:space="0" w:color="auto"/>
                <w:right w:val="none" w:sz="0" w:space="0" w:color="auto"/>
              </w:divBdr>
            </w:div>
            <w:div w:id="1437676194">
              <w:marLeft w:val="0"/>
              <w:marRight w:val="0"/>
              <w:marTop w:val="0"/>
              <w:marBottom w:val="0"/>
              <w:divBdr>
                <w:top w:val="none" w:sz="0" w:space="0" w:color="auto"/>
                <w:left w:val="none" w:sz="0" w:space="0" w:color="auto"/>
                <w:bottom w:val="none" w:sz="0" w:space="0" w:color="auto"/>
                <w:right w:val="none" w:sz="0" w:space="0" w:color="auto"/>
              </w:divBdr>
            </w:div>
            <w:div w:id="390034038">
              <w:marLeft w:val="0"/>
              <w:marRight w:val="0"/>
              <w:marTop w:val="0"/>
              <w:marBottom w:val="0"/>
              <w:divBdr>
                <w:top w:val="none" w:sz="0" w:space="0" w:color="auto"/>
                <w:left w:val="none" w:sz="0" w:space="0" w:color="auto"/>
                <w:bottom w:val="none" w:sz="0" w:space="0" w:color="auto"/>
                <w:right w:val="none" w:sz="0" w:space="0" w:color="auto"/>
              </w:divBdr>
            </w:div>
            <w:div w:id="825323953">
              <w:marLeft w:val="0"/>
              <w:marRight w:val="0"/>
              <w:marTop w:val="0"/>
              <w:marBottom w:val="0"/>
              <w:divBdr>
                <w:top w:val="none" w:sz="0" w:space="0" w:color="auto"/>
                <w:left w:val="none" w:sz="0" w:space="0" w:color="auto"/>
                <w:bottom w:val="none" w:sz="0" w:space="0" w:color="auto"/>
                <w:right w:val="none" w:sz="0" w:space="0" w:color="auto"/>
              </w:divBdr>
            </w:div>
            <w:div w:id="771359748">
              <w:marLeft w:val="0"/>
              <w:marRight w:val="0"/>
              <w:marTop w:val="0"/>
              <w:marBottom w:val="0"/>
              <w:divBdr>
                <w:top w:val="none" w:sz="0" w:space="0" w:color="auto"/>
                <w:left w:val="none" w:sz="0" w:space="0" w:color="auto"/>
                <w:bottom w:val="none" w:sz="0" w:space="0" w:color="auto"/>
                <w:right w:val="none" w:sz="0" w:space="0" w:color="auto"/>
              </w:divBdr>
            </w:div>
            <w:div w:id="552230447">
              <w:marLeft w:val="0"/>
              <w:marRight w:val="0"/>
              <w:marTop w:val="0"/>
              <w:marBottom w:val="0"/>
              <w:divBdr>
                <w:top w:val="none" w:sz="0" w:space="0" w:color="auto"/>
                <w:left w:val="none" w:sz="0" w:space="0" w:color="auto"/>
                <w:bottom w:val="none" w:sz="0" w:space="0" w:color="auto"/>
                <w:right w:val="none" w:sz="0" w:space="0" w:color="auto"/>
              </w:divBdr>
            </w:div>
            <w:div w:id="1136410573">
              <w:marLeft w:val="0"/>
              <w:marRight w:val="0"/>
              <w:marTop w:val="0"/>
              <w:marBottom w:val="0"/>
              <w:divBdr>
                <w:top w:val="none" w:sz="0" w:space="0" w:color="auto"/>
                <w:left w:val="none" w:sz="0" w:space="0" w:color="auto"/>
                <w:bottom w:val="none" w:sz="0" w:space="0" w:color="auto"/>
                <w:right w:val="none" w:sz="0" w:space="0" w:color="auto"/>
              </w:divBdr>
            </w:div>
            <w:div w:id="702828932">
              <w:marLeft w:val="0"/>
              <w:marRight w:val="0"/>
              <w:marTop w:val="0"/>
              <w:marBottom w:val="0"/>
              <w:divBdr>
                <w:top w:val="none" w:sz="0" w:space="0" w:color="auto"/>
                <w:left w:val="none" w:sz="0" w:space="0" w:color="auto"/>
                <w:bottom w:val="none" w:sz="0" w:space="0" w:color="auto"/>
                <w:right w:val="none" w:sz="0" w:space="0" w:color="auto"/>
              </w:divBdr>
            </w:div>
            <w:div w:id="1740135196">
              <w:marLeft w:val="0"/>
              <w:marRight w:val="0"/>
              <w:marTop w:val="0"/>
              <w:marBottom w:val="0"/>
              <w:divBdr>
                <w:top w:val="none" w:sz="0" w:space="0" w:color="auto"/>
                <w:left w:val="none" w:sz="0" w:space="0" w:color="auto"/>
                <w:bottom w:val="none" w:sz="0" w:space="0" w:color="auto"/>
                <w:right w:val="none" w:sz="0" w:space="0" w:color="auto"/>
              </w:divBdr>
            </w:div>
            <w:div w:id="1380670058">
              <w:marLeft w:val="0"/>
              <w:marRight w:val="0"/>
              <w:marTop w:val="0"/>
              <w:marBottom w:val="0"/>
              <w:divBdr>
                <w:top w:val="none" w:sz="0" w:space="0" w:color="auto"/>
                <w:left w:val="none" w:sz="0" w:space="0" w:color="auto"/>
                <w:bottom w:val="none" w:sz="0" w:space="0" w:color="auto"/>
                <w:right w:val="none" w:sz="0" w:space="0" w:color="auto"/>
              </w:divBdr>
            </w:div>
            <w:div w:id="761336539">
              <w:marLeft w:val="0"/>
              <w:marRight w:val="0"/>
              <w:marTop w:val="0"/>
              <w:marBottom w:val="0"/>
              <w:divBdr>
                <w:top w:val="none" w:sz="0" w:space="0" w:color="auto"/>
                <w:left w:val="none" w:sz="0" w:space="0" w:color="auto"/>
                <w:bottom w:val="none" w:sz="0" w:space="0" w:color="auto"/>
                <w:right w:val="none" w:sz="0" w:space="0" w:color="auto"/>
              </w:divBdr>
            </w:div>
            <w:div w:id="1908110698">
              <w:marLeft w:val="0"/>
              <w:marRight w:val="0"/>
              <w:marTop w:val="0"/>
              <w:marBottom w:val="0"/>
              <w:divBdr>
                <w:top w:val="none" w:sz="0" w:space="0" w:color="auto"/>
                <w:left w:val="none" w:sz="0" w:space="0" w:color="auto"/>
                <w:bottom w:val="none" w:sz="0" w:space="0" w:color="auto"/>
                <w:right w:val="none" w:sz="0" w:space="0" w:color="auto"/>
              </w:divBdr>
            </w:div>
            <w:div w:id="3024315">
              <w:marLeft w:val="0"/>
              <w:marRight w:val="0"/>
              <w:marTop w:val="0"/>
              <w:marBottom w:val="0"/>
              <w:divBdr>
                <w:top w:val="none" w:sz="0" w:space="0" w:color="auto"/>
                <w:left w:val="none" w:sz="0" w:space="0" w:color="auto"/>
                <w:bottom w:val="none" w:sz="0" w:space="0" w:color="auto"/>
                <w:right w:val="none" w:sz="0" w:space="0" w:color="auto"/>
              </w:divBdr>
            </w:div>
            <w:div w:id="376900236">
              <w:marLeft w:val="0"/>
              <w:marRight w:val="0"/>
              <w:marTop w:val="0"/>
              <w:marBottom w:val="0"/>
              <w:divBdr>
                <w:top w:val="none" w:sz="0" w:space="0" w:color="auto"/>
                <w:left w:val="none" w:sz="0" w:space="0" w:color="auto"/>
                <w:bottom w:val="none" w:sz="0" w:space="0" w:color="auto"/>
                <w:right w:val="none" w:sz="0" w:space="0" w:color="auto"/>
              </w:divBdr>
            </w:div>
            <w:div w:id="491288610">
              <w:marLeft w:val="0"/>
              <w:marRight w:val="0"/>
              <w:marTop w:val="0"/>
              <w:marBottom w:val="0"/>
              <w:divBdr>
                <w:top w:val="none" w:sz="0" w:space="0" w:color="auto"/>
                <w:left w:val="none" w:sz="0" w:space="0" w:color="auto"/>
                <w:bottom w:val="none" w:sz="0" w:space="0" w:color="auto"/>
                <w:right w:val="none" w:sz="0" w:space="0" w:color="auto"/>
              </w:divBdr>
            </w:div>
            <w:div w:id="1684164101">
              <w:marLeft w:val="0"/>
              <w:marRight w:val="0"/>
              <w:marTop w:val="0"/>
              <w:marBottom w:val="0"/>
              <w:divBdr>
                <w:top w:val="none" w:sz="0" w:space="0" w:color="auto"/>
                <w:left w:val="none" w:sz="0" w:space="0" w:color="auto"/>
                <w:bottom w:val="none" w:sz="0" w:space="0" w:color="auto"/>
                <w:right w:val="none" w:sz="0" w:space="0" w:color="auto"/>
              </w:divBdr>
            </w:div>
            <w:div w:id="734085122">
              <w:marLeft w:val="0"/>
              <w:marRight w:val="0"/>
              <w:marTop w:val="0"/>
              <w:marBottom w:val="0"/>
              <w:divBdr>
                <w:top w:val="none" w:sz="0" w:space="0" w:color="auto"/>
                <w:left w:val="none" w:sz="0" w:space="0" w:color="auto"/>
                <w:bottom w:val="none" w:sz="0" w:space="0" w:color="auto"/>
                <w:right w:val="none" w:sz="0" w:space="0" w:color="auto"/>
              </w:divBdr>
            </w:div>
            <w:div w:id="444008875">
              <w:marLeft w:val="0"/>
              <w:marRight w:val="0"/>
              <w:marTop w:val="0"/>
              <w:marBottom w:val="0"/>
              <w:divBdr>
                <w:top w:val="none" w:sz="0" w:space="0" w:color="auto"/>
                <w:left w:val="none" w:sz="0" w:space="0" w:color="auto"/>
                <w:bottom w:val="none" w:sz="0" w:space="0" w:color="auto"/>
                <w:right w:val="none" w:sz="0" w:space="0" w:color="auto"/>
              </w:divBdr>
            </w:div>
            <w:div w:id="1930119909">
              <w:marLeft w:val="0"/>
              <w:marRight w:val="0"/>
              <w:marTop w:val="0"/>
              <w:marBottom w:val="0"/>
              <w:divBdr>
                <w:top w:val="none" w:sz="0" w:space="0" w:color="auto"/>
                <w:left w:val="none" w:sz="0" w:space="0" w:color="auto"/>
                <w:bottom w:val="none" w:sz="0" w:space="0" w:color="auto"/>
                <w:right w:val="none" w:sz="0" w:space="0" w:color="auto"/>
              </w:divBdr>
            </w:div>
            <w:div w:id="1345206460">
              <w:marLeft w:val="0"/>
              <w:marRight w:val="0"/>
              <w:marTop w:val="0"/>
              <w:marBottom w:val="0"/>
              <w:divBdr>
                <w:top w:val="none" w:sz="0" w:space="0" w:color="auto"/>
                <w:left w:val="none" w:sz="0" w:space="0" w:color="auto"/>
                <w:bottom w:val="none" w:sz="0" w:space="0" w:color="auto"/>
                <w:right w:val="none" w:sz="0" w:space="0" w:color="auto"/>
              </w:divBdr>
            </w:div>
            <w:div w:id="317271970">
              <w:marLeft w:val="0"/>
              <w:marRight w:val="0"/>
              <w:marTop w:val="0"/>
              <w:marBottom w:val="0"/>
              <w:divBdr>
                <w:top w:val="none" w:sz="0" w:space="0" w:color="auto"/>
                <w:left w:val="none" w:sz="0" w:space="0" w:color="auto"/>
                <w:bottom w:val="none" w:sz="0" w:space="0" w:color="auto"/>
                <w:right w:val="none" w:sz="0" w:space="0" w:color="auto"/>
              </w:divBdr>
            </w:div>
            <w:div w:id="1636328571">
              <w:marLeft w:val="0"/>
              <w:marRight w:val="0"/>
              <w:marTop w:val="0"/>
              <w:marBottom w:val="0"/>
              <w:divBdr>
                <w:top w:val="none" w:sz="0" w:space="0" w:color="auto"/>
                <w:left w:val="none" w:sz="0" w:space="0" w:color="auto"/>
                <w:bottom w:val="none" w:sz="0" w:space="0" w:color="auto"/>
                <w:right w:val="none" w:sz="0" w:space="0" w:color="auto"/>
              </w:divBdr>
            </w:div>
            <w:div w:id="1822229186">
              <w:marLeft w:val="0"/>
              <w:marRight w:val="0"/>
              <w:marTop w:val="0"/>
              <w:marBottom w:val="0"/>
              <w:divBdr>
                <w:top w:val="none" w:sz="0" w:space="0" w:color="auto"/>
                <w:left w:val="none" w:sz="0" w:space="0" w:color="auto"/>
                <w:bottom w:val="none" w:sz="0" w:space="0" w:color="auto"/>
                <w:right w:val="none" w:sz="0" w:space="0" w:color="auto"/>
              </w:divBdr>
            </w:div>
            <w:div w:id="1670476782">
              <w:marLeft w:val="0"/>
              <w:marRight w:val="0"/>
              <w:marTop w:val="0"/>
              <w:marBottom w:val="0"/>
              <w:divBdr>
                <w:top w:val="none" w:sz="0" w:space="0" w:color="auto"/>
                <w:left w:val="none" w:sz="0" w:space="0" w:color="auto"/>
                <w:bottom w:val="none" w:sz="0" w:space="0" w:color="auto"/>
                <w:right w:val="none" w:sz="0" w:space="0" w:color="auto"/>
              </w:divBdr>
            </w:div>
            <w:div w:id="215313161">
              <w:marLeft w:val="0"/>
              <w:marRight w:val="0"/>
              <w:marTop w:val="0"/>
              <w:marBottom w:val="0"/>
              <w:divBdr>
                <w:top w:val="none" w:sz="0" w:space="0" w:color="auto"/>
                <w:left w:val="none" w:sz="0" w:space="0" w:color="auto"/>
                <w:bottom w:val="none" w:sz="0" w:space="0" w:color="auto"/>
                <w:right w:val="none" w:sz="0" w:space="0" w:color="auto"/>
              </w:divBdr>
            </w:div>
            <w:div w:id="1442266664">
              <w:marLeft w:val="0"/>
              <w:marRight w:val="0"/>
              <w:marTop w:val="0"/>
              <w:marBottom w:val="0"/>
              <w:divBdr>
                <w:top w:val="none" w:sz="0" w:space="0" w:color="auto"/>
                <w:left w:val="none" w:sz="0" w:space="0" w:color="auto"/>
                <w:bottom w:val="none" w:sz="0" w:space="0" w:color="auto"/>
                <w:right w:val="none" w:sz="0" w:space="0" w:color="auto"/>
              </w:divBdr>
            </w:div>
            <w:div w:id="808353788">
              <w:marLeft w:val="0"/>
              <w:marRight w:val="0"/>
              <w:marTop w:val="0"/>
              <w:marBottom w:val="0"/>
              <w:divBdr>
                <w:top w:val="none" w:sz="0" w:space="0" w:color="auto"/>
                <w:left w:val="none" w:sz="0" w:space="0" w:color="auto"/>
                <w:bottom w:val="none" w:sz="0" w:space="0" w:color="auto"/>
                <w:right w:val="none" w:sz="0" w:space="0" w:color="auto"/>
              </w:divBdr>
            </w:div>
            <w:div w:id="29305970">
              <w:marLeft w:val="0"/>
              <w:marRight w:val="0"/>
              <w:marTop w:val="0"/>
              <w:marBottom w:val="0"/>
              <w:divBdr>
                <w:top w:val="none" w:sz="0" w:space="0" w:color="auto"/>
                <w:left w:val="none" w:sz="0" w:space="0" w:color="auto"/>
                <w:bottom w:val="none" w:sz="0" w:space="0" w:color="auto"/>
                <w:right w:val="none" w:sz="0" w:space="0" w:color="auto"/>
              </w:divBdr>
            </w:div>
            <w:div w:id="556086655">
              <w:marLeft w:val="0"/>
              <w:marRight w:val="0"/>
              <w:marTop w:val="0"/>
              <w:marBottom w:val="0"/>
              <w:divBdr>
                <w:top w:val="none" w:sz="0" w:space="0" w:color="auto"/>
                <w:left w:val="none" w:sz="0" w:space="0" w:color="auto"/>
                <w:bottom w:val="none" w:sz="0" w:space="0" w:color="auto"/>
                <w:right w:val="none" w:sz="0" w:space="0" w:color="auto"/>
              </w:divBdr>
            </w:div>
            <w:div w:id="1810899511">
              <w:marLeft w:val="0"/>
              <w:marRight w:val="0"/>
              <w:marTop w:val="0"/>
              <w:marBottom w:val="0"/>
              <w:divBdr>
                <w:top w:val="none" w:sz="0" w:space="0" w:color="auto"/>
                <w:left w:val="none" w:sz="0" w:space="0" w:color="auto"/>
                <w:bottom w:val="none" w:sz="0" w:space="0" w:color="auto"/>
                <w:right w:val="none" w:sz="0" w:space="0" w:color="auto"/>
              </w:divBdr>
            </w:div>
            <w:div w:id="395855021">
              <w:marLeft w:val="0"/>
              <w:marRight w:val="0"/>
              <w:marTop w:val="0"/>
              <w:marBottom w:val="0"/>
              <w:divBdr>
                <w:top w:val="none" w:sz="0" w:space="0" w:color="auto"/>
                <w:left w:val="none" w:sz="0" w:space="0" w:color="auto"/>
                <w:bottom w:val="none" w:sz="0" w:space="0" w:color="auto"/>
                <w:right w:val="none" w:sz="0" w:space="0" w:color="auto"/>
              </w:divBdr>
            </w:div>
            <w:div w:id="792990042">
              <w:marLeft w:val="0"/>
              <w:marRight w:val="0"/>
              <w:marTop w:val="0"/>
              <w:marBottom w:val="0"/>
              <w:divBdr>
                <w:top w:val="none" w:sz="0" w:space="0" w:color="auto"/>
                <w:left w:val="none" w:sz="0" w:space="0" w:color="auto"/>
                <w:bottom w:val="none" w:sz="0" w:space="0" w:color="auto"/>
                <w:right w:val="none" w:sz="0" w:space="0" w:color="auto"/>
              </w:divBdr>
            </w:div>
            <w:div w:id="1124544118">
              <w:marLeft w:val="0"/>
              <w:marRight w:val="0"/>
              <w:marTop w:val="0"/>
              <w:marBottom w:val="0"/>
              <w:divBdr>
                <w:top w:val="none" w:sz="0" w:space="0" w:color="auto"/>
                <w:left w:val="none" w:sz="0" w:space="0" w:color="auto"/>
                <w:bottom w:val="none" w:sz="0" w:space="0" w:color="auto"/>
                <w:right w:val="none" w:sz="0" w:space="0" w:color="auto"/>
              </w:divBdr>
            </w:div>
            <w:div w:id="1758135735">
              <w:marLeft w:val="0"/>
              <w:marRight w:val="0"/>
              <w:marTop w:val="0"/>
              <w:marBottom w:val="0"/>
              <w:divBdr>
                <w:top w:val="none" w:sz="0" w:space="0" w:color="auto"/>
                <w:left w:val="none" w:sz="0" w:space="0" w:color="auto"/>
                <w:bottom w:val="none" w:sz="0" w:space="0" w:color="auto"/>
                <w:right w:val="none" w:sz="0" w:space="0" w:color="auto"/>
              </w:divBdr>
            </w:div>
            <w:div w:id="1024747505">
              <w:marLeft w:val="0"/>
              <w:marRight w:val="0"/>
              <w:marTop w:val="0"/>
              <w:marBottom w:val="0"/>
              <w:divBdr>
                <w:top w:val="none" w:sz="0" w:space="0" w:color="auto"/>
                <w:left w:val="none" w:sz="0" w:space="0" w:color="auto"/>
                <w:bottom w:val="none" w:sz="0" w:space="0" w:color="auto"/>
                <w:right w:val="none" w:sz="0" w:space="0" w:color="auto"/>
              </w:divBdr>
            </w:div>
            <w:div w:id="764691120">
              <w:marLeft w:val="0"/>
              <w:marRight w:val="0"/>
              <w:marTop w:val="0"/>
              <w:marBottom w:val="0"/>
              <w:divBdr>
                <w:top w:val="none" w:sz="0" w:space="0" w:color="auto"/>
                <w:left w:val="none" w:sz="0" w:space="0" w:color="auto"/>
                <w:bottom w:val="none" w:sz="0" w:space="0" w:color="auto"/>
                <w:right w:val="none" w:sz="0" w:space="0" w:color="auto"/>
              </w:divBdr>
            </w:div>
            <w:div w:id="1764450906">
              <w:marLeft w:val="0"/>
              <w:marRight w:val="0"/>
              <w:marTop w:val="0"/>
              <w:marBottom w:val="0"/>
              <w:divBdr>
                <w:top w:val="none" w:sz="0" w:space="0" w:color="auto"/>
                <w:left w:val="none" w:sz="0" w:space="0" w:color="auto"/>
                <w:bottom w:val="none" w:sz="0" w:space="0" w:color="auto"/>
                <w:right w:val="none" w:sz="0" w:space="0" w:color="auto"/>
              </w:divBdr>
            </w:div>
            <w:div w:id="695929789">
              <w:marLeft w:val="0"/>
              <w:marRight w:val="0"/>
              <w:marTop w:val="0"/>
              <w:marBottom w:val="0"/>
              <w:divBdr>
                <w:top w:val="none" w:sz="0" w:space="0" w:color="auto"/>
                <w:left w:val="none" w:sz="0" w:space="0" w:color="auto"/>
                <w:bottom w:val="none" w:sz="0" w:space="0" w:color="auto"/>
                <w:right w:val="none" w:sz="0" w:space="0" w:color="auto"/>
              </w:divBdr>
            </w:div>
            <w:div w:id="1671984132">
              <w:marLeft w:val="0"/>
              <w:marRight w:val="0"/>
              <w:marTop w:val="0"/>
              <w:marBottom w:val="0"/>
              <w:divBdr>
                <w:top w:val="none" w:sz="0" w:space="0" w:color="auto"/>
                <w:left w:val="none" w:sz="0" w:space="0" w:color="auto"/>
                <w:bottom w:val="none" w:sz="0" w:space="0" w:color="auto"/>
                <w:right w:val="none" w:sz="0" w:space="0" w:color="auto"/>
              </w:divBdr>
            </w:div>
            <w:div w:id="1541744207">
              <w:marLeft w:val="0"/>
              <w:marRight w:val="0"/>
              <w:marTop w:val="0"/>
              <w:marBottom w:val="0"/>
              <w:divBdr>
                <w:top w:val="none" w:sz="0" w:space="0" w:color="auto"/>
                <w:left w:val="none" w:sz="0" w:space="0" w:color="auto"/>
                <w:bottom w:val="none" w:sz="0" w:space="0" w:color="auto"/>
                <w:right w:val="none" w:sz="0" w:space="0" w:color="auto"/>
              </w:divBdr>
            </w:div>
            <w:div w:id="1237863188">
              <w:marLeft w:val="0"/>
              <w:marRight w:val="0"/>
              <w:marTop w:val="0"/>
              <w:marBottom w:val="0"/>
              <w:divBdr>
                <w:top w:val="none" w:sz="0" w:space="0" w:color="auto"/>
                <w:left w:val="none" w:sz="0" w:space="0" w:color="auto"/>
                <w:bottom w:val="none" w:sz="0" w:space="0" w:color="auto"/>
                <w:right w:val="none" w:sz="0" w:space="0" w:color="auto"/>
              </w:divBdr>
            </w:div>
            <w:div w:id="1412001661">
              <w:marLeft w:val="0"/>
              <w:marRight w:val="0"/>
              <w:marTop w:val="0"/>
              <w:marBottom w:val="0"/>
              <w:divBdr>
                <w:top w:val="none" w:sz="0" w:space="0" w:color="auto"/>
                <w:left w:val="none" w:sz="0" w:space="0" w:color="auto"/>
                <w:bottom w:val="none" w:sz="0" w:space="0" w:color="auto"/>
                <w:right w:val="none" w:sz="0" w:space="0" w:color="auto"/>
              </w:divBdr>
            </w:div>
            <w:div w:id="1076972689">
              <w:marLeft w:val="0"/>
              <w:marRight w:val="0"/>
              <w:marTop w:val="0"/>
              <w:marBottom w:val="0"/>
              <w:divBdr>
                <w:top w:val="none" w:sz="0" w:space="0" w:color="auto"/>
                <w:left w:val="none" w:sz="0" w:space="0" w:color="auto"/>
                <w:bottom w:val="none" w:sz="0" w:space="0" w:color="auto"/>
                <w:right w:val="none" w:sz="0" w:space="0" w:color="auto"/>
              </w:divBdr>
            </w:div>
            <w:div w:id="2077971062">
              <w:marLeft w:val="0"/>
              <w:marRight w:val="0"/>
              <w:marTop w:val="0"/>
              <w:marBottom w:val="0"/>
              <w:divBdr>
                <w:top w:val="none" w:sz="0" w:space="0" w:color="auto"/>
                <w:left w:val="none" w:sz="0" w:space="0" w:color="auto"/>
                <w:bottom w:val="none" w:sz="0" w:space="0" w:color="auto"/>
                <w:right w:val="none" w:sz="0" w:space="0" w:color="auto"/>
              </w:divBdr>
            </w:div>
            <w:div w:id="182405231">
              <w:marLeft w:val="0"/>
              <w:marRight w:val="0"/>
              <w:marTop w:val="0"/>
              <w:marBottom w:val="0"/>
              <w:divBdr>
                <w:top w:val="none" w:sz="0" w:space="0" w:color="auto"/>
                <w:left w:val="none" w:sz="0" w:space="0" w:color="auto"/>
                <w:bottom w:val="none" w:sz="0" w:space="0" w:color="auto"/>
                <w:right w:val="none" w:sz="0" w:space="0" w:color="auto"/>
              </w:divBdr>
            </w:div>
            <w:div w:id="1901282159">
              <w:marLeft w:val="0"/>
              <w:marRight w:val="0"/>
              <w:marTop w:val="0"/>
              <w:marBottom w:val="0"/>
              <w:divBdr>
                <w:top w:val="none" w:sz="0" w:space="0" w:color="auto"/>
                <w:left w:val="none" w:sz="0" w:space="0" w:color="auto"/>
                <w:bottom w:val="none" w:sz="0" w:space="0" w:color="auto"/>
                <w:right w:val="none" w:sz="0" w:space="0" w:color="auto"/>
              </w:divBdr>
            </w:div>
            <w:div w:id="565916406">
              <w:marLeft w:val="0"/>
              <w:marRight w:val="0"/>
              <w:marTop w:val="0"/>
              <w:marBottom w:val="0"/>
              <w:divBdr>
                <w:top w:val="none" w:sz="0" w:space="0" w:color="auto"/>
                <w:left w:val="none" w:sz="0" w:space="0" w:color="auto"/>
                <w:bottom w:val="none" w:sz="0" w:space="0" w:color="auto"/>
                <w:right w:val="none" w:sz="0" w:space="0" w:color="auto"/>
              </w:divBdr>
            </w:div>
            <w:div w:id="410852223">
              <w:marLeft w:val="0"/>
              <w:marRight w:val="0"/>
              <w:marTop w:val="0"/>
              <w:marBottom w:val="0"/>
              <w:divBdr>
                <w:top w:val="none" w:sz="0" w:space="0" w:color="auto"/>
                <w:left w:val="none" w:sz="0" w:space="0" w:color="auto"/>
                <w:bottom w:val="none" w:sz="0" w:space="0" w:color="auto"/>
                <w:right w:val="none" w:sz="0" w:space="0" w:color="auto"/>
              </w:divBdr>
            </w:div>
            <w:div w:id="1598100231">
              <w:marLeft w:val="0"/>
              <w:marRight w:val="0"/>
              <w:marTop w:val="0"/>
              <w:marBottom w:val="0"/>
              <w:divBdr>
                <w:top w:val="none" w:sz="0" w:space="0" w:color="auto"/>
                <w:left w:val="none" w:sz="0" w:space="0" w:color="auto"/>
                <w:bottom w:val="none" w:sz="0" w:space="0" w:color="auto"/>
                <w:right w:val="none" w:sz="0" w:space="0" w:color="auto"/>
              </w:divBdr>
            </w:div>
            <w:div w:id="97649916">
              <w:marLeft w:val="0"/>
              <w:marRight w:val="0"/>
              <w:marTop w:val="0"/>
              <w:marBottom w:val="0"/>
              <w:divBdr>
                <w:top w:val="none" w:sz="0" w:space="0" w:color="auto"/>
                <w:left w:val="none" w:sz="0" w:space="0" w:color="auto"/>
                <w:bottom w:val="none" w:sz="0" w:space="0" w:color="auto"/>
                <w:right w:val="none" w:sz="0" w:space="0" w:color="auto"/>
              </w:divBdr>
            </w:div>
            <w:div w:id="889998303">
              <w:marLeft w:val="0"/>
              <w:marRight w:val="0"/>
              <w:marTop w:val="0"/>
              <w:marBottom w:val="0"/>
              <w:divBdr>
                <w:top w:val="none" w:sz="0" w:space="0" w:color="auto"/>
                <w:left w:val="none" w:sz="0" w:space="0" w:color="auto"/>
                <w:bottom w:val="none" w:sz="0" w:space="0" w:color="auto"/>
                <w:right w:val="none" w:sz="0" w:space="0" w:color="auto"/>
              </w:divBdr>
            </w:div>
            <w:div w:id="1430198779">
              <w:marLeft w:val="0"/>
              <w:marRight w:val="0"/>
              <w:marTop w:val="0"/>
              <w:marBottom w:val="0"/>
              <w:divBdr>
                <w:top w:val="none" w:sz="0" w:space="0" w:color="auto"/>
                <w:left w:val="none" w:sz="0" w:space="0" w:color="auto"/>
                <w:bottom w:val="none" w:sz="0" w:space="0" w:color="auto"/>
                <w:right w:val="none" w:sz="0" w:space="0" w:color="auto"/>
              </w:divBdr>
            </w:div>
            <w:div w:id="1159154331">
              <w:marLeft w:val="0"/>
              <w:marRight w:val="0"/>
              <w:marTop w:val="0"/>
              <w:marBottom w:val="0"/>
              <w:divBdr>
                <w:top w:val="none" w:sz="0" w:space="0" w:color="auto"/>
                <w:left w:val="none" w:sz="0" w:space="0" w:color="auto"/>
                <w:bottom w:val="none" w:sz="0" w:space="0" w:color="auto"/>
                <w:right w:val="none" w:sz="0" w:space="0" w:color="auto"/>
              </w:divBdr>
            </w:div>
            <w:div w:id="976689644">
              <w:marLeft w:val="0"/>
              <w:marRight w:val="0"/>
              <w:marTop w:val="0"/>
              <w:marBottom w:val="0"/>
              <w:divBdr>
                <w:top w:val="none" w:sz="0" w:space="0" w:color="auto"/>
                <w:left w:val="none" w:sz="0" w:space="0" w:color="auto"/>
                <w:bottom w:val="none" w:sz="0" w:space="0" w:color="auto"/>
                <w:right w:val="none" w:sz="0" w:space="0" w:color="auto"/>
              </w:divBdr>
            </w:div>
            <w:div w:id="1928685091">
              <w:marLeft w:val="0"/>
              <w:marRight w:val="0"/>
              <w:marTop w:val="0"/>
              <w:marBottom w:val="0"/>
              <w:divBdr>
                <w:top w:val="none" w:sz="0" w:space="0" w:color="auto"/>
                <w:left w:val="none" w:sz="0" w:space="0" w:color="auto"/>
                <w:bottom w:val="none" w:sz="0" w:space="0" w:color="auto"/>
                <w:right w:val="none" w:sz="0" w:space="0" w:color="auto"/>
              </w:divBdr>
            </w:div>
            <w:div w:id="1808663892">
              <w:marLeft w:val="0"/>
              <w:marRight w:val="0"/>
              <w:marTop w:val="0"/>
              <w:marBottom w:val="0"/>
              <w:divBdr>
                <w:top w:val="none" w:sz="0" w:space="0" w:color="auto"/>
                <w:left w:val="none" w:sz="0" w:space="0" w:color="auto"/>
                <w:bottom w:val="none" w:sz="0" w:space="0" w:color="auto"/>
                <w:right w:val="none" w:sz="0" w:space="0" w:color="auto"/>
              </w:divBdr>
            </w:div>
            <w:div w:id="744448">
              <w:marLeft w:val="0"/>
              <w:marRight w:val="0"/>
              <w:marTop w:val="0"/>
              <w:marBottom w:val="0"/>
              <w:divBdr>
                <w:top w:val="none" w:sz="0" w:space="0" w:color="auto"/>
                <w:left w:val="none" w:sz="0" w:space="0" w:color="auto"/>
                <w:bottom w:val="none" w:sz="0" w:space="0" w:color="auto"/>
                <w:right w:val="none" w:sz="0" w:space="0" w:color="auto"/>
              </w:divBdr>
            </w:div>
            <w:div w:id="210459100">
              <w:marLeft w:val="0"/>
              <w:marRight w:val="0"/>
              <w:marTop w:val="0"/>
              <w:marBottom w:val="0"/>
              <w:divBdr>
                <w:top w:val="none" w:sz="0" w:space="0" w:color="auto"/>
                <w:left w:val="none" w:sz="0" w:space="0" w:color="auto"/>
                <w:bottom w:val="none" w:sz="0" w:space="0" w:color="auto"/>
                <w:right w:val="none" w:sz="0" w:space="0" w:color="auto"/>
              </w:divBdr>
            </w:div>
            <w:div w:id="1598099151">
              <w:marLeft w:val="0"/>
              <w:marRight w:val="0"/>
              <w:marTop w:val="0"/>
              <w:marBottom w:val="0"/>
              <w:divBdr>
                <w:top w:val="none" w:sz="0" w:space="0" w:color="auto"/>
                <w:left w:val="none" w:sz="0" w:space="0" w:color="auto"/>
                <w:bottom w:val="none" w:sz="0" w:space="0" w:color="auto"/>
                <w:right w:val="none" w:sz="0" w:space="0" w:color="auto"/>
              </w:divBdr>
            </w:div>
            <w:div w:id="416827570">
              <w:marLeft w:val="0"/>
              <w:marRight w:val="0"/>
              <w:marTop w:val="0"/>
              <w:marBottom w:val="0"/>
              <w:divBdr>
                <w:top w:val="none" w:sz="0" w:space="0" w:color="auto"/>
                <w:left w:val="none" w:sz="0" w:space="0" w:color="auto"/>
                <w:bottom w:val="none" w:sz="0" w:space="0" w:color="auto"/>
                <w:right w:val="none" w:sz="0" w:space="0" w:color="auto"/>
              </w:divBdr>
            </w:div>
            <w:div w:id="1946880508">
              <w:marLeft w:val="0"/>
              <w:marRight w:val="0"/>
              <w:marTop w:val="0"/>
              <w:marBottom w:val="0"/>
              <w:divBdr>
                <w:top w:val="none" w:sz="0" w:space="0" w:color="auto"/>
                <w:left w:val="none" w:sz="0" w:space="0" w:color="auto"/>
                <w:bottom w:val="none" w:sz="0" w:space="0" w:color="auto"/>
                <w:right w:val="none" w:sz="0" w:space="0" w:color="auto"/>
              </w:divBdr>
            </w:div>
            <w:div w:id="306478166">
              <w:marLeft w:val="0"/>
              <w:marRight w:val="0"/>
              <w:marTop w:val="0"/>
              <w:marBottom w:val="0"/>
              <w:divBdr>
                <w:top w:val="none" w:sz="0" w:space="0" w:color="auto"/>
                <w:left w:val="none" w:sz="0" w:space="0" w:color="auto"/>
                <w:bottom w:val="none" w:sz="0" w:space="0" w:color="auto"/>
                <w:right w:val="none" w:sz="0" w:space="0" w:color="auto"/>
              </w:divBdr>
            </w:div>
            <w:div w:id="731390274">
              <w:marLeft w:val="0"/>
              <w:marRight w:val="0"/>
              <w:marTop w:val="0"/>
              <w:marBottom w:val="0"/>
              <w:divBdr>
                <w:top w:val="none" w:sz="0" w:space="0" w:color="auto"/>
                <w:left w:val="none" w:sz="0" w:space="0" w:color="auto"/>
                <w:bottom w:val="none" w:sz="0" w:space="0" w:color="auto"/>
                <w:right w:val="none" w:sz="0" w:space="0" w:color="auto"/>
              </w:divBdr>
            </w:div>
            <w:div w:id="1800145742">
              <w:marLeft w:val="0"/>
              <w:marRight w:val="0"/>
              <w:marTop w:val="0"/>
              <w:marBottom w:val="0"/>
              <w:divBdr>
                <w:top w:val="none" w:sz="0" w:space="0" w:color="auto"/>
                <w:left w:val="none" w:sz="0" w:space="0" w:color="auto"/>
                <w:bottom w:val="none" w:sz="0" w:space="0" w:color="auto"/>
                <w:right w:val="none" w:sz="0" w:space="0" w:color="auto"/>
              </w:divBdr>
            </w:div>
            <w:div w:id="1004894308">
              <w:marLeft w:val="0"/>
              <w:marRight w:val="0"/>
              <w:marTop w:val="0"/>
              <w:marBottom w:val="0"/>
              <w:divBdr>
                <w:top w:val="none" w:sz="0" w:space="0" w:color="auto"/>
                <w:left w:val="none" w:sz="0" w:space="0" w:color="auto"/>
                <w:bottom w:val="none" w:sz="0" w:space="0" w:color="auto"/>
                <w:right w:val="none" w:sz="0" w:space="0" w:color="auto"/>
              </w:divBdr>
            </w:div>
            <w:div w:id="7910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0001">
      <w:bodyDiv w:val="1"/>
      <w:marLeft w:val="0"/>
      <w:marRight w:val="0"/>
      <w:marTop w:val="0"/>
      <w:marBottom w:val="0"/>
      <w:divBdr>
        <w:top w:val="none" w:sz="0" w:space="0" w:color="auto"/>
        <w:left w:val="none" w:sz="0" w:space="0" w:color="auto"/>
        <w:bottom w:val="none" w:sz="0" w:space="0" w:color="auto"/>
        <w:right w:val="none" w:sz="0" w:space="0" w:color="auto"/>
      </w:divBdr>
    </w:div>
    <w:div w:id="1295871939">
      <w:bodyDiv w:val="1"/>
      <w:marLeft w:val="0"/>
      <w:marRight w:val="0"/>
      <w:marTop w:val="0"/>
      <w:marBottom w:val="0"/>
      <w:divBdr>
        <w:top w:val="none" w:sz="0" w:space="0" w:color="auto"/>
        <w:left w:val="none" w:sz="0" w:space="0" w:color="auto"/>
        <w:bottom w:val="none" w:sz="0" w:space="0" w:color="auto"/>
        <w:right w:val="none" w:sz="0" w:space="0" w:color="auto"/>
      </w:divBdr>
      <w:divsChild>
        <w:div w:id="275019162">
          <w:marLeft w:val="0"/>
          <w:marRight w:val="0"/>
          <w:marTop w:val="0"/>
          <w:marBottom w:val="0"/>
          <w:divBdr>
            <w:top w:val="none" w:sz="0" w:space="0" w:color="auto"/>
            <w:left w:val="none" w:sz="0" w:space="0" w:color="auto"/>
            <w:bottom w:val="none" w:sz="0" w:space="0" w:color="auto"/>
            <w:right w:val="none" w:sz="0" w:space="0" w:color="auto"/>
          </w:divBdr>
          <w:divsChild>
            <w:div w:id="1043598972">
              <w:marLeft w:val="0"/>
              <w:marRight w:val="0"/>
              <w:marTop w:val="0"/>
              <w:marBottom w:val="0"/>
              <w:divBdr>
                <w:top w:val="none" w:sz="0" w:space="0" w:color="auto"/>
                <w:left w:val="none" w:sz="0" w:space="0" w:color="auto"/>
                <w:bottom w:val="none" w:sz="0" w:space="0" w:color="auto"/>
                <w:right w:val="none" w:sz="0" w:space="0" w:color="auto"/>
              </w:divBdr>
            </w:div>
            <w:div w:id="913004702">
              <w:marLeft w:val="0"/>
              <w:marRight w:val="0"/>
              <w:marTop w:val="0"/>
              <w:marBottom w:val="0"/>
              <w:divBdr>
                <w:top w:val="none" w:sz="0" w:space="0" w:color="auto"/>
                <w:left w:val="none" w:sz="0" w:space="0" w:color="auto"/>
                <w:bottom w:val="none" w:sz="0" w:space="0" w:color="auto"/>
                <w:right w:val="none" w:sz="0" w:space="0" w:color="auto"/>
              </w:divBdr>
            </w:div>
            <w:div w:id="1475028963">
              <w:marLeft w:val="0"/>
              <w:marRight w:val="0"/>
              <w:marTop w:val="0"/>
              <w:marBottom w:val="0"/>
              <w:divBdr>
                <w:top w:val="none" w:sz="0" w:space="0" w:color="auto"/>
                <w:left w:val="none" w:sz="0" w:space="0" w:color="auto"/>
                <w:bottom w:val="none" w:sz="0" w:space="0" w:color="auto"/>
                <w:right w:val="none" w:sz="0" w:space="0" w:color="auto"/>
              </w:divBdr>
            </w:div>
            <w:div w:id="1139223137">
              <w:marLeft w:val="0"/>
              <w:marRight w:val="0"/>
              <w:marTop w:val="0"/>
              <w:marBottom w:val="0"/>
              <w:divBdr>
                <w:top w:val="none" w:sz="0" w:space="0" w:color="auto"/>
                <w:left w:val="none" w:sz="0" w:space="0" w:color="auto"/>
                <w:bottom w:val="none" w:sz="0" w:space="0" w:color="auto"/>
                <w:right w:val="none" w:sz="0" w:space="0" w:color="auto"/>
              </w:divBdr>
            </w:div>
            <w:div w:id="1658024689">
              <w:marLeft w:val="0"/>
              <w:marRight w:val="0"/>
              <w:marTop w:val="0"/>
              <w:marBottom w:val="0"/>
              <w:divBdr>
                <w:top w:val="none" w:sz="0" w:space="0" w:color="auto"/>
                <w:left w:val="none" w:sz="0" w:space="0" w:color="auto"/>
                <w:bottom w:val="none" w:sz="0" w:space="0" w:color="auto"/>
                <w:right w:val="none" w:sz="0" w:space="0" w:color="auto"/>
              </w:divBdr>
            </w:div>
            <w:div w:id="767309439">
              <w:marLeft w:val="0"/>
              <w:marRight w:val="0"/>
              <w:marTop w:val="0"/>
              <w:marBottom w:val="0"/>
              <w:divBdr>
                <w:top w:val="none" w:sz="0" w:space="0" w:color="auto"/>
                <w:left w:val="none" w:sz="0" w:space="0" w:color="auto"/>
                <w:bottom w:val="none" w:sz="0" w:space="0" w:color="auto"/>
                <w:right w:val="none" w:sz="0" w:space="0" w:color="auto"/>
              </w:divBdr>
            </w:div>
            <w:div w:id="1354040616">
              <w:marLeft w:val="0"/>
              <w:marRight w:val="0"/>
              <w:marTop w:val="0"/>
              <w:marBottom w:val="0"/>
              <w:divBdr>
                <w:top w:val="none" w:sz="0" w:space="0" w:color="auto"/>
                <w:left w:val="none" w:sz="0" w:space="0" w:color="auto"/>
                <w:bottom w:val="none" w:sz="0" w:space="0" w:color="auto"/>
                <w:right w:val="none" w:sz="0" w:space="0" w:color="auto"/>
              </w:divBdr>
            </w:div>
            <w:div w:id="1294672676">
              <w:marLeft w:val="0"/>
              <w:marRight w:val="0"/>
              <w:marTop w:val="0"/>
              <w:marBottom w:val="0"/>
              <w:divBdr>
                <w:top w:val="none" w:sz="0" w:space="0" w:color="auto"/>
                <w:left w:val="none" w:sz="0" w:space="0" w:color="auto"/>
                <w:bottom w:val="none" w:sz="0" w:space="0" w:color="auto"/>
                <w:right w:val="none" w:sz="0" w:space="0" w:color="auto"/>
              </w:divBdr>
            </w:div>
            <w:div w:id="543106731">
              <w:marLeft w:val="0"/>
              <w:marRight w:val="0"/>
              <w:marTop w:val="0"/>
              <w:marBottom w:val="0"/>
              <w:divBdr>
                <w:top w:val="none" w:sz="0" w:space="0" w:color="auto"/>
                <w:left w:val="none" w:sz="0" w:space="0" w:color="auto"/>
                <w:bottom w:val="none" w:sz="0" w:space="0" w:color="auto"/>
                <w:right w:val="none" w:sz="0" w:space="0" w:color="auto"/>
              </w:divBdr>
            </w:div>
            <w:div w:id="325863738">
              <w:marLeft w:val="0"/>
              <w:marRight w:val="0"/>
              <w:marTop w:val="0"/>
              <w:marBottom w:val="0"/>
              <w:divBdr>
                <w:top w:val="none" w:sz="0" w:space="0" w:color="auto"/>
                <w:left w:val="none" w:sz="0" w:space="0" w:color="auto"/>
                <w:bottom w:val="none" w:sz="0" w:space="0" w:color="auto"/>
                <w:right w:val="none" w:sz="0" w:space="0" w:color="auto"/>
              </w:divBdr>
            </w:div>
            <w:div w:id="16177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7217">
      <w:bodyDiv w:val="1"/>
      <w:marLeft w:val="0"/>
      <w:marRight w:val="0"/>
      <w:marTop w:val="0"/>
      <w:marBottom w:val="0"/>
      <w:divBdr>
        <w:top w:val="none" w:sz="0" w:space="0" w:color="auto"/>
        <w:left w:val="none" w:sz="0" w:space="0" w:color="auto"/>
        <w:bottom w:val="none" w:sz="0" w:space="0" w:color="auto"/>
        <w:right w:val="none" w:sz="0" w:space="0" w:color="auto"/>
      </w:divBdr>
    </w:div>
    <w:div w:id="1564411907">
      <w:bodyDiv w:val="1"/>
      <w:marLeft w:val="0"/>
      <w:marRight w:val="0"/>
      <w:marTop w:val="0"/>
      <w:marBottom w:val="0"/>
      <w:divBdr>
        <w:top w:val="none" w:sz="0" w:space="0" w:color="auto"/>
        <w:left w:val="none" w:sz="0" w:space="0" w:color="auto"/>
        <w:bottom w:val="none" w:sz="0" w:space="0" w:color="auto"/>
        <w:right w:val="none" w:sz="0" w:space="0" w:color="auto"/>
      </w:divBdr>
      <w:divsChild>
        <w:div w:id="686255080">
          <w:marLeft w:val="0"/>
          <w:marRight w:val="0"/>
          <w:marTop w:val="0"/>
          <w:marBottom w:val="0"/>
          <w:divBdr>
            <w:top w:val="none" w:sz="0" w:space="0" w:color="auto"/>
            <w:left w:val="none" w:sz="0" w:space="0" w:color="auto"/>
            <w:bottom w:val="none" w:sz="0" w:space="0" w:color="auto"/>
            <w:right w:val="none" w:sz="0" w:space="0" w:color="auto"/>
          </w:divBdr>
          <w:divsChild>
            <w:div w:id="1204707158">
              <w:marLeft w:val="0"/>
              <w:marRight w:val="0"/>
              <w:marTop w:val="0"/>
              <w:marBottom w:val="0"/>
              <w:divBdr>
                <w:top w:val="none" w:sz="0" w:space="0" w:color="auto"/>
                <w:left w:val="none" w:sz="0" w:space="0" w:color="auto"/>
                <w:bottom w:val="none" w:sz="0" w:space="0" w:color="auto"/>
                <w:right w:val="none" w:sz="0" w:space="0" w:color="auto"/>
              </w:divBdr>
            </w:div>
            <w:div w:id="393312594">
              <w:marLeft w:val="0"/>
              <w:marRight w:val="0"/>
              <w:marTop w:val="0"/>
              <w:marBottom w:val="0"/>
              <w:divBdr>
                <w:top w:val="none" w:sz="0" w:space="0" w:color="auto"/>
                <w:left w:val="none" w:sz="0" w:space="0" w:color="auto"/>
                <w:bottom w:val="none" w:sz="0" w:space="0" w:color="auto"/>
                <w:right w:val="none" w:sz="0" w:space="0" w:color="auto"/>
              </w:divBdr>
            </w:div>
            <w:div w:id="1545675905">
              <w:marLeft w:val="0"/>
              <w:marRight w:val="0"/>
              <w:marTop w:val="0"/>
              <w:marBottom w:val="0"/>
              <w:divBdr>
                <w:top w:val="none" w:sz="0" w:space="0" w:color="auto"/>
                <w:left w:val="none" w:sz="0" w:space="0" w:color="auto"/>
                <w:bottom w:val="none" w:sz="0" w:space="0" w:color="auto"/>
                <w:right w:val="none" w:sz="0" w:space="0" w:color="auto"/>
              </w:divBdr>
            </w:div>
            <w:div w:id="2035695018">
              <w:marLeft w:val="0"/>
              <w:marRight w:val="0"/>
              <w:marTop w:val="0"/>
              <w:marBottom w:val="0"/>
              <w:divBdr>
                <w:top w:val="none" w:sz="0" w:space="0" w:color="auto"/>
                <w:left w:val="none" w:sz="0" w:space="0" w:color="auto"/>
                <w:bottom w:val="none" w:sz="0" w:space="0" w:color="auto"/>
                <w:right w:val="none" w:sz="0" w:space="0" w:color="auto"/>
              </w:divBdr>
            </w:div>
            <w:div w:id="964316035">
              <w:marLeft w:val="0"/>
              <w:marRight w:val="0"/>
              <w:marTop w:val="0"/>
              <w:marBottom w:val="0"/>
              <w:divBdr>
                <w:top w:val="none" w:sz="0" w:space="0" w:color="auto"/>
                <w:left w:val="none" w:sz="0" w:space="0" w:color="auto"/>
                <w:bottom w:val="none" w:sz="0" w:space="0" w:color="auto"/>
                <w:right w:val="none" w:sz="0" w:space="0" w:color="auto"/>
              </w:divBdr>
            </w:div>
            <w:div w:id="18753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0917">
      <w:bodyDiv w:val="1"/>
      <w:marLeft w:val="0"/>
      <w:marRight w:val="0"/>
      <w:marTop w:val="0"/>
      <w:marBottom w:val="0"/>
      <w:divBdr>
        <w:top w:val="none" w:sz="0" w:space="0" w:color="auto"/>
        <w:left w:val="none" w:sz="0" w:space="0" w:color="auto"/>
        <w:bottom w:val="none" w:sz="0" w:space="0" w:color="auto"/>
        <w:right w:val="none" w:sz="0" w:space="0" w:color="auto"/>
      </w:divBdr>
    </w:div>
    <w:div w:id="1593971665">
      <w:bodyDiv w:val="1"/>
      <w:marLeft w:val="0"/>
      <w:marRight w:val="0"/>
      <w:marTop w:val="0"/>
      <w:marBottom w:val="0"/>
      <w:divBdr>
        <w:top w:val="none" w:sz="0" w:space="0" w:color="auto"/>
        <w:left w:val="none" w:sz="0" w:space="0" w:color="auto"/>
        <w:bottom w:val="none" w:sz="0" w:space="0" w:color="auto"/>
        <w:right w:val="none" w:sz="0" w:space="0" w:color="auto"/>
      </w:divBdr>
      <w:divsChild>
        <w:div w:id="836649280">
          <w:marLeft w:val="0"/>
          <w:marRight w:val="0"/>
          <w:marTop w:val="0"/>
          <w:marBottom w:val="0"/>
          <w:divBdr>
            <w:top w:val="none" w:sz="0" w:space="0" w:color="auto"/>
            <w:left w:val="none" w:sz="0" w:space="0" w:color="auto"/>
            <w:bottom w:val="none" w:sz="0" w:space="0" w:color="auto"/>
            <w:right w:val="none" w:sz="0" w:space="0" w:color="auto"/>
          </w:divBdr>
          <w:divsChild>
            <w:div w:id="1638341682">
              <w:marLeft w:val="0"/>
              <w:marRight w:val="0"/>
              <w:marTop w:val="0"/>
              <w:marBottom w:val="0"/>
              <w:divBdr>
                <w:top w:val="none" w:sz="0" w:space="0" w:color="auto"/>
                <w:left w:val="none" w:sz="0" w:space="0" w:color="auto"/>
                <w:bottom w:val="none" w:sz="0" w:space="0" w:color="auto"/>
                <w:right w:val="none" w:sz="0" w:space="0" w:color="auto"/>
              </w:divBdr>
            </w:div>
            <w:div w:id="1029185351">
              <w:marLeft w:val="0"/>
              <w:marRight w:val="0"/>
              <w:marTop w:val="0"/>
              <w:marBottom w:val="0"/>
              <w:divBdr>
                <w:top w:val="none" w:sz="0" w:space="0" w:color="auto"/>
                <w:left w:val="none" w:sz="0" w:space="0" w:color="auto"/>
                <w:bottom w:val="none" w:sz="0" w:space="0" w:color="auto"/>
                <w:right w:val="none" w:sz="0" w:space="0" w:color="auto"/>
              </w:divBdr>
            </w:div>
            <w:div w:id="1886986416">
              <w:marLeft w:val="0"/>
              <w:marRight w:val="0"/>
              <w:marTop w:val="0"/>
              <w:marBottom w:val="0"/>
              <w:divBdr>
                <w:top w:val="none" w:sz="0" w:space="0" w:color="auto"/>
                <w:left w:val="none" w:sz="0" w:space="0" w:color="auto"/>
                <w:bottom w:val="none" w:sz="0" w:space="0" w:color="auto"/>
                <w:right w:val="none" w:sz="0" w:space="0" w:color="auto"/>
              </w:divBdr>
            </w:div>
            <w:div w:id="156044090">
              <w:marLeft w:val="0"/>
              <w:marRight w:val="0"/>
              <w:marTop w:val="0"/>
              <w:marBottom w:val="0"/>
              <w:divBdr>
                <w:top w:val="none" w:sz="0" w:space="0" w:color="auto"/>
                <w:left w:val="none" w:sz="0" w:space="0" w:color="auto"/>
                <w:bottom w:val="none" w:sz="0" w:space="0" w:color="auto"/>
                <w:right w:val="none" w:sz="0" w:space="0" w:color="auto"/>
              </w:divBdr>
            </w:div>
            <w:div w:id="12125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155">
      <w:bodyDiv w:val="1"/>
      <w:marLeft w:val="0"/>
      <w:marRight w:val="0"/>
      <w:marTop w:val="0"/>
      <w:marBottom w:val="0"/>
      <w:divBdr>
        <w:top w:val="none" w:sz="0" w:space="0" w:color="auto"/>
        <w:left w:val="none" w:sz="0" w:space="0" w:color="auto"/>
        <w:bottom w:val="none" w:sz="0" w:space="0" w:color="auto"/>
        <w:right w:val="none" w:sz="0" w:space="0" w:color="auto"/>
      </w:divBdr>
      <w:divsChild>
        <w:div w:id="787427808">
          <w:marLeft w:val="0"/>
          <w:marRight w:val="0"/>
          <w:marTop w:val="0"/>
          <w:marBottom w:val="0"/>
          <w:divBdr>
            <w:top w:val="none" w:sz="0" w:space="0" w:color="auto"/>
            <w:left w:val="none" w:sz="0" w:space="0" w:color="auto"/>
            <w:bottom w:val="none" w:sz="0" w:space="0" w:color="auto"/>
            <w:right w:val="none" w:sz="0" w:space="0" w:color="auto"/>
          </w:divBdr>
          <w:divsChild>
            <w:div w:id="941840915">
              <w:marLeft w:val="0"/>
              <w:marRight w:val="0"/>
              <w:marTop w:val="0"/>
              <w:marBottom w:val="0"/>
              <w:divBdr>
                <w:top w:val="none" w:sz="0" w:space="0" w:color="auto"/>
                <w:left w:val="none" w:sz="0" w:space="0" w:color="auto"/>
                <w:bottom w:val="none" w:sz="0" w:space="0" w:color="auto"/>
                <w:right w:val="none" w:sz="0" w:space="0" w:color="auto"/>
              </w:divBdr>
            </w:div>
            <w:div w:id="531921331">
              <w:marLeft w:val="0"/>
              <w:marRight w:val="0"/>
              <w:marTop w:val="0"/>
              <w:marBottom w:val="0"/>
              <w:divBdr>
                <w:top w:val="none" w:sz="0" w:space="0" w:color="auto"/>
                <w:left w:val="none" w:sz="0" w:space="0" w:color="auto"/>
                <w:bottom w:val="none" w:sz="0" w:space="0" w:color="auto"/>
                <w:right w:val="none" w:sz="0" w:space="0" w:color="auto"/>
              </w:divBdr>
            </w:div>
            <w:div w:id="2089569435">
              <w:marLeft w:val="0"/>
              <w:marRight w:val="0"/>
              <w:marTop w:val="0"/>
              <w:marBottom w:val="0"/>
              <w:divBdr>
                <w:top w:val="none" w:sz="0" w:space="0" w:color="auto"/>
                <w:left w:val="none" w:sz="0" w:space="0" w:color="auto"/>
                <w:bottom w:val="none" w:sz="0" w:space="0" w:color="auto"/>
                <w:right w:val="none" w:sz="0" w:space="0" w:color="auto"/>
              </w:divBdr>
            </w:div>
            <w:div w:id="1871382581">
              <w:marLeft w:val="0"/>
              <w:marRight w:val="0"/>
              <w:marTop w:val="0"/>
              <w:marBottom w:val="0"/>
              <w:divBdr>
                <w:top w:val="none" w:sz="0" w:space="0" w:color="auto"/>
                <w:left w:val="none" w:sz="0" w:space="0" w:color="auto"/>
                <w:bottom w:val="none" w:sz="0" w:space="0" w:color="auto"/>
                <w:right w:val="none" w:sz="0" w:space="0" w:color="auto"/>
              </w:divBdr>
            </w:div>
            <w:div w:id="1833182024">
              <w:marLeft w:val="0"/>
              <w:marRight w:val="0"/>
              <w:marTop w:val="0"/>
              <w:marBottom w:val="0"/>
              <w:divBdr>
                <w:top w:val="none" w:sz="0" w:space="0" w:color="auto"/>
                <w:left w:val="none" w:sz="0" w:space="0" w:color="auto"/>
                <w:bottom w:val="none" w:sz="0" w:space="0" w:color="auto"/>
                <w:right w:val="none" w:sz="0" w:space="0" w:color="auto"/>
              </w:divBdr>
            </w:div>
            <w:div w:id="179319014">
              <w:marLeft w:val="0"/>
              <w:marRight w:val="0"/>
              <w:marTop w:val="0"/>
              <w:marBottom w:val="0"/>
              <w:divBdr>
                <w:top w:val="none" w:sz="0" w:space="0" w:color="auto"/>
                <w:left w:val="none" w:sz="0" w:space="0" w:color="auto"/>
                <w:bottom w:val="none" w:sz="0" w:space="0" w:color="auto"/>
                <w:right w:val="none" w:sz="0" w:space="0" w:color="auto"/>
              </w:divBdr>
            </w:div>
            <w:div w:id="79765826">
              <w:marLeft w:val="0"/>
              <w:marRight w:val="0"/>
              <w:marTop w:val="0"/>
              <w:marBottom w:val="0"/>
              <w:divBdr>
                <w:top w:val="none" w:sz="0" w:space="0" w:color="auto"/>
                <w:left w:val="none" w:sz="0" w:space="0" w:color="auto"/>
                <w:bottom w:val="none" w:sz="0" w:space="0" w:color="auto"/>
                <w:right w:val="none" w:sz="0" w:space="0" w:color="auto"/>
              </w:divBdr>
            </w:div>
            <w:div w:id="1824421675">
              <w:marLeft w:val="0"/>
              <w:marRight w:val="0"/>
              <w:marTop w:val="0"/>
              <w:marBottom w:val="0"/>
              <w:divBdr>
                <w:top w:val="none" w:sz="0" w:space="0" w:color="auto"/>
                <w:left w:val="none" w:sz="0" w:space="0" w:color="auto"/>
                <w:bottom w:val="none" w:sz="0" w:space="0" w:color="auto"/>
                <w:right w:val="none" w:sz="0" w:space="0" w:color="auto"/>
              </w:divBdr>
            </w:div>
            <w:div w:id="1475028684">
              <w:marLeft w:val="0"/>
              <w:marRight w:val="0"/>
              <w:marTop w:val="0"/>
              <w:marBottom w:val="0"/>
              <w:divBdr>
                <w:top w:val="none" w:sz="0" w:space="0" w:color="auto"/>
                <w:left w:val="none" w:sz="0" w:space="0" w:color="auto"/>
                <w:bottom w:val="none" w:sz="0" w:space="0" w:color="auto"/>
                <w:right w:val="none" w:sz="0" w:space="0" w:color="auto"/>
              </w:divBdr>
            </w:div>
            <w:div w:id="2141655324">
              <w:marLeft w:val="0"/>
              <w:marRight w:val="0"/>
              <w:marTop w:val="0"/>
              <w:marBottom w:val="0"/>
              <w:divBdr>
                <w:top w:val="none" w:sz="0" w:space="0" w:color="auto"/>
                <w:left w:val="none" w:sz="0" w:space="0" w:color="auto"/>
                <w:bottom w:val="none" w:sz="0" w:space="0" w:color="auto"/>
                <w:right w:val="none" w:sz="0" w:space="0" w:color="auto"/>
              </w:divBdr>
            </w:div>
            <w:div w:id="19902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5619">
      <w:bodyDiv w:val="1"/>
      <w:marLeft w:val="0"/>
      <w:marRight w:val="0"/>
      <w:marTop w:val="0"/>
      <w:marBottom w:val="0"/>
      <w:divBdr>
        <w:top w:val="none" w:sz="0" w:space="0" w:color="auto"/>
        <w:left w:val="none" w:sz="0" w:space="0" w:color="auto"/>
        <w:bottom w:val="none" w:sz="0" w:space="0" w:color="auto"/>
        <w:right w:val="none" w:sz="0" w:space="0" w:color="auto"/>
      </w:divBdr>
    </w:div>
    <w:div w:id="2128617559">
      <w:bodyDiv w:val="1"/>
      <w:marLeft w:val="0"/>
      <w:marRight w:val="0"/>
      <w:marTop w:val="0"/>
      <w:marBottom w:val="0"/>
      <w:divBdr>
        <w:top w:val="none" w:sz="0" w:space="0" w:color="auto"/>
        <w:left w:val="none" w:sz="0" w:space="0" w:color="auto"/>
        <w:bottom w:val="none" w:sz="0" w:space="0" w:color="auto"/>
        <w:right w:val="none" w:sz="0" w:space="0" w:color="auto"/>
      </w:divBdr>
      <w:divsChild>
        <w:div w:id="1937471036">
          <w:marLeft w:val="0"/>
          <w:marRight w:val="0"/>
          <w:marTop w:val="0"/>
          <w:marBottom w:val="0"/>
          <w:divBdr>
            <w:top w:val="none" w:sz="0" w:space="0" w:color="auto"/>
            <w:left w:val="none" w:sz="0" w:space="0" w:color="auto"/>
            <w:bottom w:val="none" w:sz="0" w:space="0" w:color="auto"/>
            <w:right w:val="none" w:sz="0" w:space="0" w:color="auto"/>
          </w:divBdr>
          <w:divsChild>
            <w:div w:id="2115979533">
              <w:marLeft w:val="0"/>
              <w:marRight w:val="0"/>
              <w:marTop w:val="0"/>
              <w:marBottom w:val="0"/>
              <w:divBdr>
                <w:top w:val="none" w:sz="0" w:space="0" w:color="auto"/>
                <w:left w:val="none" w:sz="0" w:space="0" w:color="auto"/>
                <w:bottom w:val="none" w:sz="0" w:space="0" w:color="auto"/>
                <w:right w:val="none" w:sz="0" w:space="0" w:color="auto"/>
              </w:divBdr>
            </w:div>
            <w:div w:id="574508218">
              <w:marLeft w:val="0"/>
              <w:marRight w:val="0"/>
              <w:marTop w:val="0"/>
              <w:marBottom w:val="0"/>
              <w:divBdr>
                <w:top w:val="none" w:sz="0" w:space="0" w:color="auto"/>
                <w:left w:val="none" w:sz="0" w:space="0" w:color="auto"/>
                <w:bottom w:val="none" w:sz="0" w:space="0" w:color="auto"/>
                <w:right w:val="none" w:sz="0" w:space="0" w:color="auto"/>
              </w:divBdr>
            </w:div>
            <w:div w:id="269899741">
              <w:marLeft w:val="0"/>
              <w:marRight w:val="0"/>
              <w:marTop w:val="0"/>
              <w:marBottom w:val="0"/>
              <w:divBdr>
                <w:top w:val="none" w:sz="0" w:space="0" w:color="auto"/>
                <w:left w:val="none" w:sz="0" w:space="0" w:color="auto"/>
                <w:bottom w:val="none" w:sz="0" w:space="0" w:color="auto"/>
                <w:right w:val="none" w:sz="0" w:space="0" w:color="auto"/>
              </w:divBdr>
            </w:div>
            <w:div w:id="1560557663">
              <w:marLeft w:val="0"/>
              <w:marRight w:val="0"/>
              <w:marTop w:val="0"/>
              <w:marBottom w:val="0"/>
              <w:divBdr>
                <w:top w:val="none" w:sz="0" w:space="0" w:color="auto"/>
                <w:left w:val="none" w:sz="0" w:space="0" w:color="auto"/>
                <w:bottom w:val="none" w:sz="0" w:space="0" w:color="auto"/>
                <w:right w:val="none" w:sz="0" w:space="0" w:color="auto"/>
              </w:divBdr>
            </w:div>
            <w:div w:id="831945568">
              <w:marLeft w:val="0"/>
              <w:marRight w:val="0"/>
              <w:marTop w:val="0"/>
              <w:marBottom w:val="0"/>
              <w:divBdr>
                <w:top w:val="none" w:sz="0" w:space="0" w:color="auto"/>
                <w:left w:val="none" w:sz="0" w:space="0" w:color="auto"/>
                <w:bottom w:val="none" w:sz="0" w:space="0" w:color="auto"/>
                <w:right w:val="none" w:sz="0" w:space="0" w:color="auto"/>
              </w:divBdr>
            </w:div>
            <w:div w:id="1030422646">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763145566">
              <w:marLeft w:val="0"/>
              <w:marRight w:val="0"/>
              <w:marTop w:val="0"/>
              <w:marBottom w:val="0"/>
              <w:divBdr>
                <w:top w:val="none" w:sz="0" w:space="0" w:color="auto"/>
                <w:left w:val="none" w:sz="0" w:space="0" w:color="auto"/>
                <w:bottom w:val="none" w:sz="0" w:space="0" w:color="auto"/>
                <w:right w:val="none" w:sz="0" w:space="0" w:color="auto"/>
              </w:divBdr>
            </w:div>
            <w:div w:id="2065982129">
              <w:marLeft w:val="0"/>
              <w:marRight w:val="0"/>
              <w:marTop w:val="0"/>
              <w:marBottom w:val="0"/>
              <w:divBdr>
                <w:top w:val="none" w:sz="0" w:space="0" w:color="auto"/>
                <w:left w:val="none" w:sz="0" w:space="0" w:color="auto"/>
                <w:bottom w:val="none" w:sz="0" w:space="0" w:color="auto"/>
                <w:right w:val="none" w:sz="0" w:space="0" w:color="auto"/>
              </w:divBdr>
            </w:div>
            <w:div w:id="1389067696">
              <w:marLeft w:val="0"/>
              <w:marRight w:val="0"/>
              <w:marTop w:val="0"/>
              <w:marBottom w:val="0"/>
              <w:divBdr>
                <w:top w:val="none" w:sz="0" w:space="0" w:color="auto"/>
                <w:left w:val="none" w:sz="0" w:space="0" w:color="auto"/>
                <w:bottom w:val="none" w:sz="0" w:space="0" w:color="auto"/>
                <w:right w:val="none" w:sz="0" w:space="0" w:color="auto"/>
              </w:divBdr>
            </w:div>
            <w:div w:id="1771001896">
              <w:marLeft w:val="0"/>
              <w:marRight w:val="0"/>
              <w:marTop w:val="0"/>
              <w:marBottom w:val="0"/>
              <w:divBdr>
                <w:top w:val="none" w:sz="0" w:space="0" w:color="auto"/>
                <w:left w:val="none" w:sz="0" w:space="0" w:color="auto"/>
                <w:bottom w:val="none" w:sz="0" w:space="0" w:color="auto"/>
                <w:right w:val="none" w:sz="0" w:space="0" w:color="auto"/>
              </w:divBdr>
            </w:div>
            <w:div w:id="582758574">
              <w:marLeft w:val="0"/>
              <w:marRight w:val="0"/>
              <w:marTop w:val="0"/>
              <w:marBottom w:val="0"/>
              <w:divBdr>
                <w:top w:val="none" w:sz="0" w:space="0" w:color="auto"/>
                <w:left w:val="none" w:sz="0" w:space="0" w:color="auto"/>
                <w:bottom w:val="none" w:sz="0" w:space="0" w:color="auto"/>
                <w:right w:val="none" w:sz="0" w:space="0" w:color="auto"/>
              </w:divBdr>
            </w:div>
            <w:div w:id="638075293">
              <w:marLeft w:val="0"/>
              <w:marRight w:val="0"/>
              <w:marTop w:val="0"/>
              <w:marBottom w:val="0"/>
              <w:divBdr>
                <w:top w:val="none" w:sz="0" w:space="0" w:color="auto"/>
                <w:left w:val="none" w:sz="0" w:space="0" w:color="auto"/>
                <w:bottom w:val="none" w:sz="0" w:space="0" w:color="auto"/>
                <w:right w:val="none" w:sz="0" w:space="0" w:color="auto"/>
              </w:divBdr>
            </w:div>
            <w:div w:id="9225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oter" Target="footer4.xml"/><Relationship Id="rId21" Type="http://schemas.openxmlformats.org/officeDocument/2006/relationships/image" Target="media/image5.png"/><Relationship Id="rId42" Type="http://schemas.openxmlformats.org/officeDocument/2006/relationships/image" Target="media/image14.png"/><Relationship Id="rId47" Type="http://schemas.openxmlformats.org/officeDocument/2006/relationships/hyperlink" Target="https://steadybit.com/" TargetMode="External"/><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2.png"/><Relationship Id="rId16" Type="http://schemas.openxmlformats.org/officeDocument/2006/relationships/image" Target="media/image3.jpg"/><Relationship Id="rId107" Type="http://schemas.openxmlformats.org/officeDocument/2006/relationships/hyperlink" Target="http://localhost:2333" TargetMode="External"/><Relationship Id="rId11" Type="http://schemas.openxmlformats.org/officeDocument/2006/relationships/footnotes" Target="footnotes.xml"/><Relationship Id="rId32" Type="http://schemas.openxmlformats.org/officeDocument/2006/relationships/hyperlink" Target="mailto:Alex.Kraemer@wagner.ch" TargetMode="External"/><Relationship Id="rId37" Type="http://schemas.openxmlformats.org/officeDocument/2006/relationships/hyperlink" Target="https://hermes.admin.ch/" TargetMode="External"/><Relationship Id="rId53" Type="http://schemas.openxmlformats.org/officeDocument/2006/relationships/hyperlink" Target="https://developer.hashicorp.com/terraform/install" TargetMode="External"/><Relationship Id="rId58" Type="http://schemas.openxmlformats.org/officeDocument/2006/relationships/image" Target="media/image26.png"/><Relationship Id="rId74" Type="http://schemas.openxmlformats.org/officeDocument/2006/relationships/hyperlink" Target="https://docs.aws.amazon.com/aws-managed-policy/latest/reference/AmazonEC2ContainerRegistryReadOnly.html" TargetMode="External"/><Relationship Id="rId79" Type="http://schemas.openxmlformats.org/officeDocument/2006/relationships/hyperlink" Target="https://docs.aws.amazon.com/IAM/latest/UserGuide/id_roles_providers_create_oidc.html" TargetMode="External"/><Relationship Id="rId102" Type="http://schemas.openxmlformats.org/officeDocument/2006/relationships/image" Target="media/image63.png"/><Relationship Id="rId5" Type="http://schemas.openxmlformats.org/officeDocument/2006/relationships/customXml" Target="../customXml/item5.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17.png"/><Relationship Id="rId64" Type="http://schemas.openxmlformats.org/officeDocument/2006/relationships/image" Target="media/image32.png"/><Relationship Id="rId69" Type="http://schemas.openxmlformats.org/officeDocument/2006/relationships/image" Target="media/image35.png"/><Relationship Id="rId113" Type="http://schemas.openxmlformats.org/officeDocument/2006/relationships/image" Target="media/image73.png"/><Relationship Id="rId118" Type="http://schemas.openxmlformats.org/officeDocument/2006/relationships/fontTable" Target="fontTable.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hyperlink" Target="mailto:Kevin.Waldspurger@besonet.ch" TargetMode="External"/><Relationship Id="rId38" Type="http://schemas.openxmlformats.org/officeDocument/2006/relationships/hyperlink" Target="https://registry.terraform.io/providers/hashicorp/aws/latest/docs" TargetMode="External"/><Relationship Id="rId59" Type="http://schemas.openxmlformats.org/officeDocument/2006/relationships/image" Target="media/image27.png"/><Relationship Id="rId103" Type="http://schemas.openxmlformats.org/officeDocument/2006/relationships/image" Target="media/image64.png"/><Relationship Id="rId108" Type="http://schemas.openxmlformats.org/officeDocument/2006/relationships/image" Target="media/image68.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8.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18.png"/><Relationship Id="rId114" Type="http://schemas.openxmlformats.org/officeDocument/2006/relationships/hyperlink" Target="http://www.mvps.org/word" TargetMode="External"/><Relationship Id="rId119" Type="http://schemas.openxmlformats.org/officeDocument/2006/relationships/glossaryDocument" Target="glossary/document.xml"/><Relationship Id="rId10" Type="http://schemas.openxmlformats.org/officeDocument/2006/relationships/webSettings" Target="webSettings.xml"/><Relationship Id="rId31" Type="http://schemas.openxmlformats.org/officeDocument/2006/relationships/hyperlink" Target="mailto:Martin.Gerber2@t-systems.com"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hyperlink" Target="https://docs.aws.amazon.com/aws-managed-policy/latest/reference/AmazonEKSClusterPolicy.html" TargetMode="External"/><Relationship Id="rId73" Type="http://schemas.openxmlformats.org/officeDocument/2006/relationships/hyperlink" Target="https://docs.aws.amazon.com/aws-managed-policy/latest/reference/AmazonEKS_CNI_Policy.html" TargetMode="External"/><Relationship Id="rId78" Type="http://schemas.openxmlformats.org/officeDocument/2006/relationships/image" Target="media/image40.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hyperlink" Target="https://registry.terraform.io/providers/hashicorp/aws/latest/docs" TargetMode="External"/><Relationship Id="rId109" Type="http://schemas.openxmlformats.org/officeDocument/2006/relationships/image" Target="media/image69.png"/><Relationship Id="rId34" Type="http://schemas.openxmlformats.org/officeDocument/2006/relationships/hyperlink" Target="https://hermes.admin.ch/" TargetMode="External"/><Relationship Id="rId50" Type="http://schemas.openxmlformats.org/officeDocument/2006/relationships/image" Target="media/image19.png"/><Relationship Id="rId55" Type="http://schemas.openxmlformats.org/officeDocument/2006/relationships/image" Target="media/image23.png"/><Relationship Id="rId76" Type="http://schemas.openxmlformats.org/officeDocument/2006/relationships/hyperlink" Target="https://docs.aws.amazon.com/AWSEC2/latest/UserGuide/instance-purchasing-options.html" TargetMode="External"/><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theme" Target="theme/theme1.xml"/><Relationship Id="rId7" Type="http://schemas.openxmlformats.org/officeDocument/2006/relationships/numbering" Target="numbering.xml"/><Relationship Id="rId71" Type="http://schemas.openxmlformats.org/officeDocument/2006/relationships/hyperlink" Target="https://docs.aws.amazon.com/aws-managed-policy/latest/reference/AmazonEKSWorkerNodePolicy.html" TargetMode="External"/><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yperlink" Target="mailto:Justin.Winistoerfer@t-systems.com" TargetMode="External"/><Relationship Id="rId24" Type="http://schemas.openxmlformats.org/officeDocument/2006/relationships/image" Target="media/image8.png"/><Relationship Id="rId40" Type="http://schemas.openxmlformats.org/officeDocument/2006/relationships/hyperlink" Target="https://chaos-mesh.org/docs/production-installation-using-helm/" TargetMode="External"/><Relationship Id="rId45" Type="http://schemas.openxmlformats.org/officeDocument/2006/relationships/hyperlink" Target="https://netflix.github.io/chaosmonkey/" TargetMode="External"/><Relationship Id="rId66" Type="http://schemas.openxmlformats.org/officeDocument/2006/relationships/image" Target="media/image33.png"/><Relationship Id="rId87" Type="http://schemas.openxmlformats.org/officeDocument/2006/relationships/image" Target="media/image48.png"/><Relationship Id="rId110" Type="http://schemas.openxmlformats.org/officeDocument/2006/relationships/image" Target="media/image70.png"/><Relationship Id="rId115" Type="http://schemas.openxmlformats.org/officeDocument/2006/relationships/image" Target="media/image74.png"/><Relationship Id="rId61" Type="http://schemas.openxmlformats.org/officeDocument/2006/relationships/image" Target="media/image29.png"/><Relationship Id="rId82" Type="http://schemas.openxmlformats.org/officeDocument/2006/relationships/image" Target="media/image43.png"/><Relationship Id="rId19" Type="http://schemas.openxmlformats.org/officeDocument/2006/relationships/hyperlink" Target="https://chaos-mesh.org/docs/production-installationusing-" TargetMode="External"/><Relationship Id="rId14" Type="http://schemas.openxmlformats.org/officeDocument/2006/relationships/image" Target="media/image1.png"/><Relationship Id="rId30" Type="http://schemas.openxmlformats.org/officeDocument/2006/relationships/hyperlink" Target="mailto:Mathias.Hirth@t-systems.com" TargetMode="External"/><Relationship Id="rId35" Type="http://schemas.openxmlformats.org/officeDocument/2006/relationships/hyperlink" Target="https://hermes.admin.ch/" TargetMode="External"/><Relationship Id="rId56" Type="http://schemas.openxmlformats.org/officeDocument/2006/relationships/image" Target="media/image24.png"/><Relationship Id="rId77" Type="http://schemas.openxmlformats.org/officeDocument/2006/relationships/image" Target="media/image39.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styles" Target="styles.xml"/><Relationship Id="rId51" Type="http://schemas.openxmlformats.org/officeDocument/2006/relationships/image" Target="media/image20.png"/><Relationship Id="rId72" Type="http://schemas.openxmlformats.org/officeDocument/2006/relationships/image" Target="media/image37.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litmuschaos.io/" TargetMode="External"/><Relationship Id="rId67" Type="http://schemas.openxmlformats.org/officeDocument/2006/relationships/hyperlink" Target="https://kubernetes.io/docs/reference/kubectl/" TargetMode="External"/><Relationship Id="rId116" Type="http://schemas.openxmlformats.org/officeDocument/2006/relationships/image" Target="media/image75.svg"/><Relationship Id="rId20" Type="http://schemas.openxmlformats.org/officeDocument/2006/relationships/image" Target="media/image4.jpeg"/><Relationship Id="rId41" Type="http://schemas.openxmlformats.org/officeDocument/2006/relationships/image" Target="media/image13.png"/><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1.png"/><Relationship Id="rId15" Type="http://schemas.openxmlformats.org/officeDocument/2006/relationships/image" Target="media/image2.svg"/><Relationship Id="rId36" Type="http://schemas.openxmlformats.org/officeDocument/2006/relationships/hyperlink" Target="https://hermes.admin.ch/" TargetMode="External"/><Relationship Id="rId57" Type="http://schemas.openxmlformats.org/officeDocument/2006/relationships/image" Target="media/image25.png"/><Relationship Id="rId106" Type="http://schemas.openxmlformats.org/officeDocument/2006/relationships/image" Target="media/image67.png"/></Relationships>
</file>

<file path=word/_rels/footnotes.xml.rels><?xml version="1.0" encoding="UTF-8" standalone="yes"?>
<Relationships xmlns="http://schemas.openxmlformats.org/package/2006/relationships"><Relationship Id="rId2" Type="http://schemas.openxmlformats.org/officeDocument/2006/relationships/hyperlink" Target="https://chat.openai.com/" TargetMode="External"/><Relationship Id="rId1" Type="http://schemas.openxmlformats.org/officeDocument/2006/relationships/hyperlink" Target="https://chat.openai.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ennismalzahn/Desktop/T_manuskripte_berichte_basis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B8429C70BB05F43BDFC2D88471C0568"/>
        <w:category>
          <w:name w:val="Allgemein"/>
          <w:gallery w:val="placeholder"/>
        </w:category>
        <w:types>
          <w:type w:val="bbPlcHdr"/>
        </w:types>
        <w:behaviors>
          <w:behavior w:val="content"/>
        </w:behaviors>
        <w:guid w:val="{5F7DA23C-B705-9C4F-BD57-121861BC4E92}"/>
      </w:docPartPr>
      <w:docPartBody>
        <w:p w:rsidR="00253418" w:rsidRDefault="006C35EE">
          <w:pPr>
            <w:pStyle w:val="6B8429C70BB05F43BDFC2D88471C0568"/>
          </w:pPr>
          <w:r w:rsidRPr="00B75033">
            <w:rPr>
              <w:rStyle w:val="Platzhaltertext"/>
            </w:rPr>
            <w:t>Klicken oder tippen Sie, um ein Datum einzugeben.</w:t>
          </w:r>
        </w:p>
      </w:docPartBody>
    </w:docPart>
    <w:docPart>
      <w:docPartPr>
        <w:name w:val="B43D0528C51D8446AD8EEEC6B5571078"/>
        <w:category>
          <w:name w:val="Allgemein"/>
          <w:gallery w:val="placeholder"/>
        </w:category>
        <w:types>
          <w:type w:val="bbPlcHdr"/>
        </w:types>
        <w:behaviors>
          <w:behavior w:val="content"/>
        </w:behaviors>
        <w:guid w:val="{43317A9F-1B5F-CF4C-B97D-DF9EA4FF50AE}"/>
      </w:docPartPr>
      <w:docPartBody>
        <w:p w:rsidR="00253418" w:rsidRDefault="006C35EE">
          <w:pPr>
            <w:pStyle w:val="B43D0528C51D8446AD8EEEC6B5571078"/>
          </w:pPr>
          <w:r w:rsidRPr="00982485">
            <w:rPr>
              <w:rStyle w:val="Platzhaltertext"/>
            </w:rPr>
            <w:t>[Autor]</w:t>
          </w:r>
        </w:p>
      </w:docPartBody>
    </w:docPart>
    <w:docPart>
      <w:docPartPr>
        <w:name w:val="C881E4A43584FC4DA11429E448EB2C5F"/>
        <w:category>
          <w:name w:val="Allgemein"/>
          <w:gallery w:val="placeholder"/>
        </w:category>
        <w:types>
          <w:type w:val="bbPlcHdr"/>
        </w:types>
        <w:behaviors>
          <w:behavior w:val="content"/>
        </w:behaviors>
        <w:guid w:val="{6D9EF1B1-03C6-2043-B34A-7458C63B44AC}"/>
      </w:docPartPr>
      <w:docPartBody>
        <w:p w:rsidR="00253418" w:rsidRDefault="006C35EE">
          <w:pPr>
            <w:pStyle w:val="C881E4A43584FC4DA11429E448EB2C5F"/>
          </w:pPr>
          <w:r w:rsidRPr="000C5A75">
            <w:rPr>
              <w:rStyle w:val="Platzhaltertext"/>
            </w:rPr>
            <w:t>Klicken oder tippen Sie, um ein Datum einzugeben.</w:t>
          </w:r>
        </w:p>
      </w:docPartBody>
    </w:docPart>
    <w:docPart>
      <w:docPartPr>
        <w:name w:val="FC82716CA059C14898ABDC9B3AB84831"/>
        <w:category>
          <w:name w:val="Allgemein"/>
          <w:gallery w:val="placeholder"/>
        </w:category>
        <w:types>
          <w:type w:val="bbPlcHdr"/>
        </w:types>
        <w:behaviors>
          <w:behavior w:val="content"/>
        </w:behaviors>
        <w:guid w:val="{71DCE2DB-7B35-904A-9067-227A6DF518C2}"/>
      </w:docPartPr>
      <w:docPartBody>
        <w:p w:rsidR="00253418" w:rsidRDefault="006C35EE">
          <w:pPr>
            <w:pStyle w:val="FC82716CA059C14898ABDC9B3AB84831"/>
          </w:pPr>
          <w:r>
            <w:t>Wählen Sie einen Geheimhaltungsvermerk aus</w:t>
          </w:r>
        </w:p>
      </w:docPartBody>
    </w:docPart>
    <w:docPart>
      <w:docPartPr>
        <w:name w:val="868A8B02D60E4B4C84E95EE4BE33A756"/>
        <w:category>
          <w:name w:val="Allgemein"/>
          <w:gallery w:val="placeholder"/>
        </w:category>
        <w:types>
          <w:type w:val="bbPlcHdr"/>
        </w:types>
        <w:behaviors>
          <w:behavior w:val="content"/>
        </w:behaviors>
        <w:guid w:val="{E29EB549-CAA8-2642-B320-19AB84141CAE}"/>
      </w:docPartPr>
      <w:docPartBody>
        <w:p w:rsidR="00253418" w:rsidRDefault="006C35EE">
          <w:pPr>
            <w:pStyle w:val="868A8B02D60E4B4C84E95EE4BE33A756"/>
          </w:pPr>
          <w:r w:rsidRPr="00CB7C83">
            <w:rPr>
              <w:rStyle w:val="Platzhaltertext"/>
            </w:rPr>
            <w:t>[Firma]</w:t>
          </w:r>
        </w:p>
      </w:docPartBody>
    </w:docPart>
    <w:docPart>
      <w:docPartPr>
        <w:name w:val="8F67F00B6D37C848AE4A91FF0A4D3BD4"/>
        <w:category>
          <w:name w:val="Allgemein"/>
          <w:gallery w:val="placeholder"/>
        </w:category>
        <w:types>
          <w:type w:val="bbPlcHdr"/>
        </w:types>
        <w:behaviors>
          <w:behavior w:val="content"/>
        </w:behaviors>
        <w:guid w:val="{45716DB0-AB71-2B48-AE6C-4E4ABC282D60}"/>
      </w:docPartPr>
      <w:docPartBody>
        <w:p w:rsidR="00253418" w:rsidRDefault="006C35EE">
          <w:pPr>
            <w:pStyle w:val="8F67F00B6D37C848AE4A91FF0A4D3BD4"/>
          </w:pPr>
          <w:r w:rsidRPr="0062350E">
            <w:t>Klicken Sie hier, um ein Datum einzugeben.</w:t>
          </w:r>
        </w:p>
      </w:docPartBody>
    </w:docPart>
    <w:docPart>
      <w:docPartPr>
        <w:name w:val="F1FB2B6C392B9F4CBD8B0C9E1186102A"/>
        <w:category>
          <w:name w:val="Allgemein"/>
          <w:gallery w:val="placeholder"/>
        </w:category>
        <w:types>
          <w:type w:val="bbPlcHdr"/>
        </w:types>
        <w:behaviors>
          <w:behavior w:val="content"/>
        </w:behaviors>
        <w:guid w:val="{372A01DA-826A-B34E-AB64-C3AF32C4534D}"/>
      </w:docPartPr>
      <w:docPartBody>
        <w:p w:rsidR="00253418" w:rsidRDefault="006C35EE">
          <w:pPr>
            <w:pStyle w:val="F1FB2B6C392B9F4CBD8B0C9E1186102A"/>
          </w:pPr>
          <w: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C60"/>
    <w:rsid w:val="001574B6"/>
    <w:rsid w:val="00187CB8"/>
    <w:rsid w:val="00253418"/>
    <w:rsid w:val="002653F8"/>
    <w:rsid w:val="00271C60"/>
    <w:rsid w:val="00287CBE"/>
    <w:rsid w:val="00353507"/>
    <w:rsid w:val="005F6CB0"/>
    <w:rsid w:val="00622AB0"/>
    <w:rsid w:val="006C35EE"/>
    <w:rsid w:val="009866EC"/>
    <w:rsid w:val="00AF13A9"/>
    <w:rsid w:val="00C54F8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de-DE" w:eastAsia="de-DE"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6B8429C70BB05F43BDFC2D88471C0568">
    <w:name w:val="6B8429C70BB05F43BDFC2D88471C0568"/>
  </w:style>
  <w:style w:type="paragraph" w:customStyle="1" w:styleId="B43D0528C51D8446AD8EEEC6B5571078">
    <w:name w:val="B43D0528C51D8446AD8EEEC6B5571078"/>
  </w:style>
  <w:style w:type="paragraph" w:customStyle="1" w:styleId="C881E4A43584FC4DA11429E448EB2C5F">
    <w:name w:val="C881E4A43584FC4DA11429E448EB2C5F"/>
  </w:style>
  <w:style w:type="paragraph" w:customStyle="1" w:styleId="FC82716CA059C14898ABDC9B3AB84831">
    <w:name w:val="FC82716CA059C14898ABDC9B3AB84831"/>
  </w:style>
  <w:style w:type="paragraph" w:customStyle="1" w:styleId="868A8B02D60E4B4C84E95EE4BE33A756">
    <w:name w:val="868A8B02D60E4B4C84E95EE4BE33A756"/>
  </w:style>
  <w:style w:type="paragraph" w:customStyle="1" w:styleId="8F67F00B6D37C848AE4A91FF0A4D3BD4">
    <w:name w:val="8F67F00B6D37C848AE4A91FF0A4D3BD4"/>
  </w:style>
  <w:style w:type="paragraph" w:customStyle="1" w:styleId="F1FB2B6C392B9F4CBD8B0C9E1186102A">
    <w:name w:val="F1FB2B6C392B9F4CBD8B0C9E118610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lekom Liquid Wordvorlage">
      <a:dk1>
        <a:sysClr val="windowText" lastClr="000000"/>
      </a:dk1>
      <a:lt1>
        <a:sysClr val="window" lastClr="FFFFFF"/>
      </a:lt1>
      <a:dk2>
        <a:srgbClr val="E20074"/>
      </a:dk2>
      <a:lt2>
        <a:srgbClr val="A3A3A3"/>
      </a:lt2>
      <a:accent1>
        <a:srgbClr val="32B9AF"/>
      </a:accent1>
      <a:accent2>
        <a:srgbClr val="A4DEEE"/>
      </a:accent2>
      <a:accent3>
        <a:srgbClr val="ECCCBF"/>
      </a:accent3>
      <a:accent4>
        <a:srgbClr val="F0E68C"/>
      </a:accent4>
      <a:accent5>
        <a:srgbClr val="00A8E6"/>
      </a:accent5>
      <a:accent6>
        <a:srgbClr val="6E648C"/>
      </a:accent6>
      <a:hlink>
        <a:srgbClr val="00739F"/>
      </a:hlink>
      <a:folHlink>
        <a:srgbClr val="00739F"/>
      </a:folHlink>
    </a:clrScheme>
    <a:fontScheme name="Benutzerdefiniert 6">
      <a:majorFont>
        <a:latin typeface="TeleNeo Office ExtraBold"/>
        <a:ea typeface=""/>
        <a:cs typeface=""/>
      </a:majorFont>
      <a:minorFont>
        <a:latin typeface="TeleNeo Offic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2"/>
        </a:solidFill>
        <a:ln>
          <a:solidFill>
            <a:schemeClr val="tx2"/>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2"/>
          </a:solidFill>
        </a:ln>
      </a:spPr>
      <a:bodyPr/>
      <a:lstStyle/>
      <a:style>
        <a:lnRef idx="1">
          <a:schemeClr val="accent1"/>
        </a:lnRef>
        <a:fillRef idx="0">
          <a:schemeClr val="accent1"/>
        </a:fillRef>
        <a:effectRef idx="0">
          <a:schemeClr val="accent1"/>
        </a:effectRef>
        <a:fontRef idx="minor">
          <a:schemeClr val="tx1"/>
        </a:fontRef>
      </a:style>
    </a:lnDef>
    <a:txDef>
      <a:spPr>
        <a:solidFill>
          <a:schemeClr val="lt1"/>
        </a:solidFill>
        <a:ln w="6350">
          <a:noFill/>
        </a:ln>
      </a:spPr>
      <a:bodyPr wrap="square" rtlCol="0"/>
      <a:lstStyle/>
    </a:txDef>
  </a:objectDefaults>
  <a:extraClrSchemeLst/>
  <a:custClrLst>
    <a:custClr name="Smaragd">
      <a:srgbClr val="078C82"/>
    </a:custClr>
    <a:custClr name="Ozean">
      <a:srgbClr val="5AB4C8"/>
    </a:custClr>
    <a:custClr name="Cappuccino">
      <a:srgbClr val="BD968C"/>
    </a:custClr>
    <a:custClr name="Curry">
      <a:srgbClr val="C8B45A"/>
    </a:custClr>
    <a:custClr name="Jeans">
      <a:srgbClr val="0478BE"/>
    </a:custClr>
    <a:custClr name="Aubergine">
      <a:srgbClr val="3C325A"/>
    </a:custClr>
    <a:custClr name="Leer">
      <a:srgbClr val="FFFFFF"/>
    </a:custClr>
    <a:custClr name="Leer">
      <a:srgbClr val="FFFFFF"/>
    </a:custClr>
    <a:custClr name="Leer">
      <a:srgbClr val="FFFFFF"/>
    </a:custClr>
    <a:custClr name="Leer">
      <a:srgbClr val="FFFFFF"/>
    </a:custClr>
    <a:custClr name="Mint">
      <a:srgbClr val="86CBC4"/>
    </a:custClr>
    <a:custClr name="Himmel">
      <a:srgbClr val="CBE8F4"/>
    </a:custClr>
    <a:custClr name="Pfirsich">
      <a:srgbClr val="FAE2D8"/>
    </a:custClr>
    <a:custClr name="Vanille">
      <a:srgbClr val="F5EBAF"/>
    </a:custClr>
    <a:custClr name="Azur">
      <a:srgbClr val="45C1F1"/>
    </a:custClr>
    <a:custClr name="Flieder">
      <a:srgbClr val="9C9BB9"/>
    </a:custClr>
    <a:custClr name="Leer">
      <a:srgbClr val="FFFFFF"/>
    </a:custClr>
    <a:custClr name="Leer">
      <a:srgbClr val="FFFFFF"/>
    </a:custClr>
    <a:custClr name="Leer">
      <a:srgbClr val="FFFFFF"/>
    </a:custClr>
    <a:custClr name="Leer">
      <a:srgbClr val="FFFFFF"/>
    </a:custClr>
    <a:custClr name="Grau 38">
      <a:srgbClr val="262626"/>
    </a:custClr>
    <a:custClr name="Grau 75">
      <a:srgbClr val="4B4B4B"/>
    </a:custClr>
    <a:custClr name="Grau 115">
      <a:srgbClr val="737373"/>
    </a:custClr>
    <a:custClr name="Grau 178">
      <a:srgbClr val="B2B2B2"/>
    </a:custClr>
    <a:custClr name="Grau 220">
      <a:srgbClr val="DCDCDC"/>
    </a:custClr>
    <a:custClr name="Leer">
      <a:srgbClr val="FFFFFF"/>
    </a:custClr>
    <a:custClr name="Leer">
      <a:srgbClr val="FFFFFF"/>
    </a:custClr>
    <a:custClr name="Rot">
      <a:srgbClr val="D90000"/>
    </a:custClr>
    <a:custClr name="Gelb">
      <a:srgbClr val="FECB00"/>
    </a:custClr>
    <a:custClr name="Grün">
      <a:srgbClr val="46A800"/>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2017-03-15T00:00:00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telekom xmlns="https://www.telekom.com">
  <Titel>&lt;?xml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w14:paraId="593DE24F" w14:textId="02E1C8E9" w:rsidR="00271D7C" w:rsidRDefault="00271D7C"&gt;&lt;w:r w:rsidRPr="00EB16FA"&gt;&lt;w:rPr&gt;&lt;w:lang w:val="de-CH"/&gt;&lt;/w:rPr&gt;&lt;w:t&gt;Betrie&lt;/w:t&gt;&lt;/w:r&gt;&lt;w:r w:rsidRPr="00EB16FA"&gt;&lt;w:rPr&gt;&lt;w:lang w:val="de-CH"/&gt;&lt;/w:rPr&gt;&lt;w:t xml:space="preserve"&gt;b: &lt;/w:t&gt;&lt;/w:r&gt;&lt;w:r w:rsidRPr="00EB16FA"&gt;&lt;w:rPr&gt;&lt;w:lang w:val="de-CH"/&gt;&lt;/w:rPr&gt;&lt;w:t xml:space="preserve"&gt;T-Systems &lt;/w:t&gt;&lt;/w:r&gt;&lt;w:r w:rsidRPr="00EB16FA"&gt;&lt;w:rPr&gt;&lt;w:lang w:val="de-CH"/&gt;&lt;/w:rPr&gt;&lt;w:t&gt;Sc&lt;/w:t&gt;&lt;/w:r&gt;&lt;w:r w:rsidRPr="00EB16FA"&gt;&lt;w:rPr&gt;&lt;w:lang w:val="de-CH"/&gt;&lt;/w:rPr&gt;&lt;w:t&gt;hweiz AG&lt;/w:t&gt;&lt;/w:r&gt;&lt;w:r&gt;&lt;w:rPr&gt;&lt;w:lang w:val="de-CH"/&gt;&lt;/w:rPr&gt;&lt;w:br/&gt;&lt;w:t&gt;Abteilung: CORE Ser&lt;/w:t&gt;&lt;/w:r&gt;&lt;w:r&gt;&lt;w:rPr&gt;&lt;w:lang w:val="de-CH"/&gt;&lt;/w:rPr&gt;&lt;w:t&gt;vices&lt;/w:t&gt;&lt;/w:r&gt;&lt;/w:p&gt;&lt;w:sectPr w:rsidR="00271D7C"&gt;&lt;w:pgSz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w:val="1"/&gt;&lt;w:qFormat/&gt;&lt;w:pPr&gt;&lt;w:spacing w:line="240" w:lineRule="auto"/&gt;&lt;/w:pPr&gt;&lt;w:rPr&gt;&lt;w:rFonts w:asciiTheme="minorHAnsi" w:hAnsiTheme="minorHAnsi"/&gt;&lt;w:kern w:val="2"/&gt;&lt;/w:rPr&gt;&lt;/w:style&gt;&lt;w:style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w:val="99"/&gt;&lt;w:semiHidden/&gt;&lt;w:unhideWhenUsed/&gt;&lt;/w:style&gt;&lt;/w:styles&gt;&lt;/pkg:xmlData&gt;&lt;/pkg:part&gt;&lt;/pkg:package&gt;
</Titel>
  <Untertitel/>
  <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w:rsidRDefault="004177FB"&gt;&lt;w:r&gt;&lt;w:t&gt;0.0&lt;/w:t&gt;&lt;/w:r&gt;&lt;/w:p&gt;&lt;w:sectPr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Version>
  <Status>&lt;?xml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w:rsidRDefault="004177FB"&gt;&lt;w:r&gt;&lt;w:t&gt;Status&lt;/w:t&gt;&lt;/w:r&gt;&lt;/w:p&gt;&lt;w:sectPr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Status>
  <Datum>2024-04-22T00:00:00</Datum>
  <Geheimhaltung/>
</telekom>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ct:contentTypeSchema xmlns:ct="http://schemas.microsoft.com/office/2006/metadata/contentType" xmlns:ma="http://schemas.microsoft.com/office/2006/metadata/properties/metaAttributes" ct:_="" ma:_="" ma:contentTypeName="Dokument" ma:contentTypeID="0x010100B8AA9FE22821C444B5C12422817F5432" ma:contentTypeVersion="8" ma:contentTypeDescription="Ein neues Dokument erstellen." ma:contentTypeScope="" ma:versionID="68f9424decef2a127824e9b1e026ff7c">
  <xsd:schema xmlns:xsd="http://www.w3.org/2001/XMLSchema" xmlns:xs="http://www.w3.org/2001/XMLSchema" xmlns:p="http://schemas.microsoft.com/office/2006/metadata/properties" xmlns:ns2="200feb0e-c3d9-494e-b57f-99a8f3f1c6ea" targetNamespace="http://schemas.microsoft.com/office/2006/metadata/properties" ma:root="true" ma:fieldsID="20c86916581cf1d3227fd77759085141" ns2:_="">
    <xsd:import namespace="200feb0e-c3d9-494e-b57f-99a8f3f1c6e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0feb0e-c3d9-494e-b57f-99a8f3f1c6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DA254E-B917-4FB8-A732-ECFD8DB1F59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D67573-F507-4C7D-8FB8-3737D792FC46}">
  <ds:schemaRefs>
    <ds:schemaRef ds:uri="https://www.telekom.com"/>
  </ds:schemaRefs>
</ds:datastoreItem>
</file>

<file path=customXml/itemProps4.xml><?xml version="1.0" encoding="utf-8"?>
<ds:datastoreItem xmlns:ds="http://schemas.openxmlformats.org/officeDocument/2006/customXml" ds:itemID="{BC1534AE-F3D8-443D-9A76-BE3E60833330}">
  <ds:schemaRefs>
    <ds:schemaRef ds:uri="http://schemas.microsoft.com/sharepoint/v3/contenttype/forms"/>
  </ds:schemaRefs>
</ds:datastoreItem>
</file>

<file path=customXml/itemProps5.xml><?xml version="1.0" encoding="utf-8"?>
<ds:datastoreItem xmlns:ds="http://schemas.openxmlformats.org/officeDocument/2006/customXml" ds:itemID="{AE453056-DDFE-42D1-808D-67EE76555A73}">
  <ds:schemaRefs>
    <ds:schemaRef ds:uri="http://schemas.openxmlformats.org/officeDocument/2006/bibliography"/>
  </ds:schemaRefs>
</ds:datastoreItem>
</file>

<file path=customXml/itemProps6.xml><?xml version="1.0" encoding="utf-8"?>
<ds:datastoreItem xmlns:ds="http://schemas.openxmlformats.org/officeDocument/2006/customXml" ds:itemID="{1DB2BECD-1E56-4A09-8B34-84BEEF21E2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0feb0e-c3d9-494e-b57f-99a8f3f1c6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T_manuskripte_berichte_basis_dokument_de.dotx</Template>
  <TotalTime>0</TotalTime>
  <Pages>116</Pages>
  <Words>23189</Words>
  <Characters>146093</Characters>
  <Application>Microsoft Office Word</Application>
  <DocSecurity>0</DocSecurity>
  <Lines>1217</Lines>
  <Paragraphs>337</Paragraphs>
  <ScaleCrop>false</ScaleCrop>
  <HeadingPairs>
    <vt:vector size="2" baseType="variant">
      <vt:variant>
        <vt:lpstr>Titel</vt:lpstr>
      </vt:variant>
      <vt:variant>
        <vt:i4>1</vt:i4>
      </vt:variant>
    </vt:vector>
  </HeadingPairs>
  <TitlesOfParts>
    <vt:vector size="1" baseType="lpstr">
      <vt:lpstr>Titel hier eintragen, bei mehr als 2 Zeilen Titellayout anpassen</vt:lpstr>
    </vt:vector>
  </TitlesOfParts>
  <Company>Legaleinheit hier eintragen</Company>
  <LinksUpToDate>false</LinksUpToDate>
  <CharactersWithSpaces>168945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hier eintragen, bei mehr als 2 Zeilen Titellayout anpassen</dc:title>
  <dc:subject>Untertitel hier eintragen, bei mehr Text Titellayout anpassen</dc:subject>
  <dc:creator>Microsoft Office User</dc:creator>
  <cp:keywords/>
  <dc:description/>
  <cp:lastModifiedBy>Justin Winistörfer</cp:lastModifiedBy>
  <cp:revision>3</cp:revision>
  <cp:lastPrinted>2007-11-19T09:50:00Z</cp:lastPrinted>
  <dcterms:created xsi:type="dcterms:W3CDTF">2024-04-30T15:18:00Z</dcterms:created>
  <dcterms:modified xsi:type="dcterms:W3CDTF">2024-04-30T15:21:00Z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Entwurf</vt:lpwstr>
  </property>
  <property fmtid="{D5CDD505-2E9C-101B-9397-08002B2CF9AE}" pid="3" name="Versionsnummer">
    <vt:lpwstr>01</vt:lpwstr>
  </property>
  <property fmtid="{D5CDD505-2E9C-101B-9397-08002B2CF9AE}" pid="4" name="Legaleinheit">
    <vt:lpwstr>Legaleinheit</vt:lpwstr>
  </property>
  <property fmtid="{D5CDD505-2E9C-101B-9397-08002B2CF9AE}" pid="5" name="Gerichtsstand">
    <vt:lpwstr>Gerichtsstand</vt:lpwstr>
  </property>
  <property fmtid="{D5CDD505-2E9C-101B-9397-08002B2CF9AE}" pid="6" name="Geheimhaltungsvermerk">
    <vt:lpwstr>Geheimhaltungsvermerk</vt:lpwstr>
  </property>
  <property fmtid="{D5CDD505-2E9C-101B-9397-08002B2CF9AE}" pid="7" name="Veröffentlichungsdatum">
    <vt:lpwstr>01.05.2018</vt:lpwstr>
  </property>
  <property fmtid="{D5CDD505-2E9C-101B-9397-08002B2CF9AE}" pid="8" name="ContentTypeId">
    <vt:lpwstr>0x010100B8AA9FE22821C444B5C12422817F5432</vt:lpwstr>
  </property>
</Properties>
</file>